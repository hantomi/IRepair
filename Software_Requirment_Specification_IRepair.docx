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14A1E" w14:textId="32E692B0" w:rsidR="0050513B" w:rsidRPr="006C5871" w:rsidRDefault="00D75006" w:rsidP="00D75006">
      <w:pPr>
        <w:pStyle w:val="NormalTB"/>
        <w:widowControl w:val="0"/>
        <w:spacing w:before="120"/>
        <w:jc w:val="left"/>
        <w:rPr>
          <w:rFonts w:ascii="Arial" w:hAnsi="Arial"/>
          <w:snapToGrid w:val="0"/>
          <w:sz w:val="32"/>
          <w:szCs w:val="32"/>
          <w:lang w:val="en-US"/>
        </w:rPr>
      </w:pPr>
      <w:bookmarkStart w:id="0" w:name="_Toc465677962"/>
      <w:bookmarkStart w:id="1" w:name="_Toc467738734"/>
      <w:r w:rsidRPr="006C5871">
        <w:rPr>
          <w:noProof/>
          <w:sz w:val="32"/>
          <w:szCs w:val="32"/>
        </w:rPr>
        <w:drawing>
          <wp:anchor distT="0" distB="0" distL="114300" distR="114300" simplePos="0" relativeHeight="251658240" behindDoc="0" locked="0" layoutInCell="1" allowOverlap="1" wp14:anchorId="4023DA1E" wp14:editId="08953C58">
            <wp:simplePos x="0" y="0"/>
            <wp:positionH relativeFrom="margin">
              <wp:align>left</wp:align>
            </wp:positionH>
            <wp:positionV relativeFrom="paragraph">
              <wp:posOffset>346</wp:posOffset>
            </wp:positionV>
            <wp:extent cx="2839720" cy="1339850"/>
            <wp:effectExtent l="0" t="0" r="0" b="0"/>
            <wp:wrapSquare wrapText="bothSides"/>
            <wp:docPr id="2" name="Picture 2" descr="logo - Trường Đại họ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Trường Đại học F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838" cy="145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5871">
        <w:rPr>
          <w:rStyle w:val="fontstyle01"/>
          <w:sz w:val="32"/>
          <w:szCs w:val="32"/>
        </w:rPr>
        <w:t>MINISTRY OF EDUCATION AND</w:t>
      </w:r>
      <w:r w:rsidRPr="006C5871">
        <w:rPr>
          <w:rFonts w:ascii="Cambria" w:hAnsi="Cambria"/>
          <w:b/>
          <w:bCs/>
          <w:color w:val="000000"/>
          <w:sz w:val="32"/>
          <w:szCs w:val="32"/>
        </w:rPr>
        <w:t xml:space="preserve"> </w:t>
      </w:r>
      <w:r w:rsidRPr="006C5871">
        <w:rPr>
          <w:rStyle w:val="fontstyle01"/>
          <w:sz w:val="32"/>
          <w:szCs w:val="32"/>
        </w:rPr>
        <w:t>TRAINING</w:t>
      </w:r>
      <w:r w:rsidRPr="006C5871">
        <w:rPr>
          <w:sz w:val="32"/>
          <w:szCs w:val="32"/>
        </w:rPr>
        <w:t xml:space="preserve"> </w:t>
      </w:r>
    </w:p>
    <w:p w14:paraId="12B52709" w14:textId="117CC668" w:rsidR="0050513B" w:rsidRDefault="0050513B">
      <w:pPr>
        <w:pStyle w:val="NormalTB"/>
        <w:spacing w:before="120"/>
        <w:rPr>
          <w:rFonts w:ascii="Arial" w:hAnsi="Arial" w:cs="Arial"/>
          <w:lang w:val="en-US"/>
        </w:rPr>
      </w:pPr>
    </w:p>
    <w:p w14:paraId="4AA73858" w14:textId="77777777" w:rsidR="0050513B" w:rsidRDefault="0050513B" w:rsidP="007D05C2">
      <w:pPr>
        <w:framePr w:wrap="around"/>
      </w:pPr>
    </w:p>
    <w:p w14:paraId="0C296B07" w14:textId="77777777" w:rsidR="0050513B" w:rsidRDefault="0050513B" w:rsidP="007D05C2">
      <w:pPr>
        <w:framePr w:wrap="around"/>
      </w:pPr>
    </w:p>
    <w:p w14:paraId="2BFBA3F7" w14:textId="77777777" w:rsidR="0050513B" w:rsidRDefault="0050513B">
      <w:pPr>
        <w:pStyle w:val="NormalTB"/>
        <w:spacing w:before="120"/>
        <w:rPr>
          <w:rFonts w:ascii="Arial" w:hAnsi="Arial" w:cs="Arial"/>
          <w:lang w:val="en-US"/>
        </w:rPr>
      </w:pPr>
    </w:p>
    <w:p w14:paraId="6FCE0BF3" w14:textId="77777777" w:rsidR="0050513B" w:rsidRDefault="0050513B" w:rsidP="007D05C2">
      <w:pPr>
        <w:framePr w:wrap="around"/>
      </w:pPr>
    </w:p>
    <w:p w14:paraId="4EAD6595" w14:textId="77777777" w:rsidR="0050513B" w:rsidRDefault="0050513B" w:rsidP="007D05C2">
      <w:pPr>
        <w:framePr w:wrap="around"/>
      </w:pPr>
    </w:p>
    <w:p w14:paraId="6D1EEC27" w14:textId="584FE091" w:rsidR="0050513B" w:rsidRDefault="006C5871" w:rsidP="0050513B">
      <w:pPr>
        <w:pStyle w:val="HeadingBig"/>
      </w:pPr>
      <w:proofErr w:type="spellStart"/>
      <w:r>
        <w:t>IRepair</w:t>
      </w:r>
      <w:proofErr w:type="spellEnd"/>
    </w:p>
    <w:p w14:paraId="56568B01" w14:textId="77777777" w:rsidR="0050513B" w:rsidRDefault="0050513B" w:rsidP="0050513B">
      <w:pPr>
        <w:pStyle w:val="HeadingBig"/>
      </w:pPr>
      <w:r>
        <w:t>Software Requirement Specification</w:t>
      </w:r>
    </w:p>
    <w:p w14:paraId="511F8280" w14:textId="77777777" w:rsidR="0050513B" w:rsidRDefault="0050513B" w:rsidP="007D05C2">
      <w:pPr>
        <w:framePr w:wrap="around"/>
      </w:pPr>
    </w:p>
    <w:p w14:paraId="7A3C53BF" w14:textId="77777777" w:rsidR="006C5871" w:rsidRDefault="006C5871" w:rsidP="007D05C2">
      <w:pPr>
        <w:pStyle w:val="NormalT"/>
        <w:framePr w:wrap="around"/>
      </w:pPr>
    </w:p>
    <w:p w14:paraId="14EB12EA" w14:textId="77777777" w:rsidR="006C5871" w:rsidRDefault="006C5871" w:rsidP="007D05C2">
      <w:pPr>
        <w:pStyle w:val="NormalT"/>
        <w:framePr w:wrap="around"/>
      </w:pPr>
    </w:p>
    <w:p w14:paraId="40DE39DF" w14:textId="76946367" w:rsidR="0050513B" w:rsidRDefault="0050513B" w:rsidP="007D05C2">
      <w:pPr>
        <w:pStyle w:val="NormalT"/>
        <w:framePr w:wrap="around"/>
      </w:pPr>
      <w:r>
        <w:t xml:space="preserve">Project Code: </w:t>
      </w:r>
      <w:r w:rsidR="00ED0DE2">
        <w:t>IR.3000</w:t>
      </w:r>
    </w:p>
    <w:p w14:paraId="285F03E5" w14:textId="2B5E4D5A" w:rsidR="0050513B" w:rsidRDefault="0050513B" w:rsidP="007D05C2">
      <w:pPr>
        <w:pStyle w:val="NormalT"/>
        <w:framePr w:wrap="around"/>
      </w:pPr>
      <w:r>
        <w:t xml:space="preserve">Document Code: </w:t>
      </w:r>
      <w:r w:rsidR="00ED0DE2">
        <w:t>DIR.10</w:t>
      </w:r>
    </w:p>
    <w:p w14:paraId="60252089" w14:textId="77777777" w:rsidR="0050513B" w:rsidRDefault="0050513B" w:rsidP="007D05C2">
      <w:pPr>
        <w:pStyle w:val="NormalT"/>
        <w:framePr w:wrap="around"/>
      </w:pPr>
    </w:p>
    <w:p w14:paraId="0B5E1864" w14:textId="77777777" w:rsidR="0050513B" w:rsidRDefault="0050513B" w:rsidP="007D05C2">
      <w:pPr>
        <w:framePr w:wrap="around"/>
      </w:pPr>
    </w:p>
    <w:p w14:paraId="33DA6808" w14:textId="77777777" w:rsidR="0050513B" w:rsidRDefault="0050513B" w:rsidP="007D05C2">
      <w:pPr>
        <w:framePr w:wrap="around"/>
      </w:pPr>
    </w:p>
    <w:p w14:paraId="5CD5BB1E" w14:textId="77777777" w:rsidR="0050513B" w:rsidRDefault="0050513B" w:rsidP="007D05C2">
      <w:pPr>
        <w:framePr w:wrap="around"/>
      </w:pPr>
    </w:p>
    <w:p w14:paraId="0E78614B" w14:textId="77777777" w:rsidR="0050513B" w:rsidRDefault="0050513B" w:rsidP="007D05C2">
      <w:pPr>
        <w:framePr w:wrap="around"/>
      </w:pPr>
    </w:p>
    <w:p w14:paraId="3B39233C" w14:textId="77777777" w:rsidR="0050513B" w:rsidRDefault="0050513B" w:rsidP="007D05C2">
      <w:pPr>
        <w:framePr w:wrap="around"/>
      </w:pPr>
    </w:p>
    <w:p w14:paraId="1A0975FD" w14:textId="22536B3F" w:rsidR="0050513B" w:rsidRDefault="0050513B" w:rsidP="007D05C2">
      <w:pPr>
        <w:framePr w:wrap="around"/>
      </w:pPr>
    </w:p>
    <w:p w14:paraId="754612B8" w14:textId="1C491DF3" w:rsidR="006C5871" w:rsidRDefault="006C5871" w:rsidP="007D05C2">
      <w:pPr>
        <w:framePr w:wrap="around"/>
      </w:pPr>
    </w:p>
    <w:p w14:paraId="3C0EA58E" w14:textId="18F20DDB" w:rsidR="006C5871" w:rsidRDefault="006C5871" w:rsidP="007D05C2">
      <w:pPr>
        <w:framePr w:wrap="around"/>
      </w:pPr>
    </w:p>
    <w:p w14:paraId="190A5929" w14:textId="3D0B4220" w:rsidR="006C5871" w:rsidRDefault="006C5871" w:rsidP="007D05C2">
      <w:pPr>
        <w:framePr w:wrap="around"/>
      </w:pPr>
    </w:p>
    <w:p w14:paraId="73F4A35C" w14:textId="0B2BE32E" w:rsidR="006C5871" w:rsidRDefault="006C5871" w:rsidP="007D05C2">
      <w:pPr>
        <w:framePr w:wrap="around"/>
      </w:pPr>
    </w:p>
    <w:p w14:paraId="2DB71EC6" w14:textId="65245B35" w:rsidR="006C5871" w:rsidRDefault="006C5871" w:rsidP="007D05C2">
      <w:pPr>
        <w:framePr w:wrap="around"/>
      </w:pPr>
    </w:p>
    <w:p w14:paraId="3ECBF2D2" w14:textId="312F31B7" w:rsidR="006C5871" w:rsidRDefault="006C5871" w:rsidP="007D05C2">
      <w:pPr>
        <w:framePr w:wrap="around"/>
      </w:pPr>
    </w:p>
    <w:p w14:paraId="7A9301A2" w14:textId="74B2A0FB" w:rsidR="006C5871" w:rsidRDefault="006C5871" w:rsidP="007D05C2">
      <w:pPr>
        <w:framePr w:wrap="around"/>
      </w:pPr>
    </w:p>
    <w:p w14:paraId="03D6A437" w14:textId="5C667C2A" w:rsidR="006C5871" w:rsidRDefault="006C5871" w:rsidP="007D05C2">
      <w:pPr>
        <w:framePr w:wrap="around"/>
      </w:pPr>
    </w:p>
    <w:p w14:paraId="62B63B36" w14:textId="040A6C4D" w:rsidR="006C5871" w:rsidRDefault="006C5871" w:rsidP="007D05C2">
      <w:pPr>
        <w:framePr w:wrap="around"/>
      </w:pPr>
    </w:p>
    <w:p w14:paraId="0B4505ED" w14:textId="77777777" w:rsidR="006C5871" w:rsidRDefault="006C5871" w:rsidP="007D05C2">
      <w:pPr>
        <w:framePr w:wrap="around"/>
      </w:pPr>
    </w:p>
    <w:p w14:paraId="4752B9B0" w14:textId="688DFD53" w:rsidR="0050513B" w:rsidRPr="00ED0DE2" w:rsidRDefault="006C5871" w:rsidP="00ED0DE2">
      <w:pPr>
        <w:pStyle w:val="NormalTB"/>
        <w:widowControl w:val="0"/>
        <w:numPr>
          <w:ilvl w:val="0"/>
          <w:numId w:val="23"/>
        </w:numPr>
        <w:spacing w:before="120"/>
        <w:ind w:left="3420" w:hanging="450"/>
        <w:jc w:val="left"/>
        <w:rPr>
          <w:rFonts w:ascii="Tahoma" w:hAnsi="Tahoma" w:cs="Tahoma"/>
          <w:b/>
          <w:snapToGrid w:val="0"/>
          <w:lang w:val="en-US"/>
        </w:rPr>
      </w:pPr>
      <w:r>
        <w:rPr>
          <w:rFonts w:ascii="Tahoma" w:hAnsi="Tahoma" w:cs="Tahoma"/>
          <w:b/>
          <w:snapToGrid w:val="0"/>
          <w:lang w:val="en-US"/>
        </w:rPr>
        <w:t>Ho Chi Minh, 25/01/2021    -</w:t>
      </w:r>
    </w:p>
    <w:p w14:paraId="4BAA7359" w14:textId="77777777" w:rsidR="0050513B" w:rsidRDefault="0050513B" w:rsidP="007D05C2">
      <w:pPr>
        <w:pStyle w:val="NormalH"/>
        <w:framePr w:wrap="around"/>
      </w:pPr>
      <w:r>
        <w:lastRenderedPageBreak/>
        <w:t>Record of change</w:t>
      </w:r>
    </w:p>
    <w:p w14:paraId="6517F213" w14:textId="77777777" w:rsidR="0050513B" w:rsidRDefault="0050513B" w:rsidP="007D05C2">
      <w:pPr>
        <w:framePr w:wrap="around"/>
      </w:pPr>
    </w:p>
    <w:p w14:paraId="62AEAD73" w14:textId="77777777" w:rsidR="0050513B" w:rsidRDefault="0050513B" w:rsidP="007D05C2">
      <w:pPr>
        <w:framePr w:wrap="around"/>
      </w:pPr>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14:paraId="2A4A8349" w14:textId="77777777" w:rsidTr="00094000">
        <w:tc>
          <w:tcPr>
            <w:tcW w:w="990" w:type="dxa"/>
            <w:shd w:val="clear" w:color="auto" w:fill="FFE8E1"/>
          </w:tcPr>
          <w:p w14:paraId="6240F9DB" w14:textId="77777777" w:rsidR="0050513B" w:rsidRDefault="0050513B" w:rsidP="007D05C2">
            <w:pPr>
              <w:pStyle w:val="HeadingLv1"/>
              <w:framePr w:wrap="around"/>
            </w:pPr>
            <w:r>
              <w:t>Effective Date</w:t>
            </w:r>
          </w:p>
        </w:tc>
        <w:tc>
          <w:tcPr>
            <w:tcW w:w="2340" w:type="dxa"/>
            <w:shd w:val="clear" w:color="auto" w:fill="FFE8E1"/>
          </w:tcPr>
          <w:p w14:paraId="71BE21AB" w14:textId="77777777" w:rsidR="0050513B" w:rsidRDefault="0050513B" w:rsidP="007D05C2">
            <w:pPr>
              <w:pStyle w:val="HeadingLv1"/>
              <w:framePr w:wrap="around"/>
            </w:pPr>
            <w:r>
              <w:t>Changed Items</w:t>
            </w:r>
          </w:p>
        </w:tc>
        <w:tc>
          <w:tcPr>
            <w:tcW w:w="990" w:type="dxa"/>
            <w:shd w:val="clear" w:color="auto" w:fill="FFE8E1"/>
          </w:tcPr>
          <w:p w14:paraId="261E9888" w14:textId="77777777" w:rsidR="0050513B" w:rsidRDefault="0050513B" w:rsidP="007D05C2">
            <w:pPr>
              <w:pStyle w:val="HeadingLv1"/>
              <w:framePr w:wrap="around"/>
            </w:pPr>
            <w:r>
              <w:t>A*</w:t>
            </w:r>
            <w:r>
              <w:br/>
              <w:t>M, D</w:t>
            </w:r>
          </w:p>
        </w:tc>
        <w:tc>
          <w:tcPr>
            <w:tcW w:w="3150" w:type="dxa"/>
            <w:shd w:val="clear" w:color="auto" w:fill="FFE8E1"/>
          </w:tcPr>
          <w:p w14:paraId="7ECE532C" w14:textId="77777777" w:rsidR="0050513B" w:rsidRDefault="0050513B" w:rsidP="007D05C2">
            <w:pPr>
              <w:pStyle w:val="HeadingLv1"/>
              <w:framePr w:wrap="around"/>
            </w:pPr>
            <w:r>
              <w:t>Change Description</w:t>
            </w:r>
          </w:p>
        </w:tc>
        <w:tc>
          <w:tcPr>
            <w:tcW w:w="1530" w:type="dxa"/>
            <w:shd w:val="clear" w:color="auto" w:fill="FFE8E1"/>
          </w:tcPr>
          <w:p w14:paraId="4C59C0E9" w14:textId="77777777" w:rsidR="0050513B" w:rsidRDefault="0050513B" w:rsidP="007D05C2">
            <w:pPr>
              <w:pStyle w:val="HeadingLv1"/>
              <w:framePr w:wrap="around"/>
            </w:pPr>
            <w:r>
              <w:t>New Version</w:t>
            </w:r>
          </w:p>
        </w:tc>
      </w:tr>
      <w:tr w:rsidR="0050513B" w14:paraId="4BDEB5E2" w14:textId="77777777" w:rsidTr="00094000">
        <w:tc>
          <w:tcPr>
            <w:tcW w:w="990" w:type="dxa"/>
          </w:tcPr>
          <w:p w14:paraId="079B5CCB" w14:textId="527EE165" w:rsidR="0050513B" w:rsidRDefault="00ED0DE2" w:rsidP="007D05C2">
            <w:pPr>
              <w:pStyle w:val="Bang"/>
              <w:framePr w:wrap="around"/>
            </w:pPr>
            <w:r>
              <w:t>25/01/202</w:t>
            </w:r>
            <w:r w:rsidR="005A3811">
              <w:t>1</w:t>
            </w:r>
          </w:p>
        </w:tc>
        <w:tc>
          <w:tcPr>
            <w:tcW w:w="2340" w:type="dxa"/>
          </w:tcPr>
          <w:p w14:paraId="6E437FFB" w14:textId="77777777" w:rsidR="0050513B" w:rsidRDefault="00934A7E" w:rsidP="007D05C2">
            <w:pPr>
              <w:pStyle w:val="Bang"/>
              <w:framePr w:wrap="around"/>
            </w:pPr>
            <w:r>
              <w:t xml:space="preserve">Initial </w:t>
            </w:r>
          </w:p>
        </w:tc>
        <w:tc>
          <w:tcPr>
            <w:tcW w:w="990" w:type="dxa"/>
          </w:tcPr>
          <w:p w14:paraId="2E91AEC7" w14:textId="77777777" w:rsidR="0050513B" w:rsidRDefault="00934A7E" w:rsidP="007D05C2">
            <w:pPr>
              <w:pStyle w:val="Bang"/>
              <w:framePr w:wrap="around"/>
            </w:pPr>
            <w:r>
              <w:t>a</w:t>
            </w:r>
          </w:p>
        </w:tc>
        <w:tc>
          <w:tcPr>
            <w:tcW w:w="3150" w:type="dxa"/>
          </w:tcPr>
          <w:p w14:paraId="25EAE608" w14:textId="77777777" w:rsidR="0050513B" w:rsidRDefault="00934A7E" w:rsidP="007D05C2">
            <w:pPr>
              <w:pStyle w:val="Bang"/>
              <w:framePr w:wrap="around"/>
            </w:pPr>
            <w:r>
              <w:t>Add project over view</w:t>
            </w:r>
          </w:p>
        </w:tc>
        <w:tc>
          <w:tcPr>
            <w:tcW w:w="1530" w:type="dxa"/>
          </w:tcPr>
          <w:p w14:paraId="3F877D4C" w14:textId="77777777" w:rsidR="0050513B" w:rsidRDefault="0050513B" w:rsidP="007D05C2">
            <w:pPr>
              <w:pStyle w:val="Bang"/>
              <w:framePr w:wrap="around"/>
            </w:pPr>
          </w:p>
        </w:tc>
      </w:tr>
      <w:tr w:rsidR="0050513B" w14:paraId="00D00CF3" w14:textId="77777777" w:rsidTr="00094000">
        <w:tc>
          <w:tcPr>
            <w:tcW w:w="990" w:type="dxa"/>
          </w:tcPr>
          <w:p w14:paraId="39F480CF" w14:textId="77777777" w:rsidR="0050513B" w:rsidRDefault="0050513B" w:rsidP="007D05C2">
            <w:pPr>
              <w:pStyle w:val="Bang"/>
              <w:framePr w:wrap="around"/>
            </w:pPr>
          </w:p>
        </w:tc>
        <w:tc>
          <w:tcPr>
            <w:tcW w:w="2340" w:type="dxa"/>
          </w:tcPr>
          <w:p w14:paraId="73FE59A4" w14:textId="77777777" w:rsidR="0050513B" w:rsidRDefault="0050513B" w:rsidP="007D05C2">
            <w:pPr>
              <w:pStyle w:val="Bang"/>
              <w:framePr w:wrap="around"/>
            </w:pPr>
          </w:p>
        </w:tc>
        <w:tc>
          <w:tcPr>
            <w:tcW w:w="990" w:type="dxa"/>
          </w:tcPr>
          <w:p w14:paraId="7FC1DD9D" w14:textId="77777777" w:rsidR="0050513B" w:rsidRDefault="0050513B" w:rsidP="007D05C2">
            <w:pPr>
              <w:pStyle w:val="Bang"/>
              <w:framePr w:wrap="around"/>
            </w:pPr>
          </w:p>
        </w:tc>
        <w:tc>
          <w:tcPr>
            <w:tcW w:w="3150" w:type="dxa"/>
          </w:tcPr>
          <w:p w14:paraId="4B5FC5BF" w14:textId="77777777" w:rsidR="0050513B" w:rsidRDefault="0050513B" w:rsidP="007D05C2">
            <w:pPr>
              <w:pStyle w:val="Bang"/>
              <w:framePr w:wrap="around"/>
            </w:pPr>
          </w:p>
        </w:tc>
        <w:tc>
          <w:tcPr>
            <w:tcW w:w="1530" w:type="dxa"/>
          </w:tcPr>
          <w:p w14:paraId="34321803" w14:textId="77777777" w:rsidR="0050513B" w:rsidRDefault="0050513B" w:rsidP="007D05C2">
            <w:pPr>
              <w:pStyle w:val="Bang"/>
              <w:framePr w:wrap="around"/>
            </w:pPr>
          </w:p>
        </w:tc>
      </w:tr>
      <w:tr w:rsidR="0050513B" w14:paraId="661602E8" w14:textId="77777777" w:rsidTr="00094000">
        <w:tc>
          <w:tcPr>
            <w:tcW w:w="990" w:type="dxa"/>
          </w:tcPr>
          <w:p w14:paraId="488D824B" w14:textId="77777777" w:rsidR="0050513B" w:rsidRDefault="0050513B" w:rsidP="007D05C2">
            <w:pPr>
              <w:pStyle w:val="Bang"/>
              <w:framePr w:wrap="around"/>
            </w:pPr>
          </w:p>
        </w:tc>
        <w:tc>
          <w:tcPr>
            <w:tcW w:w="2340" w:type="dxa"/>
          </w:tcPr>
          <w:p w14:paraId="77CC640A" w14:textId="77777777" w:rsidR="0050513B" w:rsidRDefault="0050513B" w:rsidP="007D05C2">
            <w:pPr>
              <w:pStyle w:val="Bang"/>
              <w:framePr w:wrap="around"/>
            </w:pPr>
          </w:p>
        </w:tc>
        <w:tc>
          <w:tcPr>
            <w:tcW w:w="990" w:type="dxa"/>
          </w:tcPr>
          <w:p w14:paraId="7726D568" w14:textId="77777777" w:rsidR="0050513B" w:rsidRDefault="0050513B" w:rsidP="007D05C2">
            <w:pPr>
              <w:pStyle w:val="Bang"/>
              <w:framePr w:wrap="around"/>
            </w:pPr>
          </w:p>
        </w:tc>
        <w:tc>
          <w:tcPr>
            <w:tcW w:w="3150" w:type="dxa"/>
          </w:tcPr>
          <w:p w14:paraId="27D5E7B3" w14:textId="77777777" w:rsidR="0050513B" w:rsidRDefault="0050513B" w:rsidP="007D05C2">
            <w:pPr>
              <w:pStyle w:val="Bang"/>
              <w:framePr w:wrap="around"/>
            </w:pPr>
          </w:p>
        </w:tc>
        <w:tc>
          <w:tcPr>
            <w:tcW w:w="1530" w:type="dxa"/>
          </w:tcPr>
          <w:p w14:paraId="54268DAD" w14:textId="77777777" w:rsidR="0050513B" w:rsidRDefault="0050513B" w:rsidP="007D05C2">
            <w:pPr>
              <w:pStyle w:val="Bang"/>
              <w:framePr w:wrap="around"/>
            </w:pPr>
          </w:p>
        </w:tc>
      </w:tr>
      <w:tr w:rsidR="0050513B" w14:paraId="34EAB0F7" w14:textId="77777777" w:rsidTr="00094000">
        <w:tc>
          <w:tcPr>
            <w:tcW w:w="990" w:type="dxa"/>
          </w:tcPr>
          <w:p w14:paraId="757A6F0C" w14:textId="77777777" w:rsidR="0050513B" w:rsidRDefault="0050513B" w:rsidP="007D05C2">
            <w:pPr>
              <w:pStyle w:val="Bang"/>
              <w:framePr w:wrap="around"/>
            </w:pPr>
          </w:p>
        </w:tc>
        <w:tc>
          <w:tcPr>
            <w:tcW w:w="2340" w:type="dxa"/>
          </w:tcPr>
          <w:p w14:paraId="7503075B" w14:textId="77777777" w:rsidR="0050513B" w:rsidRDefault="0050513B" w:rsidP="007D05C2">
            <w:pPr>
              <w:pStyle w:val="Bang"/>
              <w:framePr w:wrap="around"/>
            </w:pPr>
          </w:p>
        </w:tc>
        <w:tc>
          <w:tcPr>
            <w:tcW w:w="990" w:type="dxa"/>
          </w:tcPr>
          <w:p w14:paraId="103E32C3" w14:textId="77777777" w:rsidR="0050513B" w:rsidRDefault="0050513B" w:rsidP="007D05C2">
            <w:pPr>
              <w:pStyle w:val="Bang"/>
              <w:framePr w:wrap="around"/>
            </w:pPr>
          </w:p>
        </w:tc>
        <w:tc>
          <w:tcPr>
            <w:tcW w:w="3150" w:type="dxa"/>
          </w:tcPr>
          <w:p w14:paraId="3D2E0A54" w14:textId="77777777" w:rsidR="0050513B" w:rsidRDefault="0050513B" w:rsidP="007D05C2">
            <w:pPr>
              <w:pStyle w:val="Bang"/>
              <w:framePr w:wrap="around"/>
            </w:pPr>
          </w:p>
        </w:tc>
        <w:tc>
          <w:tcPr>
            <w:tcW w:w="1530" w:type="dxa"/>
          </w:tcPr>
          <w:p w14:paraId="2A4F07CB" w14:textId="77777777" w:rsidR="0050513B" w:rsidRDefault="0050513B" w:rsidP="007D05C2">
            <w:pPr>
              <w:pStyle w:val="Bang"/>
              <w:framePr w:wrap="around"/>
            </w:pPr>
          </w:p>
        </w:tc>
      </w:tr>
      <w:tr w:rsidR="0050513B" w14:paraId="21F485B7" w14:textId="77777777" w:rsidTr="00094000">
        <w:tc>
          <w:tcPr>
            <w:tcW w:w="990" w:type="dxa"/>
          </w:tcPr>
          <w:p w14:paraId="2A93D2BE" w14:textId="77777777" w:rsidR="0050513B" w:rsidRDefault="0050513B" w:rsidP="007D05C2">
            <w:pPr>
              <w:pStyle w:val="Bang"/>
              <w:framePr w:wrap="around"/>
            </w:pPr>
          </w:p>
        </w:tc>
        <w:tc>
          <w:tcPr>
            <w:tcW w:w="2340" w:type="dxa"/>
          </w:tcPr>
          <w:p w14:paraId="040882CB" w14:textId="77777777" w:rsidR="0050513B" w:rsidRDefault="0050513B" w:rsidP="007D05C2">
            <w:pPr>
              <w:pStyle w:val="Bang"/>
              <w:framePr w:wrap="around"/>
            </w:pPr>
          </w:p>
        </w:tc>
        <w:tc>
          <w:tcPr>
            <w:tcW w:w="990" w:type="dxa"/>
          </w:tcPr>
          <w:p w14:paraId="558E48F6" w14:textId="77777777" w:rsidR="0050513B" w:rsidRDefault="0050513B" w:rsidP="007D05C2">
            <w:pPr>
              <w:pStyle w:val="Bang"/>
              <w:framePr w:wrap="around"/>
            </w:pPr>
          </w:p>
        </w:tc>
        <w:tc>
          <w:tcPr>
            <w:tcW w:w="3150" w:type="dxa"/>
          </w:tcPr>
          <w:p w14:paraId="4E91ED71" w14:textId="77777777" w:rsidR="0050513B" w:rsidRDefault="0050513B" w:rsidP="007D05C2">
            <w:pPr>
              <w:pStyle w:val="Bang"/>
              <w:framePr w:wrap="around"/>
            </w:pPr>
          </w:p>
        </w:tc>
        <w:tc>
          <w:tcPr>
            <w:tcW w:w="1530" w:type="dxa"/>
          </w:tcPr>
          <w:p w14:paraId="4F4EED5A" w14:textId="77777777" w:rsidR="0050513B" w:rsidRDefault="0050513B" w:rsidP="007D05C2">
            <w:pPr>
              <w:pStyle w:val="Bang"/>
              <w:framePr w:wrap="around"/>
            </w:pPr>
          </w:p>
        </w:tc>
      </w:tr>
      <w:tr w:rsidR="0050513B" w14:paraId="057C6A59" w14:textId="77777777" w:rsidTr="00094000">
        <w:tc>
          <w:tcPr>
            <w:tcW w:w="990" w:type="dxa"/>
          </w:tcPr>
          <w:p w14:paraId="3CBA8629" w14:textId="77777777" w:rsidR="0050513B" w:rsidRDefault="0050513B" w:rsidP="007D05C2">
            <w:pPr>
              <w:pStyle w:val="Bang"/>
              <w:framePr w:wrap="around"/>
            </w:pPr>
          </w:p>
        </w:tc>
        <w:tc>
          <w:tcPr>
            <w:tcW w:w="2340" w:type="dxa"/>
          </w:tcPr>
          <w:p w14:paraId="5AB9B413" w14:textId="77777777" w:rsidR="0050513B" w:rsidRDefault="0050513B" w:rsidP="007D05C2">
            <w:pPr>
              <w:pStyle w:val="Bang"/>
              <w:framePr w:wrap="around"/>
            </w:pPr>
          </w:p>
        </w:tc>
        <w:tc>
          <w:tcPr>
            <w:tcW w:w="990" w:type="dxa"/>
          </w:tcPr>
          <w:p w14:paraId="213E2D4C" w14:textId="77777777" w:rsidR="0050513B" w:rsidRDefault="0050513B" w:rsidP="007D05C2">
            <w:pPr>
              <w:pStyle w:val="Bang"/>
              <w:framePr w:wrap="around"/>
            </w:pPr>
          </w:p>
        </w:tc>
        <w:tc>
          <w:tcPr>
            <w:tcW w:w="3150" w:type="dxa"/>
          </w:tcPr>
          <w:p w14:paraId="695C81C4" w14:textId="77777777" w:rsidR="0050513B" w:rsidRDefault="0050513B" w:rsidP="007D05C2">
            <w:pPr>
              <w:pStyle w:val="Bang"/>
              <w:framePr w:wrap="around"/>
            </w:pPr>
          </w:p>
        </w:tc>
        <w:tc>
          <w:tcPr>
            <w:tcW w:w="1530" w:type="dxa"/>
          </w:tcPr>
          <w:p w14:paraId="1CEB2F25" w14:textId="77777777" w:rsidR="0050513B" w:rsidRDefault="0050513B" w:rsidP="007D05C2">
            <w:pPr>
              <w:pStyle w:val="Bang"/>
              <w:framePr w:wrap="around"/>
            </w:pPr>
          </w:p>
        </w:tc>
      </w:tr>
      <w:tr w:rsidR="0050513B" w14:paraId="4709AA8C" w14:textId="77777777" w:rsidTr="00094000">
        <w:tc>
          <w:tcPr>
            <w:tcW w:w="990" w:type="dxa"/>
          </w:tcPr>
          <w:p w14:paraId="11088BE3" w14:textId="77777777" w:rsidR="0050513B" w:rsidRDefault="0050513B" w:rsidP="007D05C2">
            <w:pPr>
              <w:pStyle w:val="Bang"/>
              <w:framePr w:wrap="around"/>
            </w:pPr>
          </w:p>
        </w:tc>
        <w:tc>
          <w:tcPr>
            <w:tcW w:w="2340" w:type="dxa"/>
          </w:tcPr>
          <w:p w14:paraId="0FEB35BF" w14:textId="77777777" w:rsidR="0050513B" w:rsidRDefault="0050513B" w:rsidP="007D05C2">
            <w:pPr>
              <w:pStyle w:val="Bang"/>
              <w:framePr w:wrap="around"/>
            </w:pPr>
          </w:p>
        </w:tc>
        <w:tc>
          <w:tcPr>
            <w:tcW w:w="990" w:type="dxa"/>
          </w:tcPr>
          <w:p w14:paraId="4D798F4B" w14:textId="77777777" w:rsidR="0050513B" w:rsidRDefault="0050513B" w:rsidP="007D05C2">
            <w:pPr>
              <w:pStyle w:val="Bang"/>
              <w:framePr w:wrap="around"/>
            </w:pPr>
          </w:p>
        </w:tc>
        <w:tc>
          <w:tcPr>
            <w:tcW w:w="3150" w:type="dxa"/>
          </w:tcPr>
          <w:p w14:paraId="4B7AFED8" w14:textId="77777777" w:rsidR="0050513B" w:rsidRDefault="0050513B" w:rsidP="007D05C2">
            <w:pPr>
              <w:pStyle w:val="Bang"/>
              <w:framePr w:wrap="around"/>
            </w:pPr>
          </w:p>
        </w:tc>
        <w:tc>
          <w:tcPr>
            <w:tcW w:w="1530" w:type="dxa"/>
          </w:tcPr>
          <w:p w14:paraId="488F9310" w14:textId="77777777" w:rsidR="0050513B" w:rsidRDefault="0050513B" w:rsidP="007D05C2">
            <w:pPr>
              <w:pStyle w:val="Bang"/>
              <w:framePr w:wrap="around"/>
            </w:pPr>
          </w:p>
        </w:tc>
      </w:tr>
      <w:tr w:rsidR="0050513B" w14:paraId="1C260697" w14:textId="77777777" w:rsidTr="00094000">
        <w:tc>
          <w:tcPr>
            <w:tcW w:w="990" w:type="dxa"/>
          </w:tcPr>
          <w:p w14:paraId="58E09F9D" w14:textId="77777777" w:rsidR="0050513B" w:rsidRDefault="0050513B" w:rsidP="007D05C2">
            <w:pPr>
              <w:pStyle w:val="Bang"/>
              <w:framePr w:wrap="around"/>
            </w:pPr>
          </w:p>
        </w:tc>
        <w:tc>
          <w:tcPr>
            <w:tcW w:w="2340" w:type="dxa"/>
          </w:tcPr>
          <w:p w14:paraId="3C58334F" w14:textId="77777777" w:rsidR="0050513B" w:rsidRDefault="0050513B" w:rsidP="007D05C2">
            <w:pPr>
              <w:pStyle w:val="Bang"/>
              <w:framePr w:wrap="around"/>
            </w:pPr>
          </w:p>
        </w:tc>
        <w:tc>
          <w:tcPr>
            <w:tcW w:w="990" w:type="dxa"/>
          </w:tcPr>
          <w:p w14:paraId="1EB53F68" w14:textId="77777777" w:rsidR="0050513B" w:rsidRDefault="0050513B" w:rsidP="007D05C2">
            <w:pPr>
              <w:pStyle w:val="Bang"/>
              <w:framePr w:wrap="around"/>
            </w:pPr>
          </w:p>
        </w:tc>
        <w:tc>
          <w:tcPr>
            <w:tcW w:w="3150" w:type="dxa"/>
          </w:tcPr>
          <w:p w14:paraId="2A4E4D3A" w14:textId="77777777" w:rsidR="0050513B" w:rsidRDefault="0050513B" w:rsidP="007D05C2">
            <w:pPr>
              <w:pStyle w:val="Bang"/>
              <w:framePr w:wrap="around"/>
            </w:pPr>
          </w:p>
        </w:tc>
        <w:tc>
          <w:tcPr>
            <w:tcW w:w="1530" w:type="dxa"/>
          </w:tcPr>
          <w:p w14:paraId="18F578BF" w14:textId="77777777" w:rsidR="0050513B" w:rsidRDefault="0050513B" w:rsidP="007D05C2">
            <w:pPr>
              <w:pStyle w:val="Bang"/>
              <w:framePr w:wrap="around"/>
            </w:pPr>
          </w:p>
        </w:tc>
      </w:tr>
      <w:tr w:rsidR="0050513B" w14:paraId="42759141" w14:textId="77777777" w:rsidTr="00094000">
        <w:tc>
          <w:tcPr>
            <w:tcW w:w="990" w:type="dxa"/>
          </w:tcPr>
          <w:p w14:paraId="79D7821A" w14:textId="77777777" w:rsidR="0050513B" w:rsidRDefault="0050513B" w:rsidP="007D05C2">
            <w:pPr>
              <w:pStyle w:val="Bang"/>
              <w:framePr w:wrap="around"/>
            </w:pPr>
          </w:p>
        </w:tc>
        <w:tc>
          <w:tcPr>
            <w:tcW w:w="2340" w:type="dxa"/>
          </w:tcPr>
          <w:p w14:paraId="5BA728F0" w14:textId="77777777" w:rsidR="0050513B" w:rsidRDefault="0050513B" w:rsidP="007D05C2">
            <w:pPr>
              <w:pStyle w:val="Bang"/>
              <w:framePr w:wrap="around"/>
            </w:pPr>
          </w:p>
        </w:tc>
        <w:tc>
          <w:tcPr>
            <w:tcW w:w="990" w:type="dxa"/>
          </w:tcPr>
          <w:p w14:paraId="36DA6504" w14:textId="77777777" w:rsidR="0050513B" w:rsidRDefault="0050513B" w:rsidP="007D05C2">
            <w:pPr>
              <w:pStyle w:val="Bang"/>
              <w:framePr w:wrap="around"/>
            </w:pPr>
          </w:p>
        </w:tc>
        <w:tc>
          <w:tcPr>
            <w:tcW w:w="3150" w:type="dxa"/>
          </w:tcPr>
          <w:p w14:paraId="73621E85" w14:textId="77777777" w:rsidR="0050513B" w:rsidRDefault="0050513B" w:rsidP="007D05C2">
            <w:pPr>
              <w:pStyle w:val="Bang"/>
              <w:framePr w:wrap="around"/>
            </w:pPr>
          </w:p>
        </w:tc>
        <w:tc>
          <w:tcPr>
            <w:tcW w:w="1530" w:type="dxa"/>
          </w:tcPr>
          <w:p w14:paraId="1639CCE1" w14:textId="77777777" w:rsidR="0050513B" w:rsidRDefault="0050513B" w:rsidP="007D05C2">
            <w:pPr>
              <w:pStyle w:val="Bang"/>
              <w:framePr w:wrap="around"/>
            </w:pPr>
          </w:p>
        </w:tc>
      </w:tr>
      <w:tr w:rsidR="0050513B" w14:paraId="04265519" w14:textId="77777777" w:rsidTr="00094000">
        <w:tc>
          <w:tcPr>
            <w:tcW w:w="990" w:type="dxa"/>
          </w:tcPr>
          <w:p w14:paraId="33524953" w14:textId="77777777" w:rsidR="0050513B" w:rsidRDefault="0050513B" w:rsidP="007D05C2">
            <w:pPr>
              <w:pStyle w:val="Bang"/>
              <w:framePr w:wrap="around"/>
            </w:pPr>
          </w:p>
        </w:tc>
        <w:tc>
          <w:tcPr>
            <w:tcW w:w="2340" w:type="dxa"/>
          </w:tcPr>
          <w:p w14:paraId="76D3BF67" w14:textId="77777777" w:rsidR="0050513B" w:rsidRDefault="0050513B" w:rsidP="007D05C2">
            <w:pPr>
              <w:pStyle w:val="Bang"/>
              <w:framePr w:wrap="around"/>
            </w:pPr>
          </w:p>
        </w:tc>
        <w:tc>
          <w:tcPr>
            <w:tcW w:w="990" w:type="dxa"/>
          </w:tcPr>
          <w:p w14:paraId="3462D2D9" w14:textId="77777777" w:rsidR="0050513B" w:rsidRDefault="0050513B" w:rsidP="007D05C2">
            <w:pPr>
              <w:pStyle w:val="Bang"/>
              <w:framePr w:wrap="around"/>
            </w:pPr>
          </w:p>
        </w:tc>
        <w:tc>
          <w:tcPr>
            <w:tcW w:w="3150" w:type="dxa"/>
          </w:tcPr>
          <w:p w14:paraId="4E3F8F32" w14:textId="77777777" w:rsidR="0050513B" w:rsidRDefault="0050513B" w:rsidP="007D05C2">
            <w:pPr>
              <w:pStyle w:val="Bang"/>
              <w:framePr w:wrap="around"/>
            </w:pPr>
          </w:p>
        </w:tc>
        <w:tc>
          <w:tcPr>
            <w:tcW w:w="1530" w:type="dxa"/>
          </w:tcPr>
          <w:p w14:paraId="77654C20" w14:textId="77777777" w:rsidR="0050513B" w:rsidRDefault="0050513B" w:rsidP="007D05C2">
            <w:pPr>
              <w:pStyle w:val="Bang"/>
              <w:framePr w:wrap="around"/>
            </w:pPr>
          </w:p>
        </w:tc>
      </w:tr>
      <w:tr w:rsidR="0050513B" w14:paraId="3F36083E" w14:textId="77777777" w:rsidTr="00094000">
        <w:tc>
          <w:tcPr>
            <w:tcW w:w="990" w:type="dxa"/>
          </w:tcPr>
          <w:p w14:paraId="4D9B6218" w14:textId="77777777" w:rsidR="0050513B" w:rsidRDefault="0050513B" w:rsidP="007D05C2">
            <w:pPr>
              <w:pStyle w:val="Bang"/>
              <w:framePr w:wrap="around"/>
            </w:pPr>
          </w:p>
        </w:tc>
        <w:tc>
          <w:tcPr>
            <w:tcW w:w="2340" w:type="dxa"/>
          </w:tcPr>
          <w:p w14:paraId="5D0F0D88" w14:textId="77777777" w:rsidR="0050513B" w:rsidRDefault="0050513B" w:rsidP="007D05C2">
            <w:pPr>
              <w:pStyle w:val="Bang"/>
              <w:framePr w:wrap="around"/>
            </w:pPr>
          </w:p>
        </w:tc>
        <w:tc>
          <w:tcPr>
            <w:tcW w:w="990" w:type="dxa"/>
          </w:tcPr>
          <w:p w14:paraId="2586F9F1" w14:textId="77777777" w:rsidR="0050513B" w:rsidRDefault="0050513B" w:rsidP="007D05C2">
            <w:pPr>
              <w:pStyle w:val="Bang"/>
              <w:framePr w:wrap="around"/>
            </w:pPr>
          </w:p>
        </w:tc>
        <w:tc>
          <w:tcPr>
            <w:tcW w:w="3150" w:type="dxa"/>
          </w:tcPr>
          <w:p w14:paraId="462F5CBB" w14:textId="77777777" w:rsidR="0050513B" w:rsidRDefault="0050513B" w:rsidP="007D05C2">
            <w:pPr>
              <w:pStyle w:val="Bang"/>
              <w:framePr w:wrap="around"/>
            </w:pPr>
          </w:p>
        </w:tc>
        <w:tc>
          <w:tcPr>
            <w:tcW w:w="1530" w:type="dxa"/>
          </w:tcPr>
          <w:p w14:paraId="22054508" w14:textId="77777777" w:rsidR="0050513B" w:rsidRDefault="0050513B" w:rsidP="007D05C2">
            <w:pPr>
              <w:pStyle w:val="Bang"/>
              <w:framePr w:wrap="around"/>
            </w:pPr>
          </w:p>
        </w:tc>
      </w:tr>
      <w:tr w:rsidR="0050513B" w14:paraId="7C3EB391" w14:textId="77777777" w:rsidTr="00094000">
        <w:tc>
          <w:tcPr>
            <w:tcW w:w="990" w:type="dxa"/>
          </w:tcPr>
          <w:p w14:paraId="16E6FF2E" w14:textId="77777777" w:rsidR="0050513B" w:rsidRDefault="0050513B" w:rsidP="007D05C2">
            <w:pPr>
              <w:pStyle w:val="Bang"/>
              <w:framePr w:wrap="around"/>
            </w:pPr>
          </w:p>
        </w:tc>
        <w:tc>
          <w:tcPr>
            <w:tcW w:w="2340" w:type="dxa"/>
          </w:tcPr>
          <w:p w14:paraId="36D83438" w14:textId="77777777" w:rsidR="0050513B" w:rsidRDefault="0050513B" w:rsidP="007D05C2">
            <w:pPr>
              <w:pStyle w:val="Bang"/>
              <w:framePr w:wrap="around"/>
            </w:pPr>
          </w:p>
        </w:tc>
        <w:tc>
          <w:tcPr>
            <w:tcW w:w="990" w:type="dxa"/>
          </w:tcPr>
          <w:p w14:paraId="1F581E24" w14:textId="77777777" w:rsidR="0050513B" w:rsidRDefault="0050513B" w:rsidP="007D05C2">
            <w:pPr>
              <w:pStyle w:val="Bang"/>
              <w:framePr w:wrap="around"/>
            </w:pPr>
          </w:p>
        </w:tc>
        <w:tc>
          <w:tcPr>
            <w:tcW w:w="3150" w:type="dxa"/>
          </w:tcPr>
          <w:p w14:paraId="1288FDBC" w14:textId="77777777" w:rsidR="0050513B" w:rsidRDefault="0050513B" w:rsidP="007D05C2">
            <w:pPr>
              <w:pStyle w:val="Bang"/>
              <w:framePr w:wrap="around"/>
            </w:pPr>
          </w:p>
        </w:tc>
        <w:tc>
          <w:tcPr>
            <w:tcW w:w="1530" w:type="dxa"/>
          </w:tcPr>
          <w:p w14:paraId="2C7AC0AF" w14:textId="77777777" w:rsidR="0050513B" w:rsidRDefault="0050513B" w:rsidP="007D05C2">
            <w:pPr>
              <w:pStyle w:val="Bang"/>
              <w:framePr w:wrap="around"/>
            </w:pPr>
          </w:p>
        </w:tc>
      </w:tr>
      <w:tr w:rsidR="0050513B" w14:paraId="5AB4DF6E" w14:textId="77777777" w:rsidTr="00094000">
        <w:tc>
          <w:tcPr>
            <w:tcW w:w="990" w:type="dxa"/>
          </w:tcPr>
          <w:p w14:paraId="0C7BB226" w14:textId="77777777" w:rsidR="0050513B" w:rsidRDefault="0050513B" w:rsidP="007D05C2">
            <w:pPr>
              <w:pStyle w:val="Bang"/>
              <w:framePr w:wrap="around"/>
            </w:pPr>
          </w:p>
        </w:tc>
        <w:tc>
          <w:tcPr>
            <w:tcW w:w="2340" w:type="dxa"/>
          </w:tcPr>
          <w:p w14:paraId="006E01A6" w14:textId="77777777" w:rsidR="0050513B" w:rsidRDefault="0050513B" w:rsidP="007D05C2">
            <w:pPr>
              <w:pStyle w:val="Bang"/>
              <w:framePr w:wrap="around"/>
            </w:pPr>
          </w:p>
        </w:tc>
        <w:tc>
          <w:tcPr>
            <w:tcW w:w="990" w:type="dxa"/>
          </w:tcPr>
          <w:p w14:paraId="1741E65E" w14:textId="77777777" w:rsidR="0050513B" w:rsidRDefault="0050513B" w:rsidP="007D05C2">
            <w:pPr>
              <w:pStyle w:val="Bang"/>
              <w:framePr w:wrap="around"/>
            </w:pPr>
          </w:p>
        </w:tc>
        <w:tc>
          <w:tcPr>
            <w:tcW w:w="3150" w:type="dxa"/>
          </w:tcPr>
          <w:p w14:paraId="562F6C4E" w14:textId="77777777" w:rsidR="0050513B" w:rsidRDefault="0050513B" w:rsidP="007D05C2">
            <w:pPr>
              <w:pStyle w:val="Bang"/>
              <w:framePr w:wrap="around"/>
            </w:pPr>
          </w:p>
        </w:tc>
        <w:tc>
          <w:tcPr>
            <w:tcW w:w="1530" w:type="dxa"/>
          </w:tcPr>
          <w:p w14:paraId="745ACE9A" w14:textId="77777777" w:rsidR="0050513B" w:rsidRDefault="0050513B" w:rsidP="007D05C2">
            <w:pPr>
              <w:pStyle w:val="Bang"/>
              <w:framePr w:wrap="around"/>
            </w:pPr>
          </w:p>
        </w:tc>
      </w:tr>
      <w:tr w:rsidR="0050513B" w14:paraId="2129D9C3" w14:textId="77777777" w:rsidTr="00094000">
        <w:tc>
          <w:tcPr>
            <w:tcW w:w="990" w:type="dxa"/>
          </w:tcPr>
          <w:p w14:paraId="67EC77F8" w14:textId="77777777" w:rsidR="0050513B" w:rsidRDefault="0050513B" w:rsidP="007D05C2">
            <w:pPr>
              <w:pStyle w:val="Bang"/>
              <w:framePr w:wrap="around"/>
            </w:pPr>
          </w:p>
        </w:tc>
        <w:tc>
          <w:tcPr>
            <w:tcW w:w="2340" w:type="dxa"/>
          </w:tcPr>
          <w:p w14:paraId="75C34C58" w14:textId="77777777" w:rsidR="0050513B" w:rsidRDefault="0050513B" w:rsidP="007D05C2">
            <w:pPr>
              <w:pStyle w:val="Bang"/>
              <w:framePr w:wrap="around"/>
            </w:pPr>
          </w:p>
        </w:tc>
        <w:tc>
          <w:tcPr>
            <w:tcW w:w="990" w:type="dxa"/>
          </w:tcPr>
          <w:p w14:paraId="6054B158" w14:textId="77777777" w:rsidR="0050513B" w:rsidRDefault="0050513B" w:rsidP="007D05C2">
            <w:pPr>
              <w:pStyle w:val="Bang"/>
              <w:framePr w:wrap="around"/>
            </w:pPr>
          </w:p>
        </w:tc>
        <w:tc>
          <w:tcPr>
            <w:tcW w:w="3150" w:type="dxa"/>
          </w:tcPr>
          <w:p w14:paraId="2C247408" w14:textId="77777777" w:rsidR="0050513B" w:rsidRDefault="0050513B" w:rsidP="007D05C2">
            <w:pPr>
              <w:pStyle w:val="Bang"/>
              <w:framePr w:wrap="around"/>
            </w:pPr>
          </w:p>
        </w:tc>
        <w:tc>
          <w:tcPr>
            <w:tcW w:w="1530" w:type="dxa"/>
          </w:tcPr>
          <w:p w14:paraId="0D842270" w14:textId="77777777" w:rsidR="0050513B" w:rsidRDefault="0050513B" w:rsidP="007D05C2">
            <w:pPr>
              <w:pStyle w:val="Bang"/>
              <w:framePr w:wrap="around"/>
            </w:pPr>
          </w:p>
        </w:tc>
      </w:tr>
      <w:tr w:rsidR="0050513B" w14:paraId="36A119C3" w14:textId="77777777" w:rsidTr="00094000">
        <w:tc>
          <w:tcPr>
            <w:tcW w:w="990" w:type="dxa"/>
          </w:tcPr>
          <w:p w14:paraId="5D93D4B8" w14:textId="77777777" w:rsidR="0050513B" w:rsidRDefault="0050513B" w:rsidP="007D05C2">
            <w:pPr>
              <w:pStyle w:val="Bang"/>
              <w:framePr w:wrap="around"/>
            </w:pPr>
          </w:p>
        </w:tc>
        <w:tc>
          <w:tcPr>
            <w:tcW w:w="2340" w:type="dxa"/>
          </w:tcPr>
          <w:p w14:paraId="0B54909B" w14:textId="77777777" w:rsidR="0050513B" w:rsidRDefault="0050513B" w:rsidP="007D05C2">
            <w:pPr>
              <w:pStyle w:val="Bang"/>
              <w:framePr w:wrap="around"/>
            </w:pPr>
          </w:p>
        </w:tc>
        <w:tc>
          <w:tcPr>
            <w:tcW w:w="990" w:type="dxa"/>
          </w:tcPr>
          <w:p w14:paraId="463C4427" w14:textId="77777777" w:rsidR="0050513B" w:rsidRDefault="0050513B" w:rsidP="007D05C2">
            <w:pPr>
              <w:pStyle w:val="Bang"/>
              <w:framePr w:wrap="around"/>
            </w:pPr>
          </w:p>
        </w:tc>
        <w:tc>
          <w:tcPr>
            <w:tcW w:w="3150" w:type="dxa"/>
          </w:tcPr>
          <w:p w14:paraId="110F6EB4" w14:textId="77777777" w:rsidR="0050513B" w:rsidRDefault="0050513B" w:rsidP="007D05C2">
            <w:pPr>
              <w:pStyle w:val="Bang"/>
              <w:framePr w:wrap="around"/>
            </w:pPr>
          </w:p>
        </w:tc>
        <w:tc>
          <w:tcPr>
            <w:tcW w:w="1530" w:type="dxa"/>
          </w:tcPr>
          <w:p w14:paraId="18169D66" w14:textId="77777777" w:rsidR="0050513B" w:rsidRDefault="0050513B" w:rsidP="007D05C2">
            <w:pPr>
              <w:pStyle w:val="Bang"/>
              <w:framePr w:wrap="around"/>
            </w:pPr>
          </w:p>
        </w:tc>
      </w:tr>
      <w:tr w:rsidR="0050513B" w14:paraId="6595BC3A" w14:textId="77777777" w:rsidTr="00094000">
        <w:tc>
          <w:tcPr>
            <w:tcW w:w="990" w:type="dxa"/>
          </w:tcPr>
          <w:p w14:paraId="5D662129" w14:textId="77777777" w:rsidR="0050513B" w:rsidRDefault="0050513B" w:rsidP="007D05C2">
            <w:pPr>
              <w:pStyle w:val="Bang"/>
              <w:framePr w:wrap="around"/>
            </w:pPr>
          </w:p>
        </w:tc>
        <w:tc>
          <w:tcPr>
            <w:tcW w:w="2340" w:type="dxa"/>
          </w:tcPr>
          <w:p w14:paraId="3212FB23" w14:textId="77777777" w:rsidR="0050513B" w:rsidRDefault="0050513B" w:rsidP="007D05C2">
            <w:pPr>
              <w:pStyle w:val="Bang"/>
              <w:framePr w:wrap="around"/>
            </w:pPr>
          </w:p>
        </w:tc>
        <w:tc>
          <w:tcPr>
            <w:tcW w:w="990" w:type="dxa"/>
          </w:tcPr>
          <w:p w14:paraId="1D392E01" w14:textId="77777777" w:rsidR="0050513B" w:rsidRDefault="0050513B" w:rsidP="007D05C2">
            <w:pPr>
              <w:pStyle w:val="Bang"/>
              <w:framePr w:wrap="around"/>
            </w:pPr>
          </w:p>
        </w:tc>
        <w:tc>
          <w:tcPr>
            <w:tcW w:w="3150" w:type="dxa"/>
          </w:tcPr>
          <w:p w14:paraId="35A6B05C" w14:textId="77777777" w:rsidR="0050513B" w:rsidRDefault="0050513B" w:rsidP="007D05C2">
            <w:pPr>
              <w:pStyle w:val="Bang"/>
              <w:framePr w:wrap="around"/>
            </w:pPr>
          </w:p>
        </w:tc>
        <w:tc>
          <w:tcPr>
            <w:tcW w:w="1530" w:type="dxa"/>
          </w:tcPr>
          <w:p w14:paraId="56C884A6" w14:textId="77777777" w:rsidR="0050513B" w:rsidRDefault="0050513B" w:rsidP="007D05C2">
            <w:pPr>
              <w:pStyle w:val="Bang"/>
              <w:framePr w:wrap="around"/>
            </w:pPr>
          </w:p>
        </w:tc>
      </w:tr>
      <w:tr w:rsidR="0050513B" w14:paraId="0D6816D9" w14:textId="77777777" w:rsidTr="00094000">
        <w:tc>
          <w:tcPr>
            <w:tcW w:w="990" w:type="dxa"/>
          </w:tcPr>
          <w:p w14:paraId="3C62FACD" w14:textId="77777777" w:rsidR="0050513B" w:rsidRDefault="0050513B" w:rsidP="007D05C2">
            <w:pPr>
              <w:pStyle w:val="Bang"/>
              <w:framePr w:wrap="around"/>
            </w:pPr>
          </w:p>
        </w:tc>
        <w:tc>
          <w:tcPr>
            <w:tcW w:w="2340" w:type="dxa"/>
          </w:tcPr>
          <w:p w14:paraId="3C3C5C5F" w14:textId="77777777" w:rsidR="0050513B" w:rsidRDefault="0050513B" w:rsidP="007D05C2">
            <w:pPr>
              <w:pStyle w:val="Bang"/>
              <w:framePr w:wrap="around"/>
            </w:pPr>
          </w:p>
        </w:tc>
        <w:tc>
          <w:tcPr>
            <w:tcW w:w="990" w:type="dxa"/>
          </w:tcPr>
          <w:p w14:paraId="72B07071" w14:textId="77777777" w:rsidR="0050513B" w:rsidRDefault="0050513B" w:rsidP="007D05C2">
            <w:pPr>
              <w:pStyle w:val="Bang"/>
              <w:framePr w:wrap="around"/>
            </w:pPr>
          </w:p>
        </w:tc>
        <w:tc>
          <w:tcPr>
            <w:tcW w:w="3150" w:type="dxa"/>
          </w:tcPr>
          <w:p w14:paraId="75D68746" w14:textId="77777777" w:rsidR="0050513B" w:rsidRDefault="0050513B" w:rsidP="007D05C2">
            <w:pPr>
              <w:pStyle w:val="Bang"/>
              <w:framePr w:wrap="around"/>
            </w:pPr>
          </w:p>
        </w:tc>
        <w:tc>
          <w:tcPr>
            <w:tcW w:w="1530" w:type="dxa"/>
          </w:tcPr>
          <w:p w14:paraId="42107BBF" w14:textId="77777777" w:rsidR="0050513B" w:rsidRDefault="0050513B" w:rsidP="007D05C2">
            <w:pPr>
              <w:pStyle w:val="Bang"/>
              <w:framePr w:wrap="around"/>
            </w:pPr>
          </w:p>
        </w:tc>
      </w:tr>
      <w:tr w:rsidR="0050513B" w14:paraId="2094AC2C" w14:textId="77777777" w:rsidTr="00094000">
        <w:tc>
          <w:tcPr>
            <w:tcW w:w="990" w:type="dxa"/>
          </w:tcPr>
          <w:p w14:paraId="6D4128BE" w14:textId="77777777" w:rsidR="0050513B" w:rsidRDefault="0050513B" w:rsidP="007D05C2">
            <w:pPr>
              <w:pStyle w:val="Bang"/>
              <w:framePr w:wrap="around"/>
            </w:pPr>
          </w:p>
        </w:tc>
        <w:tc>
          <w:tcPr>
            <w:tcW w:w="2340" w:type="dxa"/>
          </w:tcPr>
          <w:p w14:paraId="77C4FDC7" w14:textId="77777777" w:rsidR="0050513B" w:rsidRDefault="0050513B" w:rsidP="007D05C2">
            <w:pPr>
              <w:pStyle w:val="Bang"/>
              <w:framePr w:wrap="around"/>
            </w:pPr>
          </w:p>
        </w:tc>
        <w:tc>
          <w:tcPr>
            <w:tcW w:w="990" w:type="dxa"/>
          </w:tcPr>
          <w:p w14:paraId="5B48A5C4" w14:textId="77777777" w:rsidR="0050513B" w:rsidRDefault="0050513B" w:rsidP="007D05C2">
            <w:pPr>
              <w:pStyle w:val="Bang"/>
              <w:framePr w:wrap="around"/>
            </w:pPr>
          </w:p>
        </w:tc>
        <w:tc>
          <w:tcPr>
            <w:tcW w:w="3150" w:type="dxa"/>
          </w:tcPr>
          <w:p w14:paraId="0D0C2E64" w14:textId="77777777" w:rsidR="0050513B" w:rsidRDefault="0050513B" w:rsidP="007D05C2">
            <w:pPr>
              <w:pStyle w:val="Bang"/>
              <w:framePr w:wrap="around"/>
            </w:pPr>
          </w:p>
        </w:tc>
        <w:tc>
          <w:tcPr>
            <w:tcW w:w="1530" w:type="dxa"/>
          </w:tcPr>
          <w:p w14:paraId="275C722B" w14:textId="77777777" w:rsidR="0050513B" w:rsidRDefault="0050513B" w:rsidP="007D05C2">
            <w:pPr>
              <w:pStyle w:val="Bang"/>
              <w:framePr w:wrap="around"/>
            </w:pPr>
          </w:p>
        </w:tc>
      </w:tr>
      <w:tr w:rsidR="0050513B" w14:paraId="0AC0F3F2" w14:textId="77777777" w:rsidTr="00094000">
        <w:tc>
          <w:tcPr>
            <w:tcW w:w="990" w:type="dxa"/>
          </w:tcPr>
          <w:p w14:paraId="029DD194" w14:textId="77777777" w:rsidR="0050513B" w:rsidRDefault="0050513B" w:rsidP="007D05C2">
            <w:pPr>
              <w:pStyle w:val="Bang"/>
              <w:framePr w:wrap="around"/>
            </w:pPr>
          </w:p>
        </w:tc>
        <w:tc>
          <w:tcPr>
            <w:tcW w:w="2340" w:type="dxa"/>
          </w:tcPr>
          <w:p w14:paraId="7B7DDA14" w14:textId="77777777" w:rsidR="0050513B" w:rsidRDefault="0050513B" w:rsidP="007D05C2">
            <w:pPr>
              <w:pStyle w:val="Bang"/>
              <w:framePr w:wrap="around"/>
            </w:pPr>
          </w:p>
        </w:tc>
        <w:tc>
          <w:tcPr>
            <w:tcW w:w="990" w:type="dxa"/>
          </w:tcPr>
          <w:p w14:paraId="26241DC4" w14:textId="77777777" w:rsidR="0050513B" w:rsidRDefault="0050513B" w:rsidP="007D05C2">
            <w:pPr>
              <w:pStyle w:val="Bang"/>
              <w:framePr w:wrap="around"/>
            </w:pPr>
          </w:p>
        </w:tc>
        <w:tc>
          <w:tcPr>
            <w:tcW w:w="3150" w:type="dxa"/>
          </w:tcPr>
          <w:p w14:paraId="5296B35B" w14:textId="77777777" w:rsidR="0050513B" w:rsidRDefault="0050513B" w:rsidP="007D05C2">
            <w:pPr>
              <w:pStyle w:val="Bang"/>
              <w:framePr w:wrap="around"/>
            </w:pPr>
          </w:p>
        </w:tc>
        <w:tc>
          <w:tcPr>
            <w:tcW w:w="1530" w:type="dxa"/>
          </w:tcPr>
          <w:p w14:paraId="7A6B8B03" w14:textId="77777777" w:rsidR="0050513B" w:rsidRDefault="0050513B" w:rsidP="007D05C2">
            <w:pPr>
              <w:pStyle w:val="Bang"/>
              <w:framePr w:wrap="around"/>
            </w:pPr>
          </w:p>
        </w:tc>
      </w:tr>
      <w:tr w:rsidR="0050513B" w14:paraId="6CF3D1C3" w14:textId="77777777" w:rsidTr="00094000">
        <w:tc>
          <w:tcPr>
            <w:tcW w:w="990" w:type="dxa"/>
          </w:tcPr>
          <w:p w14:paraId="275B3626" w14:textId="77777777" w:rsidR="0050513B" w:rsidRDefault="0050513B" w:rsidP="007D05C2">
            <w:pPr>
              <w:pStyle w:val="Bang"/>
              <w:framePr w:wrap="around"/>
            </w:pPr>
          </w:p>
        </w:tc>
        <w:tc>
          <w:tcPr>
            <w:tcW w:w="2340" w:type="dxa"/>
          </w:tcPr>
          <w:p w14:paraId="71392239" w14:textId="77777777" w:rsidR="0050513B" w:rsidRDefault="0050513B" w:rsidP="007D05C2">
            <w:pPr>
              <w:pStyle w:val="Bang"/>
              <w:framePr w:wrap="around"/>
            </w:pPr>
          </w:p>
        </w:tc>
        <w:tc>
          <w:tcPr>
            <w:tcW w:w="990" w:type="dxa"/>
          </w:tcPr>
          <w:p w14:paraId="37E2DD6B" w14:textId="77777777" w:rsidR="0050513B" w:rsidRDefault="0050513B" w:rsidP="007D05C2">
            <w:pPr>
              <w:pStyle w:val="Bang"/>
              <w:framePr w:wrap="around"/>
            </w:pPr>
          </w:p>
        </w:tc>
        <w:tc>
          <w:tcPr>
            <w:tcW w:w="3150" w:type="dxa"/>
          </w:tcPr>
          <w:p w14:paraId="15551D54" w14:textId="77777777" w:rsidR="0050513B" w:rsidRDefault="0050513B" w:rsidP="007D05C2">
            <w:pPr>
              <w:pStyle w:val="Bang"/>
              <w:framePr w:wrap="around"/>
            </w:pPr>
          </w:p>
        </w:tc>
        <w:tc>
          <w:tcPr>
            <w:tcW w:w="1530" w:type="dxa"/>
          </w:tcPr>
          <w:p w14:paraId="7D52CF9E" w14:textId="77777777" w:rsidR="0050513B" w:rsidRDefault="0050513B" w:rsidP="007D05C2">
            <w:pPr>
              <w:pStyle w:val="Bang"/>
              <w:framePr w:wrap="around"/>
            </w:pPr>
          </w:p>
        </w:tc>
      </w:tr>
      <w:tr w:rsidR="0050513B" w14:paraId="7B1D92F9" w14:textId="77777777" w:rsidTr="00094000">
        <w:tc>
          <w:tcPr>
            <w:tcW w:w="990" w:type="dxa"/>
          </w:tcPr>
          <w:p w14:paraId="60C31F4C" w14:textId="77777777" w:rsidR="0050513B" w:rsidRDefault="0050513B" w:rsidP="007D05C2">
            <w:pPr>
              <w:pStyle w:val="Bang"/>
              <w:framePr w:wrap="around"/>
            </w:pPr>
          </w:p>
        </w:tc>
        <w:tc>
          <w:tcPr>
            <w:tcW w:w="2340" w:type="dxa"/>
          </w:tcPr>
          <w:p w14:paraId="38949162" w14:textId="77777777" w:rsidR="0050513B" w:rsidRDefault="0050513B" w:rsidP="007D05C2">
            <w:pPr>
              <w:pStyle w:val="Bang"/>
              <w:framePr w:wrap="around"/>
            </w:pPr>
          </w:p>
        </w:tc>
        <w:tc>
          <w:tcPr>
            <w:tcW w:w="990" w:type="dxa"/>
          </w:tcPr>
          <w:p w14:paraId="369A3039" w14:textId="77777777" w:rsidR="0050513B" w:rsidRDefault="0050513B" w:rsidP="007D05C2">
            <w:pPr>
              <w:pStyle w:val="Bang"/>
              <w:framePr w:wrap="around"/>
            </w:pPr>
          </w:p>
        </w:tc>
        <w:tc>
          <w:tcPr>
            <w:tcW w:w="3150" w:type="dxa"/>
          </w:tcPr>
          <w:p w14:paraId="5438C975" w14:textId="77777777" w:rsidR="0050513B" w:rsidRDefault="0050513B" w:rsidP="007D05C2">
            <w:pPr>
              <w:pStyle w:val="Bang"/>
              <w:framePr w:wrap="around"/>
            </w:pPr>
          </w:p>
        </w:tc>
        <w:tc>
          <w:tcPr>
            <w:tcW w:w="1530" w:type="dxa"/>
          </w:tcPr>
          <w:p w14:paraId="219563AC" w14:textId="77777777" w:rsidR="0050513B" w:rsidRDefault="0050513B" w:rsidP="007D05C2">
            <w:pPr>
              <w:pStyle w:val="Bang"/>
              <w:framePr w:wrap="around"/>
            </w:pPr>
          </w:p>
        </w:tc>
      </w:tr>
    </w:tbl>
    <w:p w14:paraId="389C6453" w14:textId="77777777" w:rsidR="0050513B" w:rsidRDefault="0050513B" w:rsidP="007D05C2">
      <w:pPr>
        <w:framePr w:wrap="around"/>
      </w:pPr>
    </w:p>
    <w:p w14:paraId="62C1A662" w14:textId="77777777" w:rsidR="0050513B" w:rsidRDefault="0050513B" w:rsidP="007D05C2">
      <w:pPr>
        <w:pStyle w:val="NormalH"/>
        <w:framePr w:wrap="around"/>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14:paraId="3A18DC76" w14:textId="77777777" w:rsidR="0050513B" w:rsidRDefault="0050513B" w:rsidP="007D05C2">
      <w:pPr>
        <w:framePr w:wrap="around"/>
      </w:pPr>
    </w:p>
    <w:p w14:paraId="66CE730E" w14:textId="77777777" w:rsidR="0050513B" w:rsidRDefault="0050513B" w:rsidP="007D05C2">
      <w:pPr>
        <w:framePr w:wrap="around"/>
      </w:pPr>
    </w:p>
    <w:p w14:paraId="1920D846" w14:textId="77777777" w:rsidR="0050513B" w:rsidRDefault="0050513B" w:rsidP="007D05C2">
      <w:pPr>
        <w:framePr w:wrap="around"/>
      </w:pPr>
    </w:p>
    <w:p w14:paraId="1C15B665" w14:textId="77777777" w:rsidR="0050513B" w:rsidRDefault="0050513B" w:rsidP="007D05C2">
      <w:pPr>
        <w:framePr w:wrap="around"/>
      </w:pPr>
    </w:p>
    <w:p w14:paraId="080306AE" w14:textId="77777777" w:rsidR="0050513B" w:rsidRDefault="0050513B" w:rsidP="007D05C2">
      <w:pPr>
        <w:framePr w:wrap="around"/>
      </w:pPr>
    </w:p>
    <w:p w14:paraId="7723E759" w14:textId="77777777" w:rsidR="0050513B" w:rsidRDefault="0050513B" w:rsidP="007D05C2">
      <w:pPr>
        <w:framePr w:wrap="around"/>
      </w:pPr>
    </w:p>
    <w:p w14:paraId="376F2CA1" w14:textId="0CA351EA" w:rsidR="0050513B" w:rsidRDefault="0050513B" w:rsidP="007D05C2">
      <w:pPr>
        <w:framePr w:wrap="around"/>
      </w:pPr>
      <w:r>
        <w:rPr>
          <w:b/>
          <w:bCs/>
        </w:rPr>
        <w:t>ORIGINATOR:</w:t>
      </w:r>
      <w:r>
        <w:tab/>
      </w:r>
      <w:r w:rsidR="00ED0DE2">
        <w:t xml:space="preserve">Nguyen Xuan </w:t>
      </w:r>
      <w:proofErr w:type="spellStart"/>
      <w:r w:rsidR="00ED0DE2">
        <w:t>Khanh</w:t>
      </w:r>
      <w:proofErr w:type="spellEnd"/>
      <w:r w:rsidR="00ED0DE2">
        <w:t xml:space="preserve"> </w:t>
      </w:r>
      <w:proofErr w:type="spellStart"/>
      <w:r w:rsidR="00ED0DE2">
        <w:t>Hoa</w:t>
      </w:r>
      <w:proofErr w:type="spellEnd"/>
      <w:r>
        <w:tab/>
      </w:r>
      <w:r w:rsidR="00ED0DE2">
        <w:t>25/01/2020</w:t>
      </w:r>
    </w:p>
    <w:p w14:paraId="3F0FFA86" w14:textId="77777777" w:rsidR="0050513B" w:rsidRDefault="0050513B" w:rsidP="007D05C2">
      <w:pPr>
        <w:framePr w:wrap="around"/>
      </w:pPr>
      <w:r>
        <w:tab/>
      </w:r>
      <w:r w:rsidR="00223CA2">
        <w:tab/>
      </w:r>
      <w:r w:rsidR="00223CA2">
        <w:tab/>
      </w:r>
      <w:r>
        <w:t>&lt;Position&gt;</w:t>
      </w:r>
    </w:p>
    <w:p w14:paraId="630ABEF2" w14:textId="77777777" w:rsidR="0050513B" w:rsidRDefault="0050513B" w:rsidP="007D05C2">
      <w:pPr>
        <w:framePr w:wrap="around"/>
      </w:pPr>
    </w:p>
    <w:p w14:paraId="2E4C22B5" w14:textId="77777777" w:rsidR="0050513B" w:rsidRDefault="0050513B" w:rsidP="007D05C2">
      <w:pPr>
        <w:framePr w:wrap="around"/>
      </w:pPr>
      <w:r>
        <w:rPr>
          <w:b/>
          <w:bCs/>
        </w:rPr>
        <w:t>REVIEWERS:</w:t>
      </w:r>
      <w:r>
        <w:tab/>
        <w:t>&lt;Name&gt;</w:t>
      </w:r>
      <w:r>
        <w:rPr>
          <w:u w:val="single"/>
        </w:rPr>
        <w:tab/>
      </w:r>
      <w:r>
        <w:tab/>
        <w:t>&lt;Date&gt;</w:t>
      </w:r>
      <w:r>
        <w:rPr>
          <w:u w:val="single"/>
        </w:rPr>
        <w:tab/>
      </w:r>
    </w:p>
    <w:p w14:paraId="39DC3699" w14:textId="77777777" w:rsidR="0050513B" w:rsidRDefault="0050513B" w:rsidP="007D05C2">
      <w:pPr>
        <w:framePr w:wrap="around"/>
      </w:pPr>
      <w:r>
        <w:tab/>
      </w:r>
      <w:r w:rsidR="00223CA2">
        <w:tab/>
      </w:r>
      <w:r w:rsidR="00223CA2">
        <w:tab/>
      </w:r>
      <w:r>
        <w:t>&lt;Position&gt;</w:t>
      </w:r>
    </w:p>
    <w:p w14:paraId="502751F0" w14:textId="77777777" w:rsidR="0050513B" w:rsidRDefault="0050513B" w:rsidP="007D05C2">
      <w:pPr>
        <w:framePr w:wrap="around"/>
      </w:pPr>
    </w:p>
    <w:p w14:paraId="0F7F5389" w14:textId="77777777" w:rsidR="0050513B" w:rsidRDefault="0050513B" w:rsidP="007D05C2">
      <w:pPr>
        <w:framePr w:wrap="around"/>
      </w:pPr>
      <w:r>
        <w:tab/>
      </w:r>
      <w:r w:rsidR="00223CA2">
        <w:tab/>
      </w:r>
      <w:r w:rsidR="00223CA2">
        <w:tab/>
      </w:r>
      <w:r>
        <w:t>&lt;Name, if it’s needed&gt;</w:t>
      </w:r>
      <w:r>
        <w:rPr>
          <w:u w:val="single"/>
        </w:rPr>
        <w:tab/>
      </w:r>
      <w:r>
        <w:tab/>
        <w:t>&lt;Date&gt;</w:t>
      </w:r>
      <w:r>
        <w:rPr>
          <w:u w:val="single"/>
        </w:rPr>
        <w:tab/>
      </w:r>
    </w:p>
    <w:p w14:paraId="22B45F1A" w14:textId="77777777" w:rsidR="0050513B" w:rsidRDefault="0050513B" w:rsidP="007D05C2">
      <w:pPr>
        <w:framePr w:wrap="around"/>
      </w:pPr>
      <w:r>
        <w:tab/>
      </w:r>
      <w:r w:rsidR="00223CA2">
        <w:tab/>
      </w:r>
      <w:r w:rsidR="00223CA2">
        <w:tab/>
      </w:r>
      <w:r>
        <w:t>&lt;Position&gt;</w:t>
      </w:r>
      <w:r>
        <w:tab/>
      </w:r>
    </w:p>
    <w:p w14:paraId="7CB121FD" w14:textId="77777777" w:rsidR="0050513B" w:rsidRDefault="0050513B" w:rsidP="007D05C2">
      <w:pPr>
        <w:framePr w:wrap="around"/>
      </w:pPr>
    </w:p>
    <w:p w14:paraId="3271D3EF" w14:textId="77777777" w:rsidR="0050513B" w:rsidRDefault="0050513B" w:rsidP="007D05C2">
      <w:pPr>
        <w:framePr w:wrap="around"/>
      </w:pPr>
      <w:r>
        <w:rPr>
          <w:b/>
          <w:bCs/>
        </w:rPr>
        <w:t>APPROVAL:</w:t>
      </w:r>
      <w:r>
        <w:tab/>
      </w:r>
      <w:r w:rsidR="00223CA2">
        <w:tab/>
      </w:r>
      <w:r>
        <w:t>&lt;Name&gt;</w:t>
      </w:r>
      <w:r>
        <w:rPr>
          <w:u w:val="single"/>
        </w:rPr>
        <w:tab/>
      </w:r>
      <w:r>
        <w:tab/>
        <w:t>&lt;Date&gt;</w:t>
      </w:r>
      <w:r>
        <w:rPr>
          <w:u w:val="single"/>
        </w:rPr>
        <w:tab/>
      </w:r>
    </w:p>
    <w:p w14:paraId="53DC3663" w14:textId="77777777" w:rsidR="0050513B" w:rsidRDefault="0050513B" w:rsidP="007D05C2">
      <w:pPr>
        <w:framePr w:wrap="around"/>
      </w:pPr>
      <w:r>
        <w:tab/>
      </w:r>
      <w:r w:rsidR="00223CA2">
        <w:tab/>
      </w:r>
      <w:r w:rsidR="00223CA2">
        <w:tab/>
      </w:r>
      <w:r>
        <w:t>&lt;Position&gt;</w:t>
      </w:r>
    </w:p>
    <w:p w14:paraId="421F6781" w14:textId="77777777" w:rsidR="0050513B" w:rsidRDefault="0050513B" w:rsidP="007D05C2">
      <w:pPr>
        <w:pStyle w:val="NormalH"/>
        <w:framePr w:wrap="around"/>
      </w:pPr>
      <w:r>
        <w:lastRenderedPageBreak/>
        <w:t>TABLE OF CONTENTS</w:t>
      </w:r>
    </w:p>
    <w:p w14:paraId="1FAD78ED" w14:textId="50BC14B8" w:rsidR="002C75CE" w:rsidRDefault="0050513B" w:rsidP="007D05C2">
      <w:pPr>
        <w:pStyle w:val="TOC1"/>
        <w:framePr w:wrap="around"/>
        <w:rPr>
          <w:rFonts w:asciiTheme="minorHAnsi" w:eastAsiaTheme="minorEastAsia" w:hAnsiTheme="minorHAnsi" w:cstheme="minorBidi"/>
          <w:color w:val="auto"/>
          <w:szCs w:val="22"/>
          <w:shd w:val="clear" w:color="auto" w:fill="auto"/>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66865304" w:history="1">
        <w:r w:rsidR="002C75CE" w:rsidRPr="00E230AC">
          <w:rPr>
            <w:rStyle w:val="Hyperlink"/>
          </w:rPr>
          <w:t>1</w:t>
        </w:r>
        <w:r w:rsidR="002C75CE">
          <w:rPr>
            <w:rFonts w:asciiTheme="minorHAnsi" w:eastAsiaTheme="minorEastAsia" w:hAnsiTheme="minorHAnsi" w:cstheme="minorBidi"/>
            <w:color w:val="auto"/>
            <w:szCs w:val="22"/>
            <w:shd w:val="clear" w:color="auto" w:fill="auto"/>
          </w:rPr>
          <w:tab/>
        </w:r>
        <w:r w:rsidR="002C75CE" w:rsidRPr="00E230AC">
          <w:rPr>
            <w:rStyle w:val="Hyperlink"/>
          </w:rPr>
          <w:t>Introduction</w:t>
        </w:r>
        <w:r w:rsidR="002C75CE">
          <w:rPr>
            <w:webHidden/>
          </w:rPr>
          <w:tab/>
        </w:r>
        <w:r w:rsidR="002C75CE">
          <w:rPr>
            <w:webHidden/>
          </w:rPr>
          <w:fldChar w:fldCharType="begin"/>
        </w:r>
        <w:r w:rsidR="002C75CE">
          <w:rPr>
            <w:webHidden/>
          </w:rPr>
          <w:instrText xml:space="preserve"> PAGEREF _Toc66865304 \h </w:instrText>
        </w:r>
        <w:r w:rsidR="002C75CE">
          <w:rPr>
            <w:webHidden/>
          </w:rPr>
        </w:r>
        <w:r w:rsidR="002C75CE">
          <w:rPr>
            <w:webHidden/>
          </w:rPr>
          <w:fldChar w:fldCharType="separate"/>
        </w:r>
        <w:r w:rsidR="008023E0">
          <w:rPr>
            <w:webHidden/>
          </w:rPr>
          <w:t>5</w:t>
        </w:r>
        <w:r w:rsidR="002C75CE">
          <w:rPr>
            <w:webHidden/>
          </w:rPr>
          <w:fldChar w:fldCharType="end"/>
        </w:r>
      </w:hyperlink>
    </w:p>
    <w:p w14:paraId="5D04ED3E" w14:textId="4A79B5C7"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05" w:history="1">
        <w:r w:rsidR="002C75CE" w:rsidRPr="00E230AC">
          <w:rPr>
            <w:rStyle w:val="Hyperlink"/>
          </w:rPr>
          <w:t>1.1</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Purpose</w:t>
        </w:r>
        <w:r w:rsidR="002C75CE">
          <w:rPr>
            <w:webHidden/>
          </w:rPr>
          <w:tab/>
        </w:r>
        <w:r w:rsidR="002C75CE">
          <w:rPr>
            <w:webHidden/>
          </w:rPr>
          <w:fldChar w:fldCharType="begin"/>
        </w:r>
        <w:r w:rsidR="002C75CE">
          <w:rPr>
            <w:webHidden/>
          </w:rPr>
          <w:instrText xml:space="preserve"> PAGEREF _Toc66865305 \h </w:instrText>
        </w:r>
        <w:r w:rsidR="002C75CE">
          <w:rPr>
            <w:webHidden/>
          </w:rPr>
        </w:r>
        <w:r w:rsidR="002C75CE">
          <w:rPr>
            <w:webHidden/>
          </w:rPr>
          <w:fldChar w:fldCharType="separate"/>
        </w:r>
        <w:r w:rsidR="008023E0">
          <w:rPr>
            <w:webHidden/>
          </w:rPr>
          <w:t>5</w:t>
        </w:r>
        <w:r w:rsidR="002C75CE">
          <w:rPr>
            <w:webHidden/>
          </w:rPr>
          <w:fldChar w:fldCharType="end"/>
        </w:r>
      </w:hyperlink>
    </w:p>
    <w:p w14:paraId="210E58DD" w14:textId="22F16806"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06" w:history="1">
        <w:r w:rsidR="002C75CE" w:rsidRPr="00E230AC">
          <w:rPr>
            <w:rStyle w:val="Hyperlink"/>
          </w:rPr>
          <w:t>1.2</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Scope</w:t>
        </w:r>
        <w:r w:rsidR="002C75CE">
          <w:rPr>
            <w:webHidden/>
          </w:rPr>
          <w:tab/>
        </w:r>
        <w:r w:rsidR="002C75CE">
          <w:rPr>
            <w:webHidden/>
          </w:rPr>
          <w:fldChar w:fldCharType="begin"/>
        </w:r>
        <w:r w:rsidR="002C75CE">
          <w:rPr>
            <w:webHidden/>
          </w:rPr>
          <w:instrText xml:space="preserve"> PAGEREF _Toc66865306 \h </w:instrText>
        </w:r>
        <w:r w:rsidR="002C75CE">
          <w:rPr>
            <w:webHidden/>
          </w:rPr>
        </w:r>
        <w:r w:rsidR="002C75CE">
          <w:rPr>
            <w:webHidden/>
          </w:rPr>
          <w:fldChar w:fldCharType="separate"/>
        </w:r>
        <w:r w:rsidR="008023E0">
          <w:rPr>
            <w:webHidden/>
          </w:rPr>
          <w:t>5</w:t>
        </w:r>
        <w:r w:rsidR="002C75CE">
          <w:rPr>
            <w:webHidden/>
          </w:rPr>
          <w:fldChar w:fldCharType="end"/>
        </w:r>
      </w:hyperlink>
    </w:p>
    <w:p w14:paraId="3E73DAFF" w14:textId="17544404"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07" w:history="1">
        <w:r w:rsidR="002C75CE" w:rsidRPr="00E230AC">
          <w:rPr>
            <w:rStyle w:val="Hyperlink"/>
          </w:rPr>
          <w:t>1.3</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Definitions, Acronyms, and Abbreviations</w:t>
        </w:r>
        <w:r w:rsidR="002C75CE">
          <w:rPr>
            <w:webHidden/>
          </w:rPr>
          <w:tab/>
        </w:r>
        <w:r w:rsidR="002C75CE">
          <w:rPr>
            <w:webHidden/>
          </w:rPr>
          <w:fldChar w:fldCharType="begin"/>
        </w:r>
        <w:r w:rsidR="002C75CE">
          <w:rPr>
            <w:webHidden/>
          </w:rPr>
          <w:instrText xml:space="preserve"> PAGEREF _Toc66865307 \h </w:instrText>
        </w:r>
        <w:r w:rsidR="002C75CE">
          <w:rPr>
            <w:webHidden/>
          </w:rPr>
        </w:r>
        <w:r w:rsidR="002C75CE">
          <w:rPr>
            <w:webHidden/>
          </w:rPr>
          <w:fldChar w:fldCharType="separate"/>
        </w:r>
        <w:r w:rsidR="008023E0">
          <w:rPr>
            <w:webHidden/>
          </w:rPr>
          <w:t>5</w:t>
        </w:r>
        <w:r w:rsidR="002C75CE">
          <w:rPr>
            <w:webHidden/>
          </w:rPr>
          <w:fldChar w:fldCharType="end"/>
        </w:r>
      </w:hyperlink>
    </w:p>
    <w:p w14:paraId="7DA531C3" w14:textId="1CA593CC"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08" w:history="1">
        <w:r w:rsidR="002C75CE" w:rsidRPr="00E230AC">
          <w:rPr>
            <w:rStyle w:val="Hyperlink"/>
          </w:rPr>
          <w:t>1.4</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References</w:t>
        </w:r>
        <w:r w:rsidR="002C75CE">
          <w:rPr>
            <w:webHidden/>
          </w:rPr>
          <w:tab/>
        </w:r>
        <w:r w:rsidR="002C75CE">
          <w:rPr>
            <w:webHidden/>
          </w:rPr>
          <w:fldChar w:fldCharType="begin"/>
        </w:r>
        <w:r w:rsidR="002C75CE">
          <w:rPr>
            <w:webHidden/>
          </w:rPr>
          <w:instrText xml:space="preserve"> PAGEREF _Toc66865308 \h </w:instrText>
        </w:r>
        <w:r w:rsidR="002C75CE">
          <w:rPr>
            <w:webHidden/>
          </w:rPr>
        </w:r>
        <w:r w:rsidR="002C75CE">
          <w:rPr>
            <w:webHidden/>
          </w:rPr>
          <w:fldChar w:fldCharType="separate"/>
        </w:r>
        <w:r w:rsidR="008023E0">
          <w:rPr>
            <w:webHidden/>
          </w:rPr>
          <w:t>5</w:t>
        </w:r>
        <w:r w:rsidR="002C75CE">
          <w:rPr>
            <w:webHidden/>
          </w:rPr>
          <w:fldChar w:fldCharType="end"/>
        </w:r>
      </w:hyperlink>
    </w:p>
    <w:p w14:paraId="457310D5" w14:textId="66E4D5D9"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09" w:history="1">
        <w:r w:rsidR="002C75CE" w:rsidRPr="00E230AC">
          <w:rPr>
            <w:rStyle w:val="Hyperlink"/>
          </w:rPr>
          <w:t>1.5</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Overview</w:t>
        </w:r>
        <w:r w:rsidR="002C75CE">
          <w:rPr>
            <w:webHidden/>
          </w:rPr>
          <w:tab/>
        </w:r>
        <w:r w:rsidR="002C75CE">
          <w:rPr>
            <w:webHidden/>
          </w:rPr>
          <w:fldChar w:fldCharType="begin"/>
        </w:r>
        <w:r w:rsidR="002C75CE">
          <w:rPr>
            <w:webHidden/>
          </w:rPr>
          <w:instrText xml:space="preserve"> PAGEREF _Toc66865309 \h </w:instrText>
        </w:r>
        <w:r w:rsidR="002C75CE">
          <w:rPr>
            <w:webHidden/>
          </w:rPr>
        </w:r>
        <w:r w:rsidR="002C75CE">
          <w:rPr>
            <w:webHidden/>
          </w:rPr>
          <w:fldChar w:fldCharType="separate"/>
        </w:r>
        <w:r w:rsidR="008023E0">
          <w:rPr>
            <w:webHidden/>
          </w:rPr>
          <w:t>5</w:t>
        </w:r>
        <w:r w:rsidR="002C75CE">
          <w:rPr>
            <w:webHidden/>
          </w:rPr>
          <w:fldChar w:fldCharType="end"/>
        </w:r>
      </w:hyperlink>
    </w:p>
    <w:p w14:paraId="6A59931E" w14:textId="6B0CBFE7" w:rsidR="002C75CE" w:rsidRDefault="0025407D" w:rsidP="007D05C2">
      <w:pPr>
        <w:pStyle w:val="TOC1"/>
        <w:framePr w:wrap="around"/>
        <w:rPr>
          <w:rFonts w:asciiTheme="minorHAnsi" w:eastAsiaTheme="minorEastAsia" w:hAnsiTheme="minorHAnsi" w:cstheme="minorBidi"/>
          <w:color w:val="auto"/>
          <w:szCs w:val="22"/>
          <w:shd w:val="clear" w:color="auto" w:fill="auto"/>
        </w:rPr>
      </w:pPr>
      <w:hyperlink w:anchor="_Toc66865310" w:history="1">
        <w:r w:rsidR="002C75CE" w:rsidRPr="00E230AC">
          <w:rPr>
            <w:rStyle w:val="Hyperlink"/>
          </w:rPr>
          <w:t>2</w:t>
        </w:r>
        <w:r w:rsidR="002C75CE">
          <w:rPr>
            <w:rFonts w:asciiTheme="minorHAnsi" w:eastAsiaTheme="minorEastAsia" w:hAnsiTheme="minorHAnsi" w:cstheme="minorBidi"/>
            <w:color w:val="auto"/>
            <w:szCs w:val="22"/>
            <w:shd w:val="clear" w:color="auto" w:fill="auto"/>
          </w:rPr>
          <w:tab/>
        </w:r>
        <w:r w:rsidR="002C75CE" w:rsidRPr="00E230AC">
          <w:rPr>
            <w:rStyle w:val="Hyperlink"/>
          </w:rPr>
          <w:t>Overall Description</w:t>
        </w:r>
        <w:r w:rsidR="002C75CE">
          <w:rPr>
            <w:webHidden/>
          </w:rPr>
          <w:tab/>
        </w:r>
        <w:r w:rsidR="002C75CE">
          <w:rPr>
            <w:webHidden/>
          </w:rPr>
          <w:fldChar w:fldCharType="begin"/>
        </w:r>
        <w:r w:rsidR="002C75CE">
          <w:rPr>
            <w:webHidden/>
          </w:rPr>
          <w:instrText xml:space="preserve"> PAGEREF _Toc66865310 \h </w:instrText>
        </w:r>
        <w:r w:rsidR="002C75CE">
          <w:rPr>
            <w:webHidden/>
          </w:rPr>
        </w:r>
        <w:r w:rsidR="002C75CE">
          <w:rPr>
            <w:webHidden/>
          </w:rPr>
          <w:fldChar w:fldCharType="separate"/>
        </w:r>
        <w:r w:rsidR="008023E0">
          <w:rPr>
            <w:webHidden/>
          </w:rPr>
          <w:t>6</w:t>
        </w:r>
        <w:r w:rsidR="002C75CE">
          <w:rPr>
            <w:webHidden/>
          </w:rPr>
          <w:fldChar w:fldCharType="end"/>
        </w:r>
      </w:hyperlink>
    </w:p>
    <w:p w14:paraId="096DDAA4" w14:textId="7DE1202C"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11" w:history="1">
        <w:r w:rsidR="002C75CE" w:rsidRPr="00E230AC">
          <w:rPr>
            <w:rStyle w:val="Hyperlink"/>
          </w:rPr>
          <w:t>2.1</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Product Perspective</w:t>
        </w:r>
        <w:r w:rsidR="002C75CE">
          <w:rPr>
            <w:webHidden/>
          </w:rPr>
          <w:tab/>
        </w:r>
        <w:r w:rsidR="002C75CE">
          <w:rPr>
            <w:webHidden/>
          </w:rPr>
          <w:fldChar w:fldCharType="begin"/>
        </w:r>
        <w:r w:rsidR="002C75CE">
          <w:rPr>
            <w:webHidden/>
          </w:rPr>
          <w:instrText xml:space="preserve"> PAGEREF _Toc66865311 \h </w:instrText>
        </w:r>
        <w:r w:rsidR="002C75CE">
          <w:rPr>
            <w:webHidden/>
          </w:rPr>
        </w:r>
        <w:r w:rsidR="002C75CE">
          <w:rPr>
            <w:webHidden/>
          </w:rPr>
          <w:fldChar w:fldCharType="separate"/>
        </w:r>
        <w:r w:rsidR="008023E0">
          <w:rPr>
            <w:webHidden/>
          </w:rPr>
          <w:t>6</w:t>
        </w:r>
        <w:r w:rsidR="002C75CE">
          <w:rPr>
            <w:webHidden/>
          </w:rPr>
          <w:fldChar w:fldCharType="end"/>
        </w:r>
      </w:hyperlink>
    </w:p>
    <w:p w14:paraId="566978E7" w14:textId="2E499D5E"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12" w:history="1">
        <w:r w:rsidR="002C75CE" w:rsidRPr="00E230AC">
          <w:rPr>
            <w:rStyle w:val="Hyperlink"/>
            <w:lang w:val="en"/>
          </w:rPr>
          <w:t>2.2</w:t>
        </w:r>
        <w:r w:rsidR="002C75CE">
          <w:rPr>
            <w:rFonts w:asciiTheme="minorHAnsi" w:eastAsiaTheme="minorEastAsia" w:hAnsiTheme="minorHAnsi" w:cstheme="minorBidi"/>
            <w:color w:val="auto"/>
            <w:sz w:val="22"/>
            <w:szCs w:val="22"/>
            <w:shd w:val="clear" w:color="auto" w:fill="auto"/>
          </w:rPr>
          <w:tab/>
        </w:r>
        <w:r w:rsidR="002C75CE" w:rsidRPr="00E230AC">
          <w:rPr>
            <w:rStyle w:val="Hyperlink"/>
            <w:lang w:val="en"/>
          </w:rPr>
          <w:t>Product features</w:t>
        </w:r>
        <w:r w:rsidR="002C75CE">
          <w:rPr>
            <w:webHidden/>
          </w:rPr>
          <w:tab/>
        </w:r>
        <w:r w:rsidR="002C75CE">
          <w:rPr>
            <w:webHidden/>
          </w:rPr>
          <w:fldChar w:fldCharType="begin"/>
        </w:r>
        <w:r w:rsidR="002C75CE">
          <w:rPr>
            <w:webHidden/>
          </w:rPr>
          <w:instrText xml:space="preserve"> PAGEREF _Toc66865312 \h </w:instrText>
        </w:r>
        <w:r w:rsidR="002C75CE">
          <w:rPr>
            <w:webHidden/>
          </w:rPr>
        </w:r>
        <w:r w:rsidR="002C75CE">
          <w:rPr>
            <w:webHidden/>
          </w:rPr>
          <w:fldChar w:fldCharType="separate"/>
        </w:r>
        <w:r w:rsidR="008023E0">
          <w:rPr>
            <w:webHidden/>
          </w:rPr>
          <w:t>6</w:t>
        </w:r>
        <w:r w:rsidR="002C75CE">
          <w:rPr>
            <w:webHidden/>
          </w:rPr>
          <w:fldChar w:fldCharType="end"/>
        </w:r>
      </w:hyperlink>
    </w:p>
    <w:p w14:paraId="27502005" w14:textId="068DEE2C"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13" w:history="1">
        <w:r w:rsidR="002C75CE" w:rsidRPr="00E230AC">
          <w:rPr>
            <w:rStyle w:val="Hyperlink"/>
            <w:bdr w:val="none" w:sz="0" w:space="0" w:color="auto" w:frame="1"/>
          </w:rPr>
          <w:t>2.3</w:t>
        </w:r>
        <w:r w:rsidR="002C75CE">
          <w:rPr>
            <w:rFonts w:asciiTheme="minorHAnsi" w:eastAsiaTheme="minorEastAsia" w:hAnsiTheme="minorHAnsi" w:cstheme="minorBidi"/>
            <w:color w:val="auto"/>
            <w:sz w:val="22"/>
            <w:szCs w:val="22"/>
            <w:shd w:val="clear" w:color="auto" w:fill="auto"/>
          </w:rPr>
          <w:tab/>
        </w:r>
        <w:r w:rsidR="002C75CE" w:rsidRPr="00E230AC">
          <w:rPr>
            <w:rStyle w:val="Hyperlink"/>
            <w:bdr w:val="none" w:sz="0" w:space="0" w:color="auto" w:frame="1"/>
          </w:rPr>
          <w:t>Operating environment</w:t>
        </w:r>
        <w:r w:rsidR="002C75CE">
          <w:rPr>
            <w:webHidden/>
          </w:rPr>
          <w:tab/>
        </w:r>
        <w:r w:rsidR="002C75CE">
          <w:rPr>
            <w:webHidden/>
          </w:rPr>
          <w:fldChar w:fldCharType="begin"/>
        </w:r>
        <w:r w:rsidR="002C75CE">
          <w:rPr>
            <w:webHidden/>
          </w:rPr>
          <w:instrText xml:space="preserve"> PAGEREF _Toc66865313 \h </w:instrText>
        </w:r>
        <w:r w:rsidR="002C75CE">
          <w:rPr>
            <w:webHidden/>
          </w:rPr>
        </w:r>
        <w:r w:rsidR="002C75CE">
          <w:rPr>
            <w:webHidden/>
          </w:rPr>
          <w:fldChar w:fldCharType="separate"/>
        </w:r>
        <w:r w:rsidR="008023E0">
          <w:rPr>
            <w:webHidden/>
          </w:rPr>
          <w:t>6</w:t>
        </w:r>
        <w:r w:rsidR="002C75CE">
          <w:rPr>
            <w:webHidden/>
          </w:rPr>
          <w:fldChar w:fldCharType="end"/>
        </w:r>
      </w:hyperlink>
    </w:p>
    <w:p w14:paraId="47E91B16" w14:textId="7F2883C0" w:rsidR="002C75CE" w:rsidRDefault="0025407D" w:rsidP="007D05C2">
      <w:pPr>
        <w:pStyle w:val="TOC1"/>
        <w:framePr w:wrap="around"/>
        <w:rPr>
          <w:rFonts w:asciiTheme="minorHAnsi" w:eastAsiaTheme="minorEastAsia" w:hAnsiTheme="minorHAnsi" w:cstheme="minorBidi"/>
          <w:color w:val="auto"/>
          <w:szCs w:val="22"/>
          <w:shd w:val="clear" w:color="auto" w:fill="auto"/>
        </w:rPr>
      </w:pPr>
      <w:hyperlink w:anchor="_Toc66865314" w:history="1">
        <w:r w:rsidR="002C75CE" w:rsidRPr="00E230AC">
          <w:rPr>
            <w:rStyle w:val="Hyperlink"/>
          </w:rPr>
          <w:t>3</w:t>
        </w:r>
        <w:r w:rsidR="002C75CE">
          <w:rPr>
            <w:rFonts w:asciiTheme="minorHAnsi" w:eastAsiaTheme="minorEastAsia" w:hAnsiTheme="minorHAnsi" w:cstheme="minorBidi"/>
            <w:color w:val="auto"/>
            <w:szCs w:val="22"/>
            <w:shd w:val="clear" w:color="auto" w:fill="auto"/>
          </w:rPr>
          <w:tab/>
        </w:r>
        <w:r w:rsidR="002C75CE" w:rsidRPr="00E230AC">
          <w:rPr>
            <w:rStyle w:val="Hyperlink"/>
          </w:rPr>
          <w:t>FUNCTIONAL Requirements</w:t>
        </w:r>
        <w:r w:rsidR="002C75CE">
          <w:rPr>
            <w:webHidden/>
          </w:rPr>
          <w:tab/>
        </w:r>
        <w:r w:rsidR="002C75CE">
          <w:rPr>
            <w:webHidden/>
          </w:rPr>
          <w:fldChar w:fldCharType="begin"/>
        </w:r>
        <w:r w:rsidR="002C75CE">
          <w:rPr>
            <w:webHidden/>
          </w:rPr>
          <w:instrText xml:space="preserve"> PAGEREF _Toc66865314 \h </w:instrText>
        </w:r>
        <w:r w:rsidR="002C75CE">
          <w:rPr>
            <w:webHidden/>
          </w:rPr>
        </w:r>
        <w:r w:rsidR="002C75CE">
          <w:rPr>
            <w:webHidden/>
          </w:rPr>
          <w:fldChar w:fldCharType="separate"/>
        </w:r>
        <w:r w:rsidR="008023E0">
          <w:rPr>
            <w:webHidden/>
          </w:rPr>
          <w:t>7</w:t>
        </w:r>
        <w:r w:rsidR="002C75CE">
          <w:rPr>
            <w:webHidden/>
          </w:rPr>
          <w:fldChar w:fldCharType="end"/>
        </w:r>
      </w:hyperlink>
    </w:p>
    <w:p w14:paraId="54C0E878" w14:textId="3CC0F770"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15" w:history="1">
        <w:r w:rsidR="002C75CE" w:rsidRPr="00E230AC">
          <w:rPr>
            <w:rStyle w:val="Hyperlink"/>
          </w:rPr>
          <w:t>3.1</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Use Cases Diagram</w:t>
        </w:r>
        <w:r w:rsidR="002C75CE">
          <w:rPr>
            <w:webHidden/>
          </w:rPr>
          <w:tab/>
        </w:r>
        <w:r w:rsidR="002C75CE">
          <w:rPr>
            <w:webHidden/>
          </w:rPr>
          <w:fldChar w:fldCharType="begin"/>
        </w:r>
        <w:r w:rsidR="002C75CE">
          <w:rPr>
            <w:webHidden/>
          </w:rPr>
          <w:instrText xml:space="preserve"> PAGEREF _Toc66865315 \h </w:instrText>
        </w:r>
        <w:r w:rsidR="002C75CE">
          <w:rPr>
            <w:webHidden/>
          </w:rPr>
        </w:r>
        <w:r w:rsidR="002C75CE">
          <w:rPr>
            <w:webHidden/>
          </w:rPr>
          <w:fldChar w:fldCharType="separate"/>
        </w:r>
        <w:r w:rsidR="008023E0">
          <w:rPr>
            <w:webHidden/>
          </w:rPr>
          <w:t>7</w:t>
        </w:r>
        <w:r w:rsidR="002C75CE">
          <w:rPr>
            <w:webHidden/>
          </w:rPr>
          <w:fldChar w:fldCharType="end"/>
        </w:r>
      </w:hyperlink>
    </w:p>
    <w:p w14:paraId="07A31665" w14:textId="78343977"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16" w:history="1">
        <w:r w:rsidR="002C75CE" w:rsidRPr="00E230AC">
          <w:rPr>
            <w:rStyle w:val="Hyperlink"/>
          </w:rPr>
          <w:t>3.2</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Register</w:t>
        </w:r>
        <w:r w:rsidR="002C75CE">
          <w:rPr>
            <w:webHidden/>
          </w:rPr>
          <w:tab/>
        </w:r>
        <w:r w:rsidR="002C75CE">
          <w:rPr>
            <w:webHidden/>
          </w:rPr>
          <w:fldChar w:fldCharType="begin"/>
        </w:r>
        <w:r w:rsidR="002C75CE">
          <w:rPr>
            <w:webHidden/>
          </w:rPr>
          <w:instrText xml:space="preserve"> PAGEREF _Toc66865316 \h </w:instrText>
        </w:r>
        <w:r w:rsidR="002C75CE">
          <w:rPr>
            <w:webHidden/>
          </w:rPr>
        </w:r>
        <w:r w:rsidR="002C75CE">
          <w:rPr>
            <w:webHidden/>
          </w:rPr>
          <w:fldChar w:fldCharType="separate"/>
        </w:r>
        <w:r w:rsidR="008023E0">
          <w:rPr>
            <w:webHidden/>
          </w:rPr>
          <w:t>7</w:t>
        </w:r>
        <w:r w:rsidR="002C75CE">
          <w:rPr>
            <w:webHidden/>
          </w:rPr>
          <w:fldChar w:fldCharType="end"/>
        </w:r>
      </w:hyperlink>
    </w:p>
    <w:p w14:paraId="169EC928" w14:textId="56D0E8AE"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17" w:history="1">
        <w:r w:rsidR="002C75CE" w:rsidRPr="00E230AC">
          <w:rPr>
            <w:rStyle w:val="Hyperlink"/>
          </w:rPr>
          <w:t>3.3</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View Profile</w:t>
        </w:r>
        <w:r w:rsidR="002C75CE">
          <w:rPr>
            <w:webHidden/>
          </w:rPr>
          <w:tab/>
        </w:r>
        <w:r w:rsidR="002C75CE">
          <w:rPr>
            <w:webHidden/>
          </w:rPr>
          <w:fldChar w:fldCharType="begin"/>
        </w:r>
        <w:r w:rsidR="002C75CE">
          <w:rPr>
            <w:webHidden/>
          </w:rPr>
          <w:instrText xml:space="preserve"> PAGEREF _Toc66865317 \h </w:instrText>
        </w:r>
        <w:r w:rsidR="002C75CE">
          <w:rPr>
            <w:webHidden/>
          </w:rPr>
        </w:r>
        <w:r w:rsidR="002C75CE">
          <w:rPr>
            <w:webHidden/>
          </w:rPr>
          <w:fldChar w:fldCharType="separate"/>
        </w:r>
        <w:r w:rsidR="008023E0">
          <w:rPr>
            <w:webHidden/>
          </w:rPr>
          <w:t>9</w:t>
        </w:r>
        <w:r w:rsidR="002C75CE">
          <w:rPr>
            <w:webHidden/>
          </w:rPr>
          <w:fldChar w:fldCharType="end"/>
        </w:r>
      </w:hyperlink>
    </w:p>
    <w:p w14:paraId="6497BA4D" w14:textId="09A33376"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18" w:history="1">
        <w:r w:rsidR="002C75CE" w:rsidRPr="00E230AC">
          <w:rPr>
            <w:rStyle w:val="Hyperlink"/>
          </w:rPr>
          <w:t>3.4</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Edit Profile</w:t>
        </w:r>
        <w:r w:rsidR="002C75CE">
          <w:rPr>
            <w:webHidden/>
          </w:rPr>
          <w:tab/>
        </w:r>
        <w:r w:rsidR="002C75CE">
          <w:rPr>
            <w:webHidden/>
          </w:rPr>
          <w:fldChar w:fldCharType="begin"/>
        </w:r>
        <w:r w:rsidR="002C75CE">
          <w:rPr>
            <w:webHidden/>
          </w:rPr>
          <w:instrText xml:space="preserve"> PAGEREF _Toc66865318 \h </w:instrText>
        </w:r>
        <w:r w:rsidR="002C75CE">
          <w:rPr>
            <w:webHidden/>
          </w:rPr>
        </w:r>
        <w:r w:rsidR="002C75CE">
          <w:rPr>
            <w:webHidden/>
          </w:rPr>
          <w:fldChar w:fldCharType="separate"/>
        </w:r>
        <w:r w:rsidR="008023E0">
          <w:rPr>
            <w:webHidden/>
          </w:rPr>
          <w:t>10</w:t>
        </w:r>
        <w:r w:rsidR="002C75CE">
          <w:rPr>
            <w:webHidden/>
          </w:rPr>
          <w:fldChar w:fldCharType="end"/>
        </w:r>
      </w:hyperlink>
    </w:p>
    <w:p w14:paraId="2BD313B6" w14:textId="245E9DCF"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19" w:history="1">
        <w:r w:rsidR="002C75CE" w:rsidRPr="00E230AC">
          <w:rPr>
            <w:rStyle w:val="Hyperlink"/>
          </w:rPr>
          <w:t>3.5</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View the repairer’s information</w:t>
        </w:r>
        <w:r w:rsidR="002C75CE">
          <w:rPr>
            <w:webHidden/>
          </w:rPr>
          <w:tab/>
        </w:r>
        <w:r w:rsidR="002C75CE">
          <w:rPr>
            <w:webHidden/>
          </w:rPr>
          <w:fldChar w:fldCharType="begin"/>
        </w:r>
        <w:r w:rsidR="002C75CE">
          <w:rPr>
            <w:webHidden/>
          </w:rPr>
          <w:instrText xml:space="preserve"> PAGEREF _Toc66865319 \h </w:instrText>
        </w:r>
        <w:r w:rsidR="002C75CE">
          <w:rPr>
            <w:webHidden/>
          </w:rPr>
        </w:r>
        <w:r w:rsidR="002C75CE">
          <w:rPr>
            <w:webHidden/>
          </w:rPr>
          <w:fldChar w:fldCharType="separate"/>
        </w:r>
        <w:r w:rsidR="008023E0">
          <w:rPr>
            <w:webHidden/>
          </w:rPr>
          <w:t>10</w:t>
        </w:r>
        <w:r w:rsidR="002C75CE">
          <w:rPr>
            <w:webHidden/>
          </w:rPr>
          <w:fldChar w:fldCharType="end"/>
        </w:r>
      </w:hyperlink>
    </w:p>
    <w:p w14:paraId="5BA7EAA2" w14:textId="1BBE17D0"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20" w:history="1">
        <w:r w:rsidR="002C75CE" w:rsidRPr="00E230AC">
          <w:rPr>
            <w:rStyle w:val="Hyperlink"/>
          </w:rPr>
          <w:t>3.6</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Report problem</w:t>
        </w:r>
        <w:r w:rsidR="002C75CE">
          <w:rPr>
            <w:webHidden/>
          </w:rPr>
          <w:tab/>
        </w:r>
        <w:r w:rsidR="002C75CE">
          <w:rPr>
            <w:webHidden/>
          </w:rPr>
          <w:fldChar w:fldCharType="begin"/>
        </w:r>
        <w:r w:rsidR="002C75CE">
          <w:rPr>
            <w:webHidden/>
          </w:rPr>
          <w:instrText xml:space="preserve"> PAGEREF _Toc66865320 \h </w:instrText>
        </w:r>
        <w:r w:rsidR="002C75CE">
          <w:rPr>
            <w:webHidden/>
          </w:rPr>
        </w:r>
        <w:r w:rsidR="002C75CE">
          <w:rPr>
            <w:webHidden/>
          </w:rPr>
          <w:fldChar w:fldCharType="separate"/>
        </w:r>
        <w:r w:rsidR="008023E0">
          <w:rPr>
            <w:webHidden/>
          </w:rPr>
          <w:t>10</w:t>
        </w:r>
        <w:r w:rsidR="002C75CE">
          <w:rPr>
            <w:webHidden/>
          </w:rPr>
          <w:fldChar w:fldCharType="end"/>
        </w:r>
      </w:hyperlink>
    </w:p>
    <w:p w14:paraId="53E1278F" w14:textId="231C9927"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21" w:history="1">
        <w:r w:rsidR="002C75CE" w:rsidRPr="00E230AC">
          <w:rPr>
            <w:rStyle w:val="Hyperlink"/>
          </w:rPr>
          <w:t>3.7</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View order history</w:t>
        </w:r>
        <w:r w:rsidR="002C75CE">
          <w:rPr>
            <w:webHidden/>
          </w:rPr>
          <w:tab/>
        </w:r>
        <w:r w:rsidR="002C75CE">
          <w:rPr>
            <w:webHidden/>
          </w:rPr>
          <w:fldChar w:fldCharType="begin"/>
        </w:r>
        <w:r w:rsidR="002C75CE">
          <w:rPr>
            <w:webHidden/>
          </w:rPr>
          <w:instrText xml:space="preserve"> PAGEREF _Toc66865321 \h </w:instrText>
        </w:r>
        <w:r w:rsidR="002C75CE">
          <w:rPr>
            <w:webHidden/>
          </w:rPr>
        </w:r>
        <w:r w:rsidR="002C75CE">
          <w:rPr>
            <w:webHidden/>
          </w:rPr>
          <w:fldChar w:fldCharType="separate"/>
        </w:r>
        <w:r w:rsidR="008023E0">
          <w:rPr>
            <w:webHidden/>
          </w:rPr>
          <w:t>11</w:t>
        </w:r>
        <w:r w:rsidR="002C75CE">
          <w:rPr>
            <w:webHidden/>
          </w:rPr>
          <w:fldChar w:fldCharType="end"/>
        </w:r>
      </w:hyperlink>
    </w:p>
    <w:p w14:paraId="7FB78990" w14:textId="67305C7D"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22" w:history="1">
        <w:r w:rsidR="002C75CE" w:rsidRPr="00E230AC">
          <w:rPr>
            <w:rStyle w:val="Hyperlink"/>
          </w:rPr>
          <w:t>3.8</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View detail of an order</w:t>
        </w:r>
        <w:r w:rsidR="002C75CE">
          <w:rPr>
            <w:webHidden/>
          </w:rPr>
          <w:tab/>
        </w:r>
        <w:r w:rsidR="002C75CE">
          <w:rPr>
            <w:webHidden/>
          </w:rPr>
          <w:fldChar w:fldCharType="begin"/>
        </w:r>
        <w:r w:rsidR="002C75CE">
          <w:rPr>
            <w:webHidden/>
          </w:rPr>
          <w:instrText xml:space="preserve"> PAGEREF _Toc66865322 \h </w:instrText>
        </w:r>
        <w:r w:rsidR="002C75CE">
          <w:rPr>
            <w:webHidden/>
          </w:rPr>
        </w:r>
        <w:r w:rsidR="002C75CE">
          <w:rPr>
            <w:webHidden/>
          </w:rPr>
          <w:fldChar w:fldCharType="separate"/>
        </w:r>
        <w:r w:rsidR="008023E0">
          <w:rPr>
            <w:webHidden/>
          </w:rPr>
          <w:t>11</w:t>
        </w:r>
        <w:r w:rsidR="002C75CE">
          <w:rPr>
            <w:webHidden/>
          </w:rPr>
          <w:fldChar w:fldCharType="end"/>
        </w:r>
      </w:hyperlink>
    </w:p>
    <w:p w14:paraId="3F2559BD" w14:textId="4A477C67"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23" w:history="1">
        <w:r w:rsidR="002C75CE" w:rsidRPr="00E230AC">
          <w:rPr>
            <w:rStyle w:val="Hyperlink"/>
          </w:rPr>
          <w:t>3.9</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Accept order</w:t>
        </w:r>
        <w:r w:rsidR="002C75CE">
          <w:rPr>
            <w:webHidden/>
          </w:rPr>
          <w:tab/>
        </w:r>
        <w:r w:rsidR="002C75CE">
          <w:rPr>
            <w:webHidden/>
          </w:rPr>
          <w:fldChar w:fldCharType="begin"/>
        </w:r>
        <w:r w:rsidR="002C75CE">
          <w:rPr>
            <w:webHidden/>
          </w:rPr>
          <w:instrText xml:space="preserve"> PAGEREF _Toc66865323 \h </w:instrText>
        </w:r>
        <w:r w:rsidR="002C75CE">
          <w:rPr>
            <w:webHidden/>
          </w:rPr>
        </w:r>
        <w:r w:rsidR="002C75CE">
          <w:rPr>
            <w:webHidden/>
          </w:rPr>
          <w:fldChar w:fldCharType="separate"/>
        </w:r>
        <w:r w:rsidR="008023E0">
          <w:rPr>
            <w:webHidden/>
          </w:rPr>
          <w:t>11</w:t>
        </w:r>
        <w:r w:rsidR="002C75CE">
          <w:rPr>
            <w:webHidden/>
          </w:rPr>
          <w:fldChar w:fldCharType="end"/>
        </w:r>
      </w:hyperlink>
    </w:p>
    <w:p w14:paraId="16F08E64" w14:textId="18FD47FB"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24" w:history="1">
        <w:r w:rsidR="002C75CE" w:rsidRPr="00E230AC">
          <w:rPr>
            <w:rStyle w:val="Hyperlink"/>
          </w:rPr>
          <w:t>3.10</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Login</w:t>
        </w:r>
        <w:r w:rsidR="002C75CE">
          <w:rPr>
            <w:webHidden/>
          </w:rPr>
          <w:tab/>
        </w:r>
        <w:r w:rsidR="002C75CE">
          <w:rPr>
            <w:webHidden/>
          </w:rPr>
          <w:fldChar w:fldCharType="begin"/>
        </w:r>
        <w:r w:rsidR="002C75CE">
          <w:rPr>
            <w:webHidden/>
          </w:rPr>
          <w:instrText xml:space="preserve"> PAGEREF _Toc66865324 \h </w:instrText>
        </w:r>
        <w:r w:rsidR="002C75CE">
          <w:rPr>
            <w:webHidden/>
          </w:rPr>
        </w:r>
        <w:r w:rsidR="002C75CE">
          <w:rPr>
            <w:webHidden/>
          </w:rPr>
          <w:fldChar w:fldCharType="separate"/>
        </w:r>
        <w:r w:rsidR="008023E0">
          <w:rPr>
            <w:webHidden/>
          </w:rPr>
          <w:t>12</w:t>
        </w:r>
        <w:r w:rsidR="002C75CE">
          <w:rPr>
            <w:webHidden/>
          </w:rPr>
          <w:fldChar w:fldCharType="end"/>
        </w:r>
      </w:hyperlink>
    </w:p>
    <w:p w14:paraId="259346EE" w14:textId="28843DED"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25" w:history="1">
        <w:r w:rsidR="002C75CE" w:rsidRPr="00E230AC">
          <w:rPr>
            <w:rStyle w:val="Hyperlink"/>
          </w:rPr>
          <w:t>3.11</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Search a repairer</w:t>
        </w:r>
        <w:r w:rsidR="002C75CE">
          <w:rPr>
            <w:webHidden/>
          </w:rPr>
          <w:tab/>
        </w:r>
        <w:r w:rsidR="002C75CE">
          <w:rPr>
            <w:webHidden/>
          </w:rPr>
          <w:fldChar w:fldCharType="begin"/>
        </w:r>
        <w:r w:rsidR="002C75CE">
          <w:rPr>
            <w:webHidden/>
          </w:rPr>
          <w:instrText xml:space="preserve"> PAGEREF _Toc66865325 \h </w:instrText>
        </w:r>
        <w:r w:rsidR="002C75CE">
          <w:rPr>
            <w:webHidden/>
          </w:rPr>
        </w:r>
        <w:r w:rsidR="002C75CE">
          <w:rPr>
            <w:webHidden/>
          </w:rPr>
          <w:fldChar w:fldCharType="separate"/>
        </w:r>
        <w:r w:rsidR="008023E0">
          <w:rPr>
            <w:webHidden/>
          </w:rPr>
          <w:t>12</w:t>
        </w:r>
        <w:r w:rsidR="002C75CE">
          <w:rPr>
            <w:webHidden/>
          </w:rPr>
          <w:fldChar w:fldCharType="end"/>
        </w:r>
      </w:hyperlink>
    </w:p>
    <w:p w14:paraId="1E14DF92" w14:textId="15749836"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26" w:history="1">
        <w:r w:rsidR="002C75CE" w:rsidRPr="00E230AC">
          <w:rPr>
            <w:rStyle w:val="Hyperlink"/>
          </w:rPr>
          <w:t>3.12</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Remove a repairer</w:t>
        </w:r>
        <w:r w:rsidR="002C75CE">
          <w:rPr>
            <w:webHidden/>
          </w:rPr>
          <w:tab/>
        </w:r>
        <w:r w:rsidR="002C75CE">
          <w:rPr>
            <w:webHidden/>
          </w:rPr>
          <w:fldChar w:fldCharType="begin"/>
        </w:r>
        <w:r w:rsidR="002C75CE">
          <w:rPr>
            <w:webHidden/>
          </w:rPr>
          <w:instrText xml:space="preserve"> PAGEREF _Toc66865326 \h </w:instrText>
        </w:r>
        <w:r w:rsidR="002C75CE">
          <w:rPr>
            <w:webHidden/>
          </w:rPr>
        </w:r>
        <w:r w:rsidR="002C75CE">
          <w:rPr>
            <w:webHidden/>
          </w:rPr>
          <w:fldChar w:fldCharType="separate"/>
        </w:r>
        <w:r w:rsidR="008023E0">
          <w:rPr>
            <w:webHidden/>
          </w:rPr>
          <w:t>13</w:t>
        </w:r>
        <w:r w:rsidR="002C75CE">
          <w:rPr>
            <w:webHidden/>
          </w:rPr>
          <w:fldChar w:fldCharType="end"/>
        </w:r>
      </w:hyperlink>
    </w:p>
    <w:p w14:paraId="21D1A5FA" w14:textId="555CD915"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27" w:history="1">
        <w:r w:rsidR="002C75CE" w:rsidRPr="00E230AC">
          <w:rPr>
            <w:rStyle w:val="Hyperlink"/>
          </w:rPr>
          <w:t>3.13</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Rate repairer</w:t>
        </w:r>
        <w:r w:rsidR="002C75CE">
          <w:rPr>
            <w:webHidden/>
          </w:rPr>
          <w:tab/>
        </w:r>
        <w:r w:rsidR="002C75CE">
          <w:rPr>
            <w:webHidden/>
          </w:rPr>
          <w:fldChar w:fldCharType="begin"/>
        </w:r>
        <w:r w:rsidR="002C75CE">
          <w:rPr>
            <w:webHidden/>
          </w:rPr>
          <w:instrText xml:space="preserve"> PAGEREF _Toc66865327 \h </w:instrText>
        </w:r>
        <w:r w:rsidR="002C75CE">
          <w:rPr>
            <w:webHidden/>
          </w:rPr>
        </w:r>
        <w:r w:rsidR="002C75CE">
          <w:rPr>
            <w:webHidden/>
          </w:rPr>
          <w:fldChar w:fldCharType="separate"/>
        </w:r>
        <w:r w:rsidR="008023E0">
          <w:rPr>
            <w:webHidden/>
          </w:rPr>
          <w:t>13</w:t>
        </w:r>
        <w:r w:rsidR="002C75CE">
          <w:rPr>
            <w:webHidden/>
          </w:rPr>
          <w:fldChar w:fldCharType="end"/>
        </w:r>
      </w:hyperlink>
    </w:p>
    <w:p w14:paraId="02D93BAB" w14:textId="1413D1D9"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28" w:history="1">
        <w:r w:rsidR="002C75CE" w:rsidRPr="00E230AC">
          <w:rPr>
            <w:rStyle w:val="Hyperlink"/>
          </w:rPr>
          <w:t>3.14</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Search the repair service</w:t>
        </w:r>
        <w:r w:rsidR="002C75CE">
          <w:rPr>
            <w:webHidden/>
          </w:rPr>
          <w:tab/>
        </w:r>
        <w:r w:rsidR="002C75CE">
          <w:rPr>
            <w:webHidden/>
          </w:rPr>
          <w:fldChar w:fldCharType="begin"/>
        </w:r>
        <w:r w:rsidR="002C75CE">
          <w:rPr>
            <w:webHidden/>
          </w:rPr>
          <w:instrText xml:space="preserve"> PAGEREF _Toc66865328 \h </w:instrText>
        </w:r>
        <w:r w:rsidR="002C75CE">
          <w:rPr>
            <w:webHidden/>
          </w:rPr>
        </w:r>
        <w:r w:rsidR="002C75CE">
          <w:rPr>
            <w:webHidden/>
          </w:rPr>
          <w:fldChar w:fldCharType="separate"/>
        </w:r>
        <w:r w:rsidR="008023E0">
          <w:rPr>
            <w:webHidden/>
          </w:rPr>
          <w:t>13</w:t>
        </w:r>
        <w:r w:rsidR="002C75CE">
          <w:rPr>
            <w:webHidden/>
          </w:rPr>
          <w:fldChar w:fldCharType="end"/>
        </w:r>
      </w:hyperlink>
    </w:p>
    <w:p w14:paraId="62D2CC69" w14:textId="5CE5539B"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29" w:history="1">
        <w:r w:rsidR="002C75CE" w:rsidRPr="00E230AC">
          <w:rPr>
            <w:rStyle w:val="Hyperlink"/>
          </w:rPr>
          <w:t>3.15</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View the repair service information</w:t>
        </w:r>
        <w:r w:rsidR="002C75CE">
          <w:rPr>
            <w:webHidden/>
          </w:rPr>
          <w:tab/>
        </w:r>
        <w:r w:rsidR="002C75CE">
          <w:rPr>
            <w:webHidden/>
          </w:rPr>
          <w:fldChar w:fldCharType="begin"/>
        </w:r>
        <w:r w:rsidR="002C75CE">
          <w:rPr>
            <w:webHidden/>
          </w:rPr>
          <w:instrText xml:space="preserve"> PAGEREF _Toc66865329 \h </w:instrText>
        </w:r>
        <w:r w:rsidR="002C75CE">
          <w:rPr>
            <w:webHidden/>
          </w:rPr>
        </w:r>
        <w:r w:rsidR="002C75CE">
          <w:rPr>
            <w:webHidden/>
          </w:rPr>
          <w:fldChar w:fldCharType="separate"/>
        </w:r>
        <w:r w:rsidR="008023E0">
          <w:rPr>
            <w:webHidden/>
          </w:rPr>
          <w:t>14</w:t>
        </w:r>
        <w:r w:rsidR="002C75CE">
          <w:rPr>
            <w:webHidden/>
          </w:rPr>
          <w:fldChar w:fldCharType="end"/>
        </w:r>
      </w:hyperlink>
    </w:p>
    <w:p w14:paraId="4BF8C850" w14:textId="3EF8BA30"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30" w:history="1">
        <w:r w:rsidR="002C75CE" w:rsidRPr="00E230AC">
          <w:rPr>
            <w:rStyle w:val="Hyperlink"/>
          </w:rPr>
          <w:t>3.16</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View news</w:t>
        </w:r>
        <w:r w:rsidR="002C75CE">
          <w:rPr>
            <w:webHidden/>
          </w:rPr>
          <w:tab/>
        </w:r>
        <w:r w:rsidR="002C75CE">
          <w:rPr>
            <w:webHidden/>
          </w:rPr>
          <w:fldChar w:fldCharType="begin"/>
        </w:r>
        <w:r w:rsidR="002C75CE">
          <w:rPr>
            <w:webHidden/>
          </w:rPr>
          <w:instrText xml:space="preserve"> PAGEREF _Toc66865330 \h </w:instrText>
        </w:r>
        <w:r w:rsidR="002C75CE">
          <w:rPr>
            <w:webHidden/>
          </w:rPr>
        </w:r>
        <w:r w:rsidR="002C75CE">
          <w:rPr>
            <w:webHidden/>
          </w:rPr>
          <w:fldChar w:fldCharType="separate"/>
        </w:r>
        <w:r w:rsidR="008023E0">
          <w:rPr>
            <w:webHidden/>
          </w:rPr>
          <w:t>14</w:t>
        </w:r>
        <w:r w:rsidR="002C75CE">
          <w:rPr>
            <w:webHidden/>
          </w:rPr>
          <w:fldChar w:fldCharType="end"/>
        </w:r>
      </w:hyperlink>
    </w:p>
    <w:p w14:paraId="222992AF" w14:textId="36C9FC23"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31" w:history="1">
        <w:r w:rsidR="002C75CE" w:rsidRPr="00E230AC">
          <w:rPr>
            <w:rStyle w:val="Hyperlink"/>
          </w:rPr>
          <w:t>3.17</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Book repairer</w:t>
        </w:r>
        <w:r w:rsidR="002C75CE">
          <w:rPr>
            <w:webHidden/>
          </w:rPr>
          <w:tab/>
        </w:r>
        <w:r w:rsidR="002C75CE">
          <w:rPr>
            <w:webHidden/>
          </w:rPr>
          <w:fldChar w:fldCharType="begin"/>
        </w:r>
        <w:r w:rsidR="002C75CE">
          <w:rPr>
            <w:webHidden/>
          </w:rPr>
          <w:instrText xml:space="preserve"> PAGEREF _Toc66865331 \h </w:instrText>
        </w:r>
        <w:r w:rsidR="002C75CE">
          <w:rPr>
            <w:webHidden/>
          </w:rPr>
        </w:r>
        <w:r w:rsidR="002C75CE">
          <w:rPr>
            <w:webHidden/>
          </w:rPr>
          <w:fldChar w:fldCharType="separate"/>
        </w:r>
        <w:r w:rsidR="008023E0">
          <w:rPr>
            <w:webHidden/>
          </w:rPr>
          <w:t>14</w:t>
        </w:r>
        <w:r w:rsidR="002C75CE">
          <w:rPr>
            <w:webHidden/>
          </w:rPr>
          <w:fldChar w:fldCharType="end"/>
        </w:r>
      </w:hyperlink>
    </w:p>
    <w:p w14:paraId="2FED1373" w14:textId="0A4E1C45"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32" w:history="1">
        <w:r w:rsidR="002C75CE" w:rsidRPr="00E230AC">
          <w:rPr>
            <w:rStyle w:val="Hyperlink"/>
          </w:rPr>
          <w:t>3.18</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View the specific order</w:t>
        </w:r>
        <w:r w:rsidR="002C75CE">
          <w:rPr>
            <w:webHidden/>
          </w:rPr>
          <w:tab/>
        </w:r>
        <w:r w:rsidR="002C75CE">
          <w:rPr>
            <w:webHidden/>
          </w:rPr>
          <w:fldChar w:fldCharType="begin"/>
        </w:r>
        <w:r w:rsidR="002C75CE">
          <w:rPr>
            <w:webHidden/>
          </w:rPr>
          <w:instrText xml:space="preserve"> PAGEREF _Toc66865332 \h </w:instrText>
        </w:r>
        <w:r w:rsidR="002C75CE">
          <w:rPr>
            <w:webHidden/>
          </w:rPr>
        </w:r>
        <w:r w:rsidR="002C75CE">
          <w:rPr>
            <w:webHidden/>
          </w:rPr>
          <w:fldChar w:fldCharType="separate"/>
        </w:r>
        <w:r w:rsidR="008023E0">
          <w:rPr>
            <w:webHidden/>
          </w:rPr>
          <w:t>15</w:t>
        </w:r>
        <w:r w:rsidR="002C75CE">
          <w:rPr>
            <w:webHidden/>
          </w:rPr>
          <w:fldChar w:fldCharType="end"/>
        </w:r>
      </w:hyperlink>
    </w:p>
    <w:p w14:paraId="350FEE62" w14:textId="7573BF04"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33" w:history="1">
        <w:r w:rsidR="002C75CE" w:rsidRPr="00E230AC">
          <w:rPr>
            <w:rStyle w:val="Hyperlink"/>
          </w:rPr>
          <w:t>3.19</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View list of current orders</w:t>
        </w:r>
        <w:r w:rsidR="002C75CE">
          <w:rPr>
            <w:webHidden/>
          </w:rPr>
          <w:tab/>
        </w:r>
        <w:r w:rsidR="002C75CE">
          <w:rPr>
            <w:webHidden/>
          </w:rPr>
          <w:fldChar w:fldCharType="begin"/>
        </w:r>
        <w:r w:rsidR="002C75CE">
          <w:rPr>
            <w:webHidden/>
          </w:rPr>
          <w:instrText xml:space="preserve"> PAGEREF _Toc66865333 \h </w:instrText>
        </w:r>
        <w:r w:rsidR="002C75CE">
          <w:rPr>
            <w:webHidden/>
          </w:rPr>
        </w:r>
        <w:r w:rsidR="002C75CE">
          <w:rPr>
            <w:webHidden/>
          </w:rPr>
          <w:fldChar w:fldCharType="separate"/>
        </w:r>
        <w:r w:rsidR="008023E0">
          <w:rPr>
            <w:webHidden/>
          </w:rPr>
          <w:t>15</w:t>
        </w:r>
        <w:r w:rsidR="002C75CE">
          <w:rPr>
            <w:webHidden/>
          </w:rPr>
          <w:fldChar w:fldCharType="end"/>
        </w:r>
      </w:hyperlink>
    </w:p>
    <w:p w14:paraId="3F38E3A4" w14:textId="206FB73D"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34" w:history="1">
        <w:r w:rsidR="002C75CE" w:rsidRPr="00E230AC">
          <w:rPr>
            <w:rStyle w:val="Hyperlink"/>
          </w:rPr>
          <w:t>3.20</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View detail of a current order</w:t>
        </w:r>
        <w:r w:rsidR="002C75CE">
          <w:rPr>
            <w:webHidden/>
          </w:rPr>
          <w:tab/>
        </w:r>
        <w:r w:rsidR="002C75CE">
          <w:rPr>
            <w:webHidden/>
          </w:rPr>
          <w:fldChar w:fldCharType="begin"/>
        </w:r>
        <w:r w:rsidR="002C75CE">
          <w:rPr>
            <w:webHidden/>
          </w:rPr>
          <w:instrText xml:space="preserve"> PAGEREF _Toc66865334 \h </w:instrText>
        </w:r>
        <w:r w:rsidR="002C75CE">
          <w:rPr>
            <w:webHidden/>
          </w:rPr>
        </w:r>
        <w:r w:rsidR="002C75CE">
          <w:rPr>
            <w:webHidden/>
          </w:rPr>
          <w:fldChar w:fldCharType="separate"/>
        </w:r>
        <w:r w:rsidR="008023E0">
          <w:rPr>
            <w:webHidden/>
          </w:rPr>
          <w:t>16</w:t>
        </w:r>
        <w:r w:rsidR="002C75CE">
          <w:rPr>
            <w:webHidden/>
          </w:rPr>
          <w:fldChar w:fldCharType="end"/>
        </w:r>
      </w:hyperlink>
    </w:p>
    <w:p w14:paraId="0481F3B5" w14:textId="2EB044AE"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35" w:history="1">
        <w:r w:rsidR="002C75CE" w:rsidRPr="00E230AC">
          <w:rPr>
            <w:rStyle w:val="Hyperlink"/>
          </w:rPr>
          <w:t>3.21</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View the list of suggested orders</w:t>
        </w:r>
        <w:r w:rsidR="002C75CE">
          <w:rPr>
            <w:webHidden/>
          </w:rPr>
          <w:tab/>
        </w:r>
        <w:r w:rsidR="002C75CE">
          <w:rPr>
            <w:webHidden/>
          </w:rPr>
          <w:fldChar w:fldCharType="begin"/>
        </w:r>
        <w:r w:rsidR="002C75CE">
          <w:rPr>
            <w:webHidden/>
          </w:rPr>
          <w:instrText xml:space="preserve"> PAGEREF _Toc66865335 \h </w:instrText>
        </w:r>
        <w:r w:rsidR="002C75CE">
          <w:rPr>
            <w:webHidden/>
          </w:rPr>
        </w:r>
        <w:r w:rsidR="002C75CE">
          <w:rPr>
            <w:webHidden/>
          </w:rPr>
          <w:fldChar w:fldCharType="separate"/>
        </w:r>
        <w:r w:rsidR="008023E0">
          <w:rPr>
            <w:webHidden/>
          </w:rPr>
          <w:t>16</w:t>
        </w:r>
        <w:r w:rsidR="002C75CE">
          <w:rPr>
            <w:webHidden/>
          </w:rPr>
          <w:fldChar w:fldCharType="end"/>
        </w:r>
      </w:hyperlink>
    </w:p>
    <w:p w14:paraId="086F142A" w14:textId="7C074D85"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36" w:history="1">
        <w:r w:rsidR="002C75CE" w:rsidRPr="00E230AC">
          <w:rPr>
            <w:rStyle w:val="Hyperlink"/>
          </w:rPr>
          <w:t>3.22</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Cancel booking</w:t>
        </w:r>
        <w:r w:rsidR="002C75CE">
          <w:rPr>
            <w:webHidden/>
          </w:rPr>
          <w:tab/>
        </w:r>
        <w:r w:rsidR="002C75CE">
          <w:rPr>
            <w:webHidden/>
          </w:rPr>
          <w:fldChar w:fldCharType="begin"/>
        </w:r>
        <w:r w:rsidR="002C75CE">
          <w:rPr>
            <w:webHidden/>
          </w:rPr>
          <w:instrText xml:space="preserve"> PAGEREF _Toc66865336 \h </w:instrText>
        </w:r>
        <w:r w:rsidR="002C75CE">
          <w:rPr>
            <w:webHidden/>
          </w:rPr>
        </w:r>
        <w:r w:rsidR="002C75CE">
          <w:rPr>
            <w:webHidden/>
          </w:rPr>
          <w:fldChar w:fldCharType="separate"/>
        </w:r>
        <w:r w:rsidR="008023E0">
          <w:rPr>
            <w:webHidden/>
          </w:rPr>
          <w:t>17</w:t>
        </w:r>
        <w:r w:rsidR="002C75CE">
          <w:rPr>
            <w:webHidden/>
          </w:rPr>
          <w:fldChar w:fldCharType="end"/>
        </w:r>
      </w:hyperlink>
    </w:p>
    <w:p w14:paraId="28654595" w14:textId="06F62663"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37" w:history="1">
        <w:r w:rsidR="002C75CE" w:rsidRPr="00E230AC">
          <w:rPr>
            <w:rStyle w:val="Hyperlink"/>
          </w:rPr>
          <w:t>3.23</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Logout</w:t>
        </w:r>
        <w:r w:rsidR="002C75CE">
          <w:rPr>
            <w:webHidden/>
          </w:rPr>
          <w:tab/>
        </w:r>
        <w:r w:rsidR="002C75CE">
          <w:rPr>
            <w:webHidden/>
          </w:rPr>
          <w:fldChar w:fldCharType="begin"/>
        </w:r>
        <w:r w:rsidR="002C75CE">
          <w:rPr>
            <w:webHidden/>
          </w:rPr>
          <w:instrText xml:space="preserve"> PAGEREF _Toc66865337 \h </w:instrText>
        </w:r>
        <w:r w:rsidR="002C75CE">
          <w:rPr>
            <w:webHidden/>
          </w:rPr>
        </w:r>
        <w:r w:rsidR="002C75CE">
          <w:rPr>
            <w:webHidden/>
          </w:rPr>
          <w:fldChar w:fldCharType="separate"/>
        </w:r>
        <w:r w:rsidR="008023E0">
          <w:rPr>
            <w:webHidden/>
          </w:rPr>
          <w:t>17</w:t>
        </w:r>
        <w:r w:rsidR="002C75CE">
          <w:rPr>
            <w:webHidden/>
          </w:rPr>
          <w:fldChar w:fldCharType="end"/>
        </w:r>
      </w:hyperlink>
    </w:p>
    <w:p w14:paraId="502B330E" w14:textId="42D11AA7"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38" w:history="1">
        <w:r w:rsidR="002C75CE" w:rsidRPr="00E230AC">
          <w:rPr>
            <w:rStyle w:val="Hyperlink"/>
          </w:rPr>
          <w:t>3.24</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Post a new</w:t>
        </w:r>
        <w:r w:rsidR="002C75CE">
          <w:rPr>
            <w:webHidden/>
          </w:rPr>
          <w:tab/>
        </w:r>
        <w:r w:rsidR="002C75CE">
          <w:rPr>
            <w:webHidden/>
          </w:rPr>
          <w:fldChar w:fldCharType="begin"/>
        </w:r>
        <w:r w:rsidR="002C75CE">
          <w:rPr>
            <w:webHidden/>
          </w:rPr>
          <w:instrText xml:space="preserve"> PAGEREF _Toc66865338 \h </w:instrText>
        </w:r>
        <w:r w:rsidR="002C75CE">
          <w:rPr>
            <w:webHidden/>
          </w:rPr>
        </w:r>
        <w:r w:rsidR="002C75CE">
          <w:rPr>
            <w:webHidden/>
          </w:rPr>
          <w:fldChar w:fldCharType="separate"/>
        </w:r>
        <w:r w:rsidR="008023E0">
          <w:rPr>
            <w:webHidden/>
          </w:rPr>
          <w:t>17</w:t>
        </w:r>
        <w:r w:rsidR="002C75CE">
          <w:rPr>
            <w:webHidden/>
          </w:rPr>
          <w:fldChar w:fldCharType="end"/>
        </w:r>
      </w:hyperlink>
    </w:p>
    <w:p w14:paraId="24527655" w14:textId="17301F4A"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39" w:history="1">
        <w:r w:rsidR="002C75CE" w:rsidRPr="00E230AC">
          <w:rPr>
            <w:rStyle w:val="Hyperlink"/>
          </w:rPr>
          <w:t>3.25</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 xml:space="preserve"> Remove a news</w:t>
        </w:r>
        <w:r w:rsidR="002C75CE">
          <w:rPr>
            <w:webHidden/>
          </w:rPr>
          <w:tab/>
        </w:r>
        <w:r w:rsidR="002C75CE">
          <w:rPr>
            <w:webHidden/>
          </w:rPr>
          <w:fldChar w:fldCharType="begin"/>
        </w:r>
        <w:r w:rsidR="002C75CE">
          <w:rPr>
            <w:webHidden/>
          </w:rPr>
          <w:instrText xml:space="preserve"> PAGEREF _Toc66865339 \h </w:instrText>
        </w:r>
        <w:r w:rsidR="002C75CE">
          <w:rPr>
            <w:webHidden/>
          </w:rPr>
        </w:r>
        <w:r w:rsidR="002C75CE">
          <w:rPr>
            <w:webHidden/>
          </w:rPr>
          <w:fldChar w:fldCharType="separate"/>
        </w:r>
        <w:r w:rsidR="008023E0">
          <w:rPr>
            <w:webHidden/>
          </w:rPr>
          <w:t>18</w:t>
        </w:r>
        <w:r w:rsidR="002C75CE">
          <w:rPr>
            <w:webHidden/>
          </w:rPr>
          <w:fldChar w:fldCharType="end"/>
        </w:r>
      </w:hyperlink>
    </w:p>
    <w:p w14:paraId="0A9250FB" w14:textId="070D623C"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40" w:history="1">
        <w:r w:rsidR="002C75CE" w:rsidRPr="00E230AC">
          <w:rPr>
            <w:rStyle w:val="Hyperlink"/>
          </w:rPr>
          <w:t>3.26</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Update a news</w:t>
        </w:r>
        <w:r w:rsidR="002C75CE">
          <w:rPr>
            <w:webHidden/>
          </w:rPr>
          <w:tab/>
        </w:r>
        <w:r w:rsidR="002C75CE">
          <w:rPr>
            <w:webHidden/>
          </w:rPr>
          <w:fldChar w:fldCharType="begin"/>
        </w:r>
        <w:r w:rsidR="002C75CE">
          <w:rPr>
            <w:webHidden/>
          </w:rPr>
          <w:instrText xml:space="preserve"> PAGEREF _Toc66865340 \h </w:instrText>
        </w:r>
        <w:r w:rsidR="002C75CE">
          <w:rPr>
            <w:webHidden/>
          </w:rPr>
        </w:r>
        <w:r w:rsidR="002C75CE">
          <w:rPr>
            <w:webHidden/>
          </w:rPr>
          <w:fldChar w:fldCharType="separate"/>
        </w:r>
        <w:r w:rsidR="008023E0">
          <w:rPr>
            <w:webHidden/>
          </w:rPr>
          <w:t>18</w:t>
        </w:r>
        <w:r w:rsidR="002C75CE">
          <w:rPr>
            <w:webHidden/>
          </w:rPr>
          <w:fldChar w:fldCharType="end"/>
        </w:r>
      </w:hyperlink>
    </w:p>
    <w:p w14:paraId="2A396635" w14:textId="1A66FC59"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41" w:history="1">
        <w:r w:rsidR="002C75CE" w:rsidRPr="00E230AC">
          <w:rPr>
            <w:rStyle w:val="Hyperlink"/>
          </w:rPr>
          <w:t>3.27</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Ban a repairer</w:t>
        </w:r>
        <w:r w:rsidR="002C75CE">
          <w:rPr>
            <w:webHidden/>
          </w:rPr>
          <w:tab/>
        </w:r>
        <w:r w:rsidR="002C75CE">
          <w:rPr>
            <w:webHidden/>
          </w:rPr>
          <w:fldChar w:fldCharType="begin"/>
        </w:r>
        <w:r w:rsidR="002C75CE">
          <w:rPr>
            <w:webHidden/>
          </w:rPr>
          <w:instrText xml:space="preserve"> PAGEREF _Toc66865341 \h </w:instrText>
        </w:r>
        <w:r w:rsidR="002C75CE">
          <w:rPr>
            <w:webHidden/>
          </w:rPr>
        </w:r>
        <w:r w:rsidR="002C75CE">
          <w:rPr>
            <w:webHidden/>
          </w:rPr>
          <w:fldChar w:fldCharType="separate"/>
        </w:r>
        <w:r w:rsidR="008023E0">
          <w:rPr>
            <w:webHidden/>
          </w:rPr>
          <w:t>18</w:t>
        </w:r>
        <w:r w:rsidR="002C75CE">
          <w:rPr>
            <w:webHidden/>
          </w:rPr>
          <w:fldChar w:fldCharType="end"/>
        </w:r>
      </w:hyperlink>
    </w:p>
    <w:p w14:paraId="7712BB7E" w14:textId="759D97ED"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42" w:history="1">
        <w:r w:rsidR="002C75CE" w:rsidRPr="00E230AC">
          <w:rPr>
            <w:rStyle w:val="Hyperlink"/>
          </w:rPr>
          <w:t>3.28</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Warn a repairer</w:t>
        </w:r>
        <w:r w:rsidR="002C75CE">
          <w:rPr>
            <w:webHidden/>
          </w:rPr>
          <w:tab/>
        </w:r>
        <w:r w:rsidR="002C75CE">
          <w:rPr>
            <w:webHidden/>
          </w:rPr>
          <w:fldChar w:fldCharType="begin"/>
        </w:r>
        <w:r w:rsidR="002C75CE">
          <w:rPr>
            <w:webHidden/>
          </w:rPr>
          <w:instrText xml:space="preserve"> PAGEREF _Toc66865342 \h </w:instrText>
        </w:r>
        <w:r w:rsidR="002C75CE">
          <w:rPr>
            <w:webHidden/>
          </w:rPr>
        </w:r>
        <w:r w:rsidR="002C75CE">
          <w:rPr>
            <w:webHidden/>
          </w:rPr>
          <w:fldChar w:fldCharType="separate"/>
        </w:r>
        <w:r w:rsidR="008023E0">
          <w:rPr>
            <w:webHidden/>
          </w:rPr>
          <w:t>19</w:t>
        </w:r>
        <w:r w:rsidR="002C75CE">
          <w:rPr>
            <w:webHidden/>
          </w:rPr>
          <w:fldChar w:fldCharType="end"/>
        </w:r>
      </w:hyperlink>
    </w:p>
    <w:p w14:paraId="24AFD27A" w14:textId="4DEC4E1B"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43" w:history="1">
        <w:r w:rsidR="002C75CE" w:rsidRPr="00E230AC">
          <w:rPr>
            <w:rStyle w:val="Hyperlink"/>
          </w:rPr>
          <w:t>3.29</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Cancel order</w:t>
        </w:r>
        <w:r w:rsidR="002C75CE">
          <w:rPr>
            <w:webHidden/>
          </w:rPr>
          <w:tab/>
        </w:r>
        <w:r w:rsidR="002C75CE">
          <w:rPr>
            <w:webHidden/>
          </w:rPr>
          <w:fldChar w:fldCharType="begin"/>
        </w:r>
        <w:r w:rsidR="002C75CE">
          <w:rPr>
            <w:webHidden/>
          </w:rPr>
          <w:instrText xml:space="preserve"> PAGEREF _Toc66865343 \h </w:instrText>
        </w:r>
        <w:r w:rsidR="002C75CE">
          <w:rPr>
            <w:webHidden/>
          </w:rPr>
        </w:r>
        <w:r w:rsidR="002C75CE">
          <w:rPr>
            <w:webHidden/>
          </w:rPr>
          <w:fldChar w:fldCharType="separate"/>
        </w:r>
        <w:r w:rsidR="008023E0">
          <w:rPr>
            <w:webHidden/>
          </w:rPr>
          <w:t>19</w:t>
        </w:r>
        <w:r w:rsidR="002C75CE">
          <w:rPr>
            <w:webHidden/>
          </w:rPr>
          <w:fldChar w:fldCharType="end"/>
        </w:r>
      </w:hyperlink>
    </w:p>
    <w:p w14:paraId="082A55FC" w14:textId="347F1C6E"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44" w:history="1">
        <w:r w:rsidR="002C75CE" w:rsidRPr="00E230AC">
          <w:rPr>
            <w:rStyle w:val="Hyperlink"/>
          </w:rPr>
          <w:t>3.30</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Reject order</w:t>
        </w:r>
        <w:r w:rsidR="002C75CE">
          <w:rPr>
            <w:webHidden/>
          </w:rPr>
          <w:tab/>
        </w:r>
        <w:r w:rsidR="002C75CE">
          <w:rPr>
            <w:webHidden/>
          </w:rPr>
          <w:fldChar w:fldCharType="begin"/>
        </w:r>
        <w:r w:rsidR="002C75CE">
          <w:rPr>
            <w:webHidden/>
          </w:rPr>
          <w:instrText xml:space="preserve"> PAGEREF _Toc66865344 \h </w:instrText>
        </w:r>
        <w:r w:rsidR="002C75CE">
          <w:rPr>
            <w:webHidden/>
          </w:rPr>
        </w:r>
        <w:r w:rsidR="002C75CE">
          <w:rPr>
            <w:webHidden/>
          </w:rPr>
          <w:fldChar w:fldCharType="separate"/>
        </w:r>
        <w:r w:rsidR="008023E0">
          <w:rPr>
            <w:webHidden/>
          </w:rPr>
          <w:t>19</w:t>
        </w:r>
        <w:r w:rsidR="002C75CE">
          <w:rPr>
            <w:webHidden/>
          </w:rPr>
          <w:fldChar w:fldCharType="end"/>
        </w:r>
      </w:hyperlink>
    </w:p>
    <w:p w14:paraId="5B3158D8" w14:textId="22218FE0" w:rsidR="002C75CE" w:rsidRDefault="0025407D" w:rsidP="007D05C2">
      <w:pPr>
        <w:pStyle w:val="TOC1"/>
        <w:framePr w:wrap="around"/>
        <w:rPr>
          <w:rFonts w:asciiTheme="minorHAnsi" w:eastAsiaTheme="minorEastAsia" w:hAnsiTheme="minorHAnsi" w:cstheme="minorBidi"/>
          <w:color w:val="auto"/>
          <w:szCs w:val="22"/>
          <w:shd w:val="clear" w:color="auto" w:fill="auto"/>
        </w:rPr>
      </w:pPr>
      <w:hyperlink w:anchor="_Toc66865345" w:history="1">
        <w:r w:rsidR="002C75CE" w:rsidRPr="00E230AC">
          <w:rPr>
            <w:rStyle w:val="Hyperlink"/>
          </w:rPr>
          <w:t>4</w:t>
        </w:r>
        <w:r w:rsidR="002C75CE">
          <w:rPr>
            <w:rFonts w:asciiTheme="minorHAnsi" w:eastAsiaTheme="minorEastAsia" w:hAnsiTheme="minorHAnsi" w:cstheme="minorBidi"/>
            <w:color w:val="auto"/>
            <w:szCs w:val="22"/>
            <w:shd w:val="clear" w:color="auto" w:fill="auto"/>
          </w:rPr>
          <w:tab/>
        </w:r>
        <w:r w:rsidR="002C75CE" w:rsidRPr="00E230AC">
          <w:rPr>
            <w:rStyle w:val="Hyperlink"/>
          </w:rPr>
          <w:t>NON-FUNCTIONAL Requirements</w:t>
        </w:r>
        <w:r w:rsidR="002C75CE">
          <w:rPr>
            <w:webHidden/>
          </w:rPr>
          <w:tab/>
        </w:r>
        <w:r w:rsidR="002C75CE">
          <w:rPr>
            <w:webHidden/>
          </w:rPr>
          <w:fldChar w:fldCharType="begin"/>
        </w:r>
        <w:r w:rsidR="002C75CE">
          <w:rPr>
            <w:webHidden/>
          </w:rPr>
          <w:instrText xml:space="preserve"> PAGEREF _Toc66865345 \h </w:instrText>
        </w:r>
        <w:r w:rsidR="002C75CE">
          <w:rPr>
            <w:webHidden/>
          </w:rPr>
        </w:r>
        <w:r w:rsidR="002C75CE">
          <w:rPr>
            <w:webHidden/>
          </w:rPr>
          <w:fldChar w:fldCharType="separate"/>
        </w:r>
        <w:r w:rsidR="008023E0">
          <w:rPr>
            <w:webHidden/>
          </w:rPr>
          <w:t>21</w:t>
        </w:r>
        <w:r w:rsidR="002C75CE">
          <w:rPr>
            <w:webHidden/>
          </w:rPr>
          <w:fldChar w:fldCharType="end"/>
        </w:r>
      </w:hyperlink>
    </w:p>
    <w:p w14:paraId="0F2A4E6F" w14:textId="2A1D8C61"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46" w:history="1">
        <w:r w:rsidR="002C75CE" w:rsidRPr="00E230AC">
          <w:rPr>
            <w:rStyle w:val="Hyperlink"/>
          </w:rPr>
          <w:t>4.1</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Usability</w:t>
        </w:r>
        <w:r w:rsidR="002C75CE">
          <w:rPr>
            <w:webHidden/>
          </w:rPr>
          <w:tab/>
        </w:r>
        <w:r w:rsidR="002C75CE">
          <w:rPr>
            <w:webHidden/>
          </w:rPr>
          <w:fldChar w:fldCharType="begin"/>
        </w:r>
        <w:r w:rsidR="002C75CE">
          <w:rPr>
            <w:webHidden/>
          </w:rPr>
          <w:instrText xml:space="preserve"> PAGEREF _Toc66865346 \h </w:instrText>
        </w:r>
        <w:r w:rsidR="002C75CE">
          <w:rPr>
            <w:webHidden/>
          </w:rPr>
        </w:r>
        <w:r w:rsidR="002C75CE">
          <w:rPr>
            <w:webHidden/>
          </w:rPr>
          <w:fldChar w:fldCharType="separate"/>
        </w:r>
        <w:r w:rsidR="008023E0">
          <w:rPr>
            <w:webHidden/>
          </w:rPr>
          <w:t>21</w:t>
        </w:r>
        <w:r w:rsidR="002C75CE">
          <w:rPr>
            <w:webHidden/>
          </w:rPr>
          <w:fldChar w:fldCharType="end"/>
        </w:r>
      </w:hyperlink>
    </w:p>
    <w:p w14:paraId="650FA461" w14:textId="0490E21E"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47" w:history="1">
        <w:r w:rsidR="002C75CE" w:rsidRPr="00E230AC">
          <w:rPr>
            <w:rStyle w:val="Hyperlink"/>
          </w:rPr>
          <w:t>4.2</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Reliability</w:t>
        </w:r>
        <w:r w:rsidR="002C75CE">
          <w:rPr>
            <w:webHidden/>
          </w:rPr>
          <w:tab/>
        </w:r>
        <w:r w:rsidR="002C75CE">
          <w:rPr>
            <w:webHidden/>
          </w:rPr>
          <w:fldChar w:fldCharType="begin"/>
        </w:r>
        <w:r w:rsidR="002C75CE">
          <w:rPr>
            <w:webHidden/>
          </w:rPr>
          <w:instrText xml:space="preserve"> PAGEREF _Toc66865347 \h </w:instrText>
        </w:r>
        <w:r w:rsidR="002C75CE">
          <w:rPr>
            <w:webHidden/>
          </w:rPr>
        </w:r>
        <w:r w:rsidR="002C75CE">
          <w:rPr>
            <w:webHidden/>
          </w:rPr>
          <w:fldChar w:fldCharType="separate"/>
        </w:r>
        <w:r w:rsidR="008023E0">
          <w:rPr>
            <w:webHidden/>
          </w:rPr>
          <w:t>21</w:t>
        </w:r>
        <w:r w:rsidR="002C75CE">
          <w:rPr>
            <w:webHidden/>
          </w:rPr>
          <w:fldChar w:fldCharType="end"/>
        </w:r>
      </w:hyperlink>
    </w:p>
    <w:p w14:paraId="242215F3" w14:textId="0871D3F1"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48" w:history="1">
        <w:r w:rsidR="002C75CE" w:rsidRPr="00E230AC">
          <w:rPr>
            <w:rStyle w:val="Hyperlink"/>
          </w:rPr>
          <w:t>4.3</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Performance</w:t>
        </w:r>
        <w:r w:rsidR="002C75CE">
          <w:rPr>
            <w:webHidden/>
          </w:rPr>
          <w:tab/>
        </w:r>
        <w:r w:rsidR="002C75CE">
          <w:rPr>
            <w:webHidden/>
          </w:rPr>
          <w:fldChar w:fldCharType="begin"/>
        </w:r>
        <w:r w:rsidR="002C75CE">
          <w:rPr>
            <w:webHidden/>
          </w:rPr>
          <w:instrText xml:space="preserve"> PAGEREF _Toc66865348 \h </w:instrText>
        </w:r>
        <w:r w:rsidR="002C75CE">
          <w:rPr>
            <w:webHidden/>
          </w:rPr>
        </w:r>
        <w:r w:rsidR="002C75CE">
          <w:rPr>
            <w:webHidden/>
          </w:rPr>
          <w:fldChar w:fldCharType="separate"/>
        </w:r>
        <w:r w:rsidR="008023E0">
          <w:rPr>
            <w:webHidden/>
          </w:rPr>
          <w:t>21</w:t>
        </w:r>
        <w:r w:rsidR="002C75CE">
          <w:rPr>
            <w:webHidden/>
          </w:rPr>
          <w:fldChar w:fldCharType="end"/>
        </w:r>
      </w:hyperlink>
    </w:p>
    <w:p w14:paraId="4AB0D6A8" w14:textId="3CA806C5"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49" w:history="1">
        <w:r w:rsidR="002C75CE" w:rsidRPr="00E230AC">
          <w:rPr>
            <w:rStyle w:val="Hyperlink"/>
          </w:rPr>
          <w:t>4.4</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Supportability</w:t>
        </w:r>
        <w:r w:rsidR="002C75CE">
          <w:rPr>
            <w:webHidden/>
          </w:rPr>
          <w:tab/>
        </w:r>
        <w:r w:rsidR="002C75CE">
          <w:rPr>
            <w:webHidden/>
          </w:rPr>
          <w:fldChar w:fldCharType="begin"/>
        </w:r>
        <w:r w:rsidR="002C75CE">
          <w:rPr>
            <w:webHidden/>
          </w:rPr>
          <w:instrText xml:space="preserve"> PAGEREF _Toc66865349 \h </w:instrText>
        </w:r>
        <w:r w:rsidR="002C75CE">
          <w:rPr>
            <w:webHidden/>
          </w:rPr>
        </w:r>
        <w:r w:rsidR="002C75CE">
          <w:rPr>
            <w:webHidden/>
          </w:rPr>
          <w:fldChar w:fldCharType="separate"/>
        </w:r>
        <w:r w:rsidR="008023E0">
          <w:rPr>
            <w:webHidden/>
          </w:rPr>
          <w:t>21</w:t>
        </w:r>
        <w:r w:rsidR="002C75CE">
          <w:rPr>
            <w:webHidden/>
          </w:rPr>
          <w:fldChar w:fldCharType="end"/>
        </w:r>
      </w:hyperlink>
    </w:p>
    <w:p w14:paraId="7D27BA87" w14:textId="4C3F056F" w:rsidR="002C75CE" w:rsidRDefault="0025407D" w:rsidP="007D05C2">
      <w:pPr>
        <w:pStyle w:val="TOC2"/>
        <w:framePr w:wrap="around"/>
        <w:rPr>
          <w:rFonts w:asciiTheme="minorHAnsi" w:eastAsiaTheme="minorEastAsia" w:hAnsiTheme="minorHAnsi" w:cstheme="minorBidi"/>
          <w:color w:val="auto"/>
          <w:sz w:val="22"/>
          <w:szCs w:val="22"/>
          <w:shd w:val="clear" w:color="auto" w:fill="auto"/>
        </w:rPr>
      </w:pPr>
      <w:hyperlink w:anchor="_Toc66865350" w:history="1">
        <w:r w:rsidR="002C75CE" w:rsidRPr="00E230AC">
          <w:rPr>
            <w:rStyle w:val="Hyperlink"/>
          </w:rPr>
          <w:t>4.5</w:t>
        </w:r>
        <w:r w:rsidR="002C75CE">
          <w:rPr>
            <w:rFonts w:asciiTheme="minorHAnsi" w:eastAsiaTheme="minorEastAsia" w:hAnsiTheme="minorHAnsi" w:cstheme="minorBidi"/>
            <w:color w:val="auto"/>
            <w:sz w:val="22"/>
            <w:szCs w:val="22"/>
            <w:shd w:val="clear" w:color="auto" w:fill="auto"/>
          </w:rPr>
          <w:tab/>
        </w:r>
        <w:r w:rsidR="002C75CE" w:rsidRPr="00E230AC">
          <w:rPr>
            <w:rStyle w:val="Hyperlink"/>
          </w:rPr>
          <w:t>Design Constraints</w:t>
        </w:r>
        <w:r w:rsidR="002C75CE">
          <w:rPr>
            <w:webHidden/>
          </w:rPr>
          <w:tab/>
        </w:r>
        <w:r w:rsidR="002C75CE">
          <w:rPr>
            <w:webHidden/>
          </w:rPr>
          <w:fldChar w:fldCharType="begin"/>
        </w:r>
        <w:r w:rsidR="002C75CE">
          <w:rPr>
            <w:webHidden/>
          </w:rPr>
          <w:instrText xml:space="preserve"> PAGEREF _Toc66865350 \h </w:instrText>
        </w:r>
        <w:r w:rsidR="002C75CE">
          <w:rPr>
            <w:webHidden/>
          </w:rPr>
        </w:r>
        <w:r w:rsidR="002C75CE">
          <w:rPr>
            <w:webHidden/>
          </w:rPr>
          <w:fldChar w:fldCharType="separate"/>
        </w:r>
        <w:r w:rsidR="008023E0">
          <w:rPr>
            <w:webHidden/>
          </w:rPr>
          <w:t>21</w:t>
        </w:r>
        <w:r w:rsidR="002C75CE">
          <w:rPr>
            <w:webHidden/>
          </w:rPr>
          <w:fldChar w:fldCharType="end"/>
        </w:r>
      </w:hyperlink>
    </w:p>
    <w:p w14:paraId="782BC287" w14:textId="2C0D2157" w:rsidR="002C75CE" w:rsidRDefault="0025407D" w:rsidP="007D05C2">
      <w:pPr>
        <w:pStyle w:val="TOC1"/>
        <w:framePr w:wrap="around"/>
        <w:rPr>
          <w:rFonts w:asciiTheme="minorHAnsi" w:eastAsiaTheme="minorEastAsia" w:hAnsiTheme="minorHAnsi" w:cstheme="minorBidi"/>
          <w:color w:val="auto"/>
          <w:szCs w:val="22"/>
          <w:shd w:val="clear" w:color="auto" w:fill="auto"/>
        </w:rPr>
      </w:pPr>
      <w:hyperlink w:anchor="_Toc66865351" w:history="1">
        <w:r w:rsidR="002C75CE" w:rsidRPr="00E230AC">
          <w:rPr>
            <w:rStyle w:val="Hyperlink"/>
          </w:rPr>
          <w:t>5</w:t>
        </w:r>
        <w:r w:rsidR="002C75CE">
          <w:rPr>
            <w:rFonts w:asciiTheme="minorHAnsi" w:eastAsiaTheme="minorEastAsia" w:hAnsiTheme="minorHAnsi" w:cstheme="minorBidi"/>
            <w:color w:val="auto"/>
            <w:szCs w:val="22"/>
            <w:shd w:val="clear" w:color="auto" w:fill="auto"/>
          </w:rPr>
          <w:tab/>
        </w:r>
        <w:r w:rsidR="002C75CE" w:rsidRPr="00E230AC">
          <w:rPr>
            <w:rStyle w:val="Hyperlink"/>
          </w:rPr>
          <w:t>Supporting Information</w:t>
        </w:r>
        <w:r w:rsidR="002C75CE">
          <w:rPr>
            <w:webHidden/>
          </w:rPr>
          <w:tab/>
        </w:r>
        <w:r w:rsidR="002C75CE">
          <w:rPr>
            <w:webHidden/>
          </w:rPr>
          <w:fldChar w:fldCharType="begin"/>
        </w:r>
        <w:r w:rsidR="002C75CE">
          <w:rPr>
            <w:webHidden/>
          </w:rPr>
          <w:instrText xml:space="preserve"> PAGEREF _Toc66865351 \h </w:instrText>
        </w:r>
        <w:r w:rsidR="002C75CE">
          <w:rPr>
            <w:webHidden/>
          </w:rPr>
        </w:r>
        <w:r w:rsidR="002C75CE">
          <w:rPr>
            <w:webHidden/>
          </w:rPr>
          <w:fldChar w:fldCharType="separate"/>
        </w:r>
        <w:r w:rsidR="008023E0">
          <w:rPr>
            <w:webHidden/>
          </w:rPr>
          <w:t>22</w:t>
        </w:r>
        <w:r w:rsidR="002C75CE">
          <w:rPr>
            <w:webHidden/>
          </w:rPr>
          <w:fldChar w:fldCharType="end"/>
        </w:r>
      </w:hyperlink>
    </w:p>
    <w:p w14:paraId="76DBB244" w14:textId="41D2AE0D" w:rsidR="0050513B" w:rsidRDefault="0050513B" w:rsidP="007D05C2">
      <w:pPr>
        <w:framePr w:wrap="around"/>
        <w:rPr>
          <w:lang w:val="en-GB"/>
        </w:rPr>
        <w:sectPr w:rsidR="0050513B">
          <w:headerReference w:type="default" r:id="rId9"/>
          <w:footerReference w:type="default" r:id="rId10"/>
          <w:pgSz w:w="12242" w:h="15842" w:code="1"/>
          <w:pgMar w:top="1440" w:right="1440" w:bottom="1440" w:left="1800" w:header="720" w:footer="720" w:gutter="0"/>
          <w:cols w:space="720"/>
          <w:titlePg/>
        </w:sectPr>
      </w:pPr>
      <w:r>
        <w:rPr>
          <w:lang w:val="en-GB"/>
        </w:rPr>
        <w:fldChar w:fldCharType="end"/>
      </w:r>
    </w:p>
    <w:p w14:paraId="6552E1B9" w14:textId="4D441603" w:rsidR="0050513B" w:rsidRPr="00F31188" w:rsidRDefault="0050513B" w:rsidP="007D05C2">
      <w:pPr>
        <w:pStyle w:val="Heading1"/>
        <w:framePr w:wrap="around"/>
      </w:pPr>
      <w:bookmarkStart w:id="8" w:name="_Toc521150196"/>
      <w:bookmarkStart w:id="9" w:name="_Toc66865304"/>
      <w:bookmarkStart w:id="10" w:name="_Toc456598586"/>
      <w:bookmarkStart w:id="11" w:name="_Toc504442098"/>
      <w:r w:rsidRPr="00F31188">
        <w:lastRenderedPageBreak/>
        <w:t>Introduction</w:t>
      </w:r>
      <w:bookmarkEnd w:id="8"/>
      <w:bookmarkEnd w:id="9"/>
    </w:p>
    <w:p w14:paraId="58918E43" w14:textId="77777777" w:rsidR="00871F05" w:rsidRDefault="0017667F" w:rsidP="007D05C2">
      <w:pPr>
        <w:framePr w:wrap="around"/>
      </w:pPr>
      <w:r>
        <w:t xml:space="preserve">The </w:t>
      </w:r>
      <w:proofErr w:type="spellStart"/>
      <w:r>
        <w:t>IRepair</w:t>
      </w:r>
      <w:proofErr w:type="spellEnd"/>
      <w:r>
        <w:t xml:space="preserve"> is</w:t>
      </w:r>
      <w:r w:rsidR="00EB5178">
        <w:t xml:space="preserve"> </w:t>
      </w:r>
      <w:r w:rsidR="0085549F">
        <w:t xml:space="preserve">an application </w:t>
      </w:r>
      <w:r w:rsidR="00EB5178">
        <w:t>that helps users find repairers easily</w:t>
      </w:r>
      <w:r w:rsidR="0085549F">
        <w:t xml:space="preserve"> and vice versa.</w:t>
      </w:r>
      <w:r w:rsidR="00871F05">
        <w:t xml:space="preserve"> </w:t>
      </w:r>
    </w:p>
    <w:p w14:paraId="480D5797" w14:textId="5DF56CD6" w:rsidR="0017667F" w:rsidRDefault="00871F05" w:rsidP="007D05C2">
      <w:pPr>
        <w:framePr w:wrap="around"/>
      </w:pPr>
      <w:r>
        <w:t xml:space="preserve">User can quickly find and select a suitable repairer with the reasonable prices. </w:t>
      </w:r>
      <w:r w:rsidR="00BB45D7">
        <w:t>Besides, the repairer ha</w:t>
      </w:r>
      <w:r w:rsidR="00474AF6">
        <w:t>s</w:t>
      </w:r>
      <w:r w:rsidR="00BB45D7">
        <w:t xml:space="preserve"> more customers and increase his/her income.</w:t>
      </w:r>
    </w:p>
    <w:p w14:paraId="4740365D" w14:textId="5C65F8C8" w:rsidR="00BB45D7" w:rsidRDefault="00BB45D7" w:rsidP="007D05C2">
      <w:pPr>
        <w:framePr w:wrap="around"/>
      </w:pPr>
      <w:r>
        <w:t xml:space="preserve">This software provides a clean and user-friendly interface </w:t>
      </w:r>
      <w:r w:rsidR="00474AF6">
        <w:t>for</w:t>
      </w:r>
      <w:r>
        <w:t xml:space="preserve"> the users.</w:t>
      </w:r>
    </w:p>
    <w:p w14:paraId="21D18D17" w14:textId="77777777" w:rsidR="0050513B" w:rsidRPr="00F31188" w:rsidRDefault="0050513B" w:rsidP="007D05C2">
      <w:pPr>
        <w:pStyle w:val="Heading2"/>
        <w:framePr w:wrap="around"/>
      </w:pPr>
      <w:bookmarkStart w:id="12" w:name="_Toc521150197"/>
      <w:bookmarkStart w:id="13" w:name="_Toc66865305"/>
      <w:r w:rsidRPr="00F31188">
        <w:t>Purpose</w:t>
      </w:r>
      <w:bookmarkEnd w:id="12"/>
      <w:bookmarkEnd w:id="13"/>
    </w:p>
    <w:p w14:paraId="4E7BBCC5" w14:textId="38A1280C" w:rsidR="00FE274C" w:rsidRPr="00DB01E2" w:rsidRDefault="0017667F" w:rsidP="007D05C2">
      <w:pPr>
        <w:framePr w:wrap="around"/>
      </w:pPr>
      <w:r w:rsidRPr="00DB01E2">
        <w:t>The purpose of this</w:t>
      </w:r>
      <w:r w:rsidRPr="00DB01E2">
        <w:rPr>
          <w:i/>
          <w:iCs/>
        </w:rPr>
        <w:t xml:space="preserve"> </w:t>
      </w:r>
      <w:r w:rsidR="00207428" w:rsidRPr="00DB01E2">
        <w:t>application</w:t>
      </w:r>
      <w:r w:rsidRPr="00DB01E2">
        <w:rPr>
          <w:i/>
          <w:iCs/>
        </w:rPr>
        <w:t xml:space="preserve"> </w:t>
      </w:r>
      <w:r w:rsidRPr="00DB01E2">
        <w:t>is to</w:t>
      </w:r>
      <w:r w:rsidR="00BB45D7" w:rsidRPr="00DB01E2">
        <w:t xml:space="preserve"> help user find repairers easily and vice versa.</w:t>
      </w:r>
    </w:p>
    <w:p w14:paraId="7C05B2E5" w14:textId="77777777" w:rsidR="0050513B" w:rsidRDefault="0050513B" w:rsidP="007D05C2">
      <w:pPr>
        <w:pStyle w:val="Heading2"/>
        <w:framePr w:wrap="around"/>
      </w:pPr>
      <w:bookmarkStart w:id="14" w:name="_Toc521150198"/>
      <w:bookmarkStart w:id="15" w:name="_Toc66865306"/>
      <w:r>
        <w:t>Scope</w:t>
      </w:r>
      <w:bookmarkEnd w:id="14"/>
      <w:bookmarkEnd w:id="15"/>
    </w:p>
    <w:p w14:paraId="6360B392" w14:textId="5103BC8A" w:rsidR="00D745A4" w:rsidRPr="00BA2754" w:rsidRDefault="00207428" w:rsidP="007D05C2">
      <w:pPr>
        <w:pStyle w:val="BodyText"/>
        <w:framePr w:wrap="around"/>
      </w:pPr>
      <w:r w:rsidRPr="00BA2754">
        <w:t xml:space="preserve">The </w:t>
      </w:r>
      <w:proofErr w:type="spellStart"/>
      <w:r w:rsidRPr="00BA2754">
        <w:t>IRepair</w:t>
      </w:r>
      <w:proofErr w:type="spellEnd"/>
      <w:r w:rsidRPr="00BA2754">
        <w:t xml:space="preserve"> designed to run on mobile phone. </w:t>
      </w:r>
    </w:p>
    <w:p w14:paraId="3CBABDFA" w14:textId="5519597C" w:rsidR="00474AF6" w:rsidRPr="00BA2754" w:rsidRDefault="00207428" w:rsidP="007D05C2">
      <w:pPr>
        <w:pStyle w:val="BodyText"/>
        <w:framePr w:wrap="around"/>
      </w:pPr>
      <w:r w:rsidRPr="00BA2754">
        <w:t xml:space="preserve">The user </w:t>
      </w:r>
      <w:r w:rsidR="00D745A4" w:rsidRPr="00BA2754">
        <w:t>can</w:t>
      </w:r>
      <w:r w:rsidRPr="00BA2754">
        <w:t xml:space="preserve"> </w:t>
      </w:r>
      <w:r w:rsidR="001D0648" w:rsidRPr="00BA2754">
        <w:t>book repairer by providing his/her problem</w:t>
      </w:r>
      <w:r w:rsidR="00C400D8" w:rsidRPr="00BA2754">
        <w:t xml:space="preserve">, </w:t>
      </w:r>
      <w:r w:rsidR="001D0648" w:rsidRPr="00BA2754">
        <w:t>search the direct repair service</w:t>
      </w:r>
      <w:r w:rsidR="00D745A4" w:rsidRPr="00BA2754">
        <w:t>/</w:t>
      </w:r>
      <w:r w:rsidR="001D0648" w:rsidRPr="00BA2754">
        <w:t>repairer</w:t>
      </w:r>
      <w:r w:rsidR="00D745A4" w:rsidRPr="00BA2754">
        <w:t xml:space="preserve"> and book repairer directly</w:t>
      </w:r>
      <w:r w:rsidR="00C400D8" w:rsidRPr="00BA2754">
        <w:t>,</w:t>
      </w:r>
      <w:r w:rsidR="00D745A4" w:rsidRPr="00BA2754">
        <w:t xml:space="preserve"> Besides, the user can cancel the booking and rate the repairer.</w:t>
      </w:r>
    </w:p>
    <w:p w14:paraId="1927C7A2" w14:textId="2CBED14C" w:rsidR="00D745A4" w:rsidRPr="00BA2754" w:rsidRDefault="00D745A4" w:rsidP="007D05C2">
      <w:pPr>
        <w:pStyle w:val="BodyText"/>
        <w:framePr w:wrap="around"/>
      </w:pPr>
      <w:r w:rsidRPr="00BA2754">
        <w:t xml:space="preserve">The repairer can choose the repaired order, cancel and reject it. </w:t>
      </w:r>
    </w:p>
    <w:p w14:paraId="63ED46BF" w14:textId="1C496840" w:rsidR="0050513B" w:rsidRDefault="0050513B" w:rsidP="007D05C2">
      <w:pPr>
        <w:pStyle w:val="Heading2"/>
        <w:framePr w:wrap="around"/>
      </w:pPr>
      <w:bookmarkStart w:id="16" w:name="_Toc521150199"/>
      <w:bookmarkStart w:id="17" w:name="_Toc66865307"/>
      <w:r>
        <w:t>Definitions, Acronyms, and Abbreviations</w:t>
      </w:r>
      <w:bookmarkEnd w:id="16"/>
      <w:bookmarkEnd w:id="17"/>
    </w:p>
    <w:p w14:paraId="4CF831F4" w14:textId="4BD9D9E7" w:rsidR="001B323A" w:rsidRDefault="001B323A" w:rsidP="007D05C2">
      <w:pPr>
        <w:framePr w:wrap="around"/>
      </w:pPr>
      <w:proofErr w:type="spellStart"/>
      <w:r>
        <w:t>IRepair</w:t>
      </w:r>
      <w:proofErr w:type="spellEnd"/>
      <w:r>
        <w:t>: The name of the application</w:t>
      </w:r>
    </w:p>
    <w:p w14:paraId="7F895765" w14:textId="11DC474F" w:rsidR="001B323A" w:rsidRDefault="001B323A" w:rsidP="007D05C2">
      <w:pPr>
        <w:framePr w:wrap="around"/>
      </w:pPr>
      <w:r>
        <w:t xml:space="preserve">Repairer: </w:t>
      </w:r>
      <w:r w:rsidRPr="001B323A">
        <w:t>a person that is paid to repair things</w:t>
      </w:r>
    </w:p>
    <w:p w14:paraId="4AA84DD5" w14:textId="335ABADF" w:rsidR="00C76842" w:rsidRPr="001B323A" w:rsidRDefault="00C76842" w:rsidP="007D05C2">
      <w:pPr>
        <w:framePr w:wrap="around"/>
      </w:pPr>
      <w:r>
        <w:t>SRS: Software Requirement Specification</w:t>
      </w:r>
    </w:p>
    <w:p w14:paraId="7D4D2249" w14:textId="77777777" w:rsidR="0050513B" w:rsidRDefault="0050513B" w:rsidP="007D05C2">
      <w:pPr>
        <w:pStyle w:val="Heading2"/>
        <w:framePr w:wrap="around"/>
      </w:pPr>
      <w:bookmarkStart w:id="18" w:name="_Toc521150200"/>
      <w:bookmarkStart w:id="19" w:name="_Toc66865308"/>
      <w:r>
        <w:t>References</w:t>
      </w:r>
      <w:bookmarkEnd w:id="18"/>
      <w:bookmarkEnd w:id="19"/>
    </w:p>
    <w:p w14:paraId="307B0018" w14:textId="77777777" w:rsidR="0050513B" w:rsidRDefault="0050513B" w:rsidP="007D05C2">
      <w:pPr>
        <w:pStyle w:val="Heading2"/>
        <w:framePr w:wrap="around"/>
      </w:pPr>
      <w:bookmarkStart w:id="20" w:name="_Toc521150201"/>
      <w:bookmarkStart w:id="21" w:name="_Toc66865309"/>
      <w:r>
        <w:t>Overview</w:t>
      </w:r>
      <w:bookmarkEnd w:id="20"/>
      <w:bookmarkEnd w:id="21"/>
    </w:p>
    <w:p w14:paraId="7FFC7927" w14:textId="5550DF3F" w:rsidR="00C76842" w:rsidRPr="00BA2754" w:rsidRDefault="00C76842" w:rsidP="007D05C2">
      <w:pPr>
        <w:pStyle w:val="BodyText"/>
        <w:framePr w:wrap="around"/>
      </w:pPr>
      <w:r w:rsidRPr="00BA2754">
        <w:t>The rest of this SRS contains the following information:</w:t>
      </w:r>
    </w:p>
    <w:p w14:paraId="7D6C57C0" w14:textId="77777777" w:rsidR="00C76842" w:rsidRPr="00BA2754" w:rsidRDefault="00C76842" w:rsidP="007D05C2">
      <w:pPr>
        <w:pStyle w:val="BodyText"/>
        <w:framePr w:wrap="around"/>
        <w:numPr>
          <w:ilvl w:val="0"/>
          <w:numId w:val="23"/>
        </w:numPr>
      </w:pPr>
      <w:r w:rsidRPr="00BA2754">
        <w:t xml:space="preserve">Overall Description </w:t>
      </w:r>
    </w:p>
    <w:p w14:paraId="1A9164F5" w14:textId="38281C45" w:rsidR="00C76842" w:rsidRPr="00BA2754" w:rsidRDefault="00C76842" w:rsidP="007D05C2">
      <w:pPr>
        <w:pStyle w:val="BodyText"/>
        <w:framePr w:wrap="around"/>
        <w:numPr>
          <w:ilvl w:val="0"/>
          <w:numId w:val="23"/>
        </w:numPr>
        <w:rPr>
          <w:lang w:val="en-US"/>
        </w:rPr>
      </w:pPr>
      <w:r w:rsidRPr="00BA2754">
        <w:t>Functional Requirements</w:t>
      </w:r>
    </w:p>
    <w:p w14:paraId="75D148AC" w14:textId="508810CF" w:rsidR="00C76842" w:rsidRPr="00BA2754" w:rsidRDefault="00C76842" w:rsidP="007D05C2">
      <w:pPr>
        <w:pStyle w:val="BodyText"/>
        <w:framePr w:wrap="around"/>
        <w:numPr>
          <w:ilvl w:val="0"/>
          <w:numId w:val="23"/>
        </w:numPr>
        <w:rPr>
          <w:lang w:val="en-US"/>
        </w:rPr>
      </w:pPr>
      <w:r w:rsidRPr="00BA2754">
        <w:t>Non-functional Requirements</w:t>
      </w:r>
    </w:p>
    <w:p w14:paraId="3EB62808" w14:textId="29CB2E28" w:rsidR="00C400D8" w:rsidRPr="00BA2754" w:rsidRDefault="00C76842" w:rsidP="007D05C2">
      <w:pPr>
        <w:pStyle w:val="BodyText"/>
        <w:framePr w:wrap="around"/>
        <w:numPr>
          <w:ilvl w:val="0"/>
          <w:numId w:val="23"/>
        </w:numPr>
      </w:pPr>
      <w:r w:rsidRPr="00BA2754">
        <w:t>Supporting Information</w:t>
      </w:r>
    </w:p>
    <w:p w14:paraId="40FF4518" w14:textId="6AF22209" w:rsidR="0050513B" w:rsidRDefault="0050513B" w:rsidP="007D05C2">
      <w:pPr>
        <w:pStyle w:val="Heading1"/>
        <w:framePr w:wrap="around"/>
      </w:pPr>
      <w:bookmarkStart w:id="22" w:name="_Toc521150202"/>
      <w:bookmarkStart w:id="23" w:name="_Toc66865310"/>
      <w:r>
        <w:lastRenderedPageBreak/>
        <w:t>Overall Description</w:t>
      </w:r>
      <w:bookmarkEnd w:id="22"/>
      <w:bookmarkEnd w:id="23"/>
    </w:p>
    <w:p w14:paraId="12B21940" w14:textId="52345654" w:rsidR="003E386A" w:rsidRPr="00DC7AB9" w:rsidRDefault="003E386A" w:rsidP="007D05C2">
      <w:pPr>
        <w:pStyle w:val="Heading2"/>
        <w:framePr w:wrap="around"/>
      </w:pPr>
      <w:bookmarkStart w:id="24" w:name="_Toc66707986"/>
      <w:bookmarkStart w:id="25" w:name="_Toc66865311"/>
      <w:r w:rsidRPr="00DC7AB9">
        <w:t>P</w:t>
      </w:r>
      <w:r w:rsidR="00DC7AB9">
        <w:t>roduct</w:t>
      </w:r>
      <w:r w:rsidRPr="00DC7AB9">
        <w:t xml:space="preserve"> P</w:t>
      </w:r>
      <w:bookmarkEnd w:id="24"/>
      <w:r w:rsidR="00DC7AB9">
        <w:t>erspective</w:t>
      </w:r>
      <w:bookmarkEnd w:id="25"/>
    </w:p>
    <w:p w14:paraId="25561432" w14:textId="233987CF" w:rsidR="003E386A" w:rsidRDefault="003E386A" w:rsidP="007D05C2">
      <w:pPr>
        <w:framePr w:wrap="around"/>
        <w:rPr>
          <w:bdr w:val="none" w:sz="0" w:space="0" w:color="auto" w:frame="1"/>
        </w:rPr>
      </w:pPr>
      <w:r w:rsidRPr="003E386A">
        <w:rPr>
          <w:bdr w:val="none" w:sz="0" w:space="0" w:color="auto" w:frame="1"/>
        </w:rPr>
        <w:t xml:space="preserve">A distributed </w:t>
      </w:r>
      <w:r w:rsidR="00095BAA" w:rsidRPr="00095BAA">
        <w:t>booking repairer</w:t>
      </w:r>
      <w:r w:rsidR="00095BAA">
        <w:rPr>
          <w:rFonts w:ascii="Helvetica" w:hAnsi="Helvetica"/>
        </w:rPr>
        <w:t xml:space="preserve"> </w:t>
      </w:r>
      <w:r w:rsidRPr="003E386A">
        <w:rPr>
          <w:bdr w:val="none" w:sz="0" w:space="0" w:color="auto" w:frame="1"/>
        </w:rPr>
        <w:t>database system stores the following information</w:t>
      </w:r>
      <w:r>
        <w:rPr>
          <w:bdr w:val="none" w:sz="0" w:space="0" w:color="auto" w:frame="1"/>
        </w:rPr>
        <w:t>:</w:t>
      </w:r>
    </w:p>
    <w:p w14:paraId="68807C9A" w14:textId="77777777" w:rsidR="003E386A" w:rsidRPr="003E386A" w:rsidRDefault="003E386A" w:rsidP="007D05C2">
      <w:pPr>
        <w:framePr w:wrap="around"/>
      </w:pPr>
    </w:p>
    <w:p w14:paraId="1E79CFAC" w14:textId="7F37873A" w:rsidR="003E386A" w:rsidRDefault="003E386A" w:rsidP="007D05C2">
      <w:pPr>
        <w:pStyle w:val="ListParagraph"/>
        <w:framePr w:wrap="around"/>
        <w:numPr>
          <w:ilvl w:val="0"/>
          <w:numId w:val="38"/>
        </w:numPr>
      </w:pPr>
      <w:r w:rsidRPr="00BA2754">
        <w:t>Repairer detail:</w:t>
      </w:r>
    </w:p>
    <w:p w14:paraId="104BB4EF" w14:textId="77777777" w:rsidR="00BA2754" w:rsidRPr="00BA2754" w:rsidRDefault="00BA2754" w:rsidP="007D05C2">
      <w:pPr>
        <w:pStyle w:val="ListParagraph"/>
        <w:framePr w:wrap="around"/>
      </w:pPr>
    </w:p>
    <w:p w14:paraId="411B66F3" w14:textId="237CAC9A" w:rsidR="003E386A" w:rsidRPr="003E386A" w:rsidRDefault="003E386A" w:rsidP="007D05C2">
      <w:pPr>
        <w:pStyle w:val="ListParagraph"/>
        <w:framePr w:wrap="around"/>
        <w:rPr>
          <w:bdr w:val="none" w:sz="0" w:space="0" w:color="auto" w:frame="1"/>
        </w:rPr>
      </w:pPr>
      <w:r w:rsidRPr="003E386A">
        <w:rPr>
          <w:bdr w:val="none" w:sz="0" w:space="0" w:color="auto" w:frame="1"/>
        </w:rPr>
        <w:t>It includes repairer code, name, address and phone number…. This information may be used for keeping the records of the repairer for any emergency or for any other kind of information.</w:t>
      </w:r>
    </w:p>
    <w:p w14:paraId="00F64BD1" w14:textId="77777777" w:rsidR="003E386A" w:rsidRPr="003E386A" w:rsidRDefault="003E386A" w:rsidP="007D05C2">
      <w:pPr>
        <w:pStyle w:val="ListParagraph"/>
        <w:framePr w:wrap="around"/>
      </w:pPr>
    </w:p>
    <w:p w14:paraId="49810874" w14:textId="67A65366" w:rsidR="003E386A" w:rsidRDefault="003E386A" w:rsidP="007D05C2">
      <w:pPr>
        <w:pStyle w:val="ListParagraph"/>
        <w:framePr w:wrap="around"/>
        <w:numPr>
          <w:ilvl w:val="0"/>
          <w:numId w:val="39"/>
        </w:numPr>
      </w:pPr>
      <w:r w:rsidRPr="00BA2754">
        <w:t>Customer description:</w:t>
      </w:r>
    </w:p>
    <w:p w14:paraId="72DA4DA3" w14:textId="77777777" w:rsidR="00BA2754" w:rsidRPr="00BA2754" w:rsidRDefault="00BA2754" w:rsidP="007D05C2">
      <w:pPr>
        <w:pStyle w:val="ListParagraph"/>
        <w:framePr w:wrap="around"/>
      </w:pPr>
    </w:p>
    <w:p w14:paraId="1853D67C" w14:textId="005FC946" w:rsidR="003E386A" w:rsidRPr="003E386A" w:rsidRDefault="003E386A" w:rsidP="007D05C2">
      <w:pPr>
        <w:pStyle w:val="ListParagraph"/>
        <w:framePr w:wrap="around"/>
        <w:rPr>
          <w:bdr w:val="none" w:sz="0" w:space="0" w:color="auto" w:frame="1"/>
        </w:rPr>
      </w:pPr>
      <w:r w:rsidRPr="003E386A">
        <w:rPr>
          <w:bdr w:val="none" w:sz="0" w:space="0" w:color="auto" w:frame="1"/>
        </w:rPr>
        <w:t>It includes customer code, name, address and phone number…. This information may be used for keeping the records of the customer for any emergency or for any other kind of information.</w:t>
      </w:r>
    </w:p>
    <w:p w14:paraId="75B92DF6" w14:textId="77777777" w:rsidR="003E386A" w:rsidRPr="003E386A" w:rsidRDefault="003E386A" w:rsidP="007D05C2">
      <w:pPr>
        <w:framePr w:wrap="around"/>
      </w:pPr>
    </w:p>
    <w:p w14:paraId="1F35E82B" w14:textId="689221D7" w:rsidR="003E386A" w:rsidRDefault="003E386A" w:rsidP="007D05C2">
      <w:pPr>
        <w:pStyle w:val="ListParagraph"/>
        <w:framePr w:wrap="around"/>
        <w:numPr>
          <w:ilvl w:val="0"/>
          <w:numId w:val="40"/>
        </w:numPr>
      </w:pPr>
      <w:r w:rsidRPr="00BA2754">
        <w:t>Booking description:</w:t>
      </w:r>
    </w:p>
    <w:p w14:paraId="49292679" w14:textId="77777777" w:rsidR="00BA2754" w:rsidRPr="00BA2754" w:rsidRDefault="00BA2754" w:rsidP="007D05C2">
      <w:pPr>
        <w:pStyle w:val="ListParagraph"/>
        <w:framePr w:wrap="around"/>
      </w:pPr>
    </w:p>
    <w:p w14:paraId="31694E43" w14:textId="12E1E19B" w:rsidR="003E386A" w:rsidRPr="003E386A" w:rsidRDefault="003E386A" w:rsidP="007D05C2">
      <w:pPr>
        <w:pStyle w:val="ListParagraph"/>
        <w:framePr w:wrap="around"/>
        <w:rPr>
          <w:bdr w:val="none" w:sz="0" w:space="0" w:color="auto" w:frame="1"/>
        </w:rPr>
      </w:pPr>
      <w:r w:rsidRPr="003E386A">
        <w:rPr>
          <w:bdr w:val="none" w:sz="0" w:space="0" w:color="auto" w:frame="1"/>
        </w:rPr>
        <w:t>It includes customer details, code number, repairer number, date of booking, status.</w:t>
      </w:r>
    </w:p>
    <w:p w14:paraId="54E257BC" w14:textId="55B3E205" w:rsidR="00095BAA" w:rsidRDefault="00095BAA" w:rsidP="007D05C2">
      <w:pPr>
        <w:pStyle w:val="Heading2"/>
        <w:framePr w:wrap="around"/>
        <w:rPr>
          <w:lang w:val="en"/>
        </w:rPr>
      </w:pPr>
      <w:bookmarkStart w:id="26" w:name="_Toc66707987"/>
      <w:bookmarkStart w:id="27" w:name="_Toc66865312"/>
      <w:r w:rsidRPr="00095BAA">
        <w:rPr>
          <w:lang w:val="en"/>
        </w:rPr>
        <w:t>P</w:t>
      </w:r>
      <w:bookmarkEnd w:id="26"/>
      <w:r w:rsidR="00DC7AB9">
        <w:rPr>
          <w:lang w:val="en"/>
        </w:rPr>
        <w:t>roduct features</w:t>
      </w:r>
      <w:bookmarkEnd w:id="27"/>
    </w:p>
    <w:p w14:paraId="01E82CF6" w14:textId="2F4CEFF4" w:rsidR="00095BAA" w:rsidRPr="00095BAA" w:rsidRDefault="00095BAA" w:rsidP="007D05C2">
      <w:pPr>
        <w:framePr w:wrap="around"/>
      </w:pPr>
      <w:r w:rsidRPr="00095BAA">
        <w:t xml:space="preserve">The major features of booking repairer database system </w:t>
      </w:r>
      <w:r>
        <w:t>are</w:t>
      </w:r>
      <w:r w:rsidRPr="00095BAA">
        <w:t xml:space="preserve"> shown in below entity-relationship model (ERD)</w:t>
      </w:r>
    </w:p>
    <w:p w14:paraId="46A769A3" w14:textId="1F8C5C79" w:rsidR="00095BAA" w:rsidRDefault="00095BAA" w:rsidP="007D05C2">
      <w:pPr>
        <w:framePr w:wrap="around"/>
      </w:pPr>
    </w:p>
    <w:p w14:paraId="66C441A8" w14:textId="7F733468" w:rsidR="00095BAA" w:rsidRDefault="00095BAA" w:rsidP="007D05C2">
      <w:pPr>
        <w:framePr w:wrap="around"/>
      </w:pPr>
    </w:p>
    <w:p w14:paraId="01AE7544" w14:textId="77777777" w:rsidR="007D05C2" w:rsidRDefault="007D05C2" w:rsidP="007D05C2">
      <w:pPr>
        <w:framePr w:wrap="around"/>
      </w:pPr>
    </w:p>
    <w:p w14:paraId="63828640" w14:textId="77777777" w:rsidR="00BA2754" w:rsidRDefault="00BA2754" w:rsidP="007D05C2">
      <w:pPr>
        <w:framePr w:wrap="around"/>
      </w:pPr>
    </w:p>
    <w:p w14:paraId="40551C4B" w14:textId="77777777" w:rsidR="00BA2754" w:rsidRDefault="00BA2754" w:rsidP="007D05C2">
      <w:pPr>
        <w:framePr w:wrap="around"/>
      </w:pPr>
    </w:p>
    <w:p w14:paraId="4323CFE1" w14:textId="77777777" w:rsidR="00BA2754" w:rsidRDefault="00BA2754" w:rsidP="007D05C2">
      <w:pPr>
        <w:framePr w:wrap="around"/>
      </w:pPr>
    </w:p>
    <w:p w14:paraId="7C985287" w14:textId="77777777" w:rsidR="00BA2754" w:rsidRDefault="00BA2754" w:rsidP="007D05C2">
      <w:pPr>
        <w:framePr w:wrap="around"/>
      </w:pPr>
    </w:p>
    <w:p w14:paraId="5C68E3E9" w14:textId="77777777" w:rsidR="00BA2754" w:rsidRDefault="00BA2754" w:rsidP="007D05C2">
      <w:pPr>
        <w:framePr w:wrap="around"/>
      </w:pPr>
    </w:p>
    <w:p w14:paraId="6D77563C" w14:textId="77777777" w:rsidR="00BA2754" w:rsidRDefault="00BA2754" w:rsidP="007D05C2">
      <w:pPr>
        <w:framePr w:wrap="around"/>
      </w:pPr>
    </w:p>
    <w:p w14:paraId="3E565AF6" w14:textId="1CD5725E" w:rsidR="00BA2754" w:rsidRDefault="007D05C2" w:rsidP="007D05C2">
      <w:pPr>
        <w:framePr w:wrap="around"/>
      </w:pPr>
      <w:r>
        <w:rPr>
          <w:noProof/>
        </w:rPr>
        <w:drawing>
          <wp:anchor distT="0" distB="0" distL="114300" distR="114300" simplePos="0" relativeHeight="251695104" behindDoc="1" locked="0" layoutInCell="1" allowOverlap="1" wp14:anchorId="57EA5256" wp14:editId="0200000F">
            <wp:simplePos x="0" y="0"/>
            <wp:positionH relativeFrom="margin">
              <wp:posOffset>485775</wp:posOffset>
            </wp:positionH>
            <wp:positionV relativeFrom="paragraph">
              <wp:posOffset>-1470025</wp:posOffset>
            </wp:positionV>
            <wp:extent cx="3939540" cy="2533650"/>
            <wp:effectExtent l="0" t="0" r="0" b="0"/>
            <wp:wrapTopAndBottom/>
            <wp:docPr id="19" name="Picture 1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9540" cy="2533650"/>
                    </a:xfrm>
                    <a:prstGeom prst="rect">
                      <a:avLst/>
                    </a:prstGeom>
                  </pic:spPr>
                </pic:pic>
              </a:graphicData>
            </a:graphic>
            <wp14:sizeRelH relativeFrom="margin">
              <wp14:pctWidth>0</wp14:pctWidth>
            </wp14:sizeRelH>
            <wp14:sizeRelV relativeFrom="margin">
              <wp14:pctHeight>0</wp14:pctHeight>
            </wp14:sizeRelV>
          </wp:anchor>
        </w:drawing>
      </w:r>
    </w:p>
    <w:p w14:paraId="33D7FB96" w14:textId="77777777" w:rsidR="00BA2754" w:rsidRDefault="00BA2754" w:rsidP="007D05C2">
      <w:pPr>
        <w:framePr w:wrap="around"/>
      </w:pPr>
    </w:p>
    <w:p w14:paraId="4C5B16C4" w14:textId="371E3660" w:rsidR="00095BAA" w:rsidRDefault="00095BAA" w:rsidP="007D05C2">
      <w:pPr>
        <w:framePr w:wrap="around"/>
      </w:pPr>
    </w:p>
    <w:p w14:paraId="1D18C510" w14:textId="406B5D76" w:rsidR="00BA2754" w:rsidRDefault="00BA2754" w:rsidP="007D05C2">
      <w:pPr>
        <w:framePr w:wrap="around"/>
      </w:pPr>
    </w:p>
    <w:p w14:paraId="71ED4C9C" w14:textId="6B94AE16" w:rsidR="00BA2754" w:rsidRDefault="00BA2754" w:rsidP="007D05C2">
      <w:pPr>
        <w:framePr w:wrap="around"/>
      </w:pPr>
    </w:p>
    <w:p w14:paraId="41E77528" w14:textId="5507BD2F" w:rsidR="00BA2754" w:rsidRDefault="00BA2754" w:rsidP="007D05C2">
      <w:pPr>
        <w:framePr w:wrap="around"/>
      </w:pPr>
    </w:p>
    <w:p w14:paraId="24F1A585" w14:textId="4488810B" w:rsidR="00BA2754" w:rsidRDefault="00BA2754" w:rsidP="007D05C2">
      <w:pPr>
        <w:framePr w:wrap="around"/>
      </w:pPr>
    </w:p>
    <w:p w14:paraId="43CB51F8" w14:textId="37D5CE61" w:rsidR="00BA2754" w:rsidRDefault="00BA2754" w:rsidP="007D05C2">
      <w:pPr>
        <w:framePr w:wrap="around"/>
      </w:pPr>
    </w:p>
    <w:p w14:paraId="105315E8" w14:textId="45E2E676" w:rsidR="00BA2754" w:rsidRDefault="00BA2754" w:rsidP="007D05C2">
      <w:pPr>
        <w:framePr w:wrap="around"/>
      </w:pPr>
    </w:p>
    <w:p w14:paraId="2CB0198E" w14:textId="7AD12A82" w:rsidR="00447A68" w:rsidRDefault="00447A68" w:rsidP="007D05C2">
      <w:pPr>
        <w:framePr w:wrap="around"/>
      </w:pPr>
    </w:p>
    <w:p w14:paraId="4558B9D5" w14:textId="77DDFCEA" w:rsidR="00447A68" w:rsidRDefault="00447A68" w:rsidP="007D05C2">
      <w:pPr>
        <w:framePr w:wrap="around"/>
      </w:pPr>
    </w:p>
    <w:p w14:paraId="1A3C835D" w14:textId="1E883F0F" w:rsidR="00447A68" w:rsidRDefault="00447A68" w:rsidP="007D05C2">
      <w:pPr>
        <w:framePr w:wrap="around"/>
      </w:pPr>
    </w:p>
    <w:p w14:paraId="6BE7E5BC" w14:textId="3A653B7B" w:rsidR="00447A68" w:rsidRDefault="00447A68" w:rsidP="007D05C2">
      <w:pPr>
        <w:framePr w:wrap="around"/>
      </w:pPr>
    </w:p>
    <w:p w14:paraId="58A7C3F6" w14:textId="37158BE2" w:rsidR="00447A68" w:rsidRDefault="00447A68" w:rsidP="007D05C2">
      <w:pPr>
        <w:framePr w:wrap="around"/>
      </w:pPr>
    </w:p>
    <w:p w14:paraId="6268C405" w14:textId="47C282E0" w:rsidR="00BA2754" w:rsidRDefault="00BA2754" w:rsidP="007D05C2">
      <w:pPr>
        <w:framePr w:wrap="around"/>
      </w:pPr>
    </w:p>
    <w:p w14:paraId="0C23B45A" w14:textId="77777777" w:rsidR="00447A68" w:rsidRPr="00095BAA" w:rsidRDefault="00447A68" w:rsidP="007D05C2">
      <w:pPr>
        <w:framePr w:wrap="around"/>
      </w:pPr>
    </w:p>
    <w:p w14:paraId="26B13E16" w14:textId="688D4F1D" w:rsidR="003E386A" w:rsidRDefault="00143915" w:rsidP="007D05C2">
      <w:pPr>
        <w:pStyle w:val="Heading2"/>
        <w:framePr w:wrap="around"/>
        <w:rPr>
          <w:bdr w:val="none" w:sz="0" w:space="0" w:color="auto" w:frame="1"/>
        </w:rPr>
      </w:pPr>
      <w:bookmarkStart w:id="28" w:name="_Toc66707988"/>
      <w:bookmarkStart w:id="29" w:name="_Toc66865313"/>
      <w:r>
        <w:rPr>
          <w:bdr w:val="none" w:sz="0" w:space="0" w:color="auto" w:frame="1"/>
        </w:rPr>
        <w:t>O</w:t>
      </w:r>
      <w:bookmarkEnd w:id="28"/>
      <w:r w:rsidR="00DC7AB9">
        <w:rPr>
          <w:bdr w:val="none" w:sz="0" w:space="0" w:color="auto" w:frame="1"/>
        </w:rPr>
        <w:t>perating environment</w:t>
      </w:r>
      <w:bookmarkEnd w:id="29"/>
      <w:r w:rsidR="00DC7AB9">
        <w:rPr>
          <w:bdr w:val="none" w:sz="0" w:space="0" w:color="auto" w:frame="1"/>
        </w:rPr>
        <w:t xml:space="preserve"> </w:t>
      </w:r>
    </w:p>
    <w:p w14:paraId="5B7F8A98" w14:textId="357725AE" w:rsidR="00143915" w:rsidRPr="00143915" w:rsidRDefault="00143915" w:rsidP="007D05C2">
      <w:pPr>
        <w:framePr w:wrap="around"/>
        <w:rPr>
          <w:color w:val="444444"/>
          <w:shd w:val="clear" w:color="auto" w:fill="auto"/>
        </w:rPr>
      </w:pPr>
      <w:r w:rsidRPr="00143915">
        <w:rPr>
          <w:bdr w:val="none" w:sz="0" w:space="0" w:color="auto" w:frame="1"/>
        </w:rPr>
        <w:t xml:space="preserve">Operating environment for the </w:t>
      </w:r>
      <w:r>
        <w:rPr>
          <w:bdr w:val="none" w:sz="0" w:space="0" w:color="auto" w:frame="1"/>
        </w:rPr>
        <w:t>b</w:t>
      </w:r>
      <w:r w:rsidRPr="00143915">
        <w:rPr>
          <w:bdr w:val="none" w:sz="0" w:space="0" w:color="auto" w:frame="1"/>
        </w:rPr>
        <w:t>ooking repairer management system is listed below.  </w:t>
      </w:r>
    </w:p>
    <w:p w14:paraId="3816DAAC" w14:textId="54F7CA28" w:rsidR="00143915" w:rsidRPr="007D05C2" w:rsidRDefault="00143915" w:rsidP="007D05C2">
      <w:pPr>
        <w:pStyle w:val="ListParagraph"/>
        <w:framePr w:wrap="around"/>
        <w:numPr>
          <w:ilvl w:val="0"/>
          <w:numId w:val="35"/>
        </w:numPr>
        <w:rPr>
          <w:color w:val="444444"/>
        </w:rPr>
      </w:pPr>
      <w:r w:rsidRPr="007D05C2">
        <w:rPr>
          <w:bdr w:val="none" w:sz="0" w:space="0" w:color="auto" w:frame="1"/>
        </w:rPr>
        <w:t>Client/server system</w:t>
      </w:r>
    </w:p>
    <w:p w14:paraId="5FCFCB47" w14:textId="77777777" w:rsidR="00143915" w:rsidRPr="007D05C2" w:rsidRDefault="00143915" w:rsidP="007D05C2">
      <w:pPr>
        <w:pStyle w:val="ListParagraph"/>
        <w:framePr w:wrap="around"/>
        <w:numPr>
          <w:ilvl w:val="0"/>
          <w:numId w:val="35"/>
        </w:numPr>
        <w:rPr>
          <w:color w:val="444444"/>
        </w:rPr>
      </w:pPr>
      <w:r w:rsidRPr="007D05C2">
        <w:rPr>
          <w:bdr w:val="none" w:sz="0" w:space="0" w:color="auto" w:frame="1"/>
        </w:rPr>
        <w:t>Operating system: Android, IOS.</w:t>
      </w:r>
    </w:p>
    <w:p w14:paraId="41B657FB" w14:textId="6D7C2B95" w:rsidR="00143915" w:rsidRPr="007D05C2" w:rsidRDefault="00143915" w:rsidP="007D05C2">
      <w:pPr>
        <w:pStyle w:val="ListParagraph"/>
        <w:framePr w:wrap="around"/>
        <w:numPr>
          <w:ilvl w:val="0"/>
          <w:numId w:val="35"/>
        </w:numPr>
        <w:rPr>
          <w:color w:val="444444"/>
        </w:rPr>
      </w:pPr>
      <w:r w:rsidRPr="007D05C2">
        <w:rPr>
          <w:bdr w:val="none" w:sz="0" w:space="0" w:color="auto" w:frame="1"/>
        </w:rPr>
        <w:t>Database: SQL server</w:t>
      </w:r>
    </w:p>
    <w:p w14:paraId="1A3D3B93" w14:textId="2188D361" w:rsidR="00447A68" w:rsidRPr="007D05C2" w:rsidRDefault="00143915" w:rsidP="007D05C2">
      <w:pPr>
        <w:pStyle w:val="ListParagraph"/>
        <w:framePr w:wrap="around"/>
        <w:numPr>
          <w:ilvl w:val="0"/>
          <w:numId w:val="35"/>
        </w:numPr>
        <w:rPr>
          <w:color w:val="444444"/>
        </w:rPr>
      </w:pPr>
      <w:r w:rsidRPr="007D05C2">
        <w:rPr>
          <w:bdr w:val="none" w:sz="0" w:space="0" w:color="auto" w:frame="1"/>
        </w:rPr>
        <w:t>Platform: vb.net/Java/PHP </w:t>
      </w:r>
    </w:p>
    <w:p w14:paraId="2D1FCE10" w14:textId="77777777" w:rsidR="0050513B" w:rsidRDefault="0051524F" w:rsidP="007D05C2">
      <w:pPr>
        <w:pStyle w:val="Heading1"/>
        <w:framePr w:wrap="around"/>
      </w:pPr>
      <w:bookmarkStart w:id="30" w:name="_Toc521150203"/>
      <w:bookmarkStart w:id="31" w:name="_Toc66865314"/>
      <w:r>
        <w:lastRenderedPageBreak/>
        <w:t>FUNCTIONAL</w:t>
      </w:r>
      <w:r w:rsidR="0050513B">
        <w:t xml:space="preserve"> Requirements</w:t>
      </w:r>
      <w:bookmarkEnd w:id="30"/>
      <w:bookmarkEnd w:id="31"/>
      <w:r w:rsidR="0050513B">
        <w:t xml:space="preserve"> </w:t>
      </w:r>
    </w:p>
    <w:p w14:paraId="383115A7" w14:textId="7EA69173" w:rsidR="00B62447" w:rsidRDefault="0052332E" w:rsidP="007D05C2">
      <w:pPr>
        <w:pStyle w:val="Heading2"/>
        <w:framePr w:wrap="around"/>
      </w:pPr>
      <w:bookmarkStart w:id="32" w:name="_Toc182904437"/>
      <w:bookmarkStart w:id="33" w:name="_Toc183849051"/>
      <w:bookmarkStart w:id="34" w:name="_Toc211613194"/>
      <w:bookmarkStart w:id="35" w:name="_Toc66865315"/>
      <w:r w:rsidRPr="00D40BE3">
        <w:t>Use Cases Diagram</w:t>
      </w:r>
      <w:bookmarkEnd w:id="32"/>
      <w:bookmarkEnd w:id="33"/>
      <w:bookmarkEnd w:id="34"/>
      <w:bookmarkEnd w:id="35"/>
    </w:p>
    <w:p w14:paraId="524B22D9" w14:textId="31A6A0D5" w:rsidR="00201916" w:rsidRPr="00201916" w:rsidRDefault="00201916" w:rsidP="007D05C2">
      <w:pPr>
        <w:framePr w:wrap="around"/>
      </w:pPr>
      <w:r>
        <w:rPr>
          <w:noProof/>
        </w:rPr>
        <w:drawing>
          <wp:anchor distT="0" distB="0" distL="114300" distR="114300" simplePos="0" relativeHeight="251664384" behindDoc="1" locked="0" layoutInCell="1" allowOverlap="1" wp14:anchorId="7329BBE6" wp14:editId="2AC42DA8">
            <wp:simplePos x="0" y="0"/>
            <wp:positionH relativeFrom="column">
              <wp:posOffset>218298</wp:posOffset>
            </wp:positionH>
            <wp:positionV relativeFrom="paragraph">
              <wp:posOffset>256219</wp:posOffset>
            </wp:positionV>
            <wp:extent cx="5715000" cy="4331335"/>
            <wp:effectExtent l="0" t="0" r="0" b="3810"/>
            <wp:wrapTight wrapText="bothSides">
              <wp:wrapPolygon edited="0">
                <wp:start x="0" y="0"/>
                <wp:lineTo x="0" y="21544"/>
                <wp:lineTo x="21528" y="21544"/>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4331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2565" w14:textId="2CAE3150" w:rsidR="00ED424A" w:rsidRDefault="00ED424A" w:rsidP="007D05C2">
      <w:pPr>
        <w:framePr w:wrap="around"/>
      </w:pPr>
    </w:p>
    <w:p w14:paraId="6AF4FC6A" w14:textId="2CEF0953" w:rsidR="00D64A52" w:rsidRDefault="00D64A52" w:rsidP="007D05C2">
      <w:pPr>
        <w:framePr w:wrap="around"/>
      </w:pPr>
    </w:p>
    <w:p w14:paraId="75D583DA" w14:textId="77777777" w:rsidR="00D64A52" w:rsidRDefault="00D64A52" w:rsidP="007D05C2">
      <w:pPr>
        <w:framePr w:wrap="around"/>
      </w:pPr>
    </w:p>
    <w:p w14:paraId="19A3B8EF" w14:textId="77777777" w:rsidR="00D64A52" w:rsidRPr="00ED424A" w:rsidRDefault="00D64A52" w:rsidP="007D05C2">
      <w:pPr>
        <w:framePr w:wrap="around"/>
      </w:pPr>
    </w:p>
    <w:p w14:paraId="1BF3D7FF" w14:textId="5A9A2D09" w:rsidR="00D33786" w:rsidRDefault="009E2903" w:rsidP="007D05C2">
      <w:pPr>
        <w:pStyle w:val="Heading2"/>
        <w:framePr w:wrap="around"/>
      </w:pPr>
      <w:r w:rsidRPr="009E2903">
        <w:t xml:space="preserve"> </w:t>
      </w:r>
      <w:bookmarkStart w:id="36" w:name="_Toc66865316"/>
      <w:r w:rsidR="00405512">
        <w:t>Register</w:t>
      </w:r>
      <w:bookmarkEnd w:id="36"/>
      <w:r>
        <w:t xml:space="preserve"> </w:t>
      </w:r>
    </w:p>
    <w:p w14:paraId="74B21FDC" w14:textId="77777777" w:rsidR="00571B45" w:rsidRDefault="00571B45" w:rsidP="007D05C2">
      <w:pPr>
        <w:framePr w:wrap="around"/>
      </w:pPr>
    </w:p>
    <w:p w14:paraId="3A049B31" w14:textId="5DC28AC1" w:rsidR="007D05C2" w:rsidRPr="007D05C2" w:rsidRDefault="008E66EE" w:rsidP="007D05C2">
      <w:pPr>
        <w:pStyle w:val="Caption"/>
        <w:framePr w:wrap="around"/>
      </w:pPr>
      <w:r>
        <w:rPr>
          <w:noProof/>
        </w:rPr>
        <w:drawing>
          <wp:anchor distT="0" distB="0" distL="114300" distR="114300" simplePos="0" relativeHeight="251696128" behindDoc="0" locked="0" layoutInCell="1" allowOverlap="1" wp14:anchorId="35470E5E" wp14:editId="50B63315">
            <wp:simplePos x="0" y="0"/>
            <wp:positionH relativeFrom="column">
              <wp:posOffset>1306195</wp:posOffset>
            </wp:positionH>
            <wp:positionV relativeFrom="paragraph">
              <wp:posOffset>0</wp:posOffset>
            </wp:positionV>
            <wp:extent cx="2979420" cy="1409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horzAnchor="margin" w:tblpXSpec="center" w:tblpY="695"/>
        <w:tblW w:w="9980" w:type="dxa"/>
        <w:shd w:val="clear" w:color="auto" w:fill="FFFFFF" w:themeFill="background1"/>
        <w:tblLook w:val="04A0" w:firstRow="1" w:lastRow="0" w:firstColumn="1" w:lastColumn="0" w:noHBand="0" w:noVBand="1"/>
      </w:tblPr>
      <w:tblGrid>
        <w:gridCol w:w="1700"/>
        <w:gridCol w:w="2719"/>
        <w:gridCol w:w="3025"/>
        <w:gridCol w:w="2536"/>
      </w:tblGrid>
      <w:tr w:rsidR="008E66EE" w:rsidRPr="00201916" w14:paraId="39E8394A" w14:textId="77777777" w:rsidTr="001A5E70">
        <w:trPr>
          <w:trHeight w:val="300"/>
        </w:trPr>
        <w:tc>
          <w:tcPr>
            <w:tcW w:w="1700" w:type="dxa"/>
            <w:tcBorders>
              <w:top w:val="single" w:sz="8" w:space="0" w:color="CCCCCC"/>
              <w:left w:val="single" w:sz="8" w:space="0" w:color="CCCCCC"/>
              <w:bottom w:val="single" w:sz="8" w:space="0" w:color="000000"/>
              <w:right w:val="single" w:sz="8" w:space="0" w:color="CCCCCC"/>
            </w:tcBorders>
            <w:shd w:val="clear" w:color="auto" w:fill="FFFFFF" w:themeFill="background1"/>
            <w:vAlign w:val="bottom"/>
            <w:hideMark/>
          </w:tcPr>
          <w:p w14:paraId="574BEE14" w14:textId="34815C47" w:rsidR="008E66EE" w:rsidRPr="007D05C2" w:rsidRDefault="008E66EE" w:rsidP="007D05C2">
            <w:pPr>
              <w:framePr w:hSpace="0" w:wrap="auto" w:hAnchor="text" w:xAlign="left" w:yAlign="inline"/>
            </w:pPr>
            <w:r w:rsidRPr="007D05C2">
              <w:t> </w:t>
            </w:r>
          </w:p>
        </w:tc>
        <w:tc>
          <w:tcPr>
            <w:tcW w:w="2719" w:type="dxa"/>
            <w:tcBorders>
              <w:top w:val="single" w:sz="8" w:space="0" w:color="CCCCCC"/>
              <w:left w:val="nil"/>
              <w:bottom w:val="single" w:sz="8" w:space="0" w:color="000000"/>
              <w:right w:val="single" w:sz="8" w:space="0" w:color="CCCCCC"/>
            </w:tcBorders>
            <w:shd w:val="clear" w:color="auto" w:fill="FFFFFF" w:themeFill="background1"/>
            <w:vAlign w:val="bottom"/>
            <w:hideMark/>
          </w:tcPr>
          <w:p w14:paraId="16F96A75" w14:textId="77777777" w:rsidR="008E66EE" w:rsidRPr="00201916" w:rsidRDefault="008E66EE" w:rsidP="007D05C2">
            <w:pPr>
              <w:framePr w:hSpace="0" w:wrap="auto" w:hAnchor="text" w:xAlign="left" w:yAlign="inline"/>
            </w:pPr>
            <w:r w:rsidRPr="00201916">
              <w:t>Register</w:t>
            </w:r>
          </w:p>
        </w:tc>
        <w:tc>
          <w:tcPr>
            <w:tcW w:w="3025" w:type="dxa"/>
            <w:tcBorders>
              <w:top w:val="single" w:sz="8" w:space="0" w:color="CCCCCC"/>
              <w:left w:val="nil"/>
              <w:bottom w:val="single" w:sz="8" w:space="0" w:color="000000"/>
              <w:right w:val="single" w:sz="8" w:space="0" w:color="CCCCCC"/>
            </w:tcBorders>
            <w:shd w:val="clear" w:color="auto" w:fill="FFFFFF" w:themeFill="background1"/>
            <w:vAlign w:val="bottom"/>
            <w:hideMark/>
          </w:tcPr>
          <w:p w14:paraId="7975C146" w14:textId="77777777" w:rsidR="008E66EE" w:rsidRPr="00201916" w:rsidRDefault="008E66EE" w:rsidP="007D05C2">
            <w:pPr>
              <w:framePr w:hSpace="0" w:wrap="auto" w:hAnchor="text" w:xAlign="left" w:yAlign="inline"/>
            </w:pPr>
            <w:r w:rsidRPr="00201916">
              <w:t> </w:t>
            </w:r>
          </w:p>
        </w:tc>
        <w:tc>
          <w:tcPr>
            <w:tcW w:w="2536" w:type="dxa"/>
            <w:tcBorders>
              <w:top w:val="single" w:sz="8" w:space="0" w:color="CCCCCC"/>
              <w:left w:val="nil"/>
              <w:bottom w:val="single" w:sz="8" w:space="0" w:color="000000"/>
              <w:right w:val="single" w:sz="8" w:space="0" w:color="CCCCCC"/>
            </w:tcBorders>
            <w:shd w:val="clear" w:color="auto" w:fill="FFFFFF" w:themeFill="background1"/>
            <w:vAlign w:val="bottom"/>
            <w:hideMark/>
          </w:tcPr>
          <w:p w14:paraId="3584922B" w14:textId="77777777" w:rsidR="008E66EE" w:rsidRPr="00201916" w:rsidRDefault="008E66EE" w:rsidP="007D05C2">
            <w:pPr>
              <w:framePr w:hSpace="0" w:wrap="auto" w:hAnchor="text" w:xAlign="left" w:yAlign="inline"/>
            </w:pPr>
            <w:r w:rsidRPr="00201916">
              <w:t> </w:t>
            </w:r>
          </w:p>
        </w:tc>
      </w:tr>
      <w:tr w:rsidR="008E66EE" w:rsidRPr="00201916" w14:paraId="6DF63DA1" w14:textId="77777777" w:rsidTr="001A5E70">
        <w:trPr>
          <w:trHeight w:val="300"/>
        </w:trPr>
        <w:tc>
          <w:tcPr>
            <w:tcW w:w="9980" w:type="dxa"/>
            <w:gridSpan w:val="4"/>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1CEA922B" w14:textId="63DE029E" w:rsidR="008E66EE" w:rsidRPr="007D05C2" w:rsidRDefault="008E66EE" w:rsidP="007D05C2">
            <w:pPr>
              <w:framePr w:hSpace="0" w:wrap="auto" w:hAnchor="text" w:xAlign="left" w:yAlign="inline"/>
            </w:pPr>
            <w:r w:rsidRPr="007D05C2">
              <w:t>USE-UC001</w:t>
            </w:r>
          </w:p>
        </w:tc>
      </w:tr>
      <w:tr w:rsidR="008E66EE" w:rsidRPr="00201916" w14:paraId="2E589F00" w14:textId="77777777" w:rsidTr="001A5E70">
        <w:trPr>
          <w:trHeight w:val="467"/>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1AA74AAB" w14:textId="77777777" w:rsidR="008E66EE" w:rsidRPr="007D05C2" w:rsidRDefault="008E66EE" w:rsidP="007D05C2">
            <w:pPr>
              <w:framePr w:hSpace="0" w:wrap="auto" w:hAnchor="text" w:xAlign="left" w:yAlign="inline"/>
            </w:pPr>
            <w:r w:rsidRPr="007D05C2">
              <w:t>Use Case No.</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1EE83B4B" w14:textId="344AFA85" w:rsidR="008E66EE" w:rsidRPr="00201916" w:rsidRDefault="008E66EE" w:rsidP="007D05C2">
            <w:pPr>
              <w:framePr w:hSpace="0" w:wrap="auto" w:hAnchor="text" w:xAlign="left" w:yAlign="inline"/>
            </w:pPr>
            <w:r w:rsidRPr="00201916">
              <w:t>UC001</w:t>
            </w:r>
          </w:p>
        </w:tc>
        <w:tc>
          <w:tcPr>
            <w:tcW w:w="3025"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4E37766D" w14:textId="77777777" w:rsidR="008E66EE" w:rsidRPr="00201916" w:rsidRDefault="008E66EE" w:rsidP="007D05C2">
            <w:pPr>
              <w:framePr w:hSpace="0" w:wrap="auto" w:hAnchor="text" w:xAlign="left" w:yAlign="inline"/>
            </w:pPr>
            <w:r w:rsidRPr="00201916">
              <w:t>Use Case Version</w:t>
            </w:r>
          </w:p>
        </w:tc>
        <w:tc>
          <w:tcPr>
            <w:tcW w:w="2536"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40C706B2" w14:textId="77777777" w:rsidR="008E66EE" w:rsidRPr="00201916" w:rsidRDefault="008E66EE" w:rsidP="007D05C2">
            <w:pPr>
              <w:framePr w:hSpace="0" w:wrap="auto" w:hAnchor="text" w:xAlign="left" w:yAlign="inline"/>
            </w:pPr>
            <w:r w:rsidRPr="00201916">
              <w:t>1</w:t>
            </w:r>
          </w:p>
        </w:tc>
      </w:tr>
      <w:tr w:rsidR="008E66EE" w:rsidRPr="00201916" w14:paraId="2AB29FED" w14:textId="77777777" w:rsidTr="001A5E70">
        <w:trPr>
          <w:trHeight w:val="404"/>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18D88FA8" w14:textId="77777777" w:rsidR="008E66EE" w:rsidRPr="007D05C2" w:rsidRDefault="008E66EE" w:rsidP="007D05C2">
            <w:pPr>
              <w:framePr w:hSpace="0" w:wrap="auto" w:hAnchor="text" w:xAlign="left" w:yAlign="inline"/>
            </w:pPr>
            <w:r w:rsidRPr="007D05C2">
              <w:t>Use Case Name</w:t>
            </w:r>
          </w:p>
        </w:tc>
        <w:tc>
          <w:tcPr>
            <w:tcW w:w="8280" w:type="dxa"/>
            <w:gridSpan w:val="3"/>
            <w:tcBorders>
              <w:top w:val="single" w:sz="8" w:space="0" w:color="000000"/>
              <w:left w:val="nil"/>
              <w:bottom w:val="single" w:sz="8" w:space="0" w:color="000000"/>
              <w:right w:val="single" w:sz="8" w:space="0" w:color="000000"/>
            </w:tcBorders>
            <w:shd w:val="clear" w:color="auto" w:fill="FFFFFF" w:themeFill="background1"/>
            <w:hideMark/>
          </w:tcPr>
          <w:p w14:paraId="470BCC8A" w14:textId="77777777" w:rsidR="008E66EE" w:rsidRPr="00201916" w:rsidRDefault="008E66EE" w:rsidP="007D05C2">
            <w:pPr>
              <w:framePr w:hSpace="0" w:wrap="auto" w:hAnchor="text" w:xAlign="left" w:yAlign="inline"/>
            </w:pPr>
            <w:r w:rsidRPr="00201916">
              <w:t>Register</w:t>
            </w:r>
          </w:p>
        </w:tc>
      </w:tr>
      <w:tr w:rsidR="008E66EE" w:rsidRPr="00201916" w14:paraId="5BE70C83" w14:textId="77777777" w:rsidTr="001A5E70">
        <w:trPr>
          <w:trHeight w:val="300"/>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21AE201D" w14:textId="77777777" w:rsidR="008E66EE" w:rsidRPr="007D05C2" w:rsidRDefault="008E66EE" w:rsidP="007D05C2">
            <w:pPr>
              <w:framePr w:hSpace="0" w:wrap="auto" w:hAnchor="text" w:xAlign="left" w:yAlign="inline"/>
            </w:pPr>
            <w:r w:rsidRPr="007D05C2">
              <w:t>Author</w:t>
            </w:r>
          </w:p>
        </w:tc>
        <w:tc>
          <w:tcPr>
            <w:tcW w:w="8280" w:type="dxa"/>
            <w:gridSpan w:val="3"/>
            <w:tcBorders>
              <w:top w:val="single" w:sz="8" w:space="0" w:color="000000"/>
              <w:left w:val="nil"/>
              <w:bottom w:val="single" w:sz="8" w:space="0" w:color="000000"/>
              <w:right w:val="single" w:sz="8" w:space="0" w:color="000000"/>
            </w:tcBorders>
            <w:shd w:val="clear" w:color="auto" w:fill="FFFFFF" w:themeFill="background1"/>
            <w:hideMark/>
          </w:tcPr>
          <w:p w14:paraId="3012CA49" w14:textId="2F486517" w:rsidR="008E66EE" w:rsidRPr="00201916" w:rsidRDefault="008E66EE" w:rsidP="007D05C2">
            <w:pPr>
              <w:framePr w:hSpace="0" w:wrap="auto" w:hAnchor="text" w:xAlign="left" w:yAlign="inline"/>
            </w:pPr>
            <w:r w:rsidRPr="00201916">
              <w:t xml:space="preserve">Nguyen Xuan </w:t>
            </w:r>
            <w:proofErr w:type="spellStart"/>
            <w:r w:rsidRPr="00201916">
              <w:t>Khanh</w:t>
            </w:r>
            <w:proofErr w:type="spellEnd"/>
            <w:r w:rsidRPr="00201916">
              <w:t xml:space="preserve"> </w:t>
            </w:r>
            <w:proofErr w:type="spellStart"/>
            <w:r w:rsidRPr="00201916">
              <w:t>Hoa</w:t>
            </w:r>
            <w:proofErr w:type="spellEnd"/>
          </w:p>
        </w:tc>
      </w:tr>
      <w:tr w:rsidR="008E66EE" w:rsidRPr="00201916" w14:paraId="07B962D0" w14:textId="77777777" w:rsidTr="001A5E70">
        <w:trPr>
          <w:trHeight w:val="300"/>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49D7EE0F" w14:textId="77777777" w:rsidR="008E66EE" w:rsidRPr="007D05C2" w:rsidRDefault="008E66EE" w:rsidP="007D05C2">
            <w:pPr>
              <w:framePr w:hSpace="0" w:wrap="auto" w:hAnchor="text" w:xAlign="left" w:yAlign="inline"/>
            </w:pPr>
            <w:r w:rsidRPr="007D05C2">
              <w:t>Date</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7BD48193" w14:textId="77777777" w:rsidR="008E66EE" w:rsidRPr="00201916" w:rsidRDefault="008E66EE" w:rsidP="007D05C2">
            <w:pPr>
              <w:framePr w:hSpace="0" w:wrap="auto" w:hAnchor="text" w:xAlign="left" w:yAlign="inline"/>
            </w:pPr>
            <w:r w:rsidRPr="00201916">
              <w:t>20-01-2021</w:t>
            </w:r>
          </w:p>
        </w:tc>
        <w:tc>
          <w:tcPr>
            <w:tcW w:w="3025"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227BD339" w14:textId="77777777" w:rsidR="008E66EE" w:rsidRPr="00201916" w:rsidRDefault="008E66EE" w:rsidP="007D05C2">
            <w:pPr>
              <w:framePr w:hSpace="0" w:wrap="auto" w:hAnchor="text" w:xAlign="left" w:yAlign="inline"/>
            </w:pPr>
            <w:r w:rsidRPr="00201916">
              <w:t>Priority</w:t>
            </w:r>
          </w:p>
        </w:tc>
        <w:tc>
          <w:tcPr>
            <w:tcW w:w="2536"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0362FE10" w14:textId="77777777" w:rsidR="008E66EE" w:rsidRPr="00201916" w:rsidRDefault="008E66EE" w:rsidP="007D05C2">
            <w:pPr>
              <w:framePr w:hSpace="0" w:wrap="auto" w:hAnchor="text" w:xAlign="left" w:yAlign="inline"/>
            </w:pPr>
            <w:r w:rsidRPr="00201916">
              <w:t>Normal</w:t>
            </w:r>
          </w:p>
        </w:tc>
      </w:tr>
      <w:tr w:rsidR="008E66EE" w:rsidRPr="00201916" w14:paraId="0ADD70D7" w14:textId="77777777" w:rsidTr="001A5E70">
        <w:trPr>
          <w:trHeight w:val="3435"/>
        </w:trPr>
        <w:tc>
          <w:tcPr>
            <w:tcW w:w="9980" w:type="dxa"/>
            <w:gridSpan w:val="4"/>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6E108579" w14:textId="022AD5F4" w:rsidR="00917347" w:rsidRPr="007D05C2" w:rsidRDefault="008E66EE" w:rsidP="007D05C2">
            <w:pPr>
              <w:framePr w:hSpace="0" w:wrap="auto" w:hAnchor="text" w:xAlign="left" w:yAlign="inline"/>
            </w:pPr>
            <w:r w:rsidRPr="007D05C2">
              <w:t>Actor:</w:t>
            </w:r>
            <w:r w:rsidRPr="007D05C2">
              <w:br/>
              <w:t>- Guest</w:t>
            </w:r>
            <w:r w:rsidRPr="007D05C2">
              <w:br/>
              <w:t>Summary:</w:t>
            </w:r>
            <w:r w:rsidRPr="007D05C2">
              <w:br/>
              <w:t>- This use case allows guest to register to the system.</w:t>
            </w:r>
            <w:r w:rsidRPr="007D05C2">
              <w:br/>
              <w:t>Goal:</w:t>
            </w:r>
            <w:r w:rsidRPr="007D05C2">
              <w:br/>
              <w:t>- Guest can register to the system.</w:t>
            </w:r>
            <w:r w:rsidRPr="007D05C2">
              <w:br/>
              <w:t>Triggers:</w:t>
            </w:r>
            <w:r w:rsidRPr="007D05C2">
              <w:br/>
              <w:t xml:space="preserve">- </w:t>
            </w:r>
            <w:r w:rsidR="009A4E51" w:rsidRPr="007D05C2">
              <w:t>Guest</w:t>
            </w:r>
            <w:r w:rsidRPr="007D05C2">
              <w:t xml:space="preserve"> </w:t>
            </w:r>
            <w:r w:rsidR="00CC7ACF" w:rsidRPr="007D05C2">
              <w:t>touches</w:t>
            </w:r>
            <w:r w:rsidRPr="007D05C2">
              <w:t xml:space="preserve"> </w:t>
            </w:r>
            <w:r w:rsidR="00CC7ACF" w:rsidRPr="007D05C2">
              <w:t>“Register” button</w:t>
            </w:r>
            <w:r w:rsidRPr="007D05C2">
              <w:t>.</w:t>
            </w:r>
            <w:r w:rsidRPr="007D05C2">
              <w:br/>
              <w:t xml:space="preserve">Precondition: </w:t>
            </w:r>
            <w:r w:rsidR="00890D8A" w:rsidRPr="007D05C2">
              <w:t>N/A</w:t>
            </w:r>
            <w:r w:rsidRPr="007D05C2">
              <w:br/>
              <w:t>Post Conditions:</w:t>
            </w:r>
            <w:r w:rsidRPr="007D05C2">
              <w:br/>
              <w:t xml:space="preserve">- Success: </w:t>
            </w:r>
            <w:r w:rsidR="009A4E51" w:rsidRPr="007D05C2">
              <w:t>Guest</w:t>
            </w:r>
            <w:r w:rsidRPr="007D05C2">
              <w:t xml:space="preserve"> register an account to the system successfully. Show register successfully message.</w:t>
            </w:r>
            <w:r w:rsidRPr="007D05C2">
              <w:br/>
              <w:t>Main Success Scenario:</w:t>
            </w:r>
          </w:p>
        </w:tc>
      </w:tr>
      <w:tr w:rsidR="008E66EE" w:rsidRPr="00201916" w14:paraId="1CA07D7A" w14:textId="77777777" w:rsidTr="001A5E70">
        <w:trPr>
          <w:trHeight w:val="588"/>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6C3EA193" w14:textId="77777777" w:rsidR="008E66EE" w:rsidRPr="007D05C2" w:rsidRDefault="008E66EE" w:rsidP="007D05C2">
            <w:pPr>
              <w:framePr w:hSpace="0" w:wrap="auto" w:hAnchor="text" w:xAlign="left" w:yAlign="inline"/>
            </w:pPr>
            <w:r w:rsidRPr="007D05C2">
              <w:t>Step</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39C96A75" w14:textId="77777777" w:rsidR="008E66EE" w:rsidRPr="00201916" w:rsidRDefault="008E66EE" w:rsidP="007D05C2">
            <w:pPr>
              <w:framePr w:hSpace="0" w:wrap="auto" w:hAnchor="text" w:xAlign="left" w:yAlign="inline"/>
            </w:pPr>
            <w:r w:rsidRPr="00201916">
              <w:t>Actor Action</w:t>
            </w:r>
          </w:p>
        </w:tc>
        <w:tc>
          <w:tcPr>
            <w:tcW w:w="5561" w:type="dxa"/>
            <w:gridSpan w:val="2"/>
            <w:tcBorders>
              <w:top w:val="single" w:sz="8" w:space="0" w:color="000000"/>
              <w:left w:val="nil"/>
              <w:bottom w:val="single" w:sz="8" w:space="0" w:color="000000"/>
              <w:right w:val="single" w:sz="8" w:space="0" w:color="000000"/>
            </w:tcBorders>
            <w:shd w:val="clear" w:color="auto" w:fill="FFFFFF" w:themeFill="background1"/>
            <w:hideMark/>
          </w:tcPr>
          <w:p w14:paraId="7F05CD43" w14:textId="77777777" w:rsidR="008E66EE" w:rsidRPr="00201916" w:rsidRDefault="008E66EE" w:rsidP="007D05C2">
            <w:pPr>
              <w:framePr w:hSpace="0" w:wrap="auto" w:hAnchor="text" w:xAlign="left" w:yAlign="inline"/>
            </w:pPr>
            <w:r w:rsidRPr="00201916">
              <w:t>System Response</w:t>
            </w:r>
          </w:p>
        </w:tc>
      </w:tr>
      <w:tr w:rsidR="008E66EE" w:rsidRPr="00201916" w14:paraId="40E11BB2" w14:textId="77777777" w:rsidTr="001A5E70">
        <w:trPr>
          <w:trHeight w:val="1372"/>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53FA67CB" w14:textId="77777777" w:rsidR="008E66EE" w:rsidRPr="007D05C2" w:rsidRDefault="008E66EE" w:rsidP="007D05C2">
            <w:pPr>
              <w:framePr w:hSpace="0" w:wrap="auto" w:hAnchor="text" w:xAlign="left" w:yAlign="inline"/>
            </w:pPr>
            <w:r w:rsidRPr="007D05C2">
              <w:t>1</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776F85C2" w14:textId="69CB92F9" w:rsidR="008E66EE" w:rsidRPr="00201916" w:rsidRDefault="009A4E51" w:rsidP="007D05C2">
            <w:pPr>
              <w:framePr w:hSpace="0" w:wrap="auto" w:hAnchor="text" w:xAlign="left" w:yAlign="inline"/>
            </w:pPr>
            <w:r>
              <w:t>Guest</w:t>
            </w:r>
            <w:r w:rsidR="008E66EE" w:rsidRPr="00201916">
              <w:t xml:space="preserve"> goes to register view</w:t>
            </w:r>
            <w:r w:rsidR="00212D05" w:rsidRPr="00201916">
              <w:t xml:space="preserve"> (</w:t>
            </w:r>
            <w:r>
              <w:t>Guest</w:t>
            </w:r>
            <w:r w:rsidR="00212D05" w:rsidRPr="00201916">
              <w:t xml:space="preserve"> registers to become a customer)</w:t>
            </w:r>
          </w:p>
          <w:p w14:paraId="3F4BFA39" w14:textId="4303C32C" w:rsidR="00FA3AB1" w:rsidRPr="00201916" w:rsidRDefault="00FA3AB1" w:rsidP="007D05C2">
            <w:pPr>
              <w:framePr w:hSpace="0" w:wrap="auto" w:hAnchor="text" w:xAlign="left" w:yAlign="inline"/>
            </w:pPr>
            <w:r w:rsidRPr="00201916">
              <w:t>[Alternative 1]</w:t>
            </w:r>
          </w:p>
          <w:p w14:paraId="486CB29C" w14:textId="53622698" w:rsidR="00212D05" w:rsidRPr="00201916" w:rsidRDefault="00212D05" w:rsidP="007D05C2">
            <w:pPr>
              <w:framePr w:hSpace="0" w:wrap="auto" w:hAnchor="text" w:xAlign="left" w:yAlign="inline"/>
            </w:pPr>
          </w:p>
        </w:tc>
        <w:tc>
          <w:tcPr>
            <w:tcW w:w="5561" w:type="dxa"/>
            <w:gridSpan w:val="2"/>
            <w:tcBorders>
              <w:top w:val="single" w:sz="8" w:space="0" w:color="000000"/>
              <w:left w:val="nil"/>
              <w:bottom w:val="single" w:sz="8" w:space="0" w:color="000000"/>
              <w:right w:val="single" w:sz="8" w:space="0" w:color="000000"/>
            </w:tcBorders>
            <w:shd w:val="clear" w:color="auto" w:fill="FFFFFF" w:themeFill="background1"/>
            <w:hideMark/>
          </w:tcPr>
          <w:p w14:paraId="368060FA" w14:textId="77777777" w:rsidR="00212D05" w:rsidRPr="00201916" w:rsidRDefault="00212D05" w:rsidP="007D05C2">
            <w:pPr>
              <w:framePr w:hSpace="0" w:wrap="auto" w:hAnchor="text" w:xAlign="left" w:yAlign="inline"/>
            </w:pPr>
            <w:r w:rsidRPr="00201916">
              <w:t>S</w:t>
            </w:r>
            <w:r w:rsidR="008E66EE" w:rsidRPr="00201916">
              <w:t>ystem requires identity information from Guest:</w:t>
            </w:r>
          </w:p>
          <w:p w14:paraId="2712F52B" w14:textId="77777777" w:rsidR="00FA3AB1" w:rsidRPr="00201916" w:rsidRDefault="00212D05" w:rsidP="007D05C2">
            <w:pPr>
              <w:pStyle w:val="ListParagraph"/>
              <w:framePr w:hSpace="0" w:wrap="auto" w:hAnchor="text" w:xAlign="left" w:yAlign="inline"/>
              <w:numPr>
                <w:ilvl w:val="0"/>
                <w:numId w:val="23"/>
              </w:numPr>
            </w:pPr>
            <w:r w:rsidRPr="00201916">
              <w:t>Name: text</w:t>
            </w:r>
            <w:r w:rsidR="00FA3AB1" w:rsidRPr="00201916">
              <w:t>box, required</w:t>
            </w:r>
          </w:p>
          <w:p w14:paraId="0057A000" w14:textId="77777777" w:rsidR="00FA3AB1" w:rsidRPr="00201916" w:rsidRDefault="00FA3AB1" w:rsidP="007D05C2">
            <w:pPr>
              <w:pStyle w:val="ListParagraph"/>
              <w:framePr w:hSpace="0" w:wrap="auto" w:hAnchor="text" w:xAlign="left" w:yAlign="inline"/>
              <w:numPr>
                <w:ilvl w:val="0"/>
                <w:numId w:val="23"/>
              </w:numPr>
            </w:pPr>
            <w:r w:rsidRPr="00201916">
              <w:t>Telephone Number: textbox, required</w:t>
            </w:r>
          </w:p>
          <w:p w14:paraId="6CAB1E68" w14:textId="77777777" w:rsidR="00FA3AB1" w:rsidRPr="00201916" w:rsidRDefault="00FA3AB1" w:rsidP="007D05C2">
            <w:pPr>
              <w:pStyle w:val="ListParagraph"/>
              <w:framePr w:hSpace="0" w:wrap="auto" w:hAnchor="text" w:xAlign="left" w:yAlign="inline"/>
              <w:numPr>
                <w:ilvl w:val="0"/>
                <w:numId w:val="23"/>
              </w:numPr>
            </w:pPr>
            <w:r w:rsidRPr="00201916">
              <w:t>Address: textbox, required</w:t>
            </w:r>
          </w:p>
          <w:p w14:paraId="0D0CD8AD" w14:textId="5FFF0B7E" w:rsidR="00B65FBD" w:rsidRPr="00201916" w:rsidRDefault="00FA3AB1" w:rsidP="007D05C2">
            <w:pPr>
              <w:pStyle w:val="ListParagraph"/>
              <w:framePr w:hSpace="0" w:wrap="auto" w:hAnchor="text" w:xAlign="left" w:yAlign="inline"/>
              <w:numPr>
                <w:ilvl w:val="0"/>
                <w:numId w:val="23"/>
              </w:numPr>
            </w:pPr>
            <w:r w:rsidRPr="00201916">
              <w:t xml:space="preserve">Password: textbox, </w:t>
            </w:r>
            <w:r w:rsidRPr="00201916">
              <w:lastRenderedPageBreak/>
              <w:t>required</w:t>
            </w:r>
            <w:r w:rsidR="008E66EE" w:rsidRPr="00201916">
              <w:br/>
            </w:r>
          </w:p>
        </w:tc>
      </w:tr>
      <w:tr w:rsidR="00A76DCB" w:rsidRPr="00201916" w14:paraId="56F8BC07" w14:textId="77777777" w:rsidTr="001A5E70">
        <w:trPr>
          <w:trHeight w:val="1372"/>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tcPr>
          <w:p w14:paraId="0C82E25B" w14:textId="641830BC" w:rsidR="00A76DCB" w:rsidRPr="007D05C2" w:rsidRDefault="00A76DCB" w:rsidP="007D05C2">
            <w:pPr>
              <w:framePr w:hSpace="0" w:wrap="auto" w:hAnchor="text" w:xAlign="left" w:yAlign="inline"/>
            </w:pPr>
            <w:r w:rsidRPr="007D05C2">
              <w:lastRenderedPageBreak/>
              <w:t>2</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tcPr>
          <w:p w14:paraId="143263CD" w14:textId="436FB0EB" w:rsidR="00A76DCB" w:rsidRPr="00201916" w:rsidRDefault="00A76DCB" w:rsidP="007D05C2">
            <w:pPr>
              <w:framePr w:hSpace="0" w:wrap="auto" w:hAnchor="text" w:xAlign="left" w:yAlign="inline"/>
            </w:pPr>
            <w:r w:rsidRPr="00201916">
              <w:t>Gues</w:t>
            </w:r>
            <w:r>
              <w:t>t</w:t>
            </w:r>
            <w:r w:rsidRPr="00201916">
              <w:t xml:space="preserve"> inputs information</w:t>
            </w:r>
          </w:p>
        </w:tc>
        <w:tc>
          <w:tcPr>
            <w:tcW w:w="5561" w:type="dxa"/>
            <w:gridSpan w:val="2"/>
            <w:tcBorders>
              <w:top w:val="single" w:sz="8" w:space="0" w:color="000000"/>
              <w:left w:val="nil"/>
              <w:bottom w:val="single" w:sz="8" w:space="0" w:color="000000"/>
              <w:right w:val="single" w:sz="8" w:space="0" w:color="000000"/>
            </w:tcBorders>
            <w:shd w:val="clear" w:color="auto" w:fill="FFFFFF" w:themeFill="background1"/>
          </w:tcPr>
          <w:p w14:paraId="6C2B5F6D" w14:textId="57B74FEC" w:rsidR="00A76DCB" w:rsidRPr="00201916" w:rsidRDefault="00A76DCB" w:rsidP="007D05C2">
            <w:pPr>
              <w:framePr w:hSpace="0" w:wrap="auto" w:hAnchor="text" w:xAlign="left" w:yAlign="inline"/>
            </w:pPr>
            <w:r w:rsidRPr="00201916">
              <w:t> </w:t>
            </w:r>
          </w:p>
        </w:tc>
      </w:tr>
      <w:tr w:rsidR="008E66EE" w:rsidRPr="00201916" w14:paraId="4F086B10" w14:textId="77777777" w:rsidTr="001A5E70">
        <w:trPr>
          <w:trHeight w:val="1164"/>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16F05402" w14:textId="49A93438" w:rsidR="008E66EE" w:rsidRPr="007D05C2" w:rsidRDefault="00A76DCB" w:rsidP="007D05C2">
            <w:pPr>
              <w:framePr w:hSpace="0" w:wrap="auto" w:hAnchor="text" w:xAlign="left" w:yAlign="inline"/>
            </w:pPr>
            <w:r w:rsidRPr="007D05C2">
              <w:t>3</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1CD38A20" w14:textId="6E462B34" w:rsidR="00201916" w:rsidRPr="00201916" w:rsidRDefault="00A76DCB" w:rsidP="007D05C2">
            <w:pPr>
              <w:framePr w:hSpace="0" w:wrap="auto" w:hAnchor="text" w:xAlign="left" w:yAlign="inline"/>
            </w:pPr>
            <w:r>
              <w:t>Guest</w:t>
            </w:r>
            <w:r w:rsidR="003F5A62">
              <w:t xml:space="preserve"> press the register button</w:t>
            </w:r>
          </w:p>
        </w:tc>
        <w:tc>
          <w:tcPr>
            <w:tcW w:w="5561" w:type="dxa"/>
            <w:gridSpan w:val="2"/>
            <w:tcBorders>
              <w:top w:val="single" w:sz="8" w:space="0" w:color="000000"/>
              <w:left w:val="nil"/>
              <w:bottom w:val="single" w:sz="8" w:space="0" w:color="000000"/>
              <w:right w:val="single" w:sz="8" w:space="0" w:color="000000"/>
            </w:tcBorders>
            <w:shd w:val="clear" w:color="auto" w:fill="FFFFFF" w:themeFill="background1"/>
            <w:hideMark/>
          </w:tcPr>
          <w:p w14:paraId="7A66A658" w14:textId="70874234" w:rsidR="008E66EE" w:rsidRPr="00201916" w:rsidRDefault="008E66EE" w:rsidP="007D05C2">
            <w:pPr>
              <w:framePr w:hSpace="0" w:wrap="auto" w:hAnchor="text" w:xAlign="left" w:yAlign="inline"/>
            </w:pPr>
            <w:r w:rsidRPr="00201916">
              <w:t> </w:t>
            </w:r>
            <w:r w:rsidR="003F5A62">
              <w:t>System will show a message, then add the data to the database.</w:t>
            </w:r>
          </w:p>
        </w:tc>
      </w:tr>
      <w:tr w:rsidR="008E66EE" w:rsidRPr="00201916" w14:paraId="51F7BB7E" w14:textId="77777777" w:rsidTr="001A5E70">
        <w:trPr>
          <w:trHeight w:val="466"/>
        </w:trPr>
        <w:tc>
          <w:tcPr>
            <w:tcW w:w="9980" w:type="dxa"/>
            <w:gridSpan w:val="4"/>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4D5BB33B" w14:textId="77777777" w:rsidR="008E66EE" w:rsidRPr="007D05C2" w:rsidRDefault="008E66EE" w:rsidP="007D05C2">
            <w:pPr>
              <w:framePr w:hSpace="0" w:wrap="auto" w:hAnchor="text" w:xAlign="left" w:yAlign="inline"/>
            </w:pPr>
            <w:r w:rsidRPr="007D05C2">
              <w:t>Alternative Scenario:</w:t>
            </w:r>
          </w:p>
        </w:tc>
      </w:tr>
      <w:tr w:rsidR="008E66EE" w:rsidRPr="00201916" w14:paraId="0F7A16CB" w14:textId="77777777" w:rsidTr="001A5E70">
        <w:trPr>
          <w:trHeight w:val="588"/>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27E0C18B" w14:textId="77777777" w:rsidR="008E66EE" w:rsidRPr="007D05C2" w:rsidRDefault="008E66EE" w:rsidP="007D05C2">
            <w:pPr>
              <w:framePr w:hSpace="0" w:wrap="auto" w:hAnchor="text" w:xAlign="left" w:yAlign="inline"/>
            </w:pPr>
            <w:r w:rsidRPr="007D05C2">
              <w:t>Step</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746DB321" w14:textId="77777777" w:rsidR="008E66EE" w:rsidRPr="00201916" w:rsidRDefault="008E66EE" w:rsidP="007D05C2">
            <w:pPr>
              <w:framePr w:hSpace="0" w:wrap="auto" w:hAnchor="text" w:xAlign="left" w:yAlign="inline"/>
            </w:pPr>
            <w:r w:rsidRPr="00201916">
              <w:t>Actor Action</w:t>
            </w:r>
          </w:p>
        </w:tc>
        <w:tc>
          <w:tcPr>
            <w:tcW w:w="5561" w:type="dxa"/>
            <w:gridSpan w:val="2"/>
            <w:tcBorders>
              <w:top w:val="single" w:sz="8" w:space="0" w:color="000000"/>
              <w:left w:val="nil"/>
              <w:bottom w:val="single" w:sz="8" w:space="0" w:color="000000"/>
              <w:right w:val="single" w:sz="8" w:space="0" w:color="000000"/>
            </w:tcBorders>
            <w:shd w:val="clear" w:color="auto" w:fill="FFFFFF" w:themeFill="background1"/>
            <w:hideMark/>
          </w:tcPr>
          <w:p w14:paraId="2F7DFDB0" w14:textId="77777777" w:rsidR="008E66EE" w:rsidRPr="00201916" w:rsidRDefault="008E66EE" w:rsidP="007D05C2">
            <w:pPr>
              <w:framePr w:hSpace="0" w:wrap="auto" w:hAnchor="text" w:xAlign="left" w:yAlign="inline"/>
            </w:pPr>
            <w:r w:rsidRPr="00201916">
              <w:t>System Response</w:t>
            </w:r>
          </w:p>
        </w:tc>
      </w:tr>
      <w:tr w:rsidR="00FA3AB1" w:rsidRPr="00201916" w14:paraId="48A55211" w14:textId="77777777" w:rsidTr="001A5E70">
        <w:trPr>
          <w:trHeight w:val="1690"/>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tcPr>
          <w:p w14:paraId="4CE06E31" w14:textId="094A2920" w:rsidR="00FA3AB1" w:rsidRPr="007D05C2" w:rsidRDefault="00FA3AB1" w:rsidP="007D05C2">
            <w:pPr>
              <w:framePr w:hSpace="0" w:wrap="auto" w:hAnchor="text" w:xAlign="left" w:yAlign="inline"/>
            </w:pPr>
            <w:r w:rsidRPr="007D05C2">
              <w:t>1</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tcPr>
          <w:p w14:paraId="0FEC97E4" w14:textId="46AE85E5" w:rsidR="00FA3AB1" w:rsidRPr="00201916" w:rsidRDefault="009A4E51" w:rsidP="007D05C2">
            <w:pPr>
              <w:framePr w:hSpace="0" w:wrap="auto" w:hAnchor="text" w:xAlign="left" w:yAlign="inline"/>
            </w:pPr>
            <w:r>
              <w:t>Guest</w:t>
            </w:r>
            <w:r w:rsidR="00FA3AB1" w:rsidRPr="00201916">
              <w:t xml:space="preserve"> goes to register view (</w:t>
            </w:r>
            <w:r>
              <w:t>Guest</w:t>
            </w:r>
            <w:r w:rsidR="00FA3AB1" w:rsidRPr="00201916">
              <w:t xml:space="preserve"> registers to become a </w:t>
            </w:r>
            <w:r w:rsidR="00814D2A" w:rsidRPr="00201916">
              <w:t>repairer</w:t>
            </w:r>
            <w:r w:rsidR="00FA3AB1" w:rsidRPr="00201916">
              <w:t>)</w:t>
            </w:r>
          </w:p>
          <w:p w14:paraId="58F03041" w14:textId="77777777" w:rsidR="00FA3AB1" w:rsidRPr="00201916" w:rsidRDefault="00FA3AB1" w:rsidP="007D05C2">
            <w:pPr>
              <w:framePr w:hSpace="0" w:wrap="auto" w:hAnchor="text" w:xAlign="left" w:yAlign="inline"/>
            </w:pPr>
          </w:p>
        </w:tc>
        <w:tc>
          <w:tcPr>
            <w:tcW w:w="5561" w:type="dxa"/>
            <w:gridSpan w:val="2"/>
            <w:tcBorders>
              <w:top w:val="single" w:sz="8" w:space="0" w:color="000000"/>
              <w:left w:val="nil"/>
              <w:bottom w:val="single" w:sz="8" w:space="0" w:color="000000"/>
              <w:right w:val="single" w:sz="8" w:space="0" w:color="000000"/>
            </w:tcBorders>
            <w:shd w:val="clear" w:color="auto" w:fill="FFFFFF" w:themeFill="background1"/>
          </w:tcPr>
          <w:p w14:paraId="10FD8172" w14:textId="77777777" w:rsidR="00814D2A" w:rsidRPr="00201916" w:rsidRDefault="00814D2A" w:rsidP="007D05C2">
            <w:pPr>
              <w:framePr w:hSpace="0" w:wrap="auto" w:hAnchor="text" w:xAlign="left" w:yAlign="inline"/>
            </w:pPr>
            <w:r w:rsidRPr="00201916">
              <w:t>System requires identity information from Guest:</w:t>
            </w:r>
          </w:p>
          <w:p w14:paraId="685BA0A5" w14:textId="77777777" w:rsidR="00814D2A" w:rsidRPr="00201916" w:rsidRDefault="00814D2A" w:rsidP="007D05C2">
            <w:pPr>
              <w:pStyle w:val="ListParagraph"/>
              <w:framePr w:hSpace="0" w:wrap="auto" w:hAnchor="text" w:xAlign="left" w:yAlign="inline"/>
              <w:numPr>
                <w:ilvl w:val="0"/>
                <w:numId w:val="23"/>
              </w:numPr>
            </w:pPr>
            <w:r w:rsidRPr="00201916">
              <w:t>Name: textbox, required</w:t>
            </w:r>
          </w:p>
          <w:p w14:paraId="1E2EB68E" w14:textId="77777777" w:rsidR="00814D2A" w:rsidRPr="00201916" w:rsidRDefault="00814D2A" w:rsidP="007D05C2">
            <w:pPr>
              <w:pStyle w:val="ListParagraph"/>
              <w:framePr w:hSpace="0" w:wrap="auto" w:hAnchor="text" w:xAlign="left" w:yAlign="inline"/>
              <w:numPr>
                <w:ilvl w:val="0"/>
                <w:numId w:val="23"/>
              </w:numPr>
            </w:pPr>
            <w:r w:rsidRPr="00201916">
              <w:t>Telephone Number: textbox, required</w:t>
            </w:r>
          </w:p>
          <w:p w14:paraId="2327EFBF" w14:textId="77777777" w:rsidR="00FA3AB1" w:rsidRPr="00201916" w:rsidRDefault="00814D2A" w:rsidP="007D05C2">
            <w:pPr>
              <w:pStyle w:val="ListParagraph"/>
              <w:framePr w:hSpace="0" w:wrap="auto" w:hAnchor="text" w:xAlign="left" w:yAlign="inline"/>
              <w:numPr>
                <w:ilvl w:val="0"/>
                <w:numId w:val="23"/>
              </w:numPr>
            </w:pPr>
            <w:r w:rsidRPr="00201916">
              <w:t>Repaired Major: textbox, required</w:t>
            </w:r>
          </w:p>
          <w:p w14:paraId="6D9B2AE2" w14:textId="77777777" w:rsidR="00814D2A" w:rsidRPr="00201916" w:rsidRDefault="00814D2A" w:rsidP="007D05C2">
            <w:pPr>
              <w:pStyle w:val="ListParagraph"/>
              <w:framePr w:hSpace="0" w:wrap="auto" w:hAnchor="text" w:xAlign="left" w:yAlign="inline"/>
              <w:numPr>
                <w:ilvl w:val="0"/>
                <w:numId w:val="23"/>
              </w:numPr>
            </w:pPr>
            <w:r w:rsidRPr="00201916">
              <w:t>Description: textbox, required</w:t>
            </w:r>
          </w:p>
          <w:p w14:paraId="11782161" w14:textId="78ACF31E" w:rsidR="00814D2A" w:rsidRPr="00201916" w:rsidRDefault="00814D2A" w:rsidP="007D05C2">
            <w:pPr>
              <w:pStyle w:val="ListParagraph"/>
              <w:framePr w:hSpace="0" w:wrap="auto" w:hAnchor="text" w:xAlign="left" w:yAlign="inline"/>
              <w:numPr>
                <w:ilvl w:val="0"/>
                <w:numId w:val="23"/>
              </w:numPr>
            </w:pPr>
            <w:r w:rsidRPr="00201916">
              <w:t>Password: textbox, required</w:t>
            </w:r>
          </w:p>
        </w:tc>
      </w:tr>
      <w:tr w:rsidR="008E66EE" w:rsidRPr="00201916" w14:paraId="26E22920" w14:textId="77777777" w:rsidTr="001A5E70">
        <w:trPr>
          <w:trHeight w:val="943"/>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59C912A8" w14:textId="348EE81A" w:rsidR="008E66EE" w:rsidRPr="007D05C2" w:rsidRDefault="00FA3AB1" w:rsidP="007D05C2">
            <w:pPr>
              <w:framePr w:hSpace="0" w:wrap="auto" w:hAnchor="text" w:xAlign="left" w:yAlign="inline"/>
            </w:pPr>
            <w:r w:rsidRPr="007D05C2">
              <w:t>2</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11DD979E" w14:textId="5C9FB4C0" w:rsidR="008E66EE" w:rsidRPr="00201916" w:rsidRDefault="00D64A52" w:rsidP="007D05C2">
            <w:pPr>
              <w:framePr w:hSpace="0" w:wrap="auto" w:hAnchor="text" w:xAlign="left" w:yAlign="inline"/>
            </w:pPr>
            <w:r w:rsidRPr="00201916">
              <w:t>P</w:t>
            </w:r>
            <w:r w:rsidR="00814D2A" w:rsidRPr="00201916">
              <w:t>assword</w:t>
            </w:r>
            <w:r w:rsidR="008E66EE" w:rsidRPr="00201916">
              <w:t xml:space="preserve"> </w:t>
            </w:r>
            <w:r w:rsidRPr="00201916">
              <w:t>has been</w:t>
            </w:r>
            <w:r w:rsidR="008E66EE" w:rsidRPr="00201916">
              <w:t xml:space="preserve"> already in the system</w:t>
            </w:r>
          </w:p>
        </w:tc>
        <w:tc>
          <w:tcPr>
            <w:tcW w:w="5561" w:type="dxa"/>
            <w:gridSpan w:val="2"/>
            <w:tcBorders>
              <w:top w:val="single" w:sz="8" w:space="0" w:color="000000"/>
              <w:left w:val="nil"/>
              <w:bottom w:val="single" w:sz="8" w:space="0" w:color="000000"/>
              <w:right w:val="single" w:sz="8" w:space="0" w:color="000000"/>
            </w:tcBorders>
            <w:shd w:val="clear" w:color="auto" w:fill="FFFFFF" w:themeFill="background1"/>
            <w:hideMark/>
          </w:tcPr>
          <w:p w14:paraId="7D0E410A" w14:textId="56A62DB9" w:rsidR="008E66EE" w:rsidRPr="00201916" w:rsidRDefault="008E66EE" w:rsidP="007D05C2">
            <w:pPr>
              <w:framePr w:hSpace="0" w:wrap="auto" w:hAnchor="text" w:xAlign="left" w:yAlign="inline"/>
            </w:pPr>
            <w:r w:rsidRPr="00201916">
              <w:t>The system shows message</w:t>
            </w:r>
            <w:r w:rsidR="00D64A52" w:rsidRPr="00201916">
              <w:t xml:space="preserve"> “The password is existed. Enter another password”. </w:t>
            </w:r>
          </w:p>
        </w:tc>
      </w:tr>
      <w:tr w:rsidR="008E66EE" w:rsidRPr="00201916" w14:paraId="236FE4D7" w14:textId="77777777" w:rsidTr="001A5E70">
        <w:trPr>
          <w:trHeight w:val="300"/>
        </w:trPr>
        <w:tc>
          <w:tcPr>
            <w:tcW w:w="9980" w:type="dxa"/>
            <w:gridSpan w:val="4"/>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4D507A47" w14:textId="77777777" w:rsidR="008E66EE" w:rsidRPr="007D05C2" w:rsidRDefault="008E66EE" w:rsidP="007D05C2">
            <w:pPr>
              <w:framePr w:hSpace="0" w:wrap="auto" w:hAnchor="text" w:xAlign="left" w:yAlign="inline"/>
            </w:pPr>
            <w:r w:rsidRPr="007D05C2">
              <w:t>Exceptions:</w:t>
            </w:r>
          </w:p>
        </w:tc>
      </w:tr>
      <w:tr w:rsidR="008E66EE" w:rsidRPr="00201916" w14:paraId="54351561" w14:textId="77777777" w:rsidTr="001A5E70">
        <w:trPr>
          <w:trHeight w:val="588"/>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16AAC6ED" w14:textId="77777777" w:rsidR="008E66EE" w:rsidRPr="007D05C2" w:rsidRDefault="008E66EE" w:rsidP="007D05C2">
            <w:pPr>
              <w:framePr w:hSpace="0" w:wrap="auto" w:hAnchor="text" w:xAlign="left" w:yAlign="inline"/>
            </w:pPr>
            <w:r w:rsidRPr="007D05C2">
              <w:lastRenderedPageBreak/>
              <w:t>Step</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309E3C21" w14:textId="77777777" w:rsidR="008E66EE" w:rsidRPr="00201916" w:rsidRDefault="008E66EE" w:rsidP="007D05C2">
            <w:pPr>
              <w:framePr w:hSpace="0" w:wrap="auto" w:hAnchor="text" w:xAlign="left" w:yAlign="inline"/>
            </w:pPr>
            <w:r w:rsidRPr="00201916">
              <w:t>Actor Action</w:t>
            </w:r>
          </w:p>
        </w:tc>
        <w:tc>
          <w:tcPr>
            <w:tcW w:w="5561" w:type="dxa"/>
            <w:gridSpan w:val="2"/>
            <w:tcBorders>
              <w:top w:val="single" w:sz="8" w:space="0" w:color="000000"/>
              <w:left w:val="nil"/>
              <w:bottom w:val="single" w:sz="8" w:space="0" w:color="000000"/>
              <w:right w:val="single" w:sz="8" w:space="0" w:color="000000"/>
            </w:tcBorders>
            <w:shd w:val="clear" w:color="auto" w:fill="FFFFFF" w:themeFill="background1"/>
            <w:hideMark/>
          </w:tcPr>
          <w:p w14:paraId="41758326" w14:textId="77777777" w:rsidR="008E66EE" w:rsidRPr="00201916" w:rsidRDefault="008E66EE" w:rsidP="007D05C2">
            <w:pPr>
              <w:framePr w:hSpace="0" w:wrap="auto" w:hAnchor="text" w:xAlign="left" w:yAlign="inline"/>
            </w:pPr>
            <w:r w:rsidRPr="00201916">
              <w:t>System Response</w:t>
            </w:r>
          </w:p>
        </w:tc>
      </w:tr>
      <w:tr w:rsidR="008E66EE" w:rsidRPr="00201916" w14:paraId="4A911218" w14:textId="77777777" w:rsidTr="001A5E70">
        <w:trPr>
          <w:trHeight w:val="745"/>
        </w:trPr>
        <w:tc>
          <w:tcPr>
            <w:tcW w:w="170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13821C82" w14:textId="77777777" w:rsidR="008E66EE" w:rsidRPr="007D05C2" w:rsidRDefault="008E66EE" w:rsidP="007D05C2">
            <w:pPr>
              <w:framePr w:hSpace="0" w:wrap="auto" w:hAnchor="text" w:xAlign="left" w:yAlign="inline"/>
            </w:pPr>
            <w:r w:rsidRPr="007D05C2">
              <w:t>1</w:t>
            </w:r>
          </w:p>
        </w:tc>
        <w:tc>
          <w:tcPr>
            <w:tcW w:w="2719"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018C5AC8" w14:textId="77777777" w:rsidR="008E66EE" w:rsidRPr="00201916" w:rsidRDefault="008E66EE" w:rsidP="007D05C2">
            <w:pPr>
              <w:framePr w:hSpace="0" w:wrap="auto" w:hAnchor="text" w:xAlign="left" w:yAlign="inline"/>
            </w:pPr>
            <w:r w:rsidRPr="00201916">
              <w:t> </w:t>
            </w:r>
          </w:p>
        </w:tc>
        <w:tc>
          <w:tcPr>
            <w:tcW w:w="5561" w:type="dxa"/>
            <w:gridSpan w:val="2"/>
            <w:tcBorders>
              <w:top w:val="single" w:sz="8" w:space="0" w:color="000000"/>
              <w:left w:val="nil"/>
              <w:bottom w:val="single" w:sz="8" w:space="0" w:color="000000"/>
              <w:right w:val="single" w:sz="8" w:space="0" w:color="000000"/>
            </w:tcBorders>
            <w:shd w:val="clear" w:color="auto" w:fill="FFFFFF" w:themeFill="background1"/>
            <w:hideMark/>
          </w:tcPr>
          <w:p w14:paraId="00835CF0" w14:textId="77777777" w:rsidR="008E66EE" w:rsidRPr="00201916" w:rsidRDefault="008E66EE" w:rsidP="007D05C2">
            <w:pPr>
              <w:framePr w:hSpace="0" w:wrap="auto" w:hAnchor="text" w:xAlign="left" w:yAlign="inline"/>
            </w:pPr>
            <w:r w:rsidRPr="00201916">
              <w:t>System show message the "System is busy" when the internet is lost</w:t>
            </w:r>
          </w:p>
        </w:tc>
      </w:tr>
      <w:tr w:rsidR="008E66EE" w:rsidRPr="00201916" w14:paraId="7542C433" w14:textId="77777777" w:rsidTr="001A5E70">
        <w:trPr>
          <w:trHeight w:val="300"/>
        </w:trPr>
        <w:tc>
          <w:tcPr>
            <w:tcW w:w="9980" w:type="dxa"/>
            <w:gridSpan w:val="4"/>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3A6FFCD1" w14:textId="47EA3240" w:rsidR="008E66EE" w:rsidRPr="007D05C2" w:rsidRDefault="008E66EE" w:rsidP="007D05C2">
            <w:pPr>
              <w:framePr w:hSpace="0" w:wrap="auto" w:hAnchor="text" w:xAlign="left" w:yAlign="inline"/>
            </w:pPr>
            <w:r w:rsidRPr="007D05C2">
              <w:t xml:space="preserve">Relationships: </w:t>
            </w:r>
            <w:r w:rsidR="00D64A52" w:rsidRPr="007D05C2">
              <w:t>N/A</w:t>
            </w:r>
          </w:p>
        </w:tc>
      </w:tr>
      <w:tr w:rsidR="008E66EE" w:rsidRPr="00201916" w14:paraId="19C7339E" w14:textId="77777777" w:rsidTr="001A5E70">
        <w:trPr>
          <w:trHeight w:val="1728"/>
        </w:trPr>
        <w:tc>
          <w:tcPr>
            <w:tcW w:w="9980" w:type="dxa"/>
            <w:gridSpan w:val="4"/>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1D6DD669" w14:textId="5B51AE4C" w:rsidR="002E6860" w:rsidRPr="007D05C2" w:rsidRDefault="008E66EE" w:rsidP="007D05C2">
            <w:pPr>
              <w:framePr w:hSpace="0" w:wrap="auto" w:hAnchor="text" w:xAlign="left" w:yAlign="inline"/>
            </w:pPr>
            <w:r w:rsidRPr="007D05C2">
              <w:t>Business Rules:</w:t>
            </w:r>
            <w:r w:rsidRPr="007D05C2">
              <w:br/>
            </w:r>
            <w:r w:rsidR="00D64A52" w:rsidRPr="007D05C2">
              <w:t xml:space="preserve">- </w:t>
            </w:r>
            <w:r w:rsidRPr="007D05C2">
              <w:t xml:space="preserve">Password </w:t>
            </w:r>
            <w:r w:rsidR="00D64A52" w:rsidRPr="007D05C2">
              <w:t>is</w:t>
            </w:r>
            <w:r w:rsidRPr="007D05C2">
              <w:t xml:space="preserve"> encrypted before being sent to system.</w:t>
            </w:r>
            <w:r w:rsidRPr="007D05C2">
              <w:br/>
              <w:t>-</w:t>
            </w:r>
            <w:r w:rsidR="00D64A52" w:rsidRPr="007D05C2">
              <w:t xml:space="preserve"> </w:t>
            </w:r>
            <w:r w:rsidRPr="007D05C2">
              <w:t>New customer</w:t>
            </w:r>
            <w:r w:rsidR="00D64A52" w:rsidRPr="007D05C2">
              <w:t>/repairer</w:t>
            </w:r>
            <w:r w:rsidRPr="007D05C2">
              <w:t xml:space="preserve"> account will be created in the system with inputted</w:t>
            </w:r>
            <w:r w:rsidRPr="007D05C2">
              <w:br/>
              <w:t>information.</w:t>
            </w:r>
          </w:p>
        </w:tc>
      </w:tr>
    </w:tbl>
    <w:p w14:paraId="5EE9BB6C" w14:textId="5799305A" w:rsidR="008E66EE" w:rsidRDefault="008E66EE" w:rsidP="007D05C2">
      <w:pPr>
        <w:framePr w:wrap="around"/>
      </w:pPr>
    </w:p>
    <w:p w14:paraId="0D9B8B42" w14:textId="77777777" w:rsidR="00D64A52" w:rsidRPr="008E66EE" w:rsidRDefault="00D64A52" w:rsidP="007D05C2">
      <w:pPr>
        <w:framePr w:wrap="around"/>
      </w:pPr>
    </w:p>
    <w:p w14:paraId="41C1BCF4" w14:textId="43B42223" w:rsidR="008C617E" w:rsidRDefault="00917347" w:rsidP="007D05C2">
      <w:pPr>
        <w:pStyle w:val="Heading2"/>
        <w:framePr w:wrap="around"/>
      </w:pPr>
      <w:bookmarkStart w:id="37" w:name="_Toc66865317"/>
      <w:r>
        <w:t>View Profile</w:t>
      </w:r>
      <w:bookmarkEnd w:id="37"/>
    </w:p>
    <w:p w14:paraId="37D2B403" w14:textId="169342CE" w:rsidR="006132A4" w:rsidRDefault="00201916" w:rsidP="007D05C2">
      <w:pPr>
        <w:framePr w:wrap="around"/>
      </w:pPr>
      <w:r>
        <w:rPr>
          <w:noProof/>
        </w:rPr>
        <w:drawing>
          <wp:anchor distT="0" distB="0" distL="114300" distR="114300" simplePos="0" relativeHeight="251659264" behindDoc="1" locked="0" layoutInCell="1" allowOverlap="1" wp14:anchorId="0510880D" wp14:editId="2BA4CCF6">
            <wp:simplePos x="0" y="0"/>
            <wp:positionH relativeFrom="page">
              <wp:posOffset>1912620</wp:posOffset>
            </wp:positionH>
            <wp:positionV relativeFrom="paragraph">
              <wp:posOffset>59055</wp:posOffset>
            </wp:positionV>
            <wp:extent cx="3931920" cy="1470660"/>
            <wp:effectExtent l="0" t="0" r="0" b="0"/>
            <wp:wrapTight wrapText="bothSides">
              <wp:wrapPolygon edited="0">
                <wp:start x="0" y="0"/>
                <wp:lineTo x="0" y="21264"/>
                <wp:lineTo x="21453" y="21264"/>
                <wp:lineTo x="214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3192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466996" w14:textId="0705CFF4" w:rsidR="006132A4" w:rsidRDefault="006132A4" w:rsidP="007D05C2">
      <w:pPr>
        <w:framePr w:wrap="around"/>
      </w:pPr>
    </w:p>
    <w:p w14:paraId="3403DF7A" w14:textId="59F49209" w:rsidR="006132A4" w:rsidRDefault="006132A4" w:rsidP="007D05C2">
      <w:pPr>
        <w:framePr w:wrap="around"/>
      </w:pPr>
    </w:p>
    <w:p w14:paraId="3BE3FE3B" w14:textId="3DBBCD6C" w:rsidR="006132A4" w:rsidRDefault="006132A4" w:rsidP="007D05C2">
      <w:pPr>
        <w:framePr w:wrap="around"/>
      </w:pPr>
    </w:p>
    <w:p w14:paraId="2F814197" w14:textId="2C16D0FF" w:rsidR="006132A4" w:rsidRDefault="006132A4" w:rsidP="007D05C2">
      <w:pPr>
        <w:framePr w:wrap="around"/>
      </w:pPr>
    </w:p>
    <w:p w14:paraId="4C9C779B" w14:textId="73AD419D" w:rsidR="006132A4" w:rsidRDefault="006132A4" w:rsidP="007D05C2">
      <w:pPr>
        <w:framePr w:wrap="around"/>
      </w:pPr>
    </w:p>
    <w:p w14:paraId="58BB21D7" w14:textId="70F0222B" w:rsidR="00160E16" w:rsidRDefault="00160E16" w:rsidP="007D05C2">
      <w:pPr>
        <w:framePr w:wrap="around"/>
      </w:pPr>
    </w:p>
    <w:p w14:paraId="475BC7C7" w14:textId="270BF662" w:rsidR="007E4503" w:rsidRDefault="007E4503" w:rsidP="007D05C2">
      <w:pPr>
        <w:framePr w:wrap="around"/>
      </w:pPr>
    </w:p>
    <w:p w14:paraId="10F7E652" w14:textId="114B8DAA" w:rsidR="007E4503" w:rsidRDefault="007E4503" w:rsidP="007D05C2">
      <w:pPr>
        <w:framePr w:wrap="around"/>
      </w:pPr>
    </w:p>
    <w:p w14:paraId="1A867D3D" w14:textId="77777777" w:rsidR="007E4503" w:rsidRDefault="007E4503" w:rsidP="007D05C2">
      <w:pPr>
        <w:framePr w:wrap="around"/>
      </w:pPr>
    </w:p>
    <w:p w14:paraId="1C3DAD24" w14:textId="77777777" w:rsidR="00160E16" w:rsidRDefault="00160E16" w:rsidP="007D05C2">
      <w:pPr>
        <w:framePr w:wrap="around"/>
      </w:pPr>
    </w:p>
    <w:tbl>
      <w:tblPr>
        <w:tblpPr w:leftFromText="180" w:rightFromText="180" w:vertAnchor="text" w:horzAnchor="margin" w:tblpXSpec="center" w:tblpY="306"/>
        <w:tblW w:w="9930" w:type="dxa"/>
        <w:tblLook w:val="04A0" w:firstRow="1" w:lastRow="0" w:firstColumn="1" w:lastColumn="0" w:noHBand="0" w:noVBand="1"/>
      </w:tblPr>
      <w:tblGrid>
        <w:gridCol w:w="1210"/>
        <w:gridCol w:w="17"/>
        <w:gridCol w:w="2223"/>
        <w:gridCol w:w="7"/>
        <w:gridCol w:w="5401"/>
        <w:gridCol w:w="1072"/>
      </w:tblGrid>
      <w:tr w:rsidR="00E1312C" w:rsidRPr="006A449F" w14:paraId="5CFB4E32" w14:textId="77777777" w:rsidTr="00943DE5">
        <w:trPr>
          <w:trHeight w:val="300"/>
        </w:trPr>
        <w:tc>
          <w:tcPr>
            <w:tcW w:w="1210" w:type="dxa"/>
            <w:tcBorders>
              <w:top w:val="single" w:sz="8" w:space="0" w:color="CCCCCC"/>
              <w:left w:val="single" w:sz="8" w:space="0" w:color="CCCCCC"/>
              <w:bottom w:val="single" w:sz="8" w:space="0" w:color="000000"/>
              <w:right w:val="single" w:sz="8" w:space="0" w:color="CCCCCC"/>
            </w:tcBorders>
            <w:shd w:val="clear" w:color="auto" w:fill="FFFFFF" w:themeFill="background1"/>
            <w:vAlign w:val="bottom"/>
            <w:hideMark/>
          </w:tcPr>
          <w:p w14:paraId="3360A336" w14:textId="77777777" w:rsidR="00E1312C" w:rsidRPr="006A449F" w:rsidRDefault="00E1312C" w:rsidP="007D05C2">
            <w:pPr>
              <w:framePr w:hSpace="0" w:wrap="auto" w:hAnchor="text" w:xAlign="left" w:yAlign="inline"/>
            </w:pPr>
            <w:r w:rsidRPr="006A449F">
              <w:t> </w:t>
            </w:r>
          </w:p>
        </w:tc>
        <w:tc>
          <w:tcPr>
            <w:tcW w:w="2240" w:type="dxa"/>
            <w:gridSpan w:val="2"/>
            <w:tcBorders>
              <w:top w:val="single" w:sz="8" w:space="0" w:color="CCCCCC"/>
              <w:left w:val="nil"/>
              <w:bottom w:val="single" w:sz="8" w:space="0" w:color="000000"/>
              <w:right w:val="single" w:sz="8" w:space="0" w:color="CCCCCC"/>
            </w:tcBorders>
            <w:shd w:val="clear" w:color="auto" w:fill="FFFFFF" w:themeFill="background1"/>
            <w:vAlign w:val="bottom"/>
            <w:hideMark/>
          </w:tcPr>
          <w:p w14:paraId="1D620B03" w14:textId="77777777" w:rsidR="00E1312C" w:rsidRPr="006A449F" w:rsidRDefault="00E1312C" w:rsidP="007D05C2">
            <w:pPr>
              <w:framePr w:hSpace="0" w:wrap="auto" w:hAnchor="text" w:xAlign="left" w:yAlign="inline"/>
            </w:pPr>
            <w:r w:rsidRPr="006A449F">
              <w:t>View Profile</w:t>
            </w:r>
          </w:p>
        </w:tc>
        <w:tc>
          <w:tcPr>
            <w:tcW w:w="5408" w:type="dxa"/>
            <w:gridSpan w:val="2"/>
            <w:tcBorders>
              <w:top w:val="single" w:sz="8" w:space="0" w:color="CCCCCC"/>
              <w:left w:val="nil"/>
              <w:bottom w:val="single" w:sz="8" w:space="0" w:color="000000"/>
              <w:right w:val="single" w:sz="8" w:space="0" w:color="CCCCCC"/>
            </w:tcBorders>
            <w:shd w:val="clear" w:color="auto" w:fill="FFFFFF" w:themeFill="background1"/>
            <w:vAlign w:val="bottom"/>
            <w:hideMark/>
          </w:tcPr>
          <w:p w14:paraId="554D3500" w14:textId="77777777" w:rsidR="00E1312C" w:rsidRPr="006A449F" w:rsidRDefault="00E1312C" w:rsidP="007D05C2">
            <w:pPr>
              <w:framePr w:hSpace="0" w:wrap="auto" w:hAnchor="text" w:xAlign="left" w:yAlign="inline"/>
            </w:pPr>
            <w:r w:rsidRPr="006A449F">
              <w:t> </w:t>
            </w:r>
          </w:p>
        </w:tc>
        <w:tc>
          <w:tcPr>
            <w:tcW w:w="1072" w:type="dxa"/>
            <w:tcBorders>
              <w:top w:val="single" w:sz="8" w:space="0" w:color="CCCCCC"/>
              <w:left w:val="nil"/>
              <w:bottom w:val="single" w:sz="8" w:space="0" w:color="000000"/>
              <w:right w:val="single" w:sz="8" w:space="0" w:color="CCCCCC"/>
            </w:tcBorders>
            <w:shd w:val="clear" w:color="auto" w:fill="FFFFFF" w:themeFill="background1"/>
            <w:vAlign w:val="bottom"/>
            <w:hideMark/>
          </w:tcPr>
          <w:p w14:paraId="0DF722B6" w14:textId="77777777" w:rsidR="00E1312C" w:rsidRPr="006A449F" w:rsidRDefault="00E1312C" w:rsidP="007D05C2">
            <w:pPr>
              <w:framePr w:hSpace="0" w:wrap="auto" w:hAnchor="text" w:xAlign="left" w:yAlign="inline"/>
            </w:pPr>
            <w:r w:rsidRPr="006A449F">
              <w:t> </w:t>
            </w:r>
          </w:p>
        </w:tc>
      </w:tr>
      <w:tr w:rsidR="00E1312C" w:rsidRPr="006A449F" w14:paraId="367A9F17" w14:textId="77777777" w:rsidTr="00943DE5">
        <w:trPr>
          <w:trHeight w:val="300"/>
        </w:trPr>
        <w:tc>
          <w:tcPr>
            <w:tcW w:w="9930" w:type="dxa"/>
            <w:gridSpan w:val="6"/>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2FF3C934" w14:textId="77777777" w:rsidR="00E1312C" w:rsidRPr="006A449F" w:rsidRDefault="00E1312C" w:rsidP="007D05C2">
            <w:pPr>
              <w:framePr w:hSpace="0" w:wrap="auto" w:hAnchor="text" w:xAlign="left" w:yAlign="inline"/>
            </w:pPr>
            <w:r w:rsidRPr="006A449F">
              <w:t>USE-UC002</w:t>
            </w:r>
          </w:p>
        </w:tc>
      </w:tr>
      <w:tr w:rsidR="00E1312C" w:rsidRPr="006A449F" w14:paraId="10F14E6A" w14:textId="77777777" w:rsidTr="00943DE5">
        <w:trPr>
          <w:trHeight w:val="300"/>
        </w:trPr>
        <w:tc>
          <w:tcPr>
            <w:tcW w:w="121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19360EF9" w14:textId="77777777" w:rsidR="00E1312C" w:rsidRPr="006A449F" w:rsidRDefault="00E1312C" w:rsidP="007D05C2">
            <w:pPr>
              <w:framePr w:hSpace="0" w:wrap="auto" w:hAnchor="text" w:xAlign="left" w:yAlign="inline"/>
            </w:pPr>
            <w:r w:rsidRPr="006A449F">
              <w:t>Use Case No.</w:t>
            </w:r>
          </w:p>
        </w:tc>
        <w:tc>
          <w:tcPr>
            <w:tcW w:w="2240" w:type="dxa"/>
            <w:gridSpan w:val="2"/>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49E92339" w14:textId="77777777" w:rsidR="00E1312C" w:rsidRPr="006A449F" w:rsidRDefault="00E1312C" w:rsidP="007D05C2">
            <w:pPr>
              <w:framePr w:hSpace="0" w:wrap="auto" w:hAnchor="text" w:xAlign="left" w:yAlign="inline"/>
            </w:pPr>
            <w:r w:rsidRPr="006A449F">
              <w:t>UC002</w:t>
            </w:r>
          </w:p>
        </w:tc>
        <w:tc>
          <w:tcPr>
            <w:tcW w:w="5408" w:type="dxa"/>
            <w:gridSpan w:val="2"/>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0FF92777" w14:textId="77777777" w:rsidR="00E1312C" w:rsidRPr="006A449F" w:rsidRDefault="00E1312C" w:rsidP="007D05C2">
            <w:pPr>
              <w:framePr w:hSpace="0" w:wrap="auto" w:hAnchor="text" w:xAlign="left" w:yAlign="inline"/>
            </w:pPr>
            <w:r w:rsidRPr="006A449F">
              <w:t>Use Case Version</w:t>
            </w:r>
          </w:p>
        </w:tc>
        <w:tc>
          <w:tcPr>
            <w:tcW w:w="1072"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646BA6F7" w14:textId="77777777" w:rsidR="00E1312C" w:rsidRPr="006A449F" w:rsidRDefault="00E1312C" w:rsidP="007D05C2">
            <w:pPr>
              <w:framePr w:hSpace="0" w:wrap="auto" w:hAnchor="text" w:xAlign="left" w:yAlign="inline"/>
            </w:pPr>
            <w:r w:rsidRPr="006A449F">
              <w:t>1</w:t>
            </w:r>
          </w:p>
        </w:tc>
      </w:tr>
      <w:tr w:rsidR="00E1312C" w:rsidRPr="006A449F" w14:paraId="53E0D3BD" w14:textId="77777777" w:rsidTr="00943DE5">
        <w:trPr>
          <w:trHeight w:val="300"/>
        </w:trPr>
        <w:tc>
          <w:tcPr>
            <w:tcW w:w="121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1459F594" w14:textId="77777777" w:rsidR="00E1312C" w:rsidRPr="006A449F" w:rsidRDefault="00E1312C" w:rsidP="007D05C2">
            <w:pPr>
              <w:framePr w:hSpace="0" w:wrap="auto" w:hAnchor="text" w:xAlign="left" w:yAlign="inline"/>
            </w:pPr>
            <w:r w:rsidRPr="006A449F">
              <w:t>Use Case Name</w:t>
            </w:r>
          </w:p>
        </w:tc>
        <w:tc>
          <w:tcPr>
            <w:tcW w:w="8720" w:type="dxa"/>
            <w:gridSpan w:val="5"/>
            <w:tcBorders>
              <w:top w:val="single" w:sz="8" w:space="0" w:color="000000"/>
              <w:left w:val="nil"/>
              <w:bottom w:val="single" w:sz="8" w:space="0" w:color="000000"/>
              <w:right w:val="single" w:sz="8" w:space="0" w:color="000000"/>
            </w:tcBorders>
            <w:shd w:val="clear" w:color="auto" w:fill="FFFFFF" w:themeFill="background1"/>
            <w:hideMark/>
          </w:tcPr>
          <w:p w14:paraId="5A2EE3AA" w14:textId="77777777" w:rsidR="00E1312C" w:rsidRPr="006A449F" w:rsidRDefault="00E1312C" w:rsidP="007D05C2">
            <w:pPr>
              <w:framePr w:hSpace="0" w:wrap="auto" w:hAnchor="text" w:xAlign="left" w:yAlign="inline"/>
            </w:pPr>
            <w:r w:rsidRPr="006A449F">
              <w:t>View Profile</w:t>
            </w:r>
          </w:p>
        </w:tc>
      </w:tr>
      <w:tr w:rsidR="00E1312C" w:rsidRPr="006A449F" w14:paraId="5251F166" w14:textId="77777777" w:rsidTr="00943DE5">
        <w:trPr>
          <w:trHeight w:val="300"/>
        </w:trPr>
        <w:tc>
          <w:tcPr>
            <w:tcW w:w="121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7327D179" w14:textId="77777777" w:rsidR="00E1312C" w:rsidRPr="006A449F" w:rsidRDefault="00E1312C" w:rsidP="007D05C2">
            <w:pPr>
              <w:framePr w:hSpace="0" w:wrap="auto" w:hAnchor="text" w:xAlign="left" w:yAlign="inline"/>
            </w:pPr>
            <w:r w:rsidRPr="006A449F">
              <w:t>Author</w:t>
            </w:r>
          </w:p>
        </w:tc>
        <w:tc>
          <w:tcPr>
            <w:tcW w:w="8720" w:type="dxa"/>
            <w:gridSpan w:val="5"/>
            <w:tcBorders>
              <w:top w:val="single" w:sz="8" w:space="0" w:color="000000"/>
              <w:left w:val="nil"/>
              <w:bottom w:val="single" w:sz="8" w:space="0" w:color="000000"/>
              <w:right w:val="single" w:sz="8" w:space="0" w:color="000000"/>
            </w:tcBorders>
            <w:shd w:val="clear" w:color="auto" w:fill="FFFFFF" w:themeFill="background1"/>
            <w:hideMark/>
          </w:tcPr>
          <w:p w14:paraId="599C0AAA" w14:textId="77777777" w:rsidR="00E1312C" w:rsidRPr="006A449F" w:rsidRDefault="00E1312C" w:rsidP="007D05C2">
            <w:pPr>
              <w:framePr w:hSpace="0" w:wrap="auto" w:hAnchor="text" w:xAlign="left" w:yAlign="inline"/>
            </w:pPr>
            <w:r w:rsidRPr="006A449F">
              <w:t xml:space="preserve">Nguyen Xuan </w:t>
            </w:r>
            <w:proofErr w:type="spellStart"/>
            <w:r w:rsidRPr="006A449F">
              <w:t>Khanh</w:t>
            </w:r>
            <w:proofErr w:type="spellEnd"/>
            <w:r w:rsidRPr="006A449F">
              <w:t xml:space="preserve"> </w:t>
            </w:r>
            <w:proofErr w:type="spellStart"/>
            <w:r w:rsidRPr="006A449F">
              <w:t>Hoa</w:t>
            </w:r>
            <w:proofErr w:type="spellEnd"/>
          </w:p>
        </w:tc>
      </w:tr>
      <w:tr w:rsidR="00E1312C" w:rsidRPr="006A449F" w14:paraId="34380CE4" w14:textId="77777777" w:rsidTr="00943DE5">
        <w:trPr>
          <w:trHeight w:val="300"/>
        </w:trPr>
        <w:tc>
          <w:tcPr>
            <w:tcW w:w="121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2CA6C77F" w14:textId="77777777" w:rsidR="00E1312C" w:rsidRPr="006A449F" w:rsidRDefault="00E1312C" w:rsidP="007D05C2">
            <w:pPr>
              <w:framePr w:hSpace="0" w:wrap="auto" w:hAnchor="text" w:xAlign="left" w:yAlign="inline"/>
            </w:pPr>
            <w:r w:rsidRPr="006A449F">
              <w:t>Date</w:t>
            </w:r>
          </w:p>
        </w:tc>
        <w:tc>
          <w:tcPr>
            <w:tcW w:w="2240" w:type="dxa"/>
            <w:gridSpan w:val="2"/>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15402D21" w14:textId="041FB317" w:rsidR="00E1312C" w:rsidRPr="006A449F" w:rsidRDefault="00E1312C" w:rsidP="007D05C2">
            <w:pPr>
              <w:framePr w:hSpace="0" w:wrap="auto" w:hAnchor="text" w:xAlign="left" w:yAlign="inline"/>
            </w:pPr>
            <w:r w:rsidRPr="006A449F">
              <w:t>2</w:t>
            </w:r>
            <w:r w:rsidR="00372D7B" w:rsidRPr="006A449F">
              <w:t>6</w:t>
            </w:r>
            <w:r w:rsidRPr="006A449F">
              <w:t>-01-2021</w:t>
            </w:r>
          </w:p>
        </w:tc>
        <w:tc>
          <w:tcPr>
            <w:tcW w:w="5408" w:type="dxa"/>
            <w:gridSpan w:val="2"/>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5A10043B" w14:textId="77777777" w:rsidR="00E1312C" w:rsidRPr="006A449F" w:rsidRDefault="00E1312C" w:rsidP="007D05C2">
            <w:pPr>
              <w:framePr w:hSpace="0" w:wrap="auto" w:hAnchor="text" w:xAlign="left" w:yAlign="inline"/>
            </w:pPr>
            <w:r w:rsidRPr="006A449F">
              <w:t>Priority</w:t>
            </w:r>
          </w:p>
        </w:tc>
        <w:tc>
          <w:tcPr>
            <w:tcW w:w="1072" w:type="dxa"/>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337F42F2" w14:textId="77777777" w:rsidR="00E1312C" w:rsidRPr="006A449F" w:rsidRDefault="00E1312C" w:rsidP="007D05C2">
            <w:pPr>
              <w:framePr w:hSpace="0" w:wrap="auto" w:hAnchor="text" w:xAlign="left" w:yAlign="inline"/>
            </w:pPr>
            <w:r w:rsidRPr="006A449F">
              <w:t>Normal</w:t>
            </w:r>
          </w:p>
        </w:tc>
      </w:tr>
      <w:tr w:rsidR="00E1312C" w:rsidRPr="006A449F" w14:paraId="4785B643" w14:textId="77777777" w:rsidTr="00943DE5">
        <w:trPr>
          <w:trHeight w:val="3277"/>
        </w:trPr>
        <w:tc>
          <w:tcPr>
            <w:tcW w:w="9930" w:type="dxa"/>
            <w:gridSpan w:val="6"/>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65534B89" w14:textId="0CE08175" w:rsidR="00E1312C" w:rsidRPr="006A449F" w:rsidRDefault="00E1312C" w:rsidP="007D05C2">
            <w:pPr>
              <w:framePr w:hSpace="0" w:wrap="auto" w:hAnchor="text" w:xAlign="left" w:yAlign="inline"/>
            </w:pPr>
            <w:r w:rsidRPr="006A449F">
              <w:t>Actor:</w:t>
            </w:r>
            <w:r w:rsidRPr="006A449F">
              <w:br/>
              <w:t>- Authenticated User</w:t>
            </w:r>
            <w:r w:rsidRPr="006A449F">
              <w:br/>
              <w:t>Summary:</w:t>
            </w:r>
            <w:r w:rsidRPr="006A449F">
              <w:br/>
              <w:t>- This use case allows user to view his/her profile</w:t>
            </w:r>
            <w:r w:rsidRPr="006A449F">
              <w:br/>
              <w:t>Goal:</w:t>
            </w:r>
            <w:r w:rsidRPr="006A449F">
              <w:br/>
              <w:t>- User can view profile.</w:t>
            </w:r>
            <w:r w:rsidRPr="006A449F">
              <w:br/>
              <w:t>Triggers:</w:t>
            </w:r>
            <w:r w:rsidRPr="006A449F">
              <w:br/>
              <w:t xml:space="preserve">- User </w:t>
            </w:r>
            <w:r w:rsidR="00890D8A" w:rsidRPr="006A449F">
              <w:t>touches</w:t>
            </w:r>
            <w:r w:rsidRPr="006A449F">
              <w:t xml:space="preserve"> on "View Profile" to view his/her profile.</w:t>
            </w:r>
            <w:r w:rsidRPr="006A449F">
              <w:br/>
              <w:t xml:space="preserve">Precondition: </w:t>
            </w:r>
            <w:r w:rsidRPr="006A449F">
              <w:br/>
              <w:t xml:space="preserve">- </w:t>
            </w:r>
            <w:r w:rsidR="00244C9C">
              <w:t>User</w:t>
            </w:r>
            <w:r w:rsidRPr="006A449F">
              <w:t xml:space="preserve"> must login into the system.</w:t>
            </w:r>
            <w:r w:rsidRPr="006A449F">
              <w:br/>
              <w:t>Post Conditions:</w:t>
            </w:r>
            <w:r w:rsidRPr="006A449F">
              <w:br/>
              <w:t>- Success: Show profile of user.</w:t>
            </w:r>
            <w:r w:rsidRPr="006A449F">
              <w:br/>
              <w:t>Main Success Scenario:</w:t>
            </w:r>
          </w:p>
        </w:tc>
      </w:tr>
      <w:tr w:rsidR="00E1312C" w:rsidRPr="006A449F" w14:paraId="45241371" w14:textId="77777777" w:rsidTr="00943DE5">
        <w:trPr>
          <w:trHeight w:val="300"/>
        </w:trPr>
        <w:tc>
          <w:tcPr>
            <w:tcW w:w="121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6FAE0CF7" w14:textId="77777777" w:rsidR="00E1312C" w:rsidRPr="006A449F" w:rsidRDefault="00E1312C" w:rsidP="007D05C2">
            <w:pPr>
              <w:framePr w:hSpace="0" w:wrap="auto" w:hAnchor="text" w:xAlign="left" w:yAlign="inline"/>
            </w:pPr>
            <w:r w:rsidRPr="006A449F">
              <w:t>Step</w:t>
            </w:r>
          </w:p>
        </w:tc>
        <w:tc>
          <w:tcPr>
            <w:tcW w:w="2240" w:type="dxa"/>
            <w:gridSpan w:val="2"/>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03345DC4" w14:textId="77777777" w:rsidR="00E1312C" w:rsidRPr="006A449F" w:rsidRDefault="00E1312C" w:rsidP="007D05C2">
            <w:pPr>
              <w:framePr w:hSpace="0" w:wrap="auto" w:hAnchor="text" w:xAlign="left" w:yAlign="inline"/>
            </w:pPr>
            <w:r w:rsidRPr="006A449F">
              <w:t>Actor Action</w:t>
            </w:r>
          </w:p>
        </w:tc>
        <w:tc>
          <w:tcPr>
            <w:tcW w:w="6480" w:type="dxa"/>
            <w:gridSpan w:val="3"/>
            <w:tcBorders>
              <w:top w:val="single" w:sz="8" w:space="0" w:color="000000"/>
              <w:left w:val="nil"/>
              <w:bottom w:val="single" w:sz="8" w:space="0" w:color="000000"/>
              <w:right w:val="single" w:sz="8" w:space="0" w:color="000000"/>
            </w:tcBorders>
            <w:shd w:val="clear" w:color="auto" w:fill="FFFFFF" w:themeFill="background1"/>
            <w:hideMark/>
          </w:tcPr>
          <w:p w14:paraId="0AFDC966" w14:textId="77777777" w:rsidR="00E1312C" w:rsidRPr="006A449F" w:rsidRDefault="00E1312C" w:rsidP="007D05C2">
            <w:pPr>
              <w:framePr w:hSpace="0" w:wrap="auto" w:hAnchor="text" w:xAlign="left" w:yAlign="inline"/>
            </w:pPr>
            <w:r w:rsidRPr="006A449F">
              <w:t>System Response</w:t>
            </w:r>
          </w:p>
        </w:tc>
      </w:tr>
      <w:tr w:rsidR="00E1312C" w:rsidRPr="006A449F" w14:paraId="6F409495" w14:textId="77777777" w:rsidTr="00943DE5">
        <w:trPr>
          <w:trHeight w:val="1320"/>
        </w:trPr>
        <w:tc>
          <w:tcPr>
            <w:tcW w:w="121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140AA82A" w14:textId="77777777" w:rsidR="00E1312C" w:rsidRPr="006A449F" w:rsidRDefault="00E1312C" w:rsidP="007D05C2">
            <w:pPr>
              <w:framePr w:hSpace="0" w:wrap="auto" w:hAnchor="text" w:xAlign="left" w:yAlign="inline"/>
            </w:pPr>
            <w:r w:rsidRPr="006A449F">
              <w:t>1</w:t>
            </w:r>
          </w:p>
        </w:tc>
        <w:tc>
          <w:tcPr>
            <w:tcW w:w="2240" w:type="dxa"/>
            <w:gridSpan w:val="2"/>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54B64754" w14:textId="17EDF143" w:rsidR="00E1312C" w:rsidRPr="006A449F" w:rsidRDefault="00E1312C" w:rsidP="007D05C2">
            <w:pPr>
              <w:framePr w:hSpace="0" w:wrap="auto" w:hAnchor="text" w:xAlign="left" w:yAlign="inline"/>
            </w:pPr>
            <w:r w:rsidRPr="006A449F">
              <w:t>User</w:t>
            </w:r>
            <w:r w:rsidR="00890D8A" w:rsidRPr="006A449F">
              <w:t xml:space="preserve"> (</w:t>
            </w:r>
            <w:r w:rsidR="00C7573D" w:rsidRPr="006A449F">
              <w:t>user is customer</w:t>
            </w:r>
            <w:r w:rsidR="00890D8A" w:rsidRPr="006A449F">
              <w:t>) touches</w:t>
            </w:r>
            <w:r w:rsidRPr="006A449F">
              <w:t xml:space="preserve"> on "View Profile"</w:t>
            </w:r>
          </w:p>
          <w:p w14:paraId="77E220CE" w14:textId="143C791F" w:rsidR="00890D8A" w:rsidRPr="006A449F" w:rsidRDefault="00890D8A" w:rsidP="007D05C2">
            <w:pPr>
              <w:framePr w:hSpace="0" w:wrap="auto" w:hAnchor="text" w:xAlign="left" w:yAlign="inline"/>
            </w:pPr>
            <w:r w:rsidRPr="006A449F">
              <w:t>[Alternative 1]</w:t>
            </w:r>
          </w:p>
        </w:tc>
        <w:tc>
          <w:tcPr>
            <w:tcW w:w="6480" w:type="dxa"/>
            <w:gridSpan w:val="3"/>
            <w:tcBorders>
              <w:top w:val="single" w:sz="8" w:space="0" w:color="000000"/>
              <w:left w:val="nil"/>
              <w:bottom w:val="single" w:sz="8" w:space="0" w:color="000000"/>
              <w:right w:val="single" w:sz="8" w:space="0" w:color="000000"/>
            </w:tcBorders>
            <w:shd w:val="clear" w:color="auto" w:fill="FFFFFF" w:themeFill="background1"/>
            <w:hideMark/>
          </w:tcPr>
          <w:p w14:paraId="39117EF7" w14:textId="45B9A9C2" w:rsidR="00E1312C" w:rsidRPr="006A449F" w:rsidRDefault="00E1312C" w:rsidP="007D05C2">
            <w:pPr>
              <w:framePr w:hSpace="0" w:wrap="auto" w:hAnchor="text" w:xAlign="left" w:yAlign="inline"/>
            </w:pPr>
            <w:r w:rsidRPr="006A449F">
              <w:t>System show</w:t>
            </w:r>
            <w:r w:rsidR="00EB6592" w:rsidRPr="006A449F">
              <w:t>s</w:t>
            </w:r>
            <w:r w:rsidRPr="006A449F">
              <w:t xml:space="preserve"> user's profile that contains following information:</w:t>
            </w:r>
            <w:r w:rsidRPr="006A449F">
              <w:br/>
              <w:t>- Name</w:t>
            </w:r>
            <w:r w:rsidRPr="006A449F">
              <w:br/>
              <w:t>- Telephone Number</w:t>
            </w:r>
            <w:r w:rsidRPr="006A449F">
              <w:br/>
              <w:t>- Address</w:t>
            </w:r>
          </w:p>
        </w:tc>
      </w:tr>
      <w:tr w:rsidR="00E1312C" w:rsidRPr="006A449F" w14:paraId="25430A87" w14:textId="77777777" w:rsidTr="00943DE5">
        <w:trPr>
          <w:trHeight w:val="300"/>
        </w:trPr>
        <w:tc>
          <w:tcPr>
            <w:tcW w:w="9930" w:type="dxa"/>
            <w:gridSpan w:val="6"/>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2A553A1E" w14:textId="77777777" w:rsidR="00E1312C" w:rsidRPr="006A449F" w:rsidRDefault="00E1312C" w:rsidP="007D05C2">
            <w:pPr>
              <w:framePr w:hSpace="0" w:wrap="auto" w:hAnchor="text" w:xAlign="left" w:yAlign="inline"/>
            </w:pPr>
            <w:r w:rsidRPr="006A449F">
              <w:t>Alternative Scenario:</w:t>
            </w:r>
          </w:p>
          <w:p w14:paraId="1B910394" w14:textId="78BA9E3B" w:rsidR="008C2300" w:rsidRPr="006A449F" w:rsidRDefault="008C2300" w:rsidP="007D05C2">
            <w:pPr>
              <w:framePr w:hSpace="0" w:wrap="auto" w:hAnchor="text" w:xAlign="left" w:yAlign="inline"/>
            </w:pPr>
          </w:p>
        </w:tc>
      </w:tr>
      <w:tr w:rsidR="008C2300" w:rsidRPr="006A449F" w14:paraId="6A4B695C" w14:textId="31A0DFA8" w:rsidTr="00943DE5">
        <w:trPr>
          <w:trHeight w:val="288"/>
        </w:trPr>
        <w:tc>
          <w:tcPr>
            <w:tcW w:w="1227" w:type="dxa"/>
            <w:gridSpan w:val="2"/>
            <w:tcBorders>
              <w:top w:val="single" w:sz="8" w:space="0" w:color="000000"/>
              <w:left w:val="single" w:sz="8" w:space="0" w:color="auto"/>
              <w:bottom w:val="single" w:sz="8" w:space="0" w:color="000000"/>
              <w:right w:val="single" w:sz="8" w:space="0" w:color="auto"/>
            </w:tcBorders>
            <w:shd w:val="clear" w:color="auto" w:fill="FFFFFF" w:themeFill="background1"/>
          </w:tcPr>
          <w:p w14:paraId="2213BD21" w14:textId="5AB83B0D" w:rsidR="008C2300" w:rsidRPr="006A449F" w:rsidRDefault="008C2300" w:rsidP="007D05C2">
            <w:pPr>
              <w:framePr w:hSpace="0" w:wrap="auto" w:hAnchor="text" w:xAlign="left" w:yAlign="inline"/>
            </w:pPr>
            <w:r w:rsidRPr="006A449F">
              <w:t>Step</w:t>
            </w:r>
          </w:p>
        </w:tc>
        <w:tc>
          <w:tcPr>
            <w:tcW w:w="2230" w:type="dxa"/>
            <w:gridSpan w:val="2"/>
            <w:tcBorders>
              <w:top w:val="single" w:sz="8" w:space="0" w:color="000000"/>
              <w:left w:val="single" w:sz="8" w:space="0" w:color="auto"/>
              <w:bottom w:val="single" w:sz="8" w:space="0" w:color="000000"/>
              <w:right w:val="single" w:sz="8" w:space="0" w:color="auto"/>
            </w:tcBorders>
            <w:shd w:val="clear" w:color="auto" w:fill="FFFFFF" w:themeFill="background1"/>
          </w:tcPr>
          <w:p w14:paraId="56B93490" w14:textId="41ACF5E4" w:rsidR="008C2300" w:rsidRPr="006A449F" w:rsidRDefault="008C2300" w:rsidP="007D05C2">
            <w:pPr>
              <w:framePr w:hSpace="0" w:wrap="auto" w:hAnchor="text" w:xAlign="left" w:yAlign="inline"/>
            </w:pPr>
            <w:r w:rsidRPr="006A449F">
              <w:t>Actor Action</w:t>
            </w:r>
          </w:p>
        </w:tc>
        <w:tc>
          <w:tcPr>
            <w:tcW w:w="6473" w:type="dxa"/>
            <w:gridSpan w:val="2"/>
            <w:tcBorders>
              <w:top w:val="single" w:sz="8" w:space="0" w:color="000000"/>
              <w:left w:val="single" w:sz="8" w:space="0" w:color="auto"/>
              <w:bottom w:val="single" w:sz="8" w:space="0" w:color="000000"/>
              <w:right w:val="single" w:sz="8" w:space="0" w:color="000000"/>
            </w:tcBorders>
            <w:shd w:val="clear" w:color="auto" w:fill="FFFFFF" w:themeFill="background1"/>
          </w:tcPr>
          <w:p w14:paraId="03B10454" w14:textId="155A6750" w:rsidR="008C2300" w:rsidRPr="006A449F" w:rsidRDefault="008C2300" w:rsidP="007D05C2">
            <w:pPr>
              <w:framePr w:hSpace="0" w:wrap="auto" w:hAnchor="text" w:xAlign="left" w:yAlign="inline"/>
            </w:pPr>
            <w:r w:rsidRPr="006A449F">
              <w:t>System Response</w:t>
            </w:r>
          </w:p>
        </w:tc>
      </w:tr>
      <w:tr w:rsidR="008C2300" w:rsidRPr="006A449F" w14:paraId="75C811F6" w14:textId="6AE6DBC5" w:rsidTr="00943DE5">
        <w:trPr>
          <w:trHeight w:val="300"/>
        </w:trPr>
        <w:tc>
          <w:tcPr>
            <w:tcW w:w="1227" w:type="dxa"/>
            <w:gridSpan w:val="2"/>
            <w:tcBorders>
              <w:top w:val="single" w:sz="8" w:space="0" w:color="000000"/>
              <w:left w:val="single" w:sz="8" w:space="0" w:color="auto"/>
              <w:bottom w:val="single" w:sz="8" w:space="0" w:color="000000"/>
              <w:right w:val="single" w:sz="8" w:space="0" w:color="auto"/>
            </w:tcBorders>
            <w:shd w:val="clear" w:color="auto" w:fill="FFFFFF" w:themeFill="background1"/>
          </w:tcPr>
          <w:p w14:paraId="2CE8B081" w14:textId="097D2715" w:rsidR="008C2300" w:rsidRPr="006A449F" w:rsidRDefault="008C2300" w:rsidP="007D05C2">
            <w:pPr>
              <w:framePr w:hSpace="0" w:wrap="auto" w:hAnchor="text" w:xAlign="left" w:yAlign="inline"/>
            </w:pPr>
            <w:r w:rsidRPr="006A449F">
              <w:t>1</w:t>
            </w:r>
          </w:p>
        </w:tc>
        <w:tc>
          <w:tcPr>
            <w:tcW w:w="2230" w:type="dxa"/>
            <w:gridSpan w:val="2"/>
            <w:tcBorders>
              <w:top w:val="single" w:sz="8" w:space="0" w:color="000000"/>
              <w:left w:val="single" w:sz="8" w:space="0" w:color="auto"/>
              <w:bottom w:val="single" w:sz="8" w:space="0" w:color="000000"/>
              <w:right w:val="single" w:sz="8" w:space="0" w:color="auto"/>
            </w:tcBorders>
            <w:shd w:val="clear" w:color="auto" w:fill="FFFFFF" w:themeFill="background1"/>
          </w:tcPr>
          <w:p w14:paraId="3277094F" w14:textId="0F91235F" w:rsidR="008C2300" w:rsidRPr="006A449F" w:rsidRDefault="008C2300" w:rsidP="007D05C2">
            <w:pPr>
              <w:framePr w:hSpace="0" w:wrap="auto" w:hAnchor="text" w:xAlign="left" w:yAlign="inline"/>
            </w:pPr>
            <w:r w:rsidRPr="006A449F">
              <w:t xml:space="preserve">User </w:t>
            </w:r>
            <w:r w:rsidR="00C7573D" w:rsidRPr="006A449F">
              <w:t xml:space="preserve">(user is </w:t>
            </w:r>
            <w:r w:rsidRPr="006A449F">
              <w:t>repaire</w:t>
            </w:r>
            <w:r w:rsidR="00C7573D" w:rsidRPr="006A449F">
              <w:t>r</w:t>
            </w:r>
            <w:r w:rsidRPr="006A449F">
              <w:t>) touches on "View Profile"</w:t>
            </w:r>
          </w:p>
        </w:tc>
        <w:tc>
          <w:tcPr>
            <w:tcW w:w="6473" w:type="dxa"/>
            <w:gridSpan w:val="2"/>
            <w:tcBorders>
              <w:top w:val="single" w:sz="8" w:space="0" w:color="000000"/>
              <w:left w:val="single" w:sz="8" w:space="0" w:color="auto"/>
              <w:bottom w:val="single" w:sz="8" w:space="0" w:color="000000"/>
              <w:right w:val="single" w:sz="8" w:space="0" w:color="000000"/>
            </w:tcBorders>
            <w:shd w:val="clear" w:color="auto" w:fill="FFFFFF" w:themeFill="background1"/>
          </w:tcPr>
          <w:p w14:paraId="56C6F92F" w14:textId="77777777" w:rsidR="008C2300" w:rsidRPr="006A449F" w:rsidRDefault="008C2300" w:rsidP="007D05C2">
            <w:pPr>
              <w:framePr w:hSpace="0" w:wrap="auto" w:hAnchor="text" w:xAlign="left" w:yAlign="inline"/>
            </w:pPr>
            <w:r w:rsidRPr="006A449F">
              <w:t>System shows user's profile that contains following information:</w:t>
            </w:r>
            <w:r w:rsidRPr="006A449F">
              <w:br/>
              <w:t>- Name</w:t>
            </w:r>
            <w:r w:rsidRPr="006A449F">
              <w:br/>
              <w:t>- Telephone Number</w:t>
            </w:r>
            <w:r w:rsidRPr="006A449F">
              <w:br/>
              <w:t>- Repairer Major</w:t>
            </w:r>
          </w:p>
          <w:p w14:paraId="3589FB5E" w14:textId="09D9CF51" w:rsidR="008C2300" w:rsidRPr="006A449F" w:rsidRDefault="008C2300" w:rsidP="007D05C2">
            <w:pPr>
              <w:pStyle w:val="ListParagraph"/>
              <w:framePr w:hSpace="0" w:wrap="auto" w:hAnchor="text" w:xAlign="left" w:yAlign="inline"/>
              <w:numPr>
                <w:ilvl w:val="0"/>
                <w:numId w:val="23"/>
              </w:numPr>
            </w:pPr>
            <w:r w:rsidRPr="006A449F">
              <w:t>Description</w:t>
            </w:r>
          </w:p>
        </w:tc>
      </w:tr>
      <w:tr w:rsidR="008C2300" w:rsidRPr="006A449F" w14:paraId="100E28E1" w14:textId="77777777" w:rsidTr="00943DE5">
        <w:trPr>
          <w:trHeight w:val="300"/>
        </w:trPr>
        <w:tc>
          <w:tcPr>
            <w:tcW w:w="9930" w:type="dxa"/>
            <w:gridSpan w:val="6"/>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17F794A4" w14:textId="77777777" w:rsidR="008C2300" w:rsidRPr="006A449F" w:rsidRDefault="008C2300" w:rsidP="007D05C2">
            <w:pPr>
              <w:framePr w:hSpace="0" w:wrap="auto" w:hAnchor="text" w:xAlign="left" w:yAlign="inline"/>
            </w:pPr>
            <w:r w:rsidRPr="006A449F">
              <w:t>Exceptions:</w:t>
            </w:r>
          </w:p>
        </w:tc>
      </w:tr>
      <w:tr w:rsidR="008C2300" w:rsidRPr="006A449F" w14:paraId="690CCBFC" w14:textId="77777777" w:rsidTr="00943DE5">
        <w:trPr>
          <w:trHeight w:val="300"/>
        </w:trPr>
        <w:tc>
          <w:tcPr>
            <w:tcW w:w="121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0A42F64A" w14:textId="77777777" w:rsidR="008C2300" w:rsidRPr="006A449F" w:rsidRDefault="008C2300" w:rsidP="007D05C2">
            <w:pPr>
              <w:framePr w:hSpace="0" w:wrap="auto" w:hAnchor="text" w:xAlign="left" w:yAlign="inline"/>
            </w:pPr>
            <w:r w:rsidRPr="006A449F">
              <w:lastRenderedPageBreak/>
              <w:t>Step</w:t>
            </w:r>
          </w:p>
        </w:tc>
        <w:tc>
          <w:tcPr>
            <w:tcW w:w="2240" w:type="dxa"/>
            <w:gridSpan w:val="2"/>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45EF315A" w14:textId="77777777" w:rsidR="008C2300" w:rsidRPr="006A449F" w:rsidRDefault="008C2300" w:rsidP="007D05C2">
            <w:pPr>
              <w:framePr w:hSpace="0" w:wrap="auto" w:hAnchor="text" w:xAlign="left" w:yAlign="inline"/>
            </w:pPr>
            <w:r w:rsidRPr="006A449F">
              <w:t>Actor Action</w:t>
            </w:r>
          </w:p>
        </w:tc>
        <w:tc>
          <w:tcPr>
            <w:tcW w:w="6480" w:type="dxa"/>
            <w:gridSpan w:val="3"/>
            <w:tcBorders>
              <w:top w:val="single" w:sz="8" w:space="0" w:color="000000"/>
              <w:left w:val="nil"/>
              <w:bottom w:val="single" w:sz="8" w:space="0" w:color="000000"/>
              <w:right w:val="single" w:sz="8" w:space="0" w:color="000000"/>
            </w:tcBorders>
            <w:shd w:val="clear" w:color="auto" w:fill="FFFFFF" w:themeFill="background1"/>
            <w:hideMark/>
          </w:tcPr>
          <w:p w14:paraId="04451394" w14:textId="77777777" w:rsidR="008C2300" w:rsidRPr="006A449F" w:rsidRDefault="008C2300" w:rsidP="007D05C2">
            <w:pPr>
              <w:framePr w:hSpace="0" w:wrap="auto" w:hAnchor="text" w:xAlign="left" w:yAlign="inline"/>
            </w:pPr>
            <w:r w:rsidRPr="006A449F">
              <w:t>System Response</w:t>
            </w:r>
          </w:p>
        </w:tc>
      </w:tr>
      <w:tr w:rsidR="008C2300" w:rsidRPr="006A449F" w14:paraId="4A7ECBC4" w14:textId="77777777" w:rsidTr="00943DE5">
        <w:trPr>
          <w:trHeight w:val="300"/>
        </w:trPr>
        <w:tc>
          <w:tcPr>
            <w:tcW w:w="1210" w:type="dxa"/>
            <w:tcBorders>
              <w:top w:val="single" w:sz="8" w:space="0" w:color="CCCCCC"/>
              <w:left w:val="single" w:sz="8" w:space="0" w:color="auto"/>
              <w:bottom w:val="single" w:sz="8" w:space="0" w:color="000000"/>
              <w:right w:val="single" w:sz="8" w:space="0" w:color="000000"/>
            </w:tcBorders>
            <w:shd w:val="clear" w:color="auto" w:fill="FFFFFF" w:themeFill="background1"/>
            <w:hideMark/>
          </w:tcPr>
          <w:p w14:paraId="2AFA7DBB" w14:textId="77777777" w:rsidR="008C2300" w:rsidRPr="006A449F" w:rsidRDefault="008C2300" w:rsidP="007D05C2">
            <w:pPr>
              <w:framePr w:hSpace="0" w:wrap="auto" w:hAnchor="text" w:xAlign="left" w:yAlign="inline"/>
            </w:pPr>
            <w:r w:rsidRPr="006A449F">
              <w:t>1</w:t>
            </w:r>
          </w:p>
        </w:tc>
        <w:tc>
          <w:tcPr>
            <w:tcW w:w="2240" w:type="dxa"/>
            <w:gridSpan w:val="2"/>
            <w:tcBorders>
              <w:top w:val="single" w:sz="8" w:space="0" w:color="CCCCCC"/>
              <w:left w:val="single" w:sz="8" w:space="0" w:color="CCCCCC"/>
              <w:bottom w:val="single" w:sz="8" w:space="0" w:color="000000"/>
              <w:right w:val="single" w:sz="8" w:space="0" w:color="000000"/>
            </w:tcBorders>
            <w:shd w:val="clear" w:color="auto" w:fill="FFFFFF" w:themeFill="background1"/>
            <w:hideMark/>
          </w:tcPr>
          <w:p w14:paraId="66B63A16" w14:textId="77777777" w:rsidR="008C2300" w:rsidRPr="006A449F" w:rsidRDefault="008C2300" w:rsidP="007D05C2">
            <w:pPr>
              <w:framePr w:hSpace="0" w:wrap="auto" w:hAnchor="text" w:xAlign="left" w:yAlign="inline"/>
            </w:pPr>
            <w:r w:rsidRPr="006A449F">
              <w:t> </w:t>
            </w:r>
          </w:p>
        </w:tc>
        <w:tc>
          <w:tcPr>
            <w:tcW w:w="6480" w:type="dxa"/>
            <w:gridSpan w:val="3"/>
            <w:tcBorders>
              <w:top w:val="single" w:sz="8" w:space="0" w:color="000000"/>
              <w:left w:val="nil"/>
              <w:bottom w:val="single" w:sz="8" w:space="0" w:color="000000"/>
              <w:right w:val="single" w:sz="8" w:space="0" w:color="000000"/>
            </w:tcBorders>
            <w:shd w:val="clear" w:color="auto" w:fill="FFFFFF" w:themeFill="background1"/>
            <w:hideMark/>
          </w:tcPr>
          <w:p w14:paraId="77DF3EF2" w14:textId="77777777" w:rsidR="008C2300" w:rsidRPr="006A449F" w:rsidRDefault="008C2300" w:rsidP="007D05C2">
            <w:pPr>
              <w:framePr w:hSpace="0" w:wrap="auto" w:hAnchor="text" w:xAlign="left" w:yAlign="inline"/>
            </w:pPr>
            <w:r w:rsidRPr="006A449F">
              <w:t>System show message the "System is busy" when the internet is lost</w:t>
            </w:r>
          </w:p>
        </w:tc>
      </w:tr>
      <w:tr w:rsidR="008C2300" w:rsidRPr="006A449F" w14:paraId="4B0B5DE5" w14:textId="77777777" w:rsidTr="00943DE5">
        <w:trPr>
          <w:trHeight w:val="300"/>
        </w:trPr>
        <w:tc>
          <w:tcPr>
            <w:tcW w:w="9930" w:type="dxa"/>
            <w:gridSpan w:val="6"/>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7D5BEFCC" w14:textId="3D0795B4" w:rsidR="008C2300" w:rsidRPr="006A449F" w:rsidRDefault="008C2300" w:rsidP="007D05C2">
            <w:pPr>
              <w:framePr w:hSpace="0" w:wrap="auto" w:hAnchor="text" w:xAlign="left" w:yAlign="inline"/>
            </w:pPr>
            <w:r w:rsidRPr="006A449F">
              <w:t>Relationships: Edit Profile</w:t>
            </w:r>
          </w:p>
        </w:tc>
      </w:tr>
      <w:tr w:rsidR="008C2300" w:rsidRPr="006A449F" w14:paraId="2D083583" w14:textId="77777777" w:rsidTr="00943DE5">
        <w:trPr>
          <w:trHeight w:val="430"/>
        </w:trPr>
        <w:tc>
          <w:tcPr>
            <w:tcW w:w="9930" w:type="dxa"/>
            <w:gridSpan w:val="6"/>
            <w:tcBorders>
              <w:top w:val="single" w:sz="8" w:space="0" w:color="000000"/>
              <w:left w:val="single" w:sz="8" w:space="0" w:color="auto"/>
              <w:bottom w:val="single" w:sz="8" w:space="0" w:color="000000"/>
              <w:right w:val="single" w:sz="8" w:space="0" w:color="000000"/>
            </w:tcBorders>
            <w:shd w:val="clear" w:color="auto" w:fill="FFFFFF" w:themeFill="background1"/>
            <w:hideMark/>
          </w:tcPr>
          <w:p w14:paraId="07244BBA" w14:textId="77777777" w:rsidR="008C2300" w:rsidRPr="006A449F" w:rsidRDefault="008C2300" w:rsidP="007D05C2">
            <w:pPr>
              <w:framePr w:hSpace="0" w:wrap="auto" w:hAnchor="text" w:xAlign="left" w:yAlign="inline"/>
            </w:pPr>
            <w:r w:rsidRPr="006A449F">
              <w:t xml:space="preserve">Business Rules: </w:t>
            </w:r>
          </w:p>
          <w:p w14:paraId="439E0BB9" w14:textId="77777777" w:rsidR="008C2300" w:rsidRPr="006A449F" w:rsidRDefault="008C2300" w:rsidP="007D05C2">
            <w:pPr>
              <w:framePr w:hSpace="0" w:wrap="auto" w:hAnchor="text" w:xAlign="left" w:yAlign="inline"/>
            </w:pPr>
            <w:r w:rsidRPr="006A449F">
              <w:t xml:space="preserve">- User must be login to app before use this function </w:t>
            </w:r>
          </w:p>
          <w:p w14:paraId="0E1DEC8A" w14:textId="7DFE6F84" w:rsidR="008C2300" w:rsidRPr="006A449F" w:rsidRDefault="008C2300" w:rsidP="007D05C2">
            <w:pPr>
              <w:framePr w:hSpace="0" w:wrap="auto" w:hAnchor="text" w:xAlign="left" w:yAlign="inline"/>
            </w:pPr>
            <w:r w:rsidRPr="006A449F">
              <w:t xml:space="preserve">- System show </w:t>
            </w:r>
            <w:r w:rsidR="00635ECA" w:rsidRPr="006A449F">
              <w:t>u</w:t>
            </w:r>
            <w:r w:rsidRPr="006A449F">
              <w:t>ser</w:t>
            </w:r>
            <w:r w:rsidR="00635ECA" w:rsidRPr="006A449F">
              <w:t xml:space="preserve">’s information </w:t>
            </w:r>
            <w:r w:rsidRPr="006A449F">
              <w:t>from database</w:t>
            </w:r>
          </w:p>
        </w:tc>
      </w:tr>
    </w:tbl>
    <w:p w14:paraId="34961494" w14:textId="249C9341" w:rsidR="006132A4" w:rsidRDefault="006132A4" w:rsidP="007D05C2">
      <w:pPr>
        <w:framePr w:wrap="around"/>
      </w:pPr>
    </w:p>
    <w:p w14:paraId="5942F68A" w14:textId="6736DA80" w:rsidR="00FA43BA" w:rsidRDefault="00FA43BA" w:rsidP="007D05C2">
      <w:pPr>
        <w:pStyle w:val="Heading2"/>
        <w:framePr w:wrap="around"/>
      </w:pPr>
      <w:r w:rsidRPr="00FA43BA">
        <w:t xml:space="preserve"> </w:t>
      </w:r>
      <w:bookmarkStart w:id="38" w:name="_Toc66865318"/>
      <w:r>
        <w:t>Edit Profile</w:t>
      </w:r>
      <w:bookmarkEnd w:id="38"/>
    </w:p>
    <w:p w14:paraId="18864D7D" w14:textId="4D1000B1" w:rsidR="00FA43BA" w:rsidRDefault="00FA43BA" w:rsidP="007D05C2">
      <w:pPr>
        <w:framePr w:wrap="around"/>
      </w:pPr>
    </w:p>
    <w:p w14:paraId="69507027" w14:textId="3E695444" w:rsidR="00FA43BA" w:rsidRDefault="00204BA7" w:rsidP="007D05C2">
      <w:pPr>
        <w:framePr w:wrap="around"/>
      </w:pPr>
      <w:r>
        <w:rPr>
          <w:noProof/>
        </w:rPr>
        <w:drawing>
          <wp:anchor distT="0" distB="0" distL="114300" distR="114300" simplePos="0" relativeHeight="251665408" behindDoc="1" locked="0" layoutInCell="1" allowOverlap="1" wp14:anchorId="1D68CD47" wp14:editId="7F4286EF">
            <wp:simplePos x="0" y="0"/>
            <wp:positionH relativeFrom="column">
              <wp:posOffset>860425</wp:posOffset>
            </wp:positionH>
            <wp:positionV relativeFrom="paragraph">
              <wp:posOffset>83185</wp:posOffset>
            </wp:positionV>
            <wp:extent cx="4030980" cy="1813560"/>
            <wp:effectExtent l="0" t="0" r="7620" b="0"/>
            <wp:wrapTight wrapText="bothSides">
              <wp:wrapPolygon edited="0">
                <wp:start x="0" y="0"/>
                <wp:lineTo x="0" y="21328"/>
                <wp:lineTo x="21539" y="21328"/>
                <wp:lineTo x="215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1813560"/>
                    </a:xfrm>
                    <a:prstGeom prst="rect">
                      <a:avLst/>
                    </a:prstGeom>
                    <a:noFill/>
                  </pic:spPr>
                </pic:pic>
              </a:graphicData>
            </a:graphic>
          </wp:anchor>
        </w:drawing>
      </w:r>
    </w:p>
    <w:p w14:paraId="68A08A83" w14:textId="078BFDA3" w:rsidR="00FA43BA" w:rsidRDefault="00FA43BA" w:rsidP="007D05C2">
      <w:pPr>
        <w:framePr w:wrap="around"/>
      </w:pPr>
    </w:p>
    <w:p w14:paraId="303713D1" w14:textId="291414E0" w:rsidR="006A449F" w:rsidRDefault="006A449F" w:rsidP="007D05C2">
      <w:pPr>
        <w:framePr w:wrap="around"/>
      </w:pPr>
    </w:p>
    <w:p w14:paraId="0271ABD9" w14:textId="5DDA4878" w:rsidR="006A449F" w:rsidRDefault="006A449F" w:rsidP="007D05C2">
      <w:pPr>
        <w:framePr w:wrap="around"/>
      </w:pPr>
    </w:p>
    <w:p w14:paraId="1A1B1CFC" w14:textId="1D339D8E" w:rsidR="006A449F" w:rsidRDefault="006A449F" w:rsidP="007D05C2">
      <w:pPr>
        <w:framePr w:wrap="around"/>
      </w:pPr>
    </w:p>
    <w:p w14:paraId="6030184A" w14:textId="3020C891" w:rsidR="006A449F" w:rsidRDefault="006A449F" w:rsidP="007D05C2">
      <w:pPr>
        <w:framePr w:wrap="around"/>
      </w:pPr>
    </w:p>
    <w:p w14:paraId="74BB3BEA" w14:textId="4DF666A9" w:rsidR="006A449F" w:rsidRDefault="006A449F" w:rsidP="007D05C2">
      <w:pPr>
        <w:framePr w:wrap="around"/>
      </w:pPr>
    </w:p>
    <w:p w14:paraId="00CD358B" w14:textId="5B8BC84C" w:rsidR="006A449F" w:rsidRDefault="006A449F" w:rsidP="007D05C2">
      <w:pPr>
        <w:framePr w:wrap="around"/>
      </w:pPr>
    </w:p>
    <w:p w14:paraId="1C8FEB4C" w14:textId="58427FD3" w:rsidR="006A449F" w:rsidRDefault="006A449F" w:rsidP="007D05C2">
      <w:pPr>
        <w:framePr w:wrap="around"/>
      </w:pPr>
    </w:p>
    <w:p w14:paraId="0A2EAADB" w14:textId="3B5D47EF" w:rsidR="006A449F" w:rsidRDefault="006A449F" w:rsidP="007D05C2">
      <w:pPr>
        <w:framePr w:wrap="around"/>
      </w:pPr>
    </w:p>
    <w:p w14:paraId="049D7465" w14:textId="69D28087" w:rsidR="006A449F" w:rsidRDefault="006A449F" w:rsidP="007D05C2">
      <w:pPr>
        <w:framePr w:wrap="around"/>
      </w:pPr>
    </w:p>
    <w:p w14:paraId="4B99B45A" w14:textId="62A8BD74" w:rsidR="00204BA7" w:rsidRDefault="00204BA7" w:rsidP="007D05C2">
      <w:pPr>
        <w:framePr w:wrap="around"/>
      </w:pPr>
    </w:p>
    <w:p w14:paraId="7E790665" w14:textId="77777777" w:rsidR="00204BA7" w:rsidRDefault="00204BA7" w:rsidP="007D05C2">
      <w:pPr>
        <w:framePr w:wrap="around"/>
      </w:pPr>
    </w:p>
    <w:p w14:paraId="7E7D6935" w14:textId="77777777" w:rsidR="006A449F" w:rsidRDefault="006A449F" w:rsidP="007D05C2">
      <w:pPr>
        <w:framePr w:wrap="around"/>
      </w:pPr>
    </w:p>
    <w:tbl>
      <w:tblPr>
        <w:tblW w:w="10342" w:type="dxa"/>
        <w:tblInd w:w="-638" w:type="dxa"/>
        <w:shd w:val="clear" w:color="auto" w:fill="FFFFFF" w:themeFill="background1"/>
        <w:tblCellMar>
          <w:left w:w="0" w:type="dxa"/>
          <w:right w:w="0" w:type="dxa"/>
        </w:tblCellMar>
        <w:tblLook w:val="04A0" w:firstRow="1" w:lastRow="0" w:firstColumn="1" w:lastColumn="0" w:noHBand="0" w:noVBand="1"/>
      </w:tblPr>
      <w:tblGrid>
        <w:gridCol w:w="1511"/>
        <w:gridCol w:w="3349"/>
        <w:gridCol w:w="2828"/>
        <w:gridCol w:w="2654"/>
      </w:tblGrid>
      <w:tr w:rsidR="00EB6592" w:rsidRPr="00204BA7" w14:paraId="535EBB51" w14:textId="77777777" w:rsidTr="00943DE5">
        <w:trPr>
          <w:trHeight w:val="315"/>
        </w:trPr>
        <w:tc>
          <w:tcPr>
            <w:tcW w:w="1034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ED2986" w14:textId="39162FD4" w:rsidR="00EB6592" w:rsidRPr="00204BA7" w:rsidRDefault="00EB6592" w:rsidP="007D05C2">
            <w:pPr>
              <w:framePr w:wrap="around"/>
            </w:pPr>
            <w:r w:rsidRPr="00204BA7">
              <w:t>USE-UC003</w:t>
            </w:r>
          </w:p>
        </w:tc>
      </w:tr>
      <w:tr w:rsidR="00E17F8A" w:rsidRPr="00204BA7" w14:paraId="3C67DC49"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444F0C2" w14:textId="77777777" w:rsidR="00EB6592" w:rsidRPr="00204BA7" w:rsidRDefault="00EB6592" w:rsidP="007D05C2">
            <w:pPr>
              <w:framePr w:wrap="around"/>
            </w:pPr>
            <w:r w:rsidRPr="00204BA7">
              <w:t>Use Case No.</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3D5369E" w14:textId="5E4E0C38" w:rsidR="00EB6592" w:rsidRPr="00204BA7" w:rsidRDefault="00EB6592" w:rsidP="007D05C2">
            <w:pPr>
              <w:framePr w:wrap="around"/>
            </w:pPr>
            <w:r w:rsidRPr="00204BA7">
              <w:t>UC003</w:t>
            </w:r>
          </w:p>
        </w:tc>
        <w:tc>
          <w:tcPr>
            <w:tcW w:w="282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9D13DA" w14:textId="77777777" w:rsidR="00EB6592" w:rsidRPr="00204BA7" w:rsidRDefault="00EB6592" w:rsidP="007D05C2">
            <w:pPr>
              <w:framePr w:wrap="around"/>
            </w:pPr>
            <w:r w:rsidRPr="00204BA7">
              <w:t>Use Case Version</w:t>
            </w:r>
          </w:p>
        </w:tc>
        <w:tc>
          <w:tcPr>
            <w:tcW w:w="2654"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60F84D6" w14:textId="77777777" w:rsidR="00EB6592" w:rsidRPr="00204BA7" w:rsidRDefault="00EB6592" w:rsidP="007D05C2">
            <w:pPr>
              <w:framePr w:wrap="around"/>
            </w:pPr>
            <w:r w:rsidRPr="00204BA7">
              <w:t>1.0</w:t>
            </w:r>
          </w:p>
        </w:tc>
      </w:tr>
      <w:tr w:rsidR="00E17F8A" w:rsidRPr="00204BA7" w14:paraId="5D9238A9"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77AAE7D" w14:textId="77777777" w:rsidR="00EB6592" w:rsidRPr="00204BA7" w:rsidRDefault="00EB6592" w:rsidP="007D05C2">
            <w:pPr>
              <w:framePr w:wrap="around"/>
            </w:pPr>
            <w:r w:rsidRPr="00204BA7">
              <w:t>Use Case Name</w:t>
            </w:r>
          </w:p>
        </w:tc>
        <w:tc>
          <w:tcPr>
            <w:tcW w:w="8831" w:type="dxa"/>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84E6AC" w14:textId="77777777" w:rsidR="00EB6592" w:rsidRPr="00204BA7" w:rsidRDefault="00EB6592" w:rsidP="007D05C2">
            <w:pPr>
              <w:framePr w:wrap="around"/>
            </w:pPr>
            <w:r w:rsidRPr="00204BA7">
              <w:t>Edit profile</w:t>
            </w:r>
          </w:p>
        </w:tc>
      </w:tr>
      <w:tr w:rsidR="00E17F8A" w:rsidRPr="00204BA7" w14:paraId="37C53734"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D94A5FA" w14:textId="77777777" w:rsidR="00EB6592" w:rsidRPr="00204BA7" w:rsidRDefault="00EB6592" w:rsidP="007D05C2">
            <w:pPr>
              <w:framePr w:wrap="around"/>
            </w:pPr>
            <w:r w:rsidRPr="00204BA7">
              <w:t>Author</w:t>
            </w:r>
          </w:p>
        </w:tc>
        <w:tc>
          <w:tcPr>
            <w:tcW w:w="8831" w:type="dxa"/>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B047F4" w14:textId="200542D0" w:rsidR="00EB6592" w:rsidRPr="00204BA7" w:rsidRDefault="002F5C33" w:rsidP="007D05C2">
            <w:pPr>
              <w:framePr w:wrap="around"/>
            </w:pPr>
            <w:r w:rsidRPr="00204BA7">
              <w:t xml:space="preserve">Nguyen Xuan </w:t>
            </w:r>
            <w:proofErr w:type="spellStart"/>
            <w:r w:rsidRPr="00204BA7">
              <w:t>Khanh</w:t>
            </w:r>
            <w:proofErr w:type="spellEnd"/>
            <w:r w:rsidRPr="00204BA7">
              <w:t xml:space="preserve"> </w:t>
            </w:r>
            <w:proofErr w:type="spellStart"/>
            <w:r w:rsidRPr="00204BA7">
              <w:t>Hoa</w:t>
            </w:r>
            <w:proofErr w:type="spellEnd"/>
          </w:p>
        </w:tc>
      </w:tr>
      <w:tr w:rsidR="00E17F8A" w:rsidRPr="00204BA7" w14:paraId="6801AE98"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3E39E62" w14:textId="77777777" w:rsidR="00EB6592" w:rsidRPr="00204BA7" w:rsidRDefault="00EB6592" w:rsidP="007D05C2">
            <w:pPr>
              <w:framePr w:wrap="around"/>
            </w:pPr>
            <w:r w:rsidRPr="00204BA7">
              <w:t>Date</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3FDCEE" w14:textId="15409333" w:rsidR="00EB6592" w:rsidRPr="00204BA7" w:rsidRDefault="00EB6592" w:rsidP="007D05C2">
            <w:pPr>
              <w:framePr w:wrap="around"/>
            </w:pPr>
            <w:r w:rsidRPr="00204BA7">
              <w:t>26/02/2021</w:t>
            </w:r>
          </w:p>
        </w:tc>
        <w:tc>
          <w:tcPr>
            <w:tcW w:w="282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30B93AB" w14:textId="77777777" w:rsidR="00EB6592" w:rsidRPr="00204BA7" w:rsidRDefault="00EB6592" w:rsidP="007D05C2">
            <w:pPr>
              <w:framePr w:wrap="around"/>
            </w:pPr>
            <w:r w:rsidRPr="00204BA7">
              <w:t>Priority</w:t>
            </w:r>
          </w:p>
        </w:tc>
        <w:tc>
          <w:tcPr>
            <w:tcW w:w="2654"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2CCEAE" w14:textId="19F61A46" w:rsidR="00EB6592" w:rsidRPr="00204BA7" w:rsidRDefault="00C014B8" w:rsidP="007D05C2">
            <w:pPr>
              <w:framePr w:wrap="around"/>
            </w:pPr>
            <w:r w:rsidRPr="00204BA7">
              <w:t>Normal</w:t>
            </w:r>
          </w:p>
        </w:tc>
      </w:tr>
      <w:tr w:rsidR="00EB6592" w:rsidRPr="00204BA7" w14:paraId="7AD35EED" w14:textId="77777777" w:rsidTr="00943DE5">
        <w:trPr>
          <w:trHeight w:val="315"/>
        </w:trPr>
        <w:tc>
          <w:tcPr>
            <w:tcW w:w="10342" w:type="dxa"/>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B00A709" w14:textId="59431B76" w:rsidR="007C032D" w:rsidRPr="00204BA7" w:rsidRDefault="00EB6592" w:rsidP="007D05C2">
            <w:pPr>
              <w:framePr w:wrap="around"/>
            </w:pPr>
            <w:r w:rsidRPr="00204BA7">
              <w:t>Actor:</w:t>
            </w:r>
            <w:r w:rsidRPr="00204BA7">
              <w:br/>
              <w:t>- Authenticated User</w:t>
            </w:r>
            <w:r w:rsidRPr="00204BA7">
              <w:br/>
              <w:t>Summary:</w:t>
            </w:r>
            <w:r w:rsidRPr="00204BA7">
              <w:br/>
              <w:t>- This use case helps user edit profile</w:t>
            </w:r>
            <w:r w:rsidRPr="00204BA7">
              <w:br/>
              <w:t>Goal:</w:t>
            </w:r>
            <w:r w:rsidRPr="00204BA7">
              <w:br/>
              <w:t>- User can edit profile</w:t>
            </w:r>
            <w:r w:rsidRPr="00204BA7">
              <w:br/>
              <w:t>Triggers:</w:t>
            </w:r>
            <w:r w:rsidRPr="00204BA7">
              <w:br/>
              <w:t xml:space="preserve">- User </w:t>
            </w:r>
            <w:r w:rsidR="00BC410E" w:rsidRPr="00204BA7">
              <w:t>touches</w:t>
            </w:r>
            <w:r w:rsidRPr="00204BA7">
              <w:t xml:space="preserve"> on “</w:t>
            </w:r>
            <w:r w:rsidR="00A97ABB" w:rsidRPr="00204BA7">
              <w:t>Edit Profile</w:t>
            </w:r>
            <w:r w:rsidRPr="00204BA7">
              <w:t>”</w:t>
            </w:r>
            <w:r w:rsidRPr="00204BA7">
              <w:br/>
              <w:t>Precondition:</w:t>
            </w:r>
            <w:r w:rsidRPr="00204BA7">
              <w:br/>
              <w:t>- User must login to the system</w:t>
            </w:r>
          </w:p>
          <w:p w14:paraId="2393DEB4" w14:textId="51624237" w:rsidR="00EB6592" w:rsidRPr="00204BA7" w:rsidRDefault="007C032D" w:rsidP="007D05C2">
            <w:pPr>
              <w:framePr w:wrap="around"/>
            </w:pPr>
            <w:r w:rsidRPr="00204BA7">
              <w:t xml:space="preserve">- User </w:t>
            </w:r>
            <w:r w:rsidR="00C014B8" w:rsidRPr="00204BA7">
              <w:t>touches</w:t>
            </w:r>
            <w:r w:rsidRPr="00204BA7">
              <w:t xml:space="preserve"> on “View Profile”</w:t>
            </w:r>
            <w:r w:rsidR="00EB6592" w:rsidRPr="00204BA7">
              <w:br/>
              <w:t>Post Conditions:</w:t>
            </w:r>
            <w:r w:rsidR="00EB6592" w:rsidRPr="00204BA7">
              <w:br/>
              <w:t xml:space="preserve">- Success: </w:t>
            </w:r>
            <w:r w:rsidRPr="00204BA7">
              <w:t>User update</w:t>
            </w:r>
            <w:r w:rsidR="00C014B8" w:rsidRPr="00204BA7">
              <w:t>s</w:t>
            </w:r>
            <w:r w:rsidRPr="00204BA7">
              <w:t xml:space="preserve"> profile successfully. The system shows message “Update profile successfully”.</w:t>
            </w:r>
            <w:r w:rsidR="00EB6592" w:rsidRPr="00204BA7">
              <w:br/>
              <w:t>Main Success Scenario:</w:t>
            </w:r>
          </w:p>
        </w:tc>
      </w:tr>
      <w:tr w:rsidR="00E17F8A" w:rsidRPr="00204BA7" w14:paraId="2160243E"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9EDAB80" w14:textId="77777777" w:rsidR="00EB6592" w:rsidRPr="00204BA7" w:rsidRDefault="00EB6592" w:rsidP="007D05C2">
            <w:pPr>
              <w:framePr w:wrap="around"/>
            </w:pPr>
            <w:r w:rsidRPr="00204BA7">
              <w:t>Step</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DD91BA6" w14:textId="77777777" w:rsidR="00EB6592" w:rsidRPr="00204BA7" w:rsidRDefault="00EB6592" w:rsidP="007D05C2">
            <w:pPr>
              <w:framePr w:wrap="around"/>
            </w:pPr>
            <w:r w:rsidRPr="00204BA7">
              <w:t>Actor Action</w:t>
            </w:r>
          </w:p>
        </w:tc>
        <w:tc>
          <w:tcPr>
            <w:tcW w:w="5482"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D069A74" w14:textId="77777777" w:rsidR="00EB6592" w:rsidRPr="00204BA7" w:rsidRDefault="00EB6592" w:rsidP="007D05C2">
            <w:pPr>
              <w:framePr w:wrap="around"/>
            </w:pPr>
            <w:r w:rsidRPr="00204BA7">
              <w:t>System Response</w:t>
            </w:r>
          </w:p>
        </w:tc>
      </w:tr>
      <w:tr w:rsidR="00E17F8A" w:rsidRPr="00204BA7" w14:paraId="798C8608"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05B18AC" w14:textId="77777777" w:rsidR="00EB6592" w:rsidRPr="00204BA7" w:rsidRDefault="00EB6592" w:rsidP="007D05C2">
            <w:pPr>
              <w:framePr w:wrap="around"/>
            </w:pPr>
            <w:r w:rsidRPr="00204BA7">
              <w:t>1</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1CE3029" w14:textId="45F7EB4F" w:rsidR="00B86C81" w:rsidRPr="00204BA7" w:rsidRDefault="00EB6592" w:rsidP="007D05C2">
            <w:pPr>
              <w:framePr w:wrap="around"/>
            </w:pPr>
            <w:r w:rsidRPr="00204BA7">
              <w:t xml:space="preserve">User </w:t>
            </w:r>
            <w:r w:rsidR="00C7573D" w:rsidRPr="00204BA7">
              <w:t>touches</w:t>
            </w:r>
            <w:r w:rsidR="007C032D" w:rsidRPr="00204BA7">
              <w:t xml:space="preserve"> on “View profile</w:t>
            </w:r>
            <w:r w:rsidR="00A02AE5" w:rsidRPr="00204BA7">
              <w:t>”</w:t>
            </w:r>
          </w:p>
        </w:tc>
        <w:tc>
          <w:tcPr>
            <w:tcW w:w="5482"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E1A7F26" w14:textId="77777777" w:rsidR="00EB6592" w:rsidRPr="00204BA7" w:rsidRDefault="00EB6592" w:rsidP="007D05C2">
            <w:pPr>
              <w:framePr w:wrap="around"/>
            </w:pPr>
            <w:r w:rsidRPr="00204BA7">
              <w:t>Show the profile</w:t>
            </w:r>
          </w:p>
        </w:tc>
      </w:tr>
      <w:tr w:rsidR="00E17F8A" w:rsidRPr="00204BA7" w14:paraId="0D0B4C6A"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EFEC7B6" w14:textId="77777777" w:rsidR="00EB6592" w:rsidRPr="00204BA7" w:rsidRDefault="00EB6592" w:rsidP="007D05C2">
            <w:pPr>
              <w:framePr w:wrap="around"/>
            </w:pPr>
            <w:r w:rsidRPr="00204BA7">
              <w:t>2</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AC7DD79" w14:textId="77777777" w:rsidR="00C7573D" w:rsidRPr="00204BA7" w:rsidRDefault="00EB6592" w:rsidP="007D05C2">
            <w:pPr>
              <w:framePr w:wrap="around"/>
            </w:pPr>
            <w:r w:rsidRPr="00204BA7">
              <w:t xml:space="preserve">User </w:t>
            </w:r>
            <w:r w:rsidR="00C7573D" w:rsidRPr="00204BA7">
              <w:t>touches</w:t>
            </w:r>
            <w:r w:rsidR="007C032D" w:rsidRPr="00204BA7">
              <w:t xml:space="preserve"> “Edit profile”</w:t>
            </w:r>
            <w:r w:rsidR="00B3697A" w:rsidRPr="00204BA7">
              <w:t xml:space="preserve"> </w:t>
            </w:r>
            <w:r w:rsidR="00C7573D" w:rsidRPr="00204BA7">
              <w:t>(user is customer)</w:t>
            </w:r>
          </w:p>
          <w:p w14:paraId="2F9916D4" w14:textId="77777777" w:rsidR="00A02AE5" w:rsidRPr="00204BA7" w:rsidRDefault="00A02AE5" w:rsidP="007D05C2">
            <w:pPr>
              <w:framePr w:wrap="around"/>
            </w:pPr>
            <w:r w:rsidRPr="00204BA7">
              <w:t>[Alternative 1]</w:t>
            </w:r>
          </w:p>
          <w:p w14:paraId="2F404CB0" w14:textId="36DE924F" w:rsidR="00B86C81" w:rsidRPr="00204BA7" w:rsidRDefault="00B86C81" w:rsidP="007D05C2">
            <w:pPr>
              <w:framePr w:wrap="around"/>
            </w:pPr>
          </w:p>
        </w:tc>
        <w:tc>
          <w:tcPr>
            <w:tcW w:w="5482"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D497751" w14:textId="0673635A" w:rsidR="00A02AE5" w:rsidRPr="00204BA7" w:rsidRDefault="00B3697A" w:rsidP="007D05C2">
            <w:pPr>
              <w:pStyle w:val="ListParagraph"/>
              <w:framePr w:wrap="around"/>
            </w:pPr>
            <w:r w:rsidRPr="00204BA7">
              <w:t>S</w:t>
            </w:r>
            <w:r w:rsidR="00EB6592" w:rsidRPr="00204BA7">
              <w:t>how edit</w:t>
            </w:r>
            <w:r w:rsidRPr="00204BA7">
              <w:t>able</w:t>
            </w:r>
            <w:r w:rsidR="007C032D" w:rsidRPr="00204BA7">
              <w:t xml:space="preserve"> table</w:t>
            </w:r>
            <w:r w:rsidRPr="00204BA7">
              <w:t xml:space="preserve"> including </w:t>
            </w:r>
            <w:r w:rsidR="007C032D" w:rsidRPr="00204BA7">
              <w:t>information:</w:t>
            </w:r>
            <w:r w:rsidR="00E17F8A" w:rsidRPr="00204BA7">
              <w:t xml:space="preserve"> </w:t>
            </w:r>
          </w:p>
          <w:p w14:paraId="13B7302A" w14:textId="7F1680B2" w:rsidR="00A02AE5" w:rsidRPr="00204BA7" w:rsidRDefault="00A02AE5" w:rsidP="007D05C2">
            <w:pPr>
              <w:pStyle w:val="ListParagraph"/>
              <w:framePr w:wrap="around"/>
              <w:numPr>
                <w:ilvl w:val="0"/>
                <w:numId w:val="23"/>
              </w:numPr>
            </w:pPr>
            <w:r w:rsidRPr="00204BA7">
              <w:t>Name</w:t>
            </w:r>
            <w:r w:rsidR="00F6392C" w:rsidRPr="00204BA7">
              <w:t>: required textbox</w:t>
            </w:r>
          </w:p>
          <w:p w14:paraId="795D2CD3" w14:textId="7862E878" w:rsidR="00A02AE5" w:rsidRPr="00204BA7" w:rsidRDefault="00A02AE5" w:rsidP="007D05C2">
            <w:pPr>
              <w:pStyle w:val="ListParagraph"/>
              <w:framePr w:wrap="around"/>
              <w:numPr>
                <w:ilvl w:val="0"/>
                <w:numId w:val="23"/>
              </w:numPr>
            </w:pPr>
            <w:r w:rsidRPr="00204BA7">
              <w:t>Telephone Number</w:t>
            </w:r>
            <w:r w:rsidR="00F6392C" w:rsidRPr="00204BA7">
              <w:t>: required textbox</w:t>
            </w:r>
          </w:p>
          <w:p w14:paraId="717BD451" w14:textId="582CC3D9" w:rsidR="00A02AE5" w:rsidRPr="00204BA7" w:rsidRDefault="00A02AE5" w:rsidP="007D05C2">
            <w:pPr>
              <w:pStyle w:val="ListParagraph"/>
              <w:framePr w:wrap="around"/>
              <w:numPr>
                <w:ilvl w:val="0"/>
                <w:numId w:val="23"/>
              </w:numPr>
            </w:pPr>
            <w:r w:rsidRPr="00204BA7">
              <w:t>Address</w:t>
            </w:r>
            <w:r w:rsidR="00F6392C" w:rsidRPr="00204BA7">
              <w:t>: required textbox</w:t>
            </w:r>
          </w:p>
          <w:p w14:paraId="50CABEEC" w14:textId="374CDCF1" w:rsidR="00E17F8A" w:rsidRPr="00204BA7" w:rsidRDefault="00A02AE5" w:rsidP="007D05C2">
            <w:pPr>
              <w:pStyle w:val="ListParagraph"/>
              <w:framePr w:wrap="around"/>
              <w:numPr>
                <w:ilvl w:val="0"/>
                <w:numId w:val="23"/>
              </w:numPr>
            </w:pPr>
            <w:r w:rsidRPr="00204BA7">
              <w:t>Password</w:t>
            </w:r>
            <w:r w:rsidR="00F6392C" w:rsidRPr="00204BA7">
              <w:t>: required textbox</w:t>
            </w:r>
          </w:p>
        </w:tc>
      </w:tr>
      <w:tr w:rsidR="00E17F8A" w:rsidRPr="00204BA7" w14:paraId="308E4BEC"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57F2879" w14:textId="77777777" w:rsidR="00EB6592" w:rsidRPr="00204BA7" w:rsidRDefault="00EB6592" w:rsidP="007D05C2">
            <w:pPr>
              <w:framePr w:wrap="around"/>
            </w:pPr>
            <w:r w:rsidRPr="00204BA7">
              <w:t>3</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A4052A4" w14:textId="3E1BF2A5" w:rsidR="00EB6592" w:rsidRPr="00204BA7" w:rsidRDefault="00EB6592" w:rsidP="007D05C2">
            <w:pPr>
              <w:framePr w:wrap="around"/>
            </w:pPr>
            <w:r w:rsidRPr="00204BA7">
              <w:t xml:space="preserve">User </w:t>
            </w:r>
            <w:r w:rsidR="007C032D" w:rsidRPr="00204BA7">
              <w:t>edits</w:t>
            </w:r>
            <w:r w:rsidRPr="00204BA7">
              <w:t xml:space="preserve"> information</w:t>
            </w:r>
          </w:p>
        </w:tc>
        <w:tc>
          <w:tcPr>
            <w:tcW w:w="5482"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0AF4F9F" w14:textId="77777777" w:rsidR="00EB6592" w:rsidRPr="00204BA7" w:rsidRDefault="00EB6592" w:rsidP="007D05C2">
            <w:pPr>
              <w:framePr w:wrap="around"/>
            </w:pPr>
          </w:p>
        </w:tc>
      </w:tr>
      <w:tr w:rsidR="00E17F8A" w:rsidRPr="00204BA7" w14:paraId="3846F095"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E03694F" w14:textId="77777777" w:rsidR="00EB6592" w:rsidRPr="00204BA7" w:rsidRDefault="00EB6592" w:rsidP="007D05C2">
            <w:pPr>
              <w:framePr w:wrap="around"/>
            </w:pPr>
            <w:r w:rsidRPr="00204BA7">
              <w:t>4</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6674C6C" w14:textId="77777777" w:rsidR="00EB6592" w:rsidRPr="00204BA7" w:rsidRDefault="00EB6592" w:rsidP="007D05C2">
            <w:pPr>
              <w:framePr w:wrap="around"/>
            </w:pPr>
            <w:r w:rsidRPr="00204BA7">
              <w:t>User choose</w:t>
            </w:r>
            <w:r w:rsidR="00A02AE5" w:rsidRPr="00204BA7">
              <w:t>s</w:t>
            </w:r>
            <w:r w:rsidRPr="00204BA7">
              <w:t xml:space="preserve"> "</w:t>
            </w:r>
            <w:r w:rsidR="007C032D" w:rsidRPr="00204BA7">
              <w:t>Save</w:t>
            </w:r>
            <w:r w:rsidRPr="00204BA7">
              <w:t>" option</w:t>
            </w:r>
          </w:p>
          <w:p w14:paraId="6A961B8C" w14:textId="24C1E409" w:rsidR="00F6392C" w:rsidRPr="00204BA7" w:rsidRDefault="00F6392C" w:rsidP="007D05C2">
            <w:pPr>
              <w:framePr w:wrap="around"/>
            </w:pPr>
            <w:r w:rsidRPr="00204BA7">
              <w:t>[Alternative 2]</w:t>
            </w:r>
          </w:p>
          <w:p w14:paraId="43EBEDF7" w14:textId="10173C0C" w:rsidR="00F6392C" w:rsidRPr="00204BA7" w:rsidRDefault="00F6392C" w:rsidP="007D05C2">
            <w:pPr>
              <w:framePr w:wrap="around"/>
            </w:pPr>
          </w:p>
        </w:tc>
        <w:tc>
          <w:tcPr>
            <w:tcW w:w="5482"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DF51ED0" w14:textId="12836FB7" w:rsidR="00EB6592" w:rsidRPr="00204BA7" w:rsidRDefault="00E17F8A" w:rsidP="007D05C2">
            <w:pPr>
              <w:pStyle w:val="ListParagraph"/>
              <w:framePr w:wrap="around"/>
              <w:numPr>
                <w:ilvl w:val="0"/>
                <w:numId w:val="24"/>
              </w:numPr>
            </w:pPr>
            <w:r w:rsidRPr="00204BA7">
              <w:t>New profile information updated in database.</w:t>
            </w:r>
          </w:p>
          <w:p w14:paraId="4D14F6A5" w14:textId="7AF8EC82" w:rsidR="00E17F8A" w:rsidRPr="00204BA7" w:rsidRDefault="00E17F8A" w:rsidP="007D05C2">
            <w:pPr>
              <w:pStyle w:val="ListParagraph"/>
              <w:framePr w:wrap="around"/>
              <w:numPr>
                <w:ilvl w:val="0"/>
                <w:numId w:val="24"/>
              </w:numPr>
            </w:pPr>
            <w:r w:rsidRPr="00204BA7">
              <w:t>Show message: “Update profile successfully”</w:t>
            </w:r>
          </w:p>
        </w:tc>
      </w:tr>
      <w:tr w:rsidR="00EB6592" w:rsidRPr="00204BA7" w14:paraId="4DDA6CA7" w14:textId="77777777" w:rsidTr="00943DE5">
        <w:trPr>
          <w:trHeight w:val="315"/>
        </w:trPr>
        <w:tc>
          <w:tcPr>
            <w:tcW w:w="10342" w:type="dxa"/>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4885966" w14:textId="77777777" w:rsidR="00EB6592" w:rsidRPr="00204BA7" w:rsidRDefault="00EB6592" w:rsidP="007D05C2">
            <w:pPr>
              <w:framePr w:wrap="around"/>
            </w:pPr>
            <w:r w:rsidRPr="00204BA7">
              <w:t>Alternative Scenario:</w:t>
            </w:r>
          </w:p>
        </w:tc>
      </w:tr>
      <w:tr w:rsidR="00E17F8A" w:rsidRPr="00204BA7" w14:paraId="1ACF224F"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F873143" w14:textId="77777777" w:rsidR="00EB6592" w:rsidRPr="00204BA7" w:rsidRDefault="00EB6592" w:rsidP="007D05C2">
            <w:pPr>
              <w:framePr w:wrap="around"/>
            </w:pPr>
            <w:r w:rsidRPr="00204BA7">
              <w:t>Step</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079B514" w14:textId="77777777" w:rsidR="00EB6592" w:rsidRPr="00204BA7" w:rsidRDefault="00EB6592" w:rsidP="007D05C2">
            <w:pPr>
              <w:framePr w:wrap="around"/>
            </w:pPr>
            <w:r w:rsidRPr="00204BA7">
              <w:t>Actor Action</w:t>
            </w:r>
          </w:p>
        </w:tc>
        <w:tc>
          <w:tcPr>
            <w:tcW w:w="5482"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8247CA9" w14:textId="77777777" w:rsidR="00EB6592" w:rsidRPr="00204BA7" w:rsidRDefault="00EB6592" w:rsidP="007D05C2">
            <w:pPr>
              <w:framePr w:wrap="around"/>
            </w:pPr>
            <w:r w:rsidRPr="00204BA7">
              <w:t>System Response</w:t>
            </w:r>
          </w:p>
        </w:tc>
      </w:tr>
      <w:tr w:rsidR="00A02AE5" w:rsidRPr="00204BA7" w14:paraId="36293AB4"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6E4C7F5A" w14:textId="66BDECDF" w:rsidR="00A02AE5" w:rsidRPr="00204BA7" w:rsidRDefault="00A02AE5" w:rsidP="007D05C2">
            <w:pPr>
              <w:framePr w:wrap="around"/>
            </w:pPr>
            <w:r w:rsidRPr="00204BA7">
              <w:t>1</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598D0081" w14:textId="7BE5B0DD" w:rsidR="00A02AE5" w:rsidRPr="00204BA7" w:rsidRDefault="00A02AE5" w:rsidP="007D05C2">
            <w:pPr>
              <w:framePr w:wrap="around"/>
            </w:pPr>
            <w:r w:rsidRPr="00204BA7">
              <w:t>User touches “Edit profile” (user is repairer)</w:t>
            </w:r>
          </w:p>
          <w:p w14:paraId="07BE9CE7" w14:textId="77777777" w:rsidR="00A02AE5" w:rsidRPr="00204BA7" w:rsidRDefault="00A02AE5" w:rsidP="007D05C2">
            <w:pPr>
              <w:framePr w:wrap="around"/>
            </w:pPr>
          </w:p>
        </w:tc>
        <w:tc>
          <w:tcPr>
            <w:tcW w:w="5482"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56749148" w14:textId="77777777" w:rsidR="00B86C81" w:rsidRPr="00204BA7" w:rsidRDefault="00B86C81" w:rsidP="007D05C2">
            <w:pPr>
              <w:pStyle w:val="ListParagraph"/>
              <w:framePr w:wrap="around"/>
            </w:pPr>
            <w:r w:rsidRPr="00204BA7">
              <w:t xml:space="preserve">Show editable table including information: </w:t>
            </w:r>
          </w:p>
          <w:p w14:paraId="50F65EEE" w14:textId="68B30A1F" w:rsidR="00B86C81" w:rsidRPr="00204BA7" w:rsidRDefault="00B86C81" w:rsidP="007D05C2">
            <w:pPr>
              <w:pStyle w:val="ListParagraph"/>
              <w:framePr w:wrap="around"/>
              <w:numPr>
                <w:ilvl w:val="0"/>
                <w:numId w:val="23"/>
              </w:numPr>
            </w:pPr>
            <w:r w:rsidRPr="00204BA7">
              <w:t>Name</w:t>
            </w:r>
            <w:r w:rsidR="00F6392C" w:rsidRPr="00204BA7">
              <w:t>: required textbox</w:t>
            </w:r>
          </w:p>
          <w:p w14:paraId="16A4C042" w14:textId="29694B5D" w:rsidR="00B86C81" w:rsidRPr="00204BA7" w:rsidRDefault="00B86C81" w:rsidP="007D05C2">
            <w:pPr>
              <w:pStyle w:val="ListParagraph"/>
              <w:framePr w:wrap="around"/>
              <w:numPr>
                <w:ilvl w:val="0"/>
                <w:numId w:val="23"/>
              </w:numPr>
            </w:pPr>
            <w:r w:rsidRPr="00204BA7">
              <w:t>Telephone Number</w:t>
            </w:r>
            <w:r w:rsidR="00F6392C" w:rsidRPr="00204BA7">
              <w:t>: required textbox</w:t>
            </w:r>
          </w:p>
          <w:p w14:paraId="497057C0" w14:textId="14DE33B4" w:rsidR="00B86C81" w:rsidRPr="00204BA7" w:rsidRDefault="00B86C81" w:rsidP="007D05C2">
            <w:pPr>
              <w:pStyle w:val="ListParagraph"/>
              <w:framePr w:wrap="around"/>
              <w:numPr>
                <w:ilvl w:val="0"/>
                <w:numId w:val="23"/>
              </w:numPr>
            </w:pPr>
            <w:r w:rsidRPr="00204BA7">
              <w:t>Required Major</w:t>
            </w:r>
            <w:r w:rsidR="00F6392C" w:rsidRPr="00204BA7">
              <w:t>: required textbox</w:t>
            </w:r>
          </w:p>
          <w:p w14:paraId="09F2F831" w14:textId="2D10A22D" w:rsidR="00B86C81" w:rsidRPr="00204BA7" w:rsidRDefault="00B86C81" w:rsidP="007D05C2">
            <w:pPr>
              <w:pStyle w:val="ListParagraph"/>
              <w:framePr w:wrap="around"/>
              <w:numPr>
                <w:ilvl w:val="0"/>
                <w:numId w:val="23"/>
              </w:numPr>
            </w:pPr>
            <w:r w:rsidRPr="00204BA7">
              <w:t>Description</w:t>
            </w:r>
            <w:r w:rsidR="00F6392C" w:rsidRPr="00204BA7">
              <w:t>: required textbox</w:t>
            </w:r>
          </w:p>
          <w:p w14:paraId="3696117A" w14:textId="4C81F3BD" w:rsidR="00A02AE5" w:rsidRPr="00204BA7" w:rsidRDefault="00B86C81" w:rsidP="007D05C2">
            <w:pPr>
              <w:pStyle w:val="ListParagraph"/>
              <w:framePr w:wrap="around"/>
              <w:numPr>
                <w:ilvl w:val="0"/>
                <w:numId w:val="23"/>
              </w:numPr>
            </w:pPr>
            <w:r w:rsidRPr="00204BA7">
              <w:t>Password</w:t>
            </w:r>
            <w:r w:rsidR="00F6392C" w:rsidRPr="00204BA7">
              <w:t>: required textbox</w:t>
            </w:r>
          </w:p>
        </w:tc>
      </w:tr>
      <w:tr w:rsidR="00E17F8A" w:rsidRPr="00204BA7" w14:paraId="5CC7BDEB"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763EC0C" w14:textId="0A445B31" w:rsidR="00EB6592" w:rsidRPr="00204BA7" w:rsidRDefault="00A02AE5" w:rsidP="007D05C2">
            <w:pPr>
              <w:framePr w:wrap="around"/>
            </w:pPr>
            <w:r w:rsidRPr="00204BA7">
              <w:t>2</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4819B34" w14:textId="5C2386D4" w:rsidR="00F6392C" w:rsidRPr="00204BA7" w:rsidRDefault="00F6392C" w:rsidP="007D05C2">
            <w:pPr>
              <w:framePr w:wrap="around"/>
            </w:pPr>
            <w:r w:rsidRPr="00204BA7">
              <w:t>User chooses "Save" option but some of required textbox is null</w:t>
            </w:r>
          </w:p>
          <w:p w14:paraId="6F633670" w14:textId="025EDCD2" w:rsidR="00EB6592" w:rsidRPr="00204BA7" w:rsidRDefault="00EB6592" w:rsidP="007D05C2">
            <w:pPr>
              <w:framePr w:wrap="around"/>
            </w:pPr>
          </w:p>
        </w:tc>
        <w:tc>
          <w:tcPr>
            <w:tcW w:w="5482"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C2C5BBA" w14:textId="3289DD78" w:rsidR="00EB6592" w:rsidRPr="00204BA7" w:rsidRDefault="00F6392C" w:rsidP="007D05C2">
            <w:pPr>
              <w:framePr w:wrap="around"/>
            </w:pPr>
            <w:r w:rsidRPr="00204BA7">
              <w:t>Show message “This field is not null”</w:t>
            </w:r>
          </w:p>
        </w:tc>
      </w:tr>
      <w:tr w:rsidR="00EB6592" w:rsidRPr="00204BA7" w14:paraId="727B839F" w14:textId="77777777" w:rsidTr="00943DE5">
        <w:trPr>
          <w:trHeight w:val="315"/>
        </w:trPr>
        <w:tc>
          <w:tcPr>
            <w:tcW w:w="10342" w:type="dxa"/>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CDC7EB" w14:textId="77777777" w:rsidR="00EB6592" w:rsidRPr="00204BA7" w:rsidRDefault="00EB6592" w:rsidP="007D05C2">
            <w:pPr>
              <w:framePr w:wrap="around"/>
            </w:pPr>
            <w:r w:rsidRPr="00204BA7">
              <w:t>Exceptions:</w:t>
            </w:r>
          </w:p>
        </w:tc>
      </w:tr>
      <w:tr w:rsidR="00E17F8A" w:rsidRPr="00204BA7" w14:paraId="7AF18EF7"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7755158" w14:textId="77777777" w:rsidR="00EB6592" w:rsidRPr="00204BA7" w:rsidRDefault="00EB6592" w:rsidP="007D05C2">
            <w:pPr>
              <w:framePr w:wrap="around"/>
            </w:pPr>
            <w:r w:rsidRPr="00204BA7">
              <w:t>Step</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ABE43B5" w14:textId="77777777" w:rsidR="00EB6592" w:rsidRPr="00204BA7" w:rsidRDefault="00EB6592" w:rsidP="007D05C2">
            <w:pPr>
              <w:framePr w:wrap="around"/>
            </w:pPr>
            <w:r w:rsidRPr="00204BA7">
              <w:t>Actor Action</w:t>
            </w:r>
          </w:p>
        </w:tc>
        <w:tc>
          <w:tcPr>
            <w:tcW w:w="5482"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0384D13" w14:textId="77777777" w:rsidR="00EB6592" w:rsidRPr="00204BA7" w:rsidRDefault="00EB6592" w:rsidP="007D05C2">
            <w:pPr>
              <w:framePr w:wrap="around"/>
            </w:pPr>
            <w:r w:rsidRPr="00204BA7">
              <w:t>System Response</w:t>
            </w:r>
          </w:p>
        </w:tc>
      </w:tr>
      <w:tr w:rsidR="00E17F8A" w:rsidRPr="00204BA7" w14:paraId="4DC4BCE7" w14:textId="77777777" w:rsidTr="00943DE5">
        <w:trPr>
          <w:trHeight w:val="315"/>
        </w:trPr>
        <w:tc>
          <w:tcPr>
            <w:tcW w:w="1511"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0069B5C" w14:textId="77777777" w:rsidR="00EB6592" w:rsidRPr="00204BA7" w:rsidRDefault="00EB6592" w:rsidP="007D05C2">
            <w:pPr>
              <w:framePr w:wrap="around"/>
            </w:pPr>
            <w:r w:rsidRPr="00204BA7">
              <w:t>1</w:t>
            </w:r>
          </w:p>
        </w:tc>
        <w:tc>
          <w:tcPr>
            <w:tcW w:w="33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82D531" w14:textId="77777777" w:rsidR="00EB6592" w:rsidRPr="00204BA7" w:rsidRDefault="00EB6592" w:rsidP="007D05C2">
            <w:pPr>
              <w:framePr w:wrap="around"/>
            </w:pPr>
          </w:p>
        </w:tc>
        <w:tc>
          <w:tcPr>
            <w:tcW w:w="5482"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397832" w14:textId="77777777" w:rsidR="00EB6592" w:rsidRPr="00204BA7" w:rsidRDefault="00EB6592" w:rsidP="007D05C2">
            <w:pPr>
              <w:framePr w:wrap="around"/>
            </w:pPr>
            <w:r w:rsidRPr="00204BA7">
              <w:t>System show message the "System is busy" when the internet is lost</w:t>
            </w:r>
          </w:p>
        </w:tc>
      </w:tr>
      <w:tr w:rsidR="00EB6592" w:rsidRPr="00204BA7" w14:paraId="18CEA13B" w14:textId="77777777" w:rsidTr="00943DE5">
        <w:trPr>
          <w:trHeight w:val="315"/>
        </w:trPr>
        <w:tc>
          <w:tcPr>
            <w:tcW w:w="10342" w:type="dxa"/>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5574E9" w14:textId="6020D956" w:rsidR="001D79B6" w:rsidRPr="00204BA7" w:rsidRDefault="00EB6592" w:rsidP="007D05C2">
            <w:pPr>
              <w:framePr w:wrap="around"/>
            </w:pPr>
            <w:r w:rsidRPr="00204BA7">
              <w:t xml:space="preserve">Relationships: </w:t>
            </w:r>
            <w:r w:rsidR="009657C0" w:rsidRPr="00204BA7">
              <w:t xml:space="preserve">View Profile </w:t>
            </w:r>
            <w:r w:rsidRPr="00204BA7">
              <w:br/>
              <w:t>Business Rules:</w:t>
            </w:r>
            <w:r w:rsidRPr="00204BA7">
              <w:br/>
              <w:t>- User must be login to app before use this function</w:t>
            </w:r>
          </w:p>
          <w:p w14:paraId="4D6C5817" w14:textId="77777777" w:rsidR="009F7609" w:rsidRPr="00204BA7" w:rsidRDefault="009F7609" w:rsidP="007D05C2">
            <w:pPr>
              <w:pStyle w:val="ListParagraph"/>
              <w:framePr w:wrap="around"/>
              <w:numPr>
                <w:ilvl w:val="0"/>
                <w:numId w:val="23"/>
              </w:numPr>
            </w:pPr>
            <w:r w:rsidRPr="00204BA7">
              <w:t xml:space="preserve"> </w:t>
            </w:r>
            <w:r w:rsidR="001D79B6" w:rsidRPr="00204BA7">
              <w:t xml:space="preserve">Password is encrypted before </w:t>
            </w:r>
            <w:r w:rsidRPr="00204BA7">
              <w:t xml:space="preserve">being </w:t>
            </w:r>
            <w:r w:rsidR="001D79B6" w:rsidRPr="00204BA7">
              <w:t>sen</w:t>
            </w:r>
            <w:r w:rsidRPr="00204BA7">
              <w:t>t</w:t>
            </w:r>
            <w:r w:rsidR="001D79B6" w:rsidRPr="00204BA7">
              <w:t xml:space="preserve"> to system</w:t>
            </w:r>
          </w:p>
          <w:p w14:paraId="0F8FC03D" w14:textId="31D61FDC" w:rsidR="00EB6592" w:rsidRPr="00204BA7" w:rsidRDefault="009F7609" w:rsidP="007D05C2">
            <w:pPr>
              <w:pStyle w:val="ListParagraph"/>
              <w:framePr w:wrap="around"/>
              <w:numPr>
                <w:ilvl w:val="0"/>
                <w:numId w:val="23"/>
              </w:numPr>
            </w:pPr>
            <w:r w:rsidRPr="00204BA7">
              <w:t xml:space="preserve"> </w:t>
            </w:r>
            <w:r w:rsidR="00EB6592" w:rsidRPr="00204BA7">
              <w:t>System update</w:t>
            </w:r>
            <w:r w:rsidR="000A322F" w:rsidRPr="00204BA7">
              <w:t>s</w:t>
            </w:r>
            <w:r w:rsidR="001D79B6" w:rsidRPr="00204BA7">
              <w:t xml:space="preserve"> new</w:t>
            </w:r>
            <w:r w:rsidR="00EB6592" w:rsidRPr="00204BA7">
              <w:t xml:space="preserve"> user's information in database</w:t>
            </w:r>
          </w:p>
        </w:tc>
      </w:tr>
    </w:tbl>
    <w:p w14:paraId="5CA6317E" w14:textId="77777777" w:rsidR="00EB6592" w:rsidRPr="00FA43BA" w:rsidRDefault="00EB6592" w:rsidP="007D05C2">
      <w:pPr>
        <w:framePr w:wrap="around"/>
      </w:pPr>
    </w:p>
    <w:p w14:paraId="4B95D032" w14:textId="58F72700" w:rsidR="00FA43BA" w:rsidRDefault="00E07120" w:rsidP="007D05C2">
      <w:pPr>
        <w:pStyle w:val="Heading2"/>
        <w:framePr w:wrap="around"/>
      </w:pPr>
      <w:bookmarkStart w:id="39" w:name="_Toc66865319"/>
      <w:r>
        <w:t xml:space="preserve"> </w:t>
      </w:r>
      <w:r w:rsidR="009657C0">
        <w:t>View the repairer’s information</w:t>
      </w:r>
      <w:bookmarkEnd w:id="39"/>
    </w:p>
    <w:p w14:paraId="668D08C1" w14:textId="486DA661" w:rsidR="00FA43BA" w:rsidRPr="00FA43BA" w:rsidRDefault="00234FB4" w:rsidP="007D05C2">
      <w:pPr>
        <w:framePr w:wrap="around"/>
      </w:pPr>
      <w:r>
        <w:rPr>
          <w:noProof/>
        </w:rPr>
        <w:drawing>
          <wp:anchor distT="0" distB="0" distL="114300" distR="114300" simplePos="0" relativeHeight="251660288" behindDoc="1" locked="0" layoutInCell="1" allowOverlap="1" wp14:anchorId="0E90F0B0" wp14:editId="0D03E975">
            <wp:simplePos x="0" y="0"/>
            <wp:positionH relativeFrom="column">
              <wp:posOffset>808990</wp:posOffset>
            </wp:positionH>
            <wp:positionV relativeFrom="paragraph">
              <wp:posOffset>131445</wp:posOffset>
            </wp:positionV>
            <wp:extent cx="3200400" cy="1566545"/>
            <wp:effectExtent l="0" t="0" r="0" b="0"/>
            <wp:wrapTight wrapText="bothSides">
              <wp:wrapPolygon edited="0">
                <wp:start x="0" y="0"/>
                <wp:lineTo x="0" y="21276"/>
                <wp:lineTo x="21471" y="21276"/>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C9E3C8" w14:textId="6A1FDFBE" w:rsidR="00E1312C" w:rsidRDefault="00E1312C" w:rsidP="007D05C2">
      <w:pPr>
        <w:framePr w:wrap="around"/>
      </w:pPr>
    </w:p>
    <w:p w14:paraId="63D760FD" w14:textId="3F741952" w:rsidR="00234FB4" w:rsidRDefault="00234FB4" w:rsidP="007D05C2">
      <w:pPr>
        <w:framePr w:wrap="around"/>
      </w:pPr>
    </w:p>
    <w:p w14:paraId="63FC2286" w14:textId="421AB2EE" w:rsidR="00234FB4" w:rsidRDefault="00234FB4" w:rsidP="007D05C2">
      <w:pPr>
        <w:framePr w:wrap="around"/>
      </w:pPr>
    </w:p>
    <w:p w14:paraId="154F234A" w14:textId="7D8A3D4B" w:rsidR="00234FB4" w:rsidRDefault="00234FB4" w:rsidP="007D05C2">
      <w:pPr>
        <w:framePr w:wrap="around"/>
      </w:pPr>
    </w:p>
    <w:p w14:paraId="3B5E6B52" w14:textId="6A387106" w:rsidR="00234FB4" w:rsidRDefault="00234FB4" w:rsidP="007D05C2">
      <w:pPr>
        <w:framePr w:wrap="around"/>
      </w:pPr>
    </w:p>
    <w:p w14:paraId="1254E693" w14:textId="0DC6F9D8" w:rsidR="00234FB4" w:rsidRDefault="00234FB4" w:rsidP="007D05C2">
      <w:pPr>
        <w:framePr w:wrap="around"/>
      </w:pPr>
    </w:p>
    <w:p w14:paraId="256B939C" w14:textId="518AE098" w:rsidR="00234FB4" w:rsidRDefault="00234FB4" w:rsidP="007D05C2">
      <w:pPr>
        <w:framePr w:wrap="around"/>
      </w:pPr>
    </w:p>
    <w:p w14:paraId="57D705A1" w14:textId="62C01569" w:rsidR="00234FB4" w:rsidRDefault="00234FB4" w:rsidP="007D05C2">
      <w:pPr>
        <w:framePr w:wrap="around"/>
      </w:pPr>
    </w:p>
    <w:p w14:paraId="7E024631" w14:textId="4667A78E" w:rsidR="00234FB4" w:rsidRDefault="00234FB4" w:rsidP="007D05C2">
      <w:pPr>
        <w:framePr w:wrap="around"/>
      </w:pPr>
    </w:p>
    <w:p w14:paraId="1193C83B" w14:textId="06EAD674" w:rsidR="00234FB4" w:rsidRDefault="00234FB4" w:rsidP="007D05C2">
      <w:pPr>
        <w:framePr w:wrap="around"/>
      </w:pPr>
    </w:p>
    <w:p w14:paraId="7A31D1E4" w14:textId="2DDB78E5" w:rsidR="00234FB4" w:rsidRDefault="00234FB4" w:rsidP="007D05C2">
      <w:pPr>
        <w:framePr w:wrap="around"/>
      </w:pPr>
    </w:p>
    <w:p w14:paraId="57B9B518" w14:textId="6752050A" w:rsidR="00234FB4" w:rsidRDefault="00234FB4" w:rsidP="007D05C2">
      <w:pPr>
        <w:framePr w:wrap="around"/>
      </w:pPr>
    </w:p>
    <w:p w14:paraId="50984598" w14:textId="21F90171" w:rsidR="00234FB4" w:rsidRDefault="00234FB4" w:rsidP="007D05C2">
      <w:pPr>
        <w:framePr w:wrap="around"/>
      </w:pPr>
    </w:p>
    <w:p w14:paraId="68B91601" w14:textId="371EAE11" w:rsidR="00234FB4" w:rsidRDefault="00234FB4" w:rsidP="007D05C2">
      <w:pPr>
        <w:framePr w:wrap="around"/>
      </w:pPr>
    </w:p>
    <w:tbl>
      <w:tblPr>
        <w:tblW w:w="8984" w:type="dxa"/>
        <w:shd w:val="clear" w:color="auto" w:fill="FFFFFF" w:themeFill="background1"/>
        <w:tblCellMar>
          <w:left w:w="0" w:type="dxa"/>
          <w:right w:w="0" w:type="dxa"/>
        </w:tblCellMar>
        <w:tblLook w:val="04A0" w:firstRow="1" w:lastRow="0" w:firstColumn="1" w:lastColumn="0" w:noHBand="0" w:noVBand="1"/>
      </w:tblPr>
      <w:tblGrid>
        <w:gridCol w:w="1349"/>
        <w:gridCol w:w="2893"/>
        <w:gridCol w:w="3105"/>
        <w:gridCol w:w="1637"/>
      </w:tblGrid>
      <w:tr w:rsidR="00234FB4" w:rsidRPr="004B5721" w14:paraId="08F344C6" w14:textId="77777777" w:rsidTr="00603A4B">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46B71A2" w14:textId="57390420" w:rsidR="00234FB4" w:rsidRPr="004B5721" w:rsidRDefault="00234FB4" w:rsidP="007D05C2">
            <w:pPr>
              <w:framePr w:wrap="around"/>
            </w:pPr>
            <w:r w:rsidRPr="004B5721">
              <w:t>USE-UC004</w:t>
            </w:r>
          </w:p>
        </w:tc>
      </w:tr>
      <w:tr w:rsidR="000A322F" w:rsidRPr="004B5721" w14:paraId="44A826F1"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7A20923" w14:textId="77777777" w:rsidR="00234FB4" w:rsidRPr="004B5721" w:rsidRDefault="00234FB4" w:rsidP="007D05C2">
            <w:pPr>
              <w:framePr w:wrap="around"/>
            </w:pPr>
            <w:r w:rsidRPr="004B5721">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E45802C" w14:textId="7ED0FF0D" w:rsidR="00234FB4" w:rsidRPr="004B5721" w:rsidRDefault="00234FB4" w:rsidP="007D05C2">
            <w:pPr>
              <w:framePr w:wrap="around"/>
            </w:pPr>
            <w:r w:rsidRPr="004B5721">
              <w:t>UC004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B52E695" w14:textId="77777777" w:rsidR="00234FB4" w:rsidRPr="004B5721" w:rsidRDefault="00234FB4" w:rsidP="007D05C2">
            <w:pPr>
              <w:framePr w:wrap="around"/>
            </w:pPr>
            <w:r w:rsidRPr="004B5721">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664D0B9" w14:textId="77777777" w:rsidR="00234FB4" w:rsidRPr="004B5721" w:rsidRDefault="00234FB4" w:rsidP="007D05C2">
            <w:pPr>
              <w:framePr w:wrap="around"/>
            </w:pPr>
            <w:r w:rsidRPr="004B5721">
              <w:t>1.0</w:t>
            </w:r>
          </w:p>
        </w:tc>
      </w:tr>
      <w:tr w:rsidR="00234FB4" w:rsidRPr="004B5721" w14:paraId="273B9562"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EACE4F" w14:textId="77777777" w:rsidR="00234FB4" w:rsidRPr="004B5721" w:rsidRDefault="00234FB4" w:rsidP="007D05C2">
            <w:pPr>
              <w:framePr w:wrap="around"/>
            </w:pPr>
            <w:r w:rsidRPr="004B5721">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7F96F9D" w14:textId="77777777" w:rsidR="00234FB4" w:rsidRPr="004B5721" w:rsidRDefault="00234FB4" w:rsidP="007D05C2">
            <w:pPr>
              <w:framePr w:wrap="around"/>
            </w:pPr>
            <w:r w:rsidRPr="004B5721">
              <w:t>View repairer's information</w:t>
            </w:r>
          </w:p>
        </w:tc>
      </w:tr>
      <w:tr w:rsidR="00234FB4" w:rsidRPr="004B5721" w14:paraId="009C38E3"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3DE95B0" w14:textId="77777777" w:rsidR="00234FB4" w:rsidRPr="004B5721" w:rsidRDefault="00234FB4" w:rsidP="007D05C2">
            <w:pPr>
              <w:framePr w:wrap="around"/>
            </w:pPr>
            <w:r w:rsidRPr="004B5721">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D21468B" w14:textId="41E0F1E6" w:rsidR="00234FB4" w:rsidRPr="004B5721" w:rsidRDefault="00234FB4" w:rsidP="007D05C2">
            <w:pPr>
              <w:framePr w:wrap="around"/>
            </w:pPr>
            <w:r w:rsidRPr="004B5721">
              <w:t xml:space="preserve">Nguyen Xuan </w:t>
            </w:r>
            <w:proofErr w:type="spellStart"/>
            <w:r w:rsidRPr="004B5721">
              <w:t>Khanh</w:t>
            </w:r>
            <w:proofErr w:type="spellEnd"/>
            <w:r w:rsidRPr="004B5721">
              <w:t xml:space="preserve"> </w:t>
            </w:r>
            <w:proofErr w:type="spellStart"/>
            <w:r w:rsidRPr="004B5721">
              <w:t>Hoa</w:t>
            </w:r>
            <w:proofErr w:type="spellEnd"/>
          </w:p>
        </w:tc>
      </w:tr>
      <w:tr w:rsidR="000A322F" w:rsidRPr="004B5721" w14:paraId="03AB1A96"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43F0FA5" w14:textId="77777777" w:rsidR="00234FB4" w:rsidRPr="004B5721" w:rsidRDefault="00234FB4" w:rsidP="007D05C2">
            <w:pPr>
              <w:framePr w:wrap="around"/>
            </w:pPr>
            <w:r w:rsidRPr="004B5721">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247E2BF" w14:textId="09F8994D" w:rsidR="00234FB4" w:rsidRPr="004B5721" w:rsidRDefault="00234FB4" w:rsidP="007D05C2">
            <w:pPr>
              <w:framePr w:wrap="around"/>
            </w:pPr>
            <w:r w:rsidRPr="004B5721">
              <w:t>30/01/2021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AD26209" w14:textId="77777777" w:rsidR="00234FB4" w:rsidRPr="004B5721" w:rsidRDefault="00234FB4" w:rsidP="007D05C2">
            <w:pPr>
              <w:framePr w:wrap="around"/>
            </w:pPr>
            <w:r w:rsidRPr="004B5721">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407A0A8" w14:textId="0275D5F4" w:rsidR="00234FB4" w:rsidRPr="004B5721" w:rsidRDefault="00234FB4" w:rsidP="007D05C2">
            <w:pPr>
              <w:framePr w:wrap="around"/>
            </w:pPr>
            <w:r w:rsidRPr="004B5721">
              <w:t>Normal</w:t>
            </w:r>
          </w:p>
        </w:tc>
      </w:tr>
      <w:tr w:rsidR="00234FB4" w:rsidRPr="004B5721" w14:paraId="492DDEE5"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6279FE4" w14:textId="56DDDEF4" w:rsidR="00234FB4" w:rsidRPr="004B5721" w:rsidRDefault="00234FB4" w:rsidP="007D05C2">
            <w:pPr>
              <w:framePr w:wrap="around"/>
            </w:pPr>
            <w:r w:rsidRPr="004B5721">
              <w:t>Actor:</w:t>
            </w:r>
            <w:r w:rsidRPr="004B5721">
              <w:br/>
              <w:t>- Customer</w:t>
            </w:r>
            <w:r w:rsidRPr="004B5721">
              <w:br/>
              <w:t>Summary:</w:t>
            </w:r>
            <w:r w:rsidRPr="004B5721">
              <w:br/>
              <w:t>- This use case helps customer view repairer's information</w:t>
            </w:r>
            <w:r w:rsidRPr="004B5721">
              <w:br/>
              <w:t>Goal:</w:t>
            </w:r>
            <w:r w:rsidRPr="004B5721">
              <w:br/>
              <w:t>- Customer can view repairer's information</w:t>
            </w:r>
            <w:r w:rsidRPr="004B5721">
              <w:br/>
              <w:t>Triggers:</w:t>
            </w:r>
            <w:r w:rsidRPr="004B5721">
              <w:br/>
              <w:t>- Customer chooses</w:t>
            </w:r>
            <w:r w:rsidR="000A322F" w:rsidRPr="004B5721">
              <w:t xml:space="preserve"> a</w:t>
            </w:r>
            <w:r w:rsidRPr="004B5721">
              <w:t xml:space="preserve"> specific repairer</w:t>
            </w:r>
            <w:r w:rsidR="000A322F" w:rsidRPr="004B5721">
              <w:t xml:space="preserve"> in the list</w:t>
            </w:r>
            <w:r w:rsidRPr="004B5721">
              <w:br/>
              <w:t>Precondition:</w:t>
            </w:r>
            <w:r w:rsidRPr="004B5721">
              <w:br/>
              <w:t xml:space="preserve">- </w:t>
            </w:r>
            <w:r w:rsidR="00244C9C">
              <w:t>Customer must login to the system</w:t>
            </w:r>
            <w:r w:rsidRPr="004B5721">
              <w:br/>
              <w:t>Post Conditions:</w:t>
            </w:r>
            <w:r w:rsidRPr="004B5721">
              <w:br/>
              <w:t>- Success: Show repairer</w:t>
            </w:r>
            <w:r w:rsidR="000A322F" w:rsidRPr="004B5721">
              <w:t>’s</w:t>
            </w:r>
            <w:r w:rsidRPr="004B5721">
              <w:t xml:space="preserve"> information</w:t>
            </w:r>
            <w:r w:rsidRPr="004B5721">
              <w:br/>
              <w:t>Main Success Scenario:</w:t>
            </w:r>
          </w:p>
        </w:tc>
      </w:tr>
      <w:tr w:rsidR="000A322F" w:rsidRPr="004B5721" w14:paraId="23B1CAA4"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CCD4B3" w14:textId="77777777" w:rsidR="00234FB4" w:rsidRPr="004B5721" w:rsidRDefault="00234FB4" w:rsidP="007D05C2">
            <w:pPr>
              <w:framePr w:wrap="around"/>
            </w:pPr>
            <w:r w:rsidRPr="004B5721">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08CB3D" w14:textId="77777777" w:rsidR="00234FB4" w:rsidRPr="004B5721" w:rsidRDefault="00234FB4" w:rsidP="007D05C2">
            <w:pPr>
              <w:framePr w:wrap="around"/>
            </w:pPr>
            <w:r w:rsidRPr="004B5721">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C69D8E0" w14:textId="77777777" w:rsidR="00234FB4" w:rsidRPr="004B5721" w:rsidRDefault="00234FB4" w:rsidP="007D05C2">
            <w:pPr>
              <w:framePr w:wrap="around"/>
            </w:pPr>
            <w:r w:rsidRPr="004B5721">
              <w:t>System Response</w:t>
            </w:r>
          </w:p>
        </w:tc>
      </w:tr>
      <w:tr w:rsidR="000A322F" w:rsidRPr="004B5721" w14:paraId="0348DE72"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6B7B111" w14:textId="77777777" w:rsidR="00234FB4" w:rsidRPr="004B5721" w:rsidRDefault="00234FB4" w:rsidP="007D05C2">
            <w:pPr>
              <w:framePr w:wrap="around"/>
            </w:pPr>
            <w:r w:rsidRPr="004B5721">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010E1ED" w14:textId="43DA4949" w:rsidR="00234FB4" w:rsidRPr="004B5721" w:rsidRDefault="00234FB4" w:rsidP="007D05C2">
            <w:pPr>
              <w:framePr w:wrap="around"/>
            </w:pPr>
            <w:r w:rsidRPr="004B5721">
              <w:t xml:space="preserve">Customer </w:t>
            </w:r>
            <w:r w:rsidR="000A322F" w:rsidRPr="004B5721">
              <w:t>touches on the</w:t>
            </w:r>
            <w:r w:rsidRPr="004B5721">
              <w:t xml:space="preserve"> list of repaire</w:t>
            </w:r>
            <w:r w:rsidR="000A322F" w:rsidRPr="004B5721">
              <w:t>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B7E13E" w14:textId="283A591A" w:rsidR="00234FB4" w:rsidRPr="004B5721" w:rsidRDefault="00234FB4" w:rsidP="007D05C2">
            <w:pPr>
              <w:framePr w:wrap="around"/>
            </w:pPr>
            <w:r w:rsidRPr="004B5721">
              <w:t>Display</w:t>
            </w:r>
            <w:r w:rsidR="000A322F" w:rsidRPr="004B5721">
              <w:t xml:space="preserve"> the</w:t>
            </w:r>
            <w:r w:rsidRPr="004B5721">
              <w:t xml:space="preserve"> list of repairer</w:t>
            </w:r>
            <w:r w:rsidR="000A322F" w:rsidRPr="004B5721">
              <w:t>s</w:t>
            </w:r>
          </w:p>
        </w:tc>
      </w:tr>
      <w:tr w:rsidR="000A322F" w:rsidRPr="004B5721" w14:paraId="0CD36470" w14:textId="77777777" w:rsidTr="00603A4B">
        <w:trPr>
          <w:trHeight w:val="67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D8A7124" w14:textId="77777777" w:rsidR="00234FB4" w:rsidRPr="004B5721" w:rsidRDefault="00234FB4" w:rsidP="007D05C2">
            <w:pPr>
              <w:framePr w:wrap="around"/>
            </w:pPr>
            <w:r w:rsidRPr="004B5721">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232E9F" w14:textId="42537CB4" w:rsidR="00234FB4" w:rsidRPr="004B5721" w:rsidRDefault="00234FB4" w:rsidP="007D05C2">
            <w:pPr>
              <w:framePr w:wrap="around"/>
            </w:pPr>
            <w:r w:rsidRPr="004B5721">
              <w:t xml:space="preserve">Customer </w:t>
            </w:r>
            <w:r w:rsidR="0016394C" w:rsidRPr="004B5721">
              <w:t>touches</w:t>
            </w:r>
            <w:r w:rsidRPr="004B5721">
              <w:t xml:space="preserve"> on </w:t>
            </w:r>
            <w:r w:rsidR="000A322F" w:rsidRPr="004B5721">
              <w:t xml:space="preserve">a </w:t>
            </w:r>
            <w:r w:rsidRPr="004B5721">
              <w:t>specific repairer</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78FB314" w14:textId="25616D67" w:rsidR="000A322F" w:rsidRPr="004B5721" w:rsidRDefault="000A322F" w:rsidP="007D05C2">
            <w:pPr>
              <w:framePr w:wrap="around"/>
            </w:pPr>
            <w:r w:rsidRPr="004B5721">
              <w:t>S</w:t>
            </w:r>
            <w:r w:rsidR="00234FB4" w:rsidRPr="004B5721">
              <w:t>how repairer'</w:t>
            </w:r>
            <w:r w:rsidRPr="004B5721">
              <w:t>s</w:t>
            </w:r>
            <w:r w:rsidR="00234FB4" w:rsidRPr="004B5721">
              <w:t xml:space="preserve"> information</w:t>
            </w:r>
            <w:r w:rsidRPr="004B5721">
              <w:t xml:space="preserve"> which contains:</w:t>
            </w:r>
          </w:p>
          <w:p w14:paraId="25AED585" w14:textId="3F5B910B" w:rsidR="000A322F" w:rsidRPr="004B5721" w:rsidRDefault="000A322F" w:rsidP="007D05C2">
            <w:pPr>
              <w:pStyle w:val="ListParagraph"/>
              <w:framePr w:wrap="around"/>
              <w:numPr>
                <w:ilvl w:val="0"/>
                <w:numId w:val="28"/>
              </w:numPr>
            </w:pPr>
            <w:r w:rsidRPr="004B5721">
              <w:t>Name</w:t>
            </w:r>
          </w:p>
          <w:p w14:paraId="36D825DE" w14:textId="515CEC52" w:rsidR="000A322F" w:rsidRPr="004B5721" w:rsidRDefault="000A322F" w:rsidP="007D05C2">
            <w:pPr>
              <w:pStyle w:val="ListParagraph"/>
              <w:framePr w:wrap="around"/>
              <w:numPr>
                <w:ilvl w:val="0"/>
                <w:numId w:val="28"/>
              </w:numPr>
            </w:pPr>
            <w:r w:rsidRPr="004B5721">
              <w:t>Telephone Number</w:t>
            </w:r>
          </w:p>
          <w:p w14:paraId="74E2DB5B" w14:textId="15B9002E" w:rsidR="000A322F" w:rsidRPr="004B5721" w:rsidRDefault="000A322F" w:rsidP="007D05C2">
            <w:pPr>
              <w:pStyle w:val="ListParagraph"/>
              <w:framePr w:wrap="around"/>
              <w:numPr>
                <w:ilvl w:val="0"/>
                <w:numId w:val="28"/>
              </w:numPr>
            </w:pPr>
            <w:r w:rsidRPr="004B5721">
              <w:t>Repaired Major</w:t>
            </w:r>
          </w:p>
          <w:p w14:paraId="7548A5F8" w14:textId="60C8635B" w:rsidR="000A322F" w:rsidRPr="004B5721" w:rsidRDefault="000A322F" w:rsidP="007D05C2">
            <w:pPr>
              <w:pStyle w:val="ListParagraph"/>
              <w:framePr w:wrap="around"/>
              <w:numPr>
                <w:ilvl w:val="0"/>
                <w:numId w:val="28"/>
              </w:numPr>
            </w:pPr>
            <w:r w:rsidRPr="004B5721">
              <w:t>Description</w:t>
            </w:r>
          </w:p>
          <w:p w14:paraId="57C0719C" w14:textId="2BE1FC10" w:rsidR="00234FB4" w:rsidRPr="004B5721" w:rsidRDefault="00234FB4" w:rsidP="007D05C2">
            <w:pPr>
              <w:framePr w:wrap="around"/>
            </w:pPr>
            <w:r w:rsidRPr="004B5721">
              <w:br/>
            </w:r>
          </w:p>
        </w:tc>
      </w:tr>
      <w:tr w:rsidR="00234FB4" w:rsidRPr="004B5721" w14:paraId="136C1387"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4C0CC58" w14:textId="67501440" w:rsidR="00234FB4" w:rsidRPr="004B5721" w:rsidRDefault="00234FB4" w:rsidP="007D05C2">
            <w:pPr>
              <w:framePr w:wrap="around"/>
            </w:pPr>
            <w:r w:rsidRPr="004B5721">
              <w:t>Alternative Scenario:</w:t>
            </w:r>
            <w:r w:rsidR="0016394C" w:rsidRPr="004B5721">
              <w:t xml:space="preserve"> N/A</w:t>
            </w:r>
          </w:p>
        </w:tc>
      </w:tr>
      <w:tr w:rsidR="00234FB4" w:rsidRPr="004B5721" w14:paraId="533FB725"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BA6A61E" w14:textId="77777777" w:rsidR="00234FB4" w:rsidRPr="004B5721" w:rsidRDefault="00234FB4" w:rsidP="007D05C2">
            <w:pPr>
              <w:framePr w:wrap="around"/>
            </w:pPr>
            <w:r w:rsidRPr="004B5721">
              <w:t>Exceptions:</w:t>
            </w:r>
          </w:p>
        </w:tc>
      </w:tr>
      <w:tr w:rsidR="000A322F" w:rsidRPr="004B5721" w14:paraId="4D19B7CF"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E61F602" w14:textId="77777777" w:rsidR="00234FB4" w:rsidRPr="004B5721" w:rsidRDefault="00234FB4" w:rsidP="007D05C2">
            <w:pPr>
              <w:framePr w:wrap="around"/>
            </w:pPr>
            <w:r w:rsidRPr="004B5721">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F279653" w14:textId="77777777" w:rsidR="00234FB4" w:rsidRPr="004B5721" w:rsidRDefault="00234FB4" w:rsidP="007D05C2">
            <w:pPr>
              <w:framePr w:wrap="around"/>
            </w:pPr>
            <w:r w:rsidRPr="004B5721">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CBEC1B2" w14:textId="77777777" w:rsidR="00234FB4" w:rsidRPr="004B5721" w:rsidRDefault="00234FB4" w:rsidP="007D05C2">
            <w:pPr>
              <w:framePr w:wrap="around"/>
            </w:pPr>
            <w:r w:rsidRPr="004B5721">
              <w:t>System Response</w:t>
            </w:r>
          </w:p>
        </w:tc>
      </w:tr>
      <w:tr w:rsidR="000A322F" w:rsidRPr="004B5721" w14:paraId="2FEFAF03"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AD5A7C" w14:textId="77777777" w:rsidR="00234FB4" w:rsidRPr="004B5721" w:rsidRDefault="00234FB4" w:rsidP="007D05C2">
            <w:pPr>
              <w:framePr w:wrap="around"/>
            </w:pPr>
            <w:r w:rsidRPr="004B5721">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754288" w14:textId="77777777" w:rsidR="00234FB4" w:rsidRPr="004B5721" w:rsidRDefault="00234FB4"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C861C12" w14:textId="77777777" w:rsidR="00234FB4" w:rsidRPr="004B5721" w:rsidRDefault="00234FB4" w:rsidP="007D05C2">
            <w:pPr>
              <w:framePr w:wrap="around"/>
            </w:pPr>
            <w:r w:rsidRPr="004B5721">
              <w:t>System show message the "System is busy" when the internet is lost</w:t>
            </w:r>
          </w:p>
        </w:tc>
      </w:tr>
      <w:tr w:rsidR="00234FB4" w:rsidRPr="004B5721" w14:paraId="112939B4"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919E314" w14:textId="644E6692" w:rsidR="00234FB4" w:rsidRPr="004B5721" w:rsidRDefault="00234FB4" w:rsidP="007D05C2">
            <w:pPr>
              <w:framePr w:wrap="around"/>
            </w:pPr>
            <w:r w:rsidRPr="004B5721">
              <w:t xml:space="preserve">Relationships: </w:t>
            </w:r>
            <w:r w:rsidR="00C86369" w:rsidRPr="004B5721">
              <w:t xml:space="preserve">Book repairer </w:t>
            </w:r>
            <w:r w:rsidRPr="004B5721">
              <w:br/>
              <w:t>Business Rules:</w:t>
            </w:r>
            <w:r w:rsidRPr="004B5721">
              <w:br/>
              <w:t>- This function is only for Customer</w:t>
            </w:r>
            <w:r w:rsidRPr="004B5721">
              <w:br/>
              <w:t>- System show</w:t>
            </w:r>
            <w:r w:rsidR="00C86369" w:rsidRPr="004B5721">
              <w:t>s</w:t>
            </w:r>
            <w:r w:rsidRPr="004B5721">
              <w:t xml:space="preserve"> repairer info from database</w:t>
            </w:r>
          </w:p>
        </w:tc>
      </w:tr>
    </w:tbl>
    <w:p w14:paraId="2F089F9D" w14:textId="0E26DF16" w:rsidR="00234FB4" w:rsidRDefault="00234FB4" w:rsidP="007D05C2">
      <w:pPr>
        <w:framePr w:wrap="around"/>
      </w:pPr>
    </w:p>
    <w:p w14:paraId="044905EB" w14:textId="0074C152" w:rsidR="008A2EAB" w:rsidRDefault="008A2EAB" w:rsidP="007D05C2">
      <w:pPr>
        <w:framePr w:wrap="around"/>
      </w:pPr>
    </w:p>
    <w:p w14:paraId="1A291C11" w14:textId="1C6C9FFC" w:rsidR="008A2EAB" w:rsidRDefault="008A2EAB" w:rsidP="007D05C2">
      <w:pPr>
        <w:framePr w:wrap="around"/>
      </w:pPr>
    </w:p>
    <w:p w14:paraId="2A8410F7" w14:textId="59DC67B9" w:rsidR="008A2EAB" w:rsidRDefault="008A2EAB" w:rsidP="007D05C2">
      <w:pPr>
        <w:pStyle w:val="Heading2"/>
        <w:framePr w:wrap="around"/>
      </w:pPr>
      <w:bookmarkStart w:id="40" w:name="_Toc66865320"/>
      <w:r>
        <w:t>Report problem</w:t>
      </w:r>
      <w:bookmarkEnd w:id="40"/>
    </w:p>
    <w:p w14:paraId="468DF49C" w14:textId="39E6ED41" w:rsidR="008A2EAB" w:rsidRPr="008A2EAB" w:rsidRDefault="008A2EAB" w:rsidP="007D05C2">
      <w:pPr>
        <w:framePr w:wrap="around"/>
      </w:pPr>
    </w:p>
    <w:p w14:paraId="0E423B3A" w14:textId="090AC98E" w:rsidR="008A2EAB" w:rsidRDefault="008A2EAB" w:rsidP="007D05C2">
      <w:pPr>
        <w:framePr w:wrap="around"/>
      </w:pPr>
      <w:r>
        <w:rPr>
          <w:noProof/>
        </w:rPr>
        <w:drawing>
          <wp:anchor distT="0" distB="0" distL="114300" distR="114300" simplePos="0" relativeHeight="251661312" behindDoc="1" locked="0" layoutInCell="1" allowOverlap="1" wp14:anchorId="7067B6B8" wp14:editId="7DBD64DD">
            <wp:simplePos x="0" y="0"/>
            <wp:positionH relativeFrom="margin">
              <wp:posOffset>1296670</wp:posOffset>
            </wp:positionH>
            <wp:positionV relativeFrom="paragraph">
              <wp:posOffset>5715</wp:posOffset>
            </wp:positionV>
            <wp:extent cx="2921000" cy="1602740"/>
            <wp:effectExtent l="0" t="0" r="0" b="0"/>
            <wp:wrapTight wrapText="bothSides">
              <wp:wrapPolygon edited="0">
                <wp:start x="0" y="0"/>
                <wp:lineTo x="0" y="21309"/>
                <wp:lineTo x="21412" y="21309"/>
                <wp:lineTo x="214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E2EFB9" w14:textId="061393AE" w:rsidR="008532AD" w:rsidRPr="008532AD" w:rsidRDefault="008532AD" w:rsidP="007D05C2">
      <w:pPr>
        <w:framePr w:wrap="around"/>
      </w:pPr>
    </w:p>
    <w:p w14:paraId="38153D46" w14:textId="21DC6FB6" w:rsidR="008532AD" w:rsidRPr="008532AD" w:rsidRDefault="008532AD" w:rsidP="007D05C2">
      <w:pPr>
        <w:framePr w:wrap="around"/>
      </w:pPr>
    </w:p>
    <w:p w14:paraId="20B66552" w14:textId="1059CA37" w:rsidR="008532AD" w:rsidRPr="008532AD" w:rsidRDefault="008532AD" w:rsidP="007D05C2">
      <w:pPr>
        <w:framePr w:wrap="around"/>
      </w:pPr>
    </w:p>
    <w:p w14:paraId="5FAF6823" w14:textId="673ADD7B" w:rsidR="008532AD" w:rsidRPr="008532AD" w:rsidRDefault="008532AD" w:rsidP="007D05C2">
      <w:pPr>
        <w:framePr w:wrap="around"/>
      </w:pPr>
    </w:p>
    <w:p w14:paraId="584F9E8F" w14:textId="0182BCDA" w:rsidR="008532AD" w:rsidRPr="008532AD" w:rsidRDefault="008532AD" w:rsidP="007D05C2">
      <w:pPr>
        <w:framePr w:wrap="around"/>
      </w:pPr>
    </w:p>
    <w:p w14:paraId="0F93B610" w14:textId="30BC4680" w:rsidR="008532AD" w:rsidRPr="008532AD" w:rsidRDefault="008532AD" w:rsidP="007D05C2">
      <w:pPr>
        <w:framePr w:wrap="around"/>
      </w:pPr>
    </w:p>
    <w:p w14:paraId="41E974CE" w14:textId="3432CBEE" w:rsidR="008532AD" w:rsidRPr="008532AD" w:rsidRDefault="008532AD" w:rsidP="007D05C2">
      <w:pPr>
        <w:framePr w:wrap="around"/>
      </w:pPr>
    </w:p>
    <w:p w14:paraId="1BC63764" w14:textId="1E47A736" w:rsidR="008532AD" w:rsidRPr="008532AD" w:rsidRDefault="008532AD" w:rsidP="007D05C2">
      <w:pPr>
        <w:framePr w:wrap="around"/>
      </w:pPr>
    </w:p>
    <w:p w14:paraId="3DE678B7" w14:textId="4DB1E3DD" w:rsidR="008532AD" w:rsidRPr="008532AD" w:rsidRDefault="008532AD" w:rsidP="007D05C2">
      <w:pPr>
        <w:framePr w:wrap="around"/>
      </w:pPr>
    </w:p>
    <w:p w14:paraId="3C7F77E4" w14:textId="0127412B" w:rsidR="008532AD" w:rsidRPr="008532AD" w:rsidRDefault="008532AD" w:rsidP="007D05C2">
      <w:pPr>
        <w:framePr w:wrap="around"/>
      </w:pPr>
    </w:p>
    <w:p w14:paraId="59FBD235" w14:textId="2CBC0EF4" w:rsidR="008532AD" w:rsidRPr="008532AD" w:rsidRDefault="008532AD" w:rsidP="007D05C2">
      <w:pPr>
        <w:framePr w:wrap="around"/>
      </w:pPr>
    </w:p>
    <w:p w14:paraId="45966176" w14:textId="3525B5E6" w:rsidR="008532AD" w:rsidRPr="008532AD" w:rsidRDefault="008532AD" w:rsidP="007D05C2">
      <w:pPr>
        <w:framePr w:wrap="around"/>
      </w:pPr>
    </w:p>
    <w:p w14:paraId="02BFFDB8" w14:textId="1A75220F" w:rsidR="008532AD" w:rsidRPr="008532AD" w:rsidRDefault="008532AD" w:rsidP="007D05C2">
      <w:pPr>
        <w:framePr w:wrap="around"/>
      </w:pPr>
    </w:p>
    <w:p w14:paraId="1AA8655B" w14:textId="49451E9D" w:rsidR="008532AD" w:rsidRDefault="008532AD" w:rsidP="007D05C2">
      <w:pPr>
        <w:framePr w:wrap="around"/>
      </w:pPr>
    </w:p>
    <w:tbl>
      <w:tblPr>
        <w:tblW w:w="8984" w:type="dxa"/>
        <w:shd w:val="clear" w:color="auto" w:fill="FFFFFF" w:themeFill="background1"/>
        <w:tblCellMar>
          <w:left w:w="0" w:type="dxa"/>
          <w:right w:w="0" w:type="dxa"/>
        </w:tblCellMar>
        <w:tblLook w:val="04A0" w:firstRow="1" w:lastRow="0" w:firstColumn="1" w:lastColumn="0" w:noHBand="0" w:noVBand="1"/>
      </w:tblPr>
      <w:tblGrid>
        <w:gridCol w:w="1176"/>
        <w:gridCol w:w="2873"/>
        <w:gridCol w:w="1450"/>
        <w:gridCol w:w="3485"/>
      </w:tblGrid>
      <w:tr w:rsidR="008532AD" w:rsidRPr="005F5AC3" w14:paraId="38BDD600" w14:textId="77777777" w:rsidTr="00603A4B">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7AFA79C" w14:textId="522D215D" w:rsidR="008532AD" w:rsidRPr="005F5AC3" w:rsidRDefault="008532AD" w:rsidP="007D05C2">
            <w:pPr>
              <w:framePr w:wrap="around"/>
            </w:pPr>
            <w:r w:rsidRPr="005F5AC3">
              <w:t>USE-UC005</w:t>
            </w:r>
          </w:p>
        </w:tc>
      </w:tr>
      <w:tr w:rsidR="00F22104" w:rsidRPr="005F5AC3" w14:paraId="110F89A7"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C79F08" w14:textId="77777777" w:rsidR="008532AD" w:rsidRPr="005F5AC3" w:rsidRDefault="008532AD" w:rsidP="007D05C2">
            <w:pPr>
              <w:framePr w:wrap="around"/>
            </w:pPr>
            <w:r w:rsidRPr="005F5AC3">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62CD85D" w14:textId="677B4C03" w:rsidR="008532AD" w:rsidRPr="005F5AC3" w:rsidRDefault="008532AD" w:rsidP="007D05C2">
            <w:pPr>
              <w:framePr w:wrap="around"/>
            </w:pPr>
            <w:r w:rsidRPr="005F5AC3">
              <w:t>UC005</w:t>
            </w:r>
          </w:p>
        </w:tc>
        <w:tc>
          <w:tcPr>
            <w:tcW w:w="103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175352F" w14:textId="77777777" w:rsidR="008532AD" w:rsidRPr="005F5AC3" w:rsidRDefault="008532AD" w:rsidP="007D05C2">
            <w:pPr>
              <w:framePr w:wrap="around"/>
            </w:pPr>
            <w:r w:rsidRPr="005F5AC3">
              <w:t>Use Case Version</w:t>
            </w:r>
          </w:p>
        </w:tc>
        <w:tc>
          <w:tcPr>
            <w:tcW w:w="338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863E44" w14:textId="77777777" w:rsidR="008532AD" w:rsidRPr="005F5AC3" w:rsidRDefault="008532AD" w:rsidP="007D05C2">
            <w:pPr>
              <w:framePr w:wrap="around"/>
            </w:pPr>
            <w:r w:rsidRPr="005F5AC3">
              <w:t>1.0</w:t>
            </w:r>
          </w:p>
        </w:tc>
      </w:tr>
      <w:tr w:rsidR="004C0F69" w:rsidRPr="005F5AC3" w14:paraId="4B8BD3A9"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C208212" w14:textId="77777777" w:rsidR="008532AD" w:rsidRPr="005F5AC3" w:rsidRDefault="008532AD" w:rsidP="007D05C2">
            <w:pPr>
              <w:framePr w:wrap="around"/>
            </w:pPr>
            <w:r w:rsidRPr="005F5AC3">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62A9B12" w14:textId="77E4691D" w:rsidR="008532AD" w:rsidRPr="005F5AC3" w:rsidRDefault="008532AD" w:rsidP="007D05C2">
            <w:pPr>
              <w:framePr w:wrap="around"/>
            </w:pPr>
            <w:r w:rsidRPr="005F5AC3">
              <w:t>Report problem</w:t>
            </w:r>
          </w:p>
        </w:tc>
      </w:tr>
      <w:tr w:rsidR="004C0F69" w:rsidRPr="005F5AC3" w14:paraId="1C8B079D"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E43D73B" w14:textId="77777777" w:rsidR="008532AD" w:rsidRPr="005F5AC3" w:rsidRDefault="008532AD" w:rsidP="007D05C2">
            <w:pPr>
              <w:framePr w:wrap="around"/>
            </w:pPr>
            <w:r w:rsidRPr="005F5AC3">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BA4CE4C" w14:textId="77777777" w:rsidR="008532AD" w:rsidRPr="005F5AC3" w:rsidRDefault="008532AD" w:rsidP="007D05C2">
            <w:pPr>
              <w:framePr w:wrap="around"/>
            </w:pPr>
            <w:r w:rsidRPr="005F5AC3">
              <w:t xml:space="preserve">Nguyen Xuan </w:t>
            </w:r>
            <w:proofErr w:type="spellStart"/>
            <w:r w:rsidRPr="005F5AC3">
              <w:t>Khanh</w:t>
            </w:r>
            <w:proofErr w:type="spellEnd"/>
            <w:r w:rsidRPr="005F5AC3">
              <w:t xml:space="preserve"> </w:t>
            </w:r>
            <w:proofErr w:type="spellStart"/>
            <w:r w:rsidRPr="005F5AC3">
              <w:t>Hoa</w:t>
            </w:r>
            <w:proofErr w:type="spellEnd"/>
          </w:p>
        </w:tc>
      </w:tr>
      <w:tr w:rsidR="00F22104" w:rsidRPr="005F5AC3" w14:paraId="28721F54"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CAFC8E3" w14:textId="77777777" w:rsidR="008532AD" w:rsidRPr="005F5AC3" w:rsidRDefault="008532AD" w:rsidP="007D05C2">
            <w:pPr>
              <w:framePr w:wrap="around"/>
            </w:pPr>
            <w:r w:rsidRPr="005F5AC3">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EBA5E72" w14:textId="77777777" w:rsidR="008532AD" w:rsidRPr="005F5AC3" w:rsidRDefault="008532AD" w:rsidP="007D05C2">
            <w:pPr>
              <w:framePr w:wrap="around"/>
            </w:pPr>
            <w:r w:rsidRPr="005F5AC3">
              <w:t>30/01/2021</w:t>
            </w:r>
          </w:p>
        </w:tc>
        <w:tc>
          <w:tcPr>
            <w:tcW w:w="103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C5F4CE" w14:textId="77777777" w:rsidR="008532AD" w:rsidRPr="005F5AC3" w:rsidRDefault="008532AD" w:rsidP="007D05C2">
            <w:pPr>
              <w:framePr w:wrap="around"/>
            </w:pPr>
            <w:r w:rsidRPr="005F5AC3">
              <w:t>Priority</w:t>
            </w:r>
          </w:p>
        </w:tc>
        <w:tc>
          <w:tcPr>
            <w:tcW w:w="338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B4D8849" w14:textId="7A9E7DD2" w:rsidR="008532AD" w:rsidRPr="005F5AC3" w:rsidRDefault="008532AD" w:rsidP="007D05C2">
            <w:pPr>
              <w:framePr w:wrap="around"/>
            </w:pPr>
            <w:r w:rsidRPr="005F5AC3">
              <w:t>High</w:t>
            </w:r>
          </w:p>
        </w:tc>
      </w:tr>
      <w:tr w:rsidR="008532AD" w:rsidRPr="005F5AC3" w14:paraId="5B72F2E1"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D28A5F1" w14:textId="07BCC483" w:rsidR="008532AD" w:rsidRPr="005F5AC3" w:rsidRDefault="008532AD" w:rsidP="007D05C2">
            <w:pPr>
              <w:framePr w:wrap="around"/>
            </w:pPr>
            <w:r w:rsidRPr="005F5AC3">
              <w:t>Actor:</w:t>
            </w:r>
            <w:r w:rsidRPr="005F5AC3">
              <w:br/>
              <w:t>- Customer</w:t>
            </w:r>
            <w:r w:rsidRPr="005F5AC3">
              <w:br/>
              <w:t>Summary:</w:t>
            </w:r>
            <w:r w:rsidRPr="005F5AC3">
              <w:br/>
            </w:r>
            <w:r w:rsidRPr="005F5AC3">
              <w:lastRenderedPageBreak/>
              <w:t>- This use case helps customer give information about problem that needs repairing to the system</w:t>
            </w:r>
            <w:r w:rsidRPr="005F5AC3">
              <w:br/>
              <w:t>Goal:</w:t>
            </w:r>
            <w:r w:rsidRPr="005F5AC3">
              <w:br/>
              <w:t>- Customer can report problem</w:t>
            </w:r>
            <w:r w:rsidRPr="005F5AC3">
              <w:br/>
              <w:t>Triggers:</w:t>
            </w:r>
            <w:r w:rsidRPr="005F5AC3">
              <w:br/>
              <w:t>- Customer touches on “Report</w:t>
            </w:r>
            <w:r w:rsidR="009B586C" w:rsidRPr="005F5AC3">
              <w:t xml:space="preserve"> Problem</w:t>
            </w:r>
            <w:r w:rsidRPr="005F5AC3">
              <w:t>”</w:t>
            </w:r>
            <w:r w:rsidRPr="005F5AC3">
              <w:br/>
              <w:t>Precondition:</w:t>
            </w:r>
            <w:r w:rsidRPr="005F5AC3">
              <w:br/>
              <w:t xml:space="preserve">- </w:t>
            </w:r>
            <w:r w:rsidR="00244C9C">
              <w:t>Customer must login into the system</w:t>
            </w:r>
            <w:r w:rsidRPr="005F5AC3">
              <w:br/>
              <w:t>Post Conditions:</w:t>
            </w:r>
            <w:r w:rsidRPr="005F5AC3">
              <w:br/>
              <w:t xml:space="preserve">- Success: </w:t>
            </w:r>
            <w:r w:rsidR="00D03520" w:rsidRPr="005F5AC3">
              <w:t xml:space="preserve">System </w:t>
            </w:r>
            <w:r w:rsidR="004C0F69" w:rsidRPr="005F5AC3">
              <w:t>suggests</w:t>
            </w:r>
            <w:r w:rsidR="00D03520" w:rsidRPr="005F5AC3">
              <w:t xml:space="preserve"> repairer that can solve customer’s problem</w:t>
            </w:r>
            <w:r w:rsidRPr="005F5AC3">
              <w:br/>
              <w:t>Main Success Scenario:</w:t>
            </w:r>
          </w:p>
        </w:tc>
      </w:tr>
      <w:tr w:rsidR="00F22104" w:rsidRPr="005F5AC3" w14:paraId="431A0BFF"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DC83E4" w14:textId="77777777" w:rsidR="008532AD" w:rsidRPr="005F5AC3" w:rsidRDefault="008532AD" w:rsidP="007D05C2">
            <w:pPr>
              <w:framePr w:wrap="around"/>
            </w:pPr>
            <w:r w:rsidRPr="005F5AC3">
              <w:lastRenderedPageBreak/>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DBCC016" w14:textId="77777777" w:rsidR="008532AD" w:rsidRPr="005F5AC3" w:rsidRDefault="008532AD" w:rsidP="007D05C2">
            <w:pPr>
              <w:framePr w:wrap="around"/>
            </w:pPr>
            <w:r w:rsidRPr="005F5AC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D21C1F0" w14:textId="77777777" w:rsidR="008532AD" w:rsidRPr="005F5AC3" w:rsidRDefault="008532AD" w:rsidP="007D05C2">
            <w:pPr>
              <w:framePr w:wrap="around"/>
            </w:pPr>
            <w:r w:rsidRPr="005F5AC3">
              <w:t>System Response</w:t>
            </w:r>
          </w:p>
        </w:tc>
      </w:tr>
      <w:tr w:rsidR="00F22104" w:rsidRPr="005F5AC3" w14:paraId="22414737"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94B208F" w14:textId="77777777" w:rsidR="008532AD" w:rsidRPr="005F5AC3" w:rsidRDefault="008532AD" w:rsidP="007D05C2">
            <w:pPr>
              <w:framePr w:wrap="around"/>
            </w:pPr>
            <w:r w:rsidRPr="005F5AC3">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2CEF82" w14:textId="0892CCAF" w:rsidR="008532AD" w:rsidRPr="005F5AC3" w:rsidRDefault="008532AD" w:rsidP="007D05C2">
            <w:pPr>
              <w:framePr w:wrap="around"/>
            </w:pPr>
            <w:r w:rsidRPr="005F5AC3">
              <w:t xml:space="preserve">Customer touches on </w:t>
            </w:r>
            <w:r w:rsidR="00D03520" w:rsidRPr="005F5AC3">
              <w:t>“Report problem”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0C2FDB4" w14:textId="563F8F78" w:rsidR="008532AD" w:rsidRPr="005F5AC3" w:rsidRDefault="008532AD" w:rsidP="007D05C2">
            <w:pPr>
              <w:framePr w:wrap="around"/>
            </w:pPr>
            <w:r w:rsidRPr="005F5AC3">
              <w:t xml:space="preserve">Display the </w:t>
            </w:r>
            <w:r w:rsidR="00D03520" w:rsidRPr="005F5AC3">
              <w:t>report problem view that includes information:</w:t>
            </w:r>
          </w:p>
          <w:p w14:paraId="5F6FC330" w14:textId="2238BAAA" w:rsidR="00D03520" w:rsidRPr="005F5AC3" w:rsidRDefault="00D03520" w:rsidP="007D05C2">
            <w:pPr>
              <w:pStyle w:val="ListParagraph"/>
              <w:framePr w:wrap="around"/>
              <w:numPr>
                <w:ilvl w:val="0"/>
                <w:numId w:val="29"/>
              </w:numPr>
            </w:pPr>
            <w:r w:rsidRPr="005F5AC3">
              <w:t>Problem info: textbox</w:t>
            </w:r>
          </w:p>
          <w:p w14:paraId="755DC872" w14:textId="43B9BF08" w:rsidR="00D03520" w:rsidRPr="005F5AC3" w:rsidRDefault="00896CDB" w:rsidP="007D05C2">
            <w:pPr>
              <w:pStyle w:val="ListParagraph"/>
              <w:framePr w:wrap="around"/>
              <w:numPr>
                <w:ilvl w:val="0"/>
                <w:numId w:val="29"/>
              </w:numPr>
            </w:pPr>
            <w:r w:rsidRPr="005F5AC3">
              <w:t>Problem image: camera image</w:t>
            </w:r>
          </w:p>
          <w:p w14:paraId="5D76521A" w14:textId="77777777" w:rsidR="00D03520" w:rsidRPr="005F5AC3" w:rsidRDefault="00D03520" w:rsidP="007D05C2">
            <w:pPr>
              <w:framePr w:wrap="around"/>
            </w:pPr>
          </w:p>
          <w:p w14:paraId="00ED14BD" w14:textId="32ADCDF5" w:rsidR="00D03520" w:rsidRPr="005F5AC3" w:rsidRDefault="00D03520" w:rsidP="007D05C2">
            <w:pPr>
              <w:framePr w:wrap="around"/>
            </w:pPr>
          </w:p>
        </w:tc>
      </w:tr>
      <w:tr w:rsidR="00F22104" w:rsidRPr="005F5AC3" w14:paraId="54EA25C5" w14:textId="77777777" w:rsidTr="00603A4B">
        <w:trPr>
          <w:trHeight w:val="67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67712725" w14:textId="35B7DEB8" w:rsidR="004C0F69" w:rsidRPr="005F5AC3" w:rsidRDefault="004C0F69" w:rsidP="007D05C2">
            <w:pPr>
              <w:framePr w:wrap="around"/>
            </w:pPr>
            <w:r w:rsidRPr="005F5AC3">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AF7920A" w14:textId="62EDFAED" w:rsidR="004C0F69" w:rsidRPr="005F5AC3" w:rsidRDefault="004C0F69" w:rsidP="007D05C2">
            <w:pPr>
              <w:framePr w:wrap="around"/>
            </w:pPr>
            <w:r w:rsidRPr="005F5AC3">
              <w:t xml:space="preserve">Customer provide information about problem by input problem info/send </w:t>
            </w:r>
            <w:r w:rsidR="00F22104" w:rsidRPr="005F5AC3">
              <w:t xml:space="preserve">problem </w:t>
            </w:r>
            <w:r w:rsidRPr="005F5AC3">
              <w:t>image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6AA78D5" w14:textId="77777777" w:rsidR="004C0F69" w:rsidRPr="005F5AC3" w:rsidRDefault="004C0F69" w:rsidP="007D05C2">
            <w:pPr>
              <w:framePr w:wrap="around"/>
            </w:pPr>
          </w:p>
        </w:tc>
      </w:tr>
      <w:tr w:rsidR="00F22104" w:rsidRPr="005F5AC3" w14:paraId="4EA4F8EB" w14:textId="77777777" w:rsidTr="00603A4B">
        <w:trPr>
          <w:trHeight w:val="67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D55D76F" w14:textId="14B861E2" w:rsidR="008532AD" w:rsidRPr="005F5AC3" w:rsidRDefault="004C0F69" w:rsidP="007D05C2">
            <w:pPr>
              <w:framePr w:wrap="around"/>
            </w:pPr>
            <w:r w:rsidRPr="005F5AC3">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857C750" w14:textId="77777777" w:rsidR="008532AD" w:rsidRPr="005F5AC3" w:rsidRDefault="008532AD" w:rsidP="007D05C2">
            <w:pPr>
              <w:framePr w:wrap="around"/>
            </w:pPr>
            <w:r w:rsidRPr="005F5AC3">
              <w:t xml:space="preserve">Customer </w:t>
            </w:r>
            <w:r w:rsidR="004C0F69" w:rsidRPr="005F5AC3">
              <w:t>touches on “report” button</w:t>
            </w:r>
          </w:p>
          <w:p w14:paraId="2136831F" w14:textId="44ECB84E" w:rsidR="00F22104" w:rsidRPr="005F5AC3" w:rsidRDefault="00F22104" w:rsidP="007D05C2">
            <w:pPr>
              <w:framePr w:wrap="around"/>
            </w:pPr>
            <w:r w:rsidRPr="005F5AC3">
              <w:t>[Alternative 1]</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63E005B" w14:textId="59338DAF" w:rsidR="004C0F69" w:rsidRPr="005F5AC3" w:rsidRDefault="004C0F69" w:rsidP="007D05C2">
            <w:pPr>
              <w:framePr w:wrap="around"/>
            </w:pPr>
            <w:r w:rsidRPr="005F5AC3">
              <w:t>System records that problem and</w:t>
            </w:r>
          </w:p>
          <w:p w14:paraId="056A0095" w14:textId="22A619AC" w:rsidR="008532AD" w:rsidRPr="005F5AC3" w:rsidRDefault="004C0F69" w:rsidP="007D05C2">
            <w:pPr>
              <w:framePr w:wrap="around"/>
            </w:pPr>
            <w:r w:rsidRPr="005F5AC3">
              <w:t>suggest the repairer</w:t>
            </w:r>
            <w:r w:rsidR="008532AD" w:rsidRPr="005F5AC3">
              <w:br/>
            </w:r>
          </w:p>
        </w:tc>
      </w:tr>
      <w:tr w:rsidR="008532AD" w:rsidRPr="005F5AC3" w14:paraId="31C0E201"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9EE3054" w14:textId="3CB8453A" w:rsidR="00F22104" w:rsidRPr="005F5AC3" w:rsidRDefault="008532AD" w:rsidP="007D05C2">
            <w:pPr>
              <w:framePr w:wrap="around"/>
            </w:pPr>
            <w:r w:rsidRPr="005F5AC3">
              <w:t xml:space="preserve">Alternative Scenario: </w:t>
            </w:r>
          </w:p>
        </w:tc>
      </w:tr>
      <w:tr w:rsidR="00F22104" w:rsidRPr="005F5AC3" w14:paraId="39884B29"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D1ACF54" w14:textId="77777777" w:rsidR="00F22104" w:rsidRPr="005F5AC3" w:rsidRDefault="00F22104" w:rsidP="007D05C2">
            <w:pPr>
              <w:framePr w:wrap="around"/>
            </w:pPr>
            <w:r w:rsidRPr="005F5AC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89097D2" w14:textId="77777777" w:rsidR="00F22104" w:rsidRPr="005F5AC3" w:rsidRDefault="00F22104" w:rsidP="007D05C2">
            <w:pPr>
              <w:framePr w:wrap="around"/>
            </w:pPr>
            <w:r w:rsidRPr="005F5AC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E1CFFA5" w14:textId="77777777" w:rsidR="00F22104" w:rsidRPr="005F5AC3" w:rsidRDefault="00F22104" w:rsidP="007D05C2">
            <w:pPr>
              <w:framePr w:wrap="around"/>
            </w:pPr>
            <w:r w:rsidRPr="005F5AC3">
              <w:t>System Response</w:t>
            </w:r>
          </w:p>
        </w:tc>
      </w:tr>
      <w:tr w:rsidR="00F22104" w:rsidRPr="005F5AC3" w14:paraId="123B2864" w14:textId="4AAA06D1" w:rsidTr="00603A4B">
        <w:trPr>
          <w:trHeight w:val="585"/>
        </w:trPr>
        <w:tc>
          <w:tcPr>
            <w:tcW w:w="1175" w:type="dxa"/>
            <w:tcBorders>
              <w:top w:val="single" w:sz="6" w:space="0" w:color="CCCCCC"/>
              <w:left w:val="single" w:sz="6" w:space="0" w:color="000000"/>
              <w:bottom w:val="single" w:sz="6" w:space="0" w:color="000000"/>
              <w:right w:val="single" w:sz="4" w:space="0" w:color="auto"/>
            </w:tcBorders>
            <w:shd w:val="clear" w:color="auto" w:fill="FFFFFF" w:themeFill="background1"/>
            <w:tcMar>
              <w:top w:w="30" w:type="dxa"/>
              <w:left w:w="45" w:type="dxa"/>
              <w:bottom w:w="30" w:type="dxa"/>
              <w:right w:w="45" w:type="dxa"/>
            </w:tcMar>
          </w:tcPr>
          <w:p w14:paraId="04177048" w14:textId="64AEC0C1" w:rsidR="00F22104" w:rsidRPr="005F5AC3" w:rsidRDefault="00F22104" w:rsidP="007D05C2">
            <w:pPr>
              <w:framePr w:wrap="around"/>
            </w:pPr>
            <w:r w:rsidRPr="005F5AC3">
              <w:t>1</w:t>
            </w:r>
          </w:p>
        </w:tc>
        <w:tc>
          <w:tcPr>
            <w:tcW w:w="3384" w:type="dxa"/>
            <w:tcBorders>
              <w:top w:val="single" w:sz="6" w:space="0" w:color="CCCCCC"/>
              <w:left w:val="single" w:sz="4" w:space="0" w:color="auto"/>
              <w:bottom w:val="single" w:sz="6" w:space="0" w:color="000000"/>
              <w:right w:val="single" w:sz="4" w:space="0" w:color="auto"/>
            </w:tcBorders>
            <w:shd w:val="clear" w:color="auto" w:fill="FFFFFF" w:themeFill="background1"/>
          </w:tcPr>
          <w:p w14:paraId="7718345A" w14:textId="0233237C" w:rsidR="00F22104" w:rsidRPr="005F5AC3" w:rsidRDefault="00F22104" w:rsidP="007D05C2">
            <w:pPr>
              <w:framePr w:wrap="around"/>
            </w:pPr>
            <w:r w:rsidRPr="005F5AC3">
              <w:t>Both problem info and problem image are null</w:t>
            </w:r>
          </w:p>
        </w:tc>
        <w:tc>
          <w:tcPr>
            <w:tcW w:w="4425" w:type="dxa"/>
            <w:gridSpan w:val="2"/>
            <w:tcBorders>
              <w:top w:val="single" w:sz="6" w:space="0" w:color="CCCCCC"/>
              <w:left w:val="single" w:sz="4" w:space="0" w:color="auto"/>
              <w:bottom w:val="single" w:sz="6" w:space="0" w:color="000000"/>
              <w:right w:val="single" w:sz="6" w:space="0" w:color="000000"/>
            </w:tcBorders>
            <w:shd w:val="clear" w:color="auto" w:fill="FFFFFF" w:themeFill="background1"/>
          </w:tcPr>
          <w:p w14:paraId="77D468E6" w14:textId="6F3382B8" w:rsidR="00F22104" w:rsidRPr="005F5AC3" w:rsidRDefault="00F22104" w:rsidP="007D05C2">
            <w:pPr>
              <w:framePr w:wrap="around"/>
            </w:pPr>
            <w:r w:rsidRPr="005F5AC3">
              <w:t>Show message “</w:t>
            </w:r>
            <w:r w:rsidR="009C0A55" w:rsidRPr="005F5AC3">
              <w:t>Problem information is empty</w:t>
            </w:r>
            <w:r w:rsidRPr="005F5AC3">
              <w:t>”</w:t>
            </w:r>
          </w:p>
        </w:tc>
      </w:tr>
      <w:tr w:rsidR="008532AD" w:rsidRPr="005F5AC3" w14:paraId="70D9FCEA"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FAB11E2" w14:textId="77777777" w:rsidR="008532AD" w:rsidRPr="005F5AC3" w:rsidRDefault="008532AD" w:rsidP="007D05C2">
            <w:pPr>
              <w:framePr w:wrap="around"/>
            </w:pPr>
            <w:r w:rsidRPr="005F5AC3">
              <w:t>Exceptions:</w:t>
            </w:r>
          </w:p>
        </w:tc>
      </w:tr>
      <w:tr w:rsidR="00F22104" w:rsidRPr="005F5AC3" w14:paraId="4192182F"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C899D6" w14:textId="77777777" w:rsidR="008532AD" w:rsidRPr="005F5AC3" w:rsidRDefault="008532AD" w:rsidP="007D05C2">
            <w:pPr>
              <w:framePr w:wrap="around"/>
            </w:pPr>
            <w:r w:rsidRPr="005F5AC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C29843" w14:textId="77777777" w:rsidR="008532AD" w:rsidRPr="005F5AC3" w:rsidRDefault="008532AD" w:rsidP="007D05C2">
            <w:pPr>
              <w:framePr w:wrap="around"/>
            </w:pPr>
            <w:r w:rsidRPr="005F5AC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57FD02" w14:textId="77777777" w:rsidR="008532AD" w:rsidRPr="005F5AC3" w:rsidRDefault="008532AD" w:rsidP="007D05C2">
            <w:pPr>
              <w:framePr w:wrap="around"/>
            </w:pPr>
            <w:r w:rsidRPr="005F5AC3">
              <w:t>System Response</w:t>
            </w:r>
          </w:p>
        </w:tc>
      </w:tr>
      <w:tr w:rsidR="00F22104" w:rsidRPr="005F5AC3" w14:paraId="39B71A83"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CB6907A" w14:textId="77777777" w:rsidR="008532AD" w:rsidRPr="005F5AC3" w:rsidRDefault="008532AD" w:rsidP="007D05C2">
            <w:pPr>
              <w:framePr w:wrap="around"/>
            </w:pPr>
            <w:r w:rsidRPr="005F5AC3">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D16426" w14:textId="77777777" w:rsidR="008532AD" w:rsidRPr="005F5AC3" w:rsidRDefault="008532AD"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5FBD8C0" w14:textId="77777777" w:rsidR="008532AD" w:rsidRPr="005F5AC3" w:rsidRDefault="008532AD" w:rsidP="007D05C2">
            <w:pPr>
              <w:framePr w:wrap="around"/>
            </w:pPr>
            <w:r w:rsidRPr="005F5AC3">
              <w:t>System show message the "System is busy" when the internet is lost</w:t>
            </w:r>
          </w:p>
        </w:tc>
      </w:tr>
      <w:tr w:rsidR="008532AD" w:rsidRPr="005F5AC3" w14:paraId="2C63AF2B"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DDCC23" w14:textId="77777777" w:rsidR="008532AD" w:rsidRPr="005F5AC3" w:rsidRDefault="008532AD" w:rsidP="007D05C2">
            <w:pPr>
              <w:framePr w:wrap="around"/>
            </w:pPr>
            <w:r w:rsidRPr="005F5AC3">
              <w:t xml:space="preserve">Relationships: Book repairer </w:t>
            </w:r>
            <w:r w:rsidRPr="005F5AC3">
              <w:br/>
              <w:t>Business Rules:</w:t>
            </w:r>
            <w:r w:rsidRPr="005F5AC3">
              <w:br/>
              <w:t>- This function is only for Customer</w:t>
            </w:r>
          </w:p>
          <w:p w14:paraId="4080E87C" w14:textId="4D2AACF8" w:rsidR="004E7F7F" w:rsidRPr="005F5AC3" w:rsidRDefault="004E7F7F" w:rsidP="007D05C2">
            <w:pPr>
              <w:pStyle w:val="ListParagraph"/>
              <w:framePr w:wrap="around"/>
              <w:numPr>
                <w:ilvl w:val="0"/>
                <w:numId w:val="29"/>
              </w:numPr>
            </w:pPr>
            <w:r w:rsidRPr="005F5AC3">
              <w:t>Customer must input problem info or send image problem</w:t>
            </w:r>
          </w:p>
        </w:tc>
      </w:tr>
    </w:tbl>
    <w:p w14:paraId="7BB43C9B" w14:textId="2B2517AE" w:rsidR="008532AD" w:rsidRDefault="008532AD" w:rsidP="007D05C2">
      <w:pPr>
        <w:framePr w:wrap="around"/>
      </w:pPr>
    </w:p>
    <w:p w14:paraId="490A41E8" w14:textId="298F3700" w:rsidR="005F5AC3" w:rsidRDefault="005F5AC3" w:rsidP="007D05C2">
      <w:pPr>
        <w:framePr w:wrap="around"/>
      </w:pPr>
    </w:p>
    <w:p w14:paraId="763DCD0B" w14:textId="1DE48675" w:rsidR="005F5AC3" w:rsidRDefault="005F5AC3" w:rsidP="007D05C2">
      <w:pPr>
        <w:framePr w:wrap="around"/>
      </w:pPr>
    </w:p>
    <w:p w14:paraId="0E9F41DB" w14:textId="5D4A606A" w:rsidR="005F5AC3" w:rsidRDefault="00196DF3" w:rsidP="007D05C2">
      <w:pPr>
        <w:pStyle w:val="Heading2"/>
        <w:framePr w:wrap="around"/>
      </w:pPr>
      <w:bookmarkStart w:id="41" w:name="_Toc66865321"/>
      <w:r>
        <w:t>View order history</w:t>
      </w:r>
      <w:bookmarkEnd w:id="41"/>
    </w:p>
    <w:p w14:paraId="75532D02" w14:textId="49022BB5" w:rsidR="00196DF3" w:rsidRDefault="00196DF3" w:rsidP="007D05C2">
      <w:pPr>
        <w:framePr w:wrap="around"/>
      </w:pPr>
    </w:p>
    <w:p w14:paraId="7F7E881B" w14:textId="314DD7C0" w:rsidR="00196DF3" w:rsidRDefault="00196DF3" w:rsidP="007D05C2">
      <w:pPr>
        <w:framePr w:wrap="around"/>
      </w:pPr>
    </w:p>
    <w:p w14:paraId="71FBA91C" w14:textId="125AAE74" w:rsidR="00196DF3" w:rsidRDefault="00CF19A7" w:rsidP="007D05C2">
      <w:pPr>
        <w:framePr w:wrap="around"/>
      </w:pPr>
      <w:r>
        <w:rPr>
          <w:noProof/>
        </w:rPr>
        <w:drawing>
          <wp:anchor distT="0" distB="0" distL="114300" distR="114300" simplePos="0" relativeHeight="251662336" behindDoc="1" locked="0" layoutInCell="1" allowOverlap="1" wp14:anchorId="1D5D3760" wp14:editId="2BBB4D5C">
            <wp:simplePos x="0" y="0"/>
            <wp:positionH relativeFrom="page">
              <wp:posOffset>2307590</wp:posOffset>
            </wp:positionH>
            <wp:positionV relativeFrom="paragraph">
              <wp:posOffset>5080</wp:posOffset>
            </wp:positionV>
            <wp:extent cx="3152140" cy="1551305"/>
            <wp:effectExtent l="0" t="0" r="0" b="0"/>
            <wp:wrapTight wrapText="bothSides">
              <wp:wrapPolygon edited="0">
                <wp:start x="0" y="0"/>
                <wp:lineTo x="0" y="21220"/>
                <wp:lineTo x="21409" y="21220"/>
                <wp:lineTo x="214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140" cy="1551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5A919" w14:textId="57251F6A" w:rsidR="00196DF3" w:rsidRDefault="00196DF3" w:rsidP="007D05C2">
      <w:pPr>
        <w:framePr w:wrap="around"/>
      </w:pPr>
    </w:p>
    <w:p w14:paraId="4632FE99" w14:textId="2D5E0C4C" w:rsidR="00196DF3" w:rsidRDefault="00196DF3" w:rsidP="007D05C2">
      <w:pPr>
        <w:framePr w:wrap="around"/>
      </w:pPr>
    </w:p>
    <w:p w14:paraId="0C0A9BD9" w14:textId="0FA9B194" w:rsidR="00196DF3" w:rsidRDefault="00196DF3" w:rsidP="007D05C2">
      <w:pPr>
        <w:framePr w:wrap="around"/>
      </w:pPr>
    </w:p>
    <w:p w14:paraId="7C0E37E7" w14:textId="1895F1F5" w:rsidR="00196DF3" w:rsidRDefault="00196DF3" w:rsidP="007D05C2">
      <w:pPr>
        <w:framePr w:wrap="around"/>
      </w:pPr>
    </w:p>
    <w:p w14:paraId="4B701347" w14:textId="25A06B61" w:rsidR="00196DF3" w:rsidRDefault="00196DF3" w:rsidP="007D05C2">
      <w:pPr>
        <w:framePr w:wrap="around"/>
      </w:pPr>
    </w:p>
    <w:p w14:paraId="164420E3" w14:textId="4EAE643A" w:rsidR="00196DF3" w:rsidRDefault="00196DF3" w:rsidP="007D05C2">
      <w:pPr>
        <w:framePr w:wrap="around"/>
      </w:pPr>
    </w:p>
    <w:p w14:paraId="1347F504" w14:textId="4A8F5C2A" w:rsidR="00196DF3" w:rsidRDefault="00196DF3" w:rsidP="007D05C2">
      <w:pPr>
        <w:framePr w:wrap="around"/>
      </w:pPr>
    </w:p>
    <w:p w14:paraId="78CF9C8F" w14:textId="4FB609F7" w:rsidR="00196DF3" w:rsidRDefault="00196DF3" w:rsidP="007D05C2">
      <w:pPr>
        <w:framePr w:wrap="around"/>
      </w:pPr>
    </w:p>
    <w:p w14:paraId="15A937DA" w14:textId="17D067FC" w:rsidR="00196DF3" w:rsidRDefault="00196DF3" w:rsidP="007D05C2">
      <w:pPr>
        <w:framePr w:wrap="around"/>
      </w:pPr>
    </w:p>
    <w:p w14:paraId="3131F475" w14:textId="647BF209" w:rsidR="00196DF3" w:rsidRDefault="00196DF3" w:rsidP="007D05C2">
      <w:pPr>
        <w:framePr w:wrap="around"/>
      </w:pPr>
    </w:p>
    <w:p w14:paraId="020132B1" w14:textId="0302679A" w:rsidR="00196DF3" w:rsidRDefault="00196DF3" w:rsidP="007D05C2">
      <w:pPr>
        <w:framePr w:wrap="around"/>
      </w:pPr>
    </w:p>
    <w:p w14:paraId="0E4D3460" w14:textId="77777777" w:rsidR="00196DF3" w:rsidRPr="00196DF3" w:rsidRDefault="00196DF3" w:rsidP="007D05C2">
      <w:pPr>
        <w:framePr w:wrap="around"/>
      </w:pPr>
    </w:p>
    <w:tbl>
      <w:tblPr>
        <w:tblW w:w="8984" w:type="dxa"/>
        <w:tblCellMar>
          <w:left w:w="0" w:type="dxa"/>
          <w:right w:w="0" w:type="dxa"/>
        </w:tblCellMar>
        <w:tblLook w:val="04A0" w:firstRow="1" w:lastRow="0" w:firstColumn="1" w:lastColumn="0" w:noHBand="0" w:noVBand="1"/>
      </w:tblPr>
      <w:tblGrid>
        <w:gridCol w:w="884"/>
        <w:gridCol w:w="1443"/>
        <w:gridCol w:w="2255"/>
        <w:gridCol w:w="4402"/>
      </w:tblGrid>
      <w:tr w:rsidR="00196DF3" w:rsidRPr="00FC0D82" w14:paraId="6A7D484C" w14:textId="77777777" w:rsidTr="00603A4B">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0ED4BAF" w14:textId="05B59967" w:rsidR="00196DF3" w:rsidRPr="00FC0D82" w:rsidRDefault="00196DF3" w:rsidP="007D05C2">
            <w:pPr>
              <w:framePr w:wrap="around"/>
            </w:pPr>
            <w:r w:rsidRPr="00FC0D82">
              <w:t>USE-UC006</w:t>
            </w:r>
          </w:p>
        </w:tc>
      </w:tr>
      <w:tr w:rsidR="00FC0D82" w:rsidRPr="00FC0D82" w14:paraId="3C05D0C5"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4B6FA3" w14:textId="77777777" w:rsidR="00196DF3" w:rsidRPr="00FC0D82" w:rsidRDefault="00196DF3" w:rsidP="007D05C2">
            <w:pPr>
              <w:framePr w:wrap="around"/>
            </w:pPr>
            <w:r w:rsidRPr="00FC0D82">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006ACDC" w14:textId="57A9EA98" w:rsidR="00196DF3" w:rsidRPr="00FC0D82" w:rsidRDefault="00196DF3" w:rsidP="007D05C2">
            <w:pPr>
              <w:framePr w:wrap="around"/>
            </w:pPr>
            <w:r w:rsidRPr="00FC0D82">
              <w:t>UC006</w:t>
            </w:r>
          </w:p>
        </w:tc>
        <w:tc>
          <w:tcPr>
            <w:tcW w:w="2217"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B225C4B" w14:textId="77777777" w:rsidR="00196DF3" w:rsidRPr="00FC0D82" w:rsidRDefault="00196DF3" w:rsidP="007D05C2">
            <w:pPr>
              <w:framePr w:wrap="around"/>
            </w:pPr>
            <w:r w:rsidRPr="00FC0D82">
              <w:t>Use Case Version</w:t>
            </w:r>
          </w:p>
        </w:tc>
        <w:tc>
          <w:tcPr>
            <w:tcW w:w="4517"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3BAA6B" w14:textId="77777777" w:rsidR="00196DF3" w:rsidRPr="00FC0D82" w:rsidRDefault="00196DF3" w:rsidP="007D05C2">
            <w:pPr>
              <w:framePr w:wrap="around"/>
            </w:pPr>
            <w:r w:rsidRPr="00FC0D82">
              <w:t>1.0</w:t>
            </w:r>
          </w:p>
        </w:tc>
      </w:tr>
      <w:tr w:rsidR="00FC0D82" w:rsidRPr="00FC0D82" w14:paraId="36884446"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26DFD2" w14:textId="77777777" w:rsidR="00196DF3" w:rsidRPr="00FC0D82" w:rsidRDefault="00196DF3" w:rsidP="007D05C2">
            <w:pPr>
              <w:framePr w:wrap="around"/>
            </w:pPr>
            <w:r w:rsidRPr="00FC0D82">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C65555A" w14:textId="7C46A3E6" w:rsidR="00196DF3" w:rsidRPr="00FC0D82" w:rsidRDefault="00196DF3" w:rsidP="007D05C2">
            <w:pPr>
              <w:framePr w:wrap="around"/>
            </w:pPr>
            <w:r w:rsidRPr="00FC0D82">
              <w:t>View order history</w:t>
            </w:r>
          </w:p>
        </w:tc>
      </w:tr>
      <w:tr w:rsidR="00FC0D82" w:rsidRPr="00FC0D82" w14:paraId="34D19BBF"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4AFFE75" w14:textId="77777777" w:rsidR="00196DF3" w:rsidRPr="00FC0D82" w:rsidRDefault="00196DF3" w:rsidP="007D05C2">
            <w:pPr>
              <w:framePr w:wrap="around"/>
            </w:pPr>
            <w:r w:rsidRPr="00FC0D82">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C19DDB" w14:textId="77777777" w:rsidR="00196DF3" w:rsidRPr="00FC0D82" w:rsidRDefault="00196DF3" w:rsidP="007D05C2">
            <w:pPr>
              <w:framePr w:wrap="around"/>
            </w:pPr>
            <w:r w:rsidRPr="00FC0D82">
              <w:t xml:space="preserve">Nguyen Xuan </w:t>
            </w:r>
            <w:proofErr w:type="spellStart"/>
            <w:r w:rsidRPr="00FC0D82">
              <w:t>Khanh</w:t>
            </w:r>
            <w:proofErr w:type="spellEnd"/>
            <w:r w:rsidRPr="00FC0D82">
              <w:t xml:space="preserve"> </w:t>
            </w:r>
            <w:proofErr w:type="spellStart"/>
            <w:r w:rsidRPr="00FC0D82">
              <w:t>Hoa</w:t>
            </w:r>
            <w:proofErr w:type="spellEnd"/>
          </w:p>
        </w:tc>
      </w:tr>
      <w:tr w:rsidR="00FC0D82" w:rsidRPr="00FC0D82" w14:paraId="3BE5C329"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850C946" w14:textId="77777777" w:rsidR="00196DF3" w:rsidRPr="00FC0D82" w:rsidRDefault="00196DF3" w:rsidP="007D05C2">
            <w:pPr>
              <w:framePr w:wrap="around"/>
            </w:pPr>
            <w:r w:rsidRPr="00FC0D82">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E4668EE" w14:textId="77777777" w:rsidR="00196DF3" w:rsidRPr="00FC0D82" w:rsidRDefault="00196DF3" w:rsidP="007D05C2">
            <w:pPr>
              <w:framePr w:wrap="around"/>
            </w:pPr>
            <w:r w:rsidRPr="00FC0D82">
              <w:t>30/01/2021</w:t>
            </w:r>
          </w:p>
        </w:tc>
        <w:tc>
          <w:tcPr>
            <w:tcW w:w="2217"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345EE1" w14:textId="77777777" w:rsidR="00196DF3" w:rsidRPr="00FC0D82" w:rsidRDefault="00196DF3" w:rsidP="007D05C2">
            <w:pPr>
              <w:framePr w:wrap="around"/>
            </w:pPr>
            <w:r w:rsidRPr="00FC0D82">
              <w:t>Priority</w:t>
            </w:r>
          </w:p>
        </w:tc>
        <w:tc>
          <w:tcPr>
            <w:tcW w:w="4517"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A28D7A5" w14:textId="2CA75143" w:rsidR="00196DF3" w:rsidRPr="00FC0D82" w:rsidRDefault="00196DF3" w:rsidP="007D05C2">
            <w:pPr>
              <w:framePr w:wrap="around"/>
            </w:pPr>
            <w:r w:rsidRPr="00FC0D82">
              <w:t>Normal</w:t>
            </w:r>
          </w:p>
        </w:tc>
      </w:tr>
      <w:tr w:rsidR="00196DF3" w:rsidRPr="00FC0D82" w14:paraId="693CF22A"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62CBB0" w14:textId="29329C7B" w:rsidR="00196DF3" w:rsidRPr="00FC0D82" w:rsidRDefault="00196DF3" w:rsidP="007D05C2">
            <w:pPr>
              <w:framePr w:wrap="around"/>
            </w:pPr>
            <w:r w:rsidRPr="00FC0D82">
              <w:t>Actor:</w:t>
            </w:r>
            <w:r w:rsidRPr="00FC0D82">
              <w:br/>
              <w:t>- Customer</w:t>
            </w:r>
            <w:r w:rsidRPr="00FC0D82">
              <w:br/>
              <w:t>Summary:</w:t>
            </w:r>
            <w:r w:rsidRPr="00FC0D82">
              <w:br/>
              <w:t>- This use case helps customer view order history</w:t>
            </w:r>
          </w:p>
          <w:p w14:paraId="787CDD26" w14:textId="1A522AEE" w:rsidR="00196DF3" w:rsidRPr="00FC0D82" w:rsidRDefault="00196DF3" w:rsidP="007D05C2">
            <w:pPr>
              <w:framePr w:wrap="around"/>
            </w:pPr>
            <w:r w:rsidRPr="00FC0D82">
              <w:t>Goal:</w:t>
            </w:r>
            <w:r w:rsidRPr="00FC0D82">
              <w:br/>
              <w:t>- Customer can view order history</w:t>
            </w:r>
            <w:r w:rsidRPr="00FC0D82">
              <w:br/>
              <w:t>Triggers:</w:t>
            </w:r>
            <w:r w:rsidRPr="00FC0D82">
              <w:br/>
              <w:t>- Customer touches on “Order history”</w:t>
            </w:r>
            <w:r w:rsidRPr="00FC0D82">
              <w:br/>
              <w:t>Precondition:</w:t>
            </w:r>
            <w:r w:rsidRPr="00FC0D82">
              <w:br/>
              <w:t xml:space="preserve">- </w:t>
            </w:r>
            <w:r w:rsidR="00244C9C">
              <w:t>Customer must login into the system</w:t>
            </w:r>
            <w:r w:rsidRPr="00FC0D82">
              <w:br/>
              <w:t>Post Conditions:</w:t>
            </w:r>
            <w:r w:rsidRPr="00FC0D82">
              <w:br/>
              <w:t xml:space="preserve">- Success: System shows the list of orders that </w:t>
            </w:r>
            <w:r w:rsidR="00B80ED8" w:rsidRPr="00FC0D82">
              <w:t>are</w:t>
            </w:r>
            <w:r w:rsidRPr="00FC0D82">
              <w:t xml:space="preserve"> done.</w:t>
            </w:r>
            <w:r w:rsidRPr="00FC0D82">
              <w:br/>
              <w:t>Main Success Scenario:</w:t>
            </w:r>
          </w:p>
        </w:tc>
      </w:tr>
      <w:tr w:rsidR="00FC0D82" w:rsidRPr="00FC0D82" w14:paraId="1A841412"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2231CBB" w14:textId="77777777" w:rsidR="00196DF3" w:rsidRPr="00FC0D82" w:rsidRDefault="00196DF3" w:rsidP="007D05C2">
            <w:pPr>
              <w:framePr w:wrap="around"/>
            </w:pPr>
            <w:r w:rsidRPr="00FC0D82">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8122C37" w14:textId="77777777" w:rsidR="00196DF3" w:rsidRPr="00FC0D82" w:rsidRDefault="00196DF3" w:rsidP="007D05C2">
            <w:pPr>
              <w:framePr w:wrap="around"/>
            </w:pPr>
            <w:r w:rsidRPr="00FC0D82">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C37249A" w14:textId="77777777" w:rsidR="00196DF3" w:rsidRPr="00FC0D82" w:rsidRDefault="00196DF3" w:rsidP="007D05C2">
            <w:pPr>
              <w:framePr w:wrap="around"/>
            </w:pPr>
            <w:r w:rsidRPr="00FC0D82">
              <w:t>System Response</w:t>
            </w:r>
          </w:p>
        </w:tc>
      </w:tr>
      <w:tr w:rsidR="00FC0D82" w:rsidRPr="00FC0D82" w14:paraId="7FFA56FF"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802AE36" w14:textId="77777777" w:rsidR="00196DF3" w:rsidRPr="00FC0D82" w:rsidRDefault="00196DF3" w:rsidP="007D05C2">
            <w:pPr>
              <w:framePr w:wrap="around"/>
            </w:pPr>
            <w:r w:rsidRPr="00FC0D82">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7D3185" w14:textId="77777777" w:rsidR="00196DF3" w:rsidRPr="00FC0D82" w:rsidRDefault="00196DF3" w:rsidP="007D05C2">
            <w:pPr>
              <w:framePr w:wrap="around"/>
            </w:pPr>
            <w:r w:rsidRPr="00FC0D82">
              <w:t>Customer touches on “Order history”</w:t>
            </w:r>
          </w:p>
          <w:p w14:paraId="79E225E1" w14:textId="25B8E81A" w:rsidR="004C26B2" w:rsidRPr="00FC0D82" w:rsidRDefault="004C26B2" w:rsidP="007D05C2">
            <w:pPr>
              <w:framePr w:wrap="around"/>
            </w:pPr>
            <w:r w:rsidRPr="00FC0D82">
              <w:t>[Alternative 1]</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40E373B" w14:textId="18297014" w:rsidR="00196DF3" w:rsidRPr="00FC0D82" w:rsidRDefault="00B80ED8" w:rsidP="007D05C2">
            <w:pPr>
              <w:framePr w:wrap="around"/>
            </w:pPr>
            <w:r w:rsidRPr="00FC0D82">
              <w:t xml:space="preserve">Show the list of orders which are done </w:t>
            </w:r>
          </w:p>
          <w:p w14:paraId="5069A561" w14:textId="77777777" w:rsidR="00196DF3" w:rsidRPr="00FC0D82" w:rsidRDefault="00196DF3" w:rsidP="007D05C2">
            <w:pPr>
              <w:framePr w:wrap="around"/>
            </w:pPr>
          </w:p>
        </w:tc>
      </w:tr>
      <w:tr w:rsidR="00196DF3" w:rsidRPr="00FC0D82" w14:paraId="2C0B37C5"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0B74DA" w14:textId="5CFBD2AB" w:rsidR="004C26B2" w:rsidRPr="00FC0D82" w:rsidRDefault="00196DF3" w:rsidP="007D05C2">
            <w:pPr>
              <w:framePr w:wrap="around"/>
            </w:pPr>
            <w:r w:rsidRPr="00FC0D82">
              <w:t xml:space="preserve">Alternative Scenario: </w:t>
            </w:r>
          </w:p>
          <w:p w14:paraId="2F174DAA" w14:textId="669F0995" w:rsidR="004C26B2" w:rsidRPr="00FC0D82" w:rsidRDefault="004C26B2" w:rsidP="007D05C2">
            <w:pPr>
              <w:framePr w:wrap="around"/>
            </w:pPr>
          </w:p>
        </w:tc>
      </w:tr>
      <w:tr w:rsidR="004C26B2" w:rsidRPr="00FC0D82" w14:paraId="49159B83"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ADE7921" w14:textId="77777777" w:rsidR="004C26B2" w:rsidRPr="00FC0D82" w:rsidRDefault="004C26B2" w:rsidP="007D05C2">
            <w:pPr>
              <w:framePr w:wrap="around"/>
            </w:pPr>
            <w:r w:rsidRPr="00FC0D82">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D99E6F" w14:textId="77777777" w:rsidR="004C26B2" w:rsidRPr="00FC0D82" w:rsidRDefault="004C26B2" w:rsidP="007D05C2">
            <w:pPr>
              <w:framePr w:wrap="around"/>
            </w:pPr>
            <w:r w:rsidRPr="00FC0D82">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E9FF20D" w14:textId="77777777" w:rsidR="004C26B2" w:rsidRPr="00FC0D82" w:rsidRDefault="004C26B2" w:rsidP="007D05C2">
            <w:pPr>
              <w:framePr w:wrap="around"/>
            </w:pPr>
            <w:r w:rsidRPr="00FC0D82">
              <w:t>System Response</w:t>
            </w:r>
          </w:p>
        </w:tc>
      </w:tr>
      <w:tr w:rsidR="00FC0D82" w:rsidRPr="00FC0D82" w14:paraId="657D2338" w14:textId="77777777" w:rsidTr="004C26B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4E566CD4" w14:textId="1BA160CF" w:rsidR="004C26B2" w:rsidRPr="00FC0D82" w:rsidRDefault="004C26B2" w:rsidP="007D05C2">
            <w:pPr>
              <w:framePr w:wrap="around"/>
            </w:pPr>
            <w:r w:rsidRPr="00FC0D82">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499EBB6" w14:textId="5F4905F9" w:rsidR="004C26B2" w:rsidRPr="00FC0D82" w:rsidRDefault="004C26B2" w:rsidP="007D05C2">
            <w:pPr>
              <w:framePr w:wrap="around"/>
            </w:pPr>
            <w:r w:rsidRPr="00FC0D82">
              <w:t xml:space="preserve">Customer touches on “Order history” but </w:t>
            </w:r>
            <w:r w:rsidR="00FC0D82">
              <w:t>customer has not booking before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FF49821" w14:textId="0517B139" w:rsidR="004C26B2" w:rsidRPr="00FC0D82" w:rsidRDefault="004C26B2" w:rsidP="007D05C2">
            <w:pPr>
              <w:framePr w:wrap="around"/>
            </w:pPr>
            <w:r w:rsidRPr="00FC0D82">
              <w:t>Show message “You don’t have any order”</w:t>
            </w:r>
          </w:p>
        </w:tc>
      </w:tr>
      <w:tr w:rsidR="00196DF3" w:rsidRPr="00FC0D82" w14:paraId="6F1048E1"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2C08738" w14:textId="77777777" w:rsidR="00196DF3" w:rsidRPr="00FC0D82" w:rsidRDefault="00196DF3" w:rsidP="007D05C2">
            <w:pPr>
              <w:framePr w:wrap="around"/>
            </w:pPr>
            <w:r w:rsidRPr="00FC0D82">
              <w:t>Exceptions:</w:t>
            </w:r>
          </w:p>
        </w:tc>
      </w:tr>
      <w:tr w:rsidR="00FC0D82" w:rsidRPr="00FC0D82" w14:paraId="417B6D60"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EC8E243" w14:textId="77777777" w:rsidR="00196DF3" w:rsidRPr="00FC0D82" w:rsidRDefault="00196DF3" w:rsidP="007D05C2">
            <w:pPr>
              <w:framePr w:wrap="around"/>
            </w:pPr>
            <w:r w:rsidRPr="00FC0D82">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B9D0E5D" w14:textId="77777777" w:rsidR="00196DF3" w:rsidRPr="00FC0D82" w:rsidRDefault="00196DF3" w:rsidP="007D05C2">
            <w:pPr>
              <w:framePr w:wrap="around"/>
            </w:pPr>
            <w:r w:rsidRPr="00FC0D82">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33CE073" w14:textId="77777777" w:rsidR="00196DF3" w:rsidRPr="00FC0D82" w:rsidRDefault="00196DF3" w:rsidP="007D05C2">
            <w:pPr>
              <w:framePr w:wrap="around"/>
            </w:pPr>
            <w:r w:rsidRPr="00FC0D82">
              <w:t>System Response</w:t>
            </w:r>
          </w:p>
        </w:tc>
      </w:tr>
      <w:tr w:rsidR="00FC0D82" w:rsidRPr="00FC0D82" w14:paraId="3C155C1A"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71FCE4C" w14:textId="77777777" w:rsidR="00196DF3" w:rsidRPr="00FC0D82" w:rsidRDefault="00196DF3" w:rsidP="007D05C2">
            <w:pPr>
              <w:framePr w:wrap="around"/>
            </w:pPr>
            <w:r w:rsidRPr="00FC0D82">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3A0BF4" w14:textId="77777777" w:rsidR="00196DF3" w:rsidRPr="00FC0D82" w:rsidRDefault="00196DF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E98161" w14:textId="77777777" w:rsidR="00196DF3" w:rsidRPr="00FC0D82" w:rsidRDefault="00196DF3" w:rsidP="007D05C2">
            <w:pPr>
              <w:framePr w:wrap="around"/>
            </w:pPr>
            <w:r w:rsidRPr="00FC0D82">
              <w:t>System show message the "System is busy" when the internet is lost</w:t>
            </w:r>
          </w:p>
        </w:tc>
      </w:tr>
      <w:tr w:rsidR="00196DF3" w:rsidRPr="00FC0D82" w14:paraId="1CE6B1B8"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72A9960" w14:textId="77777777" w:rsidR="00196DF3" w:rsidRPr="00FC0D82" w:rsidRDefault="00196DF3" w:rsidP="007D05C2">
            <w:pPr>
              <w:framePr w:wrap="around"/>
            </w:pPr>
            <w:r w:rsidRPr="00FC0D82">
              <w:t xml:space="preserve">Relationships: </w:t>
            </w:r>
            <w:r w:rsidR="00B80ED8" w:rsidRPr="00FC0D82">
              <w:t>View detail of a</w:t>
            </w:r>
            <w:r w:rsidR="00CF19A7" w:rsidRPr="00FC0D82">
              <w:t>n</w:t>
            </w:r>
            <w:r w:rsidR="00B80ED8" w:rsidRPr="00FC0D82">
              <w:t xml:space="preserve"> order</w:t>
            </w:r>
            <w:r w:rsidRPr="00FC0D82">
              <w:t xml:space="preserve"> </w:t>
            </w:r>
            <w:r w:rsidRPr="00FC0D82">
              <w:br/>
              <w:t>Business Rules:</w:t>
            </w:r>
            <w:r w:rsidRPr="00FC0D82">
              <w:br/>
              <w:t>- This function is only for Customer</w:t>
            </w:r>
          </w:p>
          <w:p w14:paraId="00A0338F" w14:textId="561A149D" w:rsidR="00FC0D82" w:rsidRPr="00FC0D82" w:rsidRDefault="00FC0D82" w:rsidP="007D05C2">
            <w:pPr>
              <w:pStyle w:val="ListParagraph"/>
              <w:framePr w:wrap="around"/>
              <w:numPr>
                <w:ilvl w:val="0"/>
                <w:numId w:val="29"/>
              </w:numPr>
            </w:pPr>
            <w:r>
              <w:t>If c</w:t>
            </w:r>
            <w:r w:rsidRPr="00FC0D82">
              <w:t>ustomer hasn’</w:t>
            </w:r>
            <w:r>
              <w:t>t book repairer before, there is no order to view</w:t>
            </w:r>
          </w:p>
        </w:tc>
      </w:tr>
    </w:tbl>
    <w:p w14:paraId="06A9F374" w14:textId="77777777" w:rsidR="00196DF3" w:rsidRPr="00196DF3" w:rsidRDefault="00196DF3" w:rsidP="007D05C2">
      <w:pPr>
        <w:framePr w:wrap="around"/>
      </w:pPr>
    </w:p>
    <w:p w14:paraId="3A19C954" w14:textId="16FF897F" w:rsidR="005F5AC3" w:rsidRDefault="00CF19A7" w:rsidP="007D05C2">
      <w:pPr>
        <w:pStyle w:val="Heading2"/>
        <w:framePr w:wrap="around"/>
      </w:pPr>
      <w:bookmarkStart w:id="42" w:name="_Toc66865322"/>
      <w:r>
        <w:t>View detail of an order</w:t>
      </w:r>
      <w:bookmarkEnd w:id="42"/>
    </w:p>
    <w:p w14:paraId="26622587" w14:textId="2963F210" w:rsidR="00B44CF7" w:rsidRDefault="00B44CF7" w:rsidP="007D05C2">
      <w:pPr>
        <w:framePr w:wrap="around"/>
      </w:pPr>
      <w:r>
        <w:rPr>
          <w:noProof/>
        </w:rPr>
        <w:drawing>
          <wp:anchor distT="0" distB="0" distL="114300" distR="114300" simplePos="0" relativeHeight="251663360" behindDoc="1" locked="0" layoutInCell="1" allowOverlap="1" wp14:anchorId="0F9B57F9" wp14:editId="51CEFA6E">
            <wp:simplePos x="0" y="0"/>
            <wp:positionH relativeFrom="margin">
              <wp:posOffset>1054735</wp:posOffset>
            </wp:positionH>
            <wp:positionV relativeFrom="paragraph">
              <wp:posOffset>29845</wp:posOffset>
            </wp:positionV>
            <wp:extent cx="3164205" cy="1694815"/>
            <wp:effectExtent l="0" t="0" r="0" b="635"/>
            <wp:wrapTight wrapText="bothSides">
              <wp:wrapPolygon edited="0">
                <wp:start x="0" y="0"/>
                <wp:lineTo x="0" y="21365"/>
                <wp:lineTo x="21457" y="21365"/>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4205" cy="1694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79A20" w14:textId="77777777" w:rsidR="00B44CF7" w:rsidRDefault="00B44CF7" w:rsidP="007D05C2">
      <w:pPr>
        <w:framePr w:wrap="around"/>
      </w:pPr>
    </w:p>
    <w:p w14:paraId="70FF0145" w14:textId="25900394" w:rsidR="00B44CF7" w:rsidRDefault="00B44CF7" w:rsidP="007D05C2">
      <w:pPr>
        <w:framePr w:wrap="around"/>
      </w:pPr>
    </w:p>
    <w:p w14:paraId="1BEC8626" w14:textId="197B471D" w:rsidR="00CF19A7" w:rsidRPr="00CF19A7" w:rsidRDefault="00CF19A7" w:rsidP="007D05C2">
      <w:pPr>
        <w:framePr w:wrap="around"/>
      </w:pPr>
    </w:p>
    <w:p w14:paraId="0BB275B2" w14:textId="01E0A5E3" w:rsidR="00CF19A7" w:rsidRDefault="00CF19A7" w:rsidP="007D05C2">
      <w:pPr>
        <w:framePr w:wrap="around"/>
      </w:pPr>
    </w:p>
    <w:p w14:paraId="2248A5A5" w14:textId="58077CEA" w:rsidR="00B44CF7" w:rsidRDefault="00B44CF7" w:rsidP="007D05C2">
      <w:pPr>
        <w:framePr w:wrap="around"/>
      </w:pPr>
    </w:p>
    <w:p w14:paraId="325002E9" w14:textId="428C7FAF" w:rsidR="00B44CF7" w:rsidRDefault="00B44CF7" w:rsidP="007D05C2">
      <w:pPr>
        <w:framePr w:wrap="around"/>
      </w:pPr>
    </w:p>
    <w:p w14:paraId="230B2AA7" w14:textId="7E70067B" w:rsidR="00B44CF7" w:rsidRDefault="00B44CF7" w:rsidP="007D05C2">
      <w:pPr>
        <w:framePr w:wrap="around"/>
      </w:pPr>
    </w:p>
    <w:p w14:paraId="2AB59745" w14:textId="1378EBD7" w:rsidR="00B44CF7" w:rsidRDefault="00B44CF7" w:rsidP="007D05C2">
      <w:pPr>
        <w:framePr w:wrap="around"/>
      </w:pPr>
    </w:p>
    <w:p w14:paraId="20FC4C4F" w14:textId="0A0824D4" w:rsidR="00B44CF7" w:rsidRDefault="00B44CF7" w:rsidP="007D05C2">
      <w:pPr>
        <w:framePr w:wrap="around"/>
      </w:pPr>
    </w:p>
    <w:p w14:paraId="7579A058" w14:textId="56094D2C" w:rsidR="00B44CF7" w:rsidRDefault="00B44CF7" w:rsidP="007D05C2">
      <w:pPr>
        <w:framePr w:wrap="around"/>
      </w:pPr>
    </w:p>
    <w:p w14:paraId="3DE27EE8" w14:textId="352B4FAA" w:rsidR="00B44CF7" w:rsidRDefault="00B44CF7" w:rsidP="007D05C2">
      <w:pPr>
        <w:framePr w:wrap="around"/>
      </w:pPr>
    </w:p>
    <w:p w14:paraId="599C0E3D" w14:textId="52DB2010" w:rsidR="00B44CF7" w:rsidRDefault="00B44CF7" w:rsidP="007D05C2">
      <w:pPr>
        <w:framePr w:wrap="around"/>
      </w:pPr>
    </w:p>
    <w:p w14:paraId="3B69E0DA" w14:textId="67E3D945" w:rsidR="00B44CF7" w:rsidRDefault="00B44CF7" w:rsidP="007D05C2">
      <w:pPr>
        <w:framePr w:wrap="around"/>
      </w:pPr>
    </w:p>
    <w:tbl>
      <w:tblPr>
        <w:tblW w:w="8984" w:type="dxa"/>
        <w:shd w:val="clear" w:color="auto" w:fill="FFFFFF" w:themeFill="background1"/>
        <w:tblCellMar>
          <w:left w:w="0" w:type="dxa"/>
          <w:right w:w="0" w:type="dxa"/>
        </w:tblCellMar>
        <w:tblLook w:val="04A0" w:firstRow="1" w:lastRow="0" w:firstColumn="1" w:lastColumn="0" w:noHBand="0" w:noVBand="1"/>
      </w:tblPr>
      <w:tblGrid>
        <w:gridCol w:w="884"/>
        <w:gridCol w:w="2994"/>
        <w:gridCol w:w="977"/>
        <w:gridCol w:w="4129"/>
      </w:tblGrid>
      <w:tr w:rsidR="00B44CF7" w:rsidRPr="00FC0D82" w14:paraId="4E3D3F0B" w14:textId="77777777" w:rsidTr="00603A4B">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6D1EB50" w14:textId="74DC0CFC" w:rsidR="00B44CF7" w:rsidRPr="00FC0D82" w:rsidRDefault="00B44CF7" w:rsidP="007D05C2">
            <w:pPr>
              <w:framePr w:wrap="around"/>
            </w:pPr>
            <w:r w:rsidRPr="00FC0D82">
              <w:t>USE-UC007</w:t>
            </w:r>
          </w:p>
        </w:tc>
      </w:tr>
      <w:tr w:rsidR="00A06DF1" w:rsidRPr="00FC0D82" w14:paraId="0A5A6274"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EA860D0" w14:textId="77777777" w:rsidR="00B44CF7" w:rsidRPr="00FC0D82" w:rsidRDefault="00B44CF7" w:rsidP="007D05C2">
            <w:pPr>
              <w:framePr w:wrap="around"/>
            </w:pPr>
            <w:r w:rsidRPr="00FC0D82">
              <w:t>Use Case No.</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C96E0E8" w14:textId="2E92A17B" w:rsidR="00B44CF7" w:rsidRPr="00FC0D82" w:rsidRDefault="00B44CF7" w:rsidP="007D05C2">
            <w:pPr>
              <w:framePr w:wrap="around"/>
            </w:pPr>
            <w:r w:rsidRPr="00FC0D82">
              <w:t>UC007</w:t>
            </w:r>
          </w:p>
        </w:tc>
        <w:tc>
          <w:tcPr>
            <w:tcW w:w="742"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33EF9DA" w14:textId="77777777" w:rsidR="00B44CF7" w:rsidRPr="00FC0D82" w:rsidRDefault="00B44CF7" w:rsidP="007D05C2">
            <w:pPr>
              <w:framePr w:wrap="around"/>
            </w:pPr>
            <w:r w:rsidRPr="00FC0D82">
              <w:t>Use Case Version</w:t>
            </w:r>
          </w:p>
        </w:tc>
        <w:tc>
          <w:tcPr>
            <w:tcW w:w="442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03E44F" w14:textId="77777777" w:rsidR="00B44CF7" w:rsidRPr="00FC0D82" w:rsidRDefault="00B44CF7" w:rsidP="007D05C2">
            <w:pPr>
              <w:framePr w:wrap="around"/>
            </w:pPr>
            <w:r w:rsidRPr="00FC0D82">
              <w:t>1.0</w:t>
            </w:r>
          </w:p>
        </w:tc>
      </w:tr>
      <w:tr w:rsidR="00B44CF7" w:rsidRPr="00FC0D82" w14:paraId="590A1278"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87FA5A7" w14:textId="77777777" w:rsidR="00B44CF7" w:rsidRPr="00FC0D82" w:rsidRDefault="00B44CF7" w:rsidP="007D05C2">
            <w:pPr>
              <w:framePr w:wrap="around"/>
            </w:pPr>
            <w:r w:rsidRPr="00FC0D82">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402C345" w14:textId="06386668" w:rsidR="00B44CF7" w:rsidRPr="00FC0D82" w:rsidRDefault="00B44CF7" w:rsidP="007D05C2">
            <w:pPr>
              <w:framePr w:wrap="around"/>
            </w:pPr>
            <w:r w:rsidRPr="00FC0D82">
              <w:t>View detail of an order</w:t>
            </w:r>
          </w:p>
        </w:tc>
      </w:tr>
      <w:tr w:rsidR="00B44CF7" w:rsidRPr="00FC0D82" w14:paraId="1ECCCFE0"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2736EB7" w14:textId="77777777" w:rsidR="00B44CF7" w:rsidRPr="00FC0D82" w:rsidRDefault="00B44CF7" w:rsidP="007D05C2">
            <w:pPr>
              <w:framePr w:wrap="around"/>
            </w:pPr>
            <w:r w:rsidRPr="00FC0D82">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16B5C9D" w14:textId="77777777" w:rsidR="00B44CF7" w:rsidRPr="00FC0D82" w:rsidRDefault="00B44CF7" w:rsidP="007D05C2">
            <w:pPr>
              <w:framePr w:wrap="around"/>
            </w:pPr>
            <w:r w:rsidRPr="00FC0D82">
              <w:t xml:space="preserve">Nguyen Xuan </w:t>
            </w:r>
            <w:proofErr w:type="spellStart"/>
            <w:r w:rsidRPr="00FC0D82">
              <w:t>Khanh</w:t>
            </w:r>
            <w:proofErr w:type="spellEnd"/>
            <w:r w:rsidRPr="00FC0D82">
              <w:t xml:space="preserve"> </w:t>
            </w:r>
            <w:proofErr w:type="spellStart"/>
            <w:r w:rsidRPr="00FC0D82">
              <w:t>Hoa</w:t>
            </w:r>
            <w:proofErr w:type="spellEnd"/>
          </w:p>
        </w:tc>
      </w:tr>
      <w:tr w:rsidR="00A06DF1" w:rsidRPr="00FC0D82" w14:paraId="37A494A3"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4F79E0" w14:textId="77777777" w:rsidR="00B44CF7" w:rsidRPr="00FC0D82" w:rsidRDefault="00B44CF7" w:rsidP="007D05C2">
            <w:pPr>
              <w:framePr w:wrap="around"/>
            </w:pPr>
            <w:r w:rsidRPr="00FC0D82">
              <w:t>Date</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E035460" w14:textId="77777777" w:rsidR="00B44CF7" w:rsidRPr="00FC0D82" w:rsidRDefault="00B44CF7" w:rsidP="007D05C2">
            <w:pPr>
              <w:framePr w:wrap="around"/>
            </w:pPr>
            <w:r w:rsidRPr="00FC0D82">
              <w:t>30/01/2021</w:t>
            </w:r>
          </w:p>
        </w:tc>
        <w:tc>
          <w:tcPr>
            <w:tcW w:w="742"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0C8C416" w14:textId="77777777" w:rsidR="00B44CF7" w:rsidRPr="00FC0D82" w:rsidRDefault="00B44CF7" w:rsidP="007D05C2">
            <w:pPr>
              <w:framePr w:wrap="around"/>
            </w:pPr>
            <w:r w:rsidRPr="00FC0D82">
              <w:t>Priority</w:t>
            </w:r>
          </w:p>
        </w:tc>
        <w:tc>
          <w:tcPr>
            <w:tcW w:w="442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1175855" w14:textId="77777777" w:rsidR="00B44CF7" w:rsidRPr="00FC0D82" w:rsidRDefault="00B44CF7" w:rsidP="007D05C2">
            <w:pPr>
              <w:framePr w:wrap="around"/>
            </w:pPr>
            <w:r w:rsidRPr="00FC0D82">
              <w:t>Normal</w:t>
            </w:r>
          </w:p>
        </w:tc>
      </w:tr>
      <w:tr w:rsidR="00B44CF7" w:rsidRPr="00FC0D82" w14:paraId="42188536"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FE7104D" w14:textId="7D21A96B" w:rsidR="00B44CF7" w:rsidRPr="00FC0D82" w:rsidRDefault="00B44CF7" w:rsidP="007D05C2">
            <w:pPr>
              <w:framePr w:wrap="around"/>
            </w:pPr>
            <w:r w:rsidRPr="00FC0D82">
              <w:t>Actor:</w:t>
            </w:r>
            <w:r w:rsidRPr="00FC0D82">
              <w:br/>
              <w:t>- Customer</w:t>
            </w:r>
            <w:r w:rsidRPr="00FC0D82">
              <w:br/>
              <w:t>Summary:</w:t>
            </w:r>
            <w:r w:rsidRPr="00FC0D82">
              <w:br/>
              <w:t xml:space="preserve">- This use case helps customer view </w:t>
            </w:r>
            <w:r w:rsidR="00A06DF1" w:rsidRPr="00FC0D82">
              <w:t>detail of an order</w:t>
            </w:r>
          </w:p>
          <w:p w14:paraId="06F1752E" w14:textId="46964597" w:rsidR="00A06DF1" w:rsidRPr="00FC0D82" w:rsidRDefault="00B44CF7" w:rsidP="007D05C2">
            <w:pPr>
              <w:framePr w:wrap="around"/>
            </w:pPr>
            <w:r w:rsidRPr="00FC0D82">
              <w:t>Goal:</w:t>
            </w:r>
            <w:r w:rsidRPr="00FC0D82">
              <w:br/>
              <w:t xml:space="preserve">- Customer can view </w:t>
            </w:r>
            <w:r w:rsidR="00A06DF1" w:rsidRPr="00FC0D82">
              <w:t>detail of an order</w:t>
            </w:r>
            <w:r w:rsidRPr="00FC0D82">
              <w:br/>
              <w:t>Triggers:</w:t>
            </w:r>
            <w:r w:rsidRPr="00FC0D82">
              <w:br/>
              <w:t>- Customer touches on</w:t>
            </w:r>
            <w:r w:rsidR="00A06DF1" w:rsidRPr="00FC0D82">
              <w:t xml:space="preserve"> an order in the order history</w:t>
            </w:r>
            <w:r w:rsidRPr="00FC0D82">
              <w:br/>
              <w:t>Precondition:</w:t>
            </w:r>
            <w:r w:rsidRPr="00FC0D82">
              <w:br/>
              <w:t xml:space="preserve">- </w:t>
            </w:r>
            <w:r w:rsidR="005960D5">
              <w:t>Customer must login into the system</w:t>
            </w:r>
          </w:p>
          <w:p w14:paraId="12047677" w14:textId="77777777" w:rsidR="00A06DF1" w:rsidRPr="00FC0D82" w:rsidRDefault="00A06DF1" w:rsidP="007D05C2">
            <w:pPr>
              <w:pStyle w:val="ListParagraph"/>
              <w:framePr w:wrap="around"/>
              <w:numPr>
                <w:ilvl w:val="0"/>
                <w:numId w:val="29"/>
              </w:numPr>
            </w:pPr>
            <w:r w:rsidRPr="00FC0D82">
              <w:t xml:space="preserve"> Customer touches on “Order history” to view list of order</w:t>
            </w:r>
          </w:p>
          <w:p w14:paraId="31BA6755" w14:textId="77777777" w:rsidR="00A06DF1" w:rsidRPr="00FC0D82" w:rsidRDefault="00B44CF7" w:rsidP="007D05C2">
            <w:pPr>
              <w:framePr w:wrap="around"/>
            </w:pPr>
            <w:r w:rsidRPr="00FC0D82">
              <w:t>Post Conditions:</w:t>
            </w:r>
            <w:r w:rsidRPr="00FC0D82">
              <w:br/>
              <w:t xml:space="preserve">- Success: System shows </w:t>
            </w:r>
            <w:r w:rsidR="00A06DF1" w:rsidRPr="00FC0D82">
              <w:t xml:space="preserve">detail of an </w:t>
            </w:r>
            <w:r w:rsidRPr="00FC0D82">
              <w:t>order</w:t>
            </w:r>
          </w:p>
          <w:p w14:paraId="1E6920B5" w14:textId="630AD5D6" w:rsidR="00B44CF7" w:rsidRPr="00FC0D82" w:rsidRDefault="00B44CF7" w:rsidP="007D05C2">
            <w:pPr>
              <w:framePr w:wrap="around"/>
            </w:pPr>
            <w:r w:rsidRPr="00FC0D82">
              <w:t>Main Success Scenario:</w:t>
            </w:r>
          </w:p>
        </w:tc>
      </w:tr>
      <w:tr w:rsidR="00B44CF7" w:rsidRPr="00FC0D82" w14:paraId="3051076D"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1BB5111" w14:textId="77777777" w:rsidR="00B44CF7" w:rsidRPr="00FC0D82" w:rsidRDefault="00B44CF7" w:rsidP="007D05C2">
            <w:pPr>
              <w:framePr w:wrap="around"/>
            </w:pPr>
            <w:r w:rsidRPr="00FC0D82">
              <w:t>Step</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A21DAF5" w14:textId="77777777" w:rsidR="00B44CF7" w:rsidRPr="00FC0D82" w:rsidRDefault="00B44CF7" w:rsidP="007D05C2">
            <w:pPr>
              <w:framePr w:wrap="around"/>
            </w:pPr>
            <w:r w:rsidRPr="00FC0D82">
              <w:t>Actor Action</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FD9C46B" w14:textId="77777777" w:rsidR="00B44CF7" w:rsidRPr="00FC0D82" w:rsidRDefault="00B44CF7" w:rsidP="007D05C2">
            <w:pPr>
              <w:framePr w:wrap="around"/>
            </w:pPr>
            <w:r w:rsidRPr="00FC0D82">
              <w:t>System Response</w:t>
            </w:r>
          </w:p>
        </w:tc>
      </w:tr>
      <w:tr w:rsidR="00B44CF7" w:rsidRPr="00FC0D82" w14:paraId="19525296" w14:textId="77777777" w:rsidTr="00603A4B">
        <w:trPr>
          <w:trHeight w:val="900"/>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F96B02C" w14:textId="77777777" w:rsidR="00B44CF7" w:rsidRPr="00FC0D82" w:rsidRDefault="00B44CF7" w:rsidP="007D05C2">
            <w:pPr>
              <w:framePr w:wrap="around"/>
            </w:pPr>
            <w:r w:rsidRPr="00FC0D82">
              <w:t>1</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CFD79A7" w14:textId="77777777" w:rsidR="00B44CF7" w:rsidRPr="00FC0D82" w:rsidRDefault="00B44CF7" w:rsidP="007D05C2">
            <w:pPr>
              <w:framePr w:wrap="around"/>
            </w:pPr>
            <w:r w:rsidRPr="00FC0D82">
              <w:t>Customer touches on “Order history”</w:t>
            </w:r>
          </w:p>
          <w:p w14:paraId="42F15E14" w14:textId="64CEDEA3" w:rsidR="004C26B2" w:rsidRPr="00FC0D82" w:rsidRDefault="004C26B2" w:rsidP="007D05C2">
            <w:pPr>
              <w:framePr w:wrap="around"/>
            </w:pPr>
            <w:r w:rsidRPr="00FC0D82">
              <w:t>[Alternative 1]</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0B2F3CA" w14:textId="4AE4E077" w:rsidR="00B44CF7" w:rsidRPr="00FC0D82" w:rsidRDefault="00B44CF7" w:rsidP="007D05C2">
            <w:pPr>
              <w:framePr w:wrap="around"/>
            </w:pPr>
            <w:r w:rsidRPr="00FC0D82">
              <w:t xml:space="preserve">Show the list of orders which are done </w:t>
            </w:r>
          </w:p>
          <w:p w14:paraId="2C3F7403" w14:textId="77777777" w:rsidR="00B44CF7" w:rsidRPr="00FC0D82" w:rsidRDefault="00B44CF7" w:rsidP="007D05C2">
            <w:pPr>
              <w:framePr w:wrap="around"/>
            </w:pPr>
          </w:p>
        </w:tc>
      </w:tr>
      <w:tr w:rsidR="00A06DF1" w:rsidRPr="00FC0D82" w14:paraId="411C357A"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4AB79CF5" w14:textId="723C5E5C" w:rsidR="00A06DF1" w:rsidRPr="00FC0D82" w:rsidRDefault="00A06DF1" w:rsidP="007D05C2">
            <w:pPr>
              <w:framePr w:wrap="around"/>
            </w:pPr>
            <w:r w:rsidRPr="00FC0D82">
              <w:t>2</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10D4B3C" w14:textId="70A2F0B3" w:rsidR="00A06DF1" w:rsidRPr="00FC0D82" w:rsidRDefault="00A06DF1" w:rsidP="007D05C2">
            <w:pPr>
              <w:framePr w:wrap="around"/>
            </w:pPr>
            <w:r w:rsidRPr="00FC0D82">
              <w:t>Customer touches on an order</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B927CA9" w14:textId="77777777" w:rsidR="00A06DF1" w:rsidRPr="00FC0D82" w:rsidRDefault="00A06DF1" w:rsidP="007D05C2">
            <w:pPr>
              <w:framePr w:wrap="around"/>
            </w:pPr>
            <w:r w:rsidRPr="00FC0D82">
              <w:t>Show detail of order:</w:t>
            </w:r>
          </w:p>
          <w:p w14:paraId="50483D60" w14:textId="77777777" w:rsidR="00A06DF1" w:rsidRPr="00FC0D82" w:rsidRDefault="00A06DF1" w:rsidP="007D05C2">
            <w:pPr>
              <w:pStyle w:val="ListParagraph"/>
              <w:framePr w:wrap="around"/>
              <w:numPr>
                <w:ilvl w:val="0"/>
                <w:numId w:val="29"/>
              </w:numPr>
            </w:pPr>
            <w:r w:rsidRPr="00FC0D82">
              <w:t>Problem name</w:t>
            </w:r>
          </w:p>
          <w:p w14:paraId="0FDC4D0E" w14:textId="77777777" w:rsidR="00A06DF1" w:rsidRPr="00FC0D82" w:rsidRDefault="00A06DF1" w:rsidP="007D05C2">
            <w:pPr>
              <w:pStyle w:val="ListParagraph"/>
              <w:framePr w:wrap="around"/>
              <w:numPr>
                <w:ilvl w:val="0"/>
                <w:numId w:val="29"/>
              </w:numPr>
            </w:pPr>
            <w:r w:rsidRPr="00FC0D82">
              <w:t>Repairer</w:t>
            </w:r>
          </w:p>
          <w:p w14:paraId="758EA571" w14:textId="2FC03119" w:rsidR="00A06DF1" w:rsidRPr="00FC0D82" w:rsidRDefault="00A06DF1" w:rsidP="007D05C2">
            <w:pPr>
              <w:pStyle w:val="ListParagraph"/>
              <w:framePr w:wrap="around"/>
              <w:numPr>
                <w:ilvl w:val="0"/>
                <w:numId w:val="29"/>
              </w:numPr>
            </w:pPr>
            <w:r w:rsidRPr="00FC0D82">
              <w:t xml:space="preserve">Repair Service </w:t>
            </w:r>
          </w:p>
          <w:p w14:paraId="61FD16E2" w14:textId="77777777" w:rsidR="00A06DF1" w:rsidRPr="00FC0D82" w:rsidRDefault="00A06DF1" w:rsidP="007D05C2">
            <w:pPr>
              <w:pStyle w:val="ListParagraph"/>
              <w:framePr w:wrap="around"/>
              <w:numPr>
                <w:ilvl w:val="0"/>
                <w:numId w:val="29"/>
              </w:numPr>
            </w:pPr>
            <w:r w:rsidRPr="00FC0D82">
              <w:t>Date</w:t>
            </w:r>
          </w:p>
          <w:p w14:paraId="760BE34F" w14:textId="6C5093C9" w:rsidR="00160E16" w:rsidRPr="00FC0D82" w:rsidRDefault="00160E16" w:rsidP="007D05C2">
            <w:pPr>
              <w:pStyle w:val="ListParagraph"/>
              <w:framePr w:wrap="around"/>
              <w:numPr>
                <w:ilvl w:val="0"/>
                <w:numId w:val="29"/>
              </w:numPr>
            </w:pPr>
            <w:r w:rsidRPr="00FC0D82">
              <w:t>Repairer Rate</w:t>
            </w:r>
          </w:p>
        </w:tc>
      </w:tr>
      <w:tr w:rsidR="00B44CF7" w:rsidRPr="00FC0D82" w14:paraId="071B6807"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370083" w14:textId="5C061E32" w:rsidR="00B44CF7" w:rsidRPr="00FC0D82" w:rsidRDefault="00B44CF7" w:rsidP="007D05C2">
            <w:pPr>
              <w:framePr w:wrap="around"/>
            </w:pPr>
            <w:r w:rsidRPr="00FC0D82">
              <w:t xml:space="preserve">Alternative Scenario: </w:t>
            </w:r>
          </w:p>
        </w:tc>
      </w:tr>
      <w:tr w:rsidR="00FE7B95" w:rsidRPr="00FC0D82" w14:paraId="7CDBA23A"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9297290" w14:textId="77777777" w:rsidR="00FE7B95" w:rsidRPr="00FC0D82" w:rsidRDefault="00FE7B95" w:rsidP="007D05C2">
            <w:pPr>
              <w:framePr w:wrap="around"/>
            </w:pPr>
            <w:r w:rsidRPr="00FC0D82">
              <w:t>Step</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61CFD63" w14:textId="77777777" w:rsidR="00FE7B95" w:rsidRPr="00FC0D82" w:rsidRDefault="00FE7B95" w:rsidP="007D05C2">
            <w:pPr>
              <w:framePr w:wrap="around"/>
            </w:pPr>
            <w:r w:rsidRPr="00FC0D82">
              <w:t>Actor Action</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131C190" w14:textId="77777777" w:rsidR="00FE7B95" w:rsidRPr="00FC0D82" w:rsidRDefault="00FE7B95" w:rsidP="007D05C2">
            <w:pPr>
              <w:framePr w:wrap="around"/>
            </w:pPr>
            <w:r w:rsidRPr="00FC0D82">
              <w:t>System Response</w:t>
            </w:r>
          </w:p>
        </w:tc>
      </w:tr>
      <w:tr w:rsidR="00FE7B95" w:rsidRPr="00FC0D82" w14:paraId="5AFD8BF8"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0EB8103" w14:textId="6B3FD3A8" w:rsidR="00FE7B95" w:rsidRPr="00FC0D82" w:rsidRDefault="00FE7B95" w:rsidP="007D05C2">
            <w:pPr>
              <w:framePr w:wrap="around"/>
            </w:pPr>
            <w:r w:rsidRPr="00FC0D82">
              <w:t>1</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5C0FFF8" w14:textId="1FCBC2EF" w:rsidR="00FE7B95" w:rsidRPr="00FC0D82" w:rsidRDefault="00FE7B95" w:rsidP="007D05C2">
            <w:pPr>
              <w:framePr w:wrap="around"/>
            </w:pPr>
            <w:r w:rsidRPr="00FC0D82">
              <w:t xml:space="preserve">Customer touches on “Order history” but </w:t>
            </w:r>
            <w:r w:rsidR="00FC0D82">
              <w:t>customer has not booking before</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828A98E" w14:textId="61570AD4" w:rsidR="00FE7B95" w:rsidRPr="00FC0D82" w:rsidRDefault="00FE7B95" w:rsidP="007D05C2">
            <w:pPr>
              <w:framePr w:wrap="around"/>
            </w:pPr>
            <w:r w:rsidRPr="00FC0D82">
              <w:t>Show message “You don’t have any order”</w:t>
            </w:r>
          </w:p>
        </w:tc>
      </w:tr>
      <w:tr w:rsidR="00FE7B95" w:rsidRPr="00FC0D82" w14:paraId="605D8A8F"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1727E21" w14:textId="77777777" w:rsidR="00FE7B95" w:rsidRPr="00FC0D82" w:rsidRDefault="00FE7B95" w:rsidP="007D05C2">
            <w:pPr>
              <w:framePr w:wrap="around"/>
            </w:pPr>
            <w:r w:rsidRPr="00FC0D82">
              <w:t>Exceptions:</w:t>
            </w:r>
          </w:p>
        </w:tc>
      </w:tr>
      <w:tr w:rsidR="00FE7B95" w:rsidRPr="00FC0D82" w14:paraId="73F30DFB"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99703B" w14:textId="77777777" w:rsidR="00FE7B95" w:rsidRPr="00FC0D82" w:rsidRDefault="00FE7B95" w:rsidP="007D05C2">
            <w:pPr>
              <w:framePr w:wrap="around"/>
            </w:pPr>
            <w:r w:rsidRPr="00FC0D82">
              <w:t>Step</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C7370EF" w14:textId="77777777" w:rsidR="00FE7B95" w:rsidRPr="00FC0D82" w:rsidRDefault="00FE7B95" w:rsidP="007D05C2">
            <w:pPr>
              <w:framePr w:wrap="around"/>
            </w:pPr>
            <w:r w:rsidRPr="00FC0D82">
              <w:t>Actor Action</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3C05113" w14:textId="77777777" w:rsidR="00FE7B95" w:rsidRPr="00FC0D82" w:rsidRDefault="00FE7B95" w:rsidP="007D05C2">
            <w:pPr>
              <w:framePr w:wrap="around"/>
            </w:pPr>
            <w:r w:rsidRPr="00FC0D82">
              <w:t>System Response</w:t>
            </w:r>
          </w:p>
        </w:tc>
      </w:tr>
      <w:tr w:rsidR="00FE7B95" w:rsidRPr="00FC0D82" w14:paraId="0DB5B242"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E6C4C58" w14:textId="77777777" w:rsidR="00FE7B95" w:rsidRPr="00FC0D82" w:rsidRDefault="00FE7B95" w:rsidP="007D05C2">
            <w:pPr>
              <w:framePr w:wrap="around"/>
            </w:pPr>
            <w:r w:rsidRPr="00FC0D82">
              <w:t>1</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B9B70B" w14:textId="77777777" w:rsidR="00FE7B95" w:rsidRPr="00FC0D82" w:rsidRDefault="00FE7B95" w:rsidP="007D05C2">
            <w:pPr>
              <w:framePr w:wrap="around"/>
            </w:pP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AFEA21" w14:textId="77777777" w:rsidR="00FE7B95" w:rsidRPr="00FC0D82" w:rsidRDefault="00FE7B95" w:rsidP="007D05C2">
            <w:pPr>
              <w:framePr w:wrap="around"/>
            </w:pPr>
            <w:r w:rsidRPr="00FC0D82">
              <w:t>System show message the "System is busy" when the internet is lost</w:t>
            </w:r>
          </w:p>
        </w:tc>
      </w:tr>
      <w:tr w:rsidR="00FE7B95" w:rsidRPr="00FC0D82" w14:paraId="027C7491"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616A6A4" w14:textId="77777777" w:rsidR="00FE7B95" w:rsidRPr="00FC0D82" w:rsidRDefault="00FE7B95" w:rsidP="007D05C2">
            <w:pPr>
              <w:framePr w:wrap="around"/>
            </w:pPr>
            <w:r w:rsidRPr="00FC0D82">
              <w:t xml:space="preserve">Relationships: View </w:t>
            </w:r>
            <w:r w:rsidR="00FC0D82" w:rsidRPr="00FC0D82">
              <w:t>order history</w:t>
            </w:r>
            <w:r w:rsidRPr="00FC0D82">
              <w:t xml:space="preserve"> </w:t>
            </w:r>
            <w:r w:rsidRPr="00FC0D82">
              <w:br/>
              <w:t>Business Rules:</w:t>
            </w:r>
            <w:r w:rsidRPr="00FC0D82">
              <w:br/>
              <w:t>- This function is only for Customer</w:t>
            </w:r>
          </w:p>
          <w:p w14:paraId="0E843F48" w14:textId="6EF3AFE6" w:rsidR="00FC0D82" w:rsidRPr="00FC0D82" w:rsidRDefault="00FC0D82" w:rsidP="007D05C2">
            <w:pPr>
              <w:pStyle w:val="ListParagraph"/>
              <w:framePr w:wrap="around"/>
              <w:numPr>
                <w:ilvl w:val="0"/>
                <w:numId w:val="29"/>
              </w:numPr>
            </w:pPr>
            <w:r w:rsidRPr="00FC0D82">
              <w:t>If customer hasn’t book repairer before, there is no order to view</w:t>
            </w:r>
          </w:p>
        </w:tc>
      </w:tr>
    </w:tbl>
    <w:p w14:paraId="2B13103F" w14:textId="1563151C" w:rsidR="00B44CF7" w:rsidRDefault="00B44CF7" w:rsidP="007D05C2">
      <w:pPr>
        <w:framePr w:wrap="around"/>
      </w:pPr>
    </w:p>
    <w:p w14:paraId="152D8CF2" w14:textId="0F84D51E" w:rsidR="00B44CF7" w:rsidRDefault="00B44CF7" w:rsidP="007D05C2">
      <w:pPr>
        <w:framePr w:wrap="around"/>
      </w:pPr>
    </w:p>
    <w:p w14:paraId="75F09206" w14:textId="291EDDE0" w:rsidR="00B44CF7" w:rsidRDefault="00B44CF7" w:rsidP="007D05C2">
      <w:pPr>
        <w:framePr w:wrap="around"/>
      </w:pPr>
    </w:p>
    <w:p w14:paraId="2032B138" w14:textId="53C578D3" w:rsidR="00B44CF7" w:rsidRDefault="00B44CF7" w:rsidP="007D05C2">
      <w:pPr>
        <w:framePr w:wrap="around"/>
      </w:pPr>
    </w:p>
    <w:p w14:paraId="59B91B6E" w14:textId="2D5E3091" w:rsidR="00B44CF7" w:rsidRDefault="00B44CF7" w:rsidP="007D05C2">
      <w:pPr>
        <w:framePr w:wrap="around"/>
      </w:pPr>
    </w:p>
    <w:p w14:paraId="1179E9D8" w14:textId="77777777" w:rsidR="00B44CF7" w:rsidRPr="00CF19A7" w:rsidRDefault="00B44CF7" w:rsidP="007D05C2">
      <w:pPr>
        <w:framePr w:wrap="around"/>
      </w:pPr>
    </w:p>
    <w:p w14:paraId="01799510" w14:textId="3499B7AA" w:rsidR="005F5AC3" w:rsidRDefault="009212CC" w:rsidP="007D05C2">
      <w:pPr>
        <w:pStyle w:val="Heading2"/>
        <w:framePr w:wrap="around"/>
      </w:pPr>
      <w:bookmarkStart w:id="43" w:name="_Toc66865323"/>
      <w:r>
        <w:t>Accept order</w:t>
      </w:r>
      <w:bookmarkEnd w:id="43"/>
    </w:p>
    <w:p w14:paraId="0827CF46" w14:textId="77777777" w:rsidR="009212CC" w:rsidRPr="009212CC" w:rsidRDefault="009212CC" w:rsidP="007D05C2">
      <w:pPr>
        <w:framePr w:wrap="around"/>
      </w:pPr>
    </w:p>
    <w:p w14:paraId="30583CE9" w14:textId="1127846F" w:rsidR="005F5AC3" w:rsidRPr="005F5AC3" w:rsidRDefault="005F5AC3" w:rsidP="007D05C2">
      <w:pPr>
        <w:framePr w:wrap="around"/>
      </w:pPr>
    </w:p>
    <w:p w14:paraId="44259608" w14:textId="42DF86DC" w:rsidR="005F5AC3" w:rsidRPr="008532AD" w:rsidRDefault="009212CC" w:rsidP="007D05C2">
      <w:pPr>
        <w:framePr w:wrap="around"/>
      </w:pPr>
      <w:r>
        <w:rPr>
          <w:noProof/>
        </w:rPr>
        <w:drawing>
          <wp:anchor distT="0" distB="0" distL="114300" distR="114300" simplePos="0" relativeHeight="251666432" behindDoc="1" locked="0" layoutInCell="1" allowOverlap="1" wp14:anchorId="39F74867" wp14:editId="47CCC51E">
            <wp:simplePos x="0" y="0"/>
            <wp:positionH relativeFrom="margin">
              <wp:posOffset>901065</wp:posOffset>
            </wp:positionH>
            <wp:positionV relativeFrom="paragraph">
              <wp:posOffset>54610</wp:posOffset>
            </wp:positionV>
            <wp:extent cx="3282315" cy="1561465"/>
            <wp:effectExtent l="0" t="0" r="0" b="635"/>
            <wp:wrapTight wrapText="bothSides">
              <wp:wrapPolygon edited="0">
                <wp:start x="0" y="0"/>
                <wp:lineTo x="0" y="21345"/>
                <wp:lineTo x="21437" y="21345"/>
                <wp:lineTo x="2143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2315" cy="1561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7E0B05" w14:textId="0A643F5D" w:rsidR="005F5AC3" w:rsidRPr="005F5AC3" w:rsidRDefault="005F5AC3" w:rsidP="007D05C2">
      <w:pPr>
        <w:framePr w:wrap="around"/>
      </w:pPr>
    </w:p>
    <w:p w14:paraId="53E95975" w14:textId="77777777" w:rsidR="005F5AC3" w:rsidRPr="005F5AC3" w:rsidRDefault="005F5AC3" w:rsidP="007D05C2">
      <w:pPr>
        <w:framePr w:wrap="around"/>
      </w:pPr>
    </w:p>
    <w:p w14:paraId="6306E8A1" w14:textId="15B2F97A" w:rsidR="005F5AC3" w:rsidRDefault="005F5AC3" w:rsidP="007D05C2">
      <w:pPr>
        <w:framePr w:wrap="around"/>
      </w:pPr>
    </w:p>
    <w:p w14:paraId="0E196E2D" w14:textId="1180D87E" w:rsidR="00244C9C" w:rsidRDefault="00244C9C" w:rsidP="007D05C2">
      <w:pPr>
        <w:framePr w:wrap="around"/>
      </w:pPr>
    </w:p>
    <w:p w14:paraId="16FE12CC" w14:textId="234CACDB" w:rsidR="00244C9C" w:rsidRDefault="00244C9C" w:rsidP="007D05C2">
      <w:pPr>
        <w:framePr w:wrap="around"/>
      </w:pPr>
    </w:p>
    <w:p w14:paraId="4F902167" w14:textId="3BFEA05F" w:rsidR="00244C9C" w:rsidRDefault="00244C9C" w:rsidP="007D05C2">
      <w:pPr>
        <w:framePr w:wrap="around"/>
      </w:pPr>
    </w:p>
    <w:p w14:paraId="325B3574" w14:textId="7105D8FF" w:rsidR="00244C9C" w:rsidRDefault="00244C9C" w:rsidP="007D05C2">
      <w:pPr>
        <w:framePr w:wrap="around"/>
      </w:pPr>
    </w:p>
    <w:p w14:paraId="0862AB9F" w14:textId="3A162515" w:rsidR="00244C9C" w:rsidRDefault="00244C9C" w:rsidP="007D05C2">
      <w:pPr>
        <w:framePr w:wrap="around"/>
      </w:pPr>
    </w:p>
    <w:p w14:paraId="7E99605B" w14:textId="3CDDB238" w:rsidR="00244C9C" w:rsidRDefault="00244C9C" w:rsidP="007D05C2">
      <w:pPr>
        <w:framePr w:wrap="around"/>
      </w:pPr>
    </w:p>
    <w:p w14:paraId="200AF23A" w14:textId="487777B0" w:rsidR="00244C9C" w:rsidRDefault="00244C9C" w:rsidP="007D05C2">
      <w:pPr>
        <w:framePr w:wrap="around"/>
      </w:pPr>
    </w:p>
    <w:p w14:paraId="2A378184" w14:textId="41303DF5" w:rsidR="00244C9C" w:rsidRDefault="00244C9C" w:rsidP="007D05C2">
      <w:pPr>
        <w:framePr w:wrap="around"/>
      </w:pPr>
    </w:p>
    <w:p w14:paraId="72C5BAE4" w14:textId="086EFFA9" w:rsidR="00244C9C" w:rsidRDefault="00244C9C" w:rsidP="007D05C2">
      <w:pPr>
        <w:framePr w:wrap="around"/>
      </w:pPr>
    </w:p>
    <w:p w14:paraId="2552B736" w14:textId="675D891F" w:rsidR="00244C9C" w:rsidRDefault="00244C9C" w:rsidP="007D05C2">
      <w:pPr>
        <w:framePr w:wrap="around"/>
      </w:pPr>
    </w:p>
    <w:tbl>
      <w:tblPr>
        <w:tblW w:w="8984" w:type="dxa"/>
        <w:shd w:val="clear" w:color="auto" w:fill="FFFFFF" w:themeFill="background1"/>
        <w:tblCellMar>
          <w:left w:w="0" w:type="dxa"/>
          <w:right w:w="0" w:type="dxa"/>
        </w:tblCellMar>
        <w:tblLook w:val="04A0" w:firstRow="1" w:lastRow="0" w:firstColumn="1" w:lastColumn="0" w:noHBand="0" w:noVBand="1"/>
      </w:tblPr>
      <w:tblGrid>
        <w:gridCol w:w="884"/>
        <w:gridCol w:w="3002"/>
        <w:gridCol w:w="977"/>
        <w:gridCol w:w="4121"/>
      </w:tblGrid>
      <w:tr w:rsidR="00244C9C" w:rsidRPr="007114B7" w14:paraId="6CCD0B9D" w14:textId="77777777" w:rsidTr="00603A4B">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202234" w14:textId="713929E3" w:rsidR="00244C9C" w:rsidRPr="007114B7" w:rsidRDefault="00244C9C" w:rsidP="007D05C2">
            <w:pPr>
              <w:framePr w:wrap="around"/>
            </w:pPr>
            <w:r w:rsidRPr="007114B7">
              <w:t>USE-UC008</w:t>
            </w:r>
          </w:p>
        </w:tc>
      </w:tr>
      <w:tr w:rsidR="00244C9C" w:rsidRPr="007114B7" w14:paraId="6EF137AD"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1438771" w14:textId="77777777" w:rsidR="00244C9C" w:rsidRPr="007114B7" w:rsidRDefault="00244C9C" w:rsidP="007D05C2">
            <w:pPr>
              <w:framePr w:wrap="around"/>
            </w:pPr>
            <w:r w:rsidRPr="007114B7">
              <w:t>Use Case No.</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6AFA1D6" w14:textId="21DFE626" w:rsidR="00244C9C" w:rsidRPr="007114B7" w:rsidRDefault="00244C9C" w:rsidP="007D05C2">
            <w:pPr>
              <w:framePr w:wrap="around"/>
            </w:pPr>
            <w:r w:rsidRPr="007114B7">
              <w:t>UC008</w:t>
            </w:r>
          </w:p>
        </w:tc>
        <w:tc>
          <w:tcPr>
            <w:tcW w:w="742"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AE079E3" w14:textId="77777777" w:rsidR="00244C9C" w:rsidRPr="007114B7" w:rsidRDefault="00244C9C" w:rsidP="007D05C2">
            <w:pPr>
              <w:framePr w:wrap="around"/>
            </w:pPr>
            <w:r w:rsidRPr="007114B7">
              <w:t>Use Case Version</w:t>
            </w:r>
          </w:p>
        </w:tc>
        <w:tc>
          <w:tcPr>
            <w:tcW w:w="442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0B0EFEE" w14:textId="77777777" w:rsidR="00244C9C" w:rsidRPr="007114B7" w:rsidRDefault="00244C9C" w:rsidP="007D05C2">
            <w:pPr>
              <w:framePr w:wrap="around"/>
            </w:pPr>
            <w:r w:rsidRPr="007114B7">
              <w:t>1.0</w:t>
            </w:r>
          </w:p>
        </w:tc>
      </w:tr>
      <w:tr w:rsidR="00244C9C" w:rsidRPr="007114B7" w14:paraId="2DC2E28A"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6F1ED39" w14:textId="77777777" w:rsidR="00244C9C" w:rsidRPr="007114B7" w:rsidRDefault="00244C9C" w:rsidP="007D05C2">
            <w:pPr>
              <w:framePr w:wrap="around"/>
            </w:pPr>
            <w:r w:rsidRPr="007114B7">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A266378" w14:textId="254D3887" w:rsidR="00244C9C" w:rsidRPr="007114B7" w:rsidRDefault="00244C9C" w:rsidP="007D05C2">
            <w:pPr>
              <w:framePr w:wrap="around"/>
            </w:pPr>
            <w:r w:rsidRPr="007114B7">
              <w:t>Accept order</w:t>
            </w:r>
          </w:p>
        </w:tc>
      </w:tr>
      <w:tr w:rsidR="00244C9C" w:rsidRPr="007114B7" w14:paraId="47AC315E"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87989FF" w14:textId="77777777" w:rsidR="00244C9C" w:rsidRPr="007114B7" w:rsidRDefault="00244C9C" w:rsidP="007D05C2">
            <w:pPr>
              <w:framePr w:wrap="around"/>
            </w:pPr>
            <w:r w:rsidRPr="007114B7">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9AFC883" w14:textId="77777777" w:rsidR="00244C9C" w:rsidRPr="007114B7" w:rsidRDefault="00244C9C" w:rsidP="007D05C2">
            <w:pPr>
              <w:framePr w:wrap="around"/>
            </w:pPr>
            <w:r w:rsidRPr="007114B7">
              <w:t xml:space="preserve">Nguyen Xuan </w:t>
            </w:r>
            <w:proofErr w:type="spellStart"/>
            <w:r w:rsidRPr="007114B7">
              <w:t>Khanh</w:t>
            </w:r>
            <w:proofErr w:type="spellEnd"/>
            <w:r w:rsidRPr="007114B7">
              <w:t xml:space="preserve"> </w:t>
            </w:r>
            <w:proofErr w:type="spellStart"/>
            <w:r w:rsidRPr="007114B7">
              <w:t>Hoa</w:t>
            </w:r>
            <w:proofErr w:type="spellEnd"/>
          </w:p>
        </w:tc>
      </w:tr>
      <w:tr w:rsidR="00244C9C" w:rsidRPr="007114B7" w14:paraId="3ECE2684"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3EEAC94" w14:textId="77777777" w:rsidR="00244C9C" w:rsidRPr="007114B7" w:rsidRDefault="00244C9C" w:rsidP="007D05C2">
            <w:pPr>
              <w:framePr w:wrap="around"/>
            </w:pPr>
            <w:r w:rsidRPr="007114B7">
              <w:t>Date</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65F83E7" w14:textId="77777777" w:rsidR="00244C9C" w:rsidRPr="007114B7" w:rsidRDefault="00244C9C" w:rsidP="007D05C2">
            <w:pPr>
              <w:framePr w:wrap="around"/>
            </w:pPr>
            <w:r w:rsidRPr="007114B7">
              <w:t>30/01/2021</w:t>
            </w:r>
          </w:p>
        </w:tc>
        <w:tc>
          <w:tcPr>
            <w:tcW w:w="742"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9542276" w14:textId="77777777" w:rsidR="00244C9C" w:rsidRPr="007114B7" w:rsidRDefault="00244C9C" w:rsidP="007D05C2">
            <w:pPr>
              <w:framePr w:wrap="around"/>
            </w:pPr>
            <w:r w:rsidRPr="007114B7">
              <w:t>Priority</w:t>
            </w:r>
          </w:p>
        </w:tc>
        <w:tc>
          <w:tcPr>
            <w:tcW w:w="442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BAF823" w14:textId="1691AB11" w:rsidR="00244C9C" w:rsidRPr="007114B7" w:rsidRDefault="007114B7" w:rsidP="007D05C2">
            <w:pPr>
              <w:framePr w:wrap="around"/>
            </w:pPr>
            <w:r w:rsidRPr="007114B7">
              <w:t>High</w:t>
            </w:r>
          </w:p>
        </w:tc>
      </w:tr>
      <w:tr w:rsidR="00244C9C" w:rsidRPr="007114B7" w14:paraId="4A52916A"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5A85A97" w14:textId="640F4773" w:rsidR="00244C9C" w:rsidRPr="007114B7" w:rsidRDefault="00244C9C" w:rsidP="007D05C2">
            <w:pPr>
              <w:framePr w:wrap="around"/>
            </w:pPr>
            <w:r w:rsidRPr="007114B7">
              <w:t>Actor:</w:t>
            </w:r>
            <w:r w:rsidRPr="007114B7">
              <w:br/>
              <w:t>- Repairer</w:t>
            </w:r>
            <w:r w:rsidRPr="007114B7">
              <w:br/>
              <w:t>Summary:</w:t>
            </w:r>
            <w:r w:rsidRPr="007114B7">
              <w:br/>
              <w:t>- This use case helps repairer accept an order</w:t>
            </w:r>
          </w:p>
          <w:p w14:paraId="193B2335" w14:textId="48820D5A" w:rsidR="00244C9C" w:rsidRPr="006247A7" w:rsidRDefault="00244C9C" w:rsidP="007D05C2">
            <w:pPr>
              <w:framePr w:wrap="around"/>
            </w:pPr>
            <w:r w:rsidRPr="007114B7">
              <w:t>Goal:</w:t>
            </w:r>
            <w:r w:rsidRPr="007114B7">
              <w:br/>
              <w:t>- Repairer can accept order</w:t>
            </w:r>
            <w:r w:rsidRPr="007114B7">
              <w:br/>
              <w:t>Triggers:</w:t>
            </w:r>
            <w:r w:rsidRPr="007114B7">
              <w:br/>
              <w:t>- Repairer touches on “Accept order”</w:t>
            </w:r>
            <w:r w:rsidRPr="007114B7">
              <w:br/>
              <w:t>Precondition:</w:t>
            </w:r>
            <w:r w:rsidRPr="007114B7">
              <w:br/>
              <w:t xml:space="preserve">- </w:t>
            </w:r>
            <w:r w:rsidR="007114B7" w:rsidRPr="007114B7">
              <w:t>Repairer must login into the system</w:t>
            </w:r>
          </w:p>
          <w:p w14:paraId="0CC2592F" w14:textId="075A60C0" w:rsidR="00244C9C" w:rsidRPr="007114B7" w:rsidRDefault="00244C9C" w:rsidP="007D05C2">
            <w:pPr>
              <w:framePr w:wrap="around"/>
            </w:pPr>
            <w:r w:rsidRPr="007114B7">
              <w:t>Post Conditions:</w:t>
            </w:r>
            <w:r w:rsidRPr="007114B7">
              <w:br/>
              <w:t>- Success:</w:t>
            </w:r>
            <w:r w:rsidR="00662A32">
              <w:t xml:space="preserve"> An order is accepted</w:t>
            </w:r>
          </w:p>
          <w:p w14:paraId="16E42B01" w14:textId="77777777" w:rsidR="00244C9C" w:rsidRPr="007114B7" w:rsidRDefault="00244C9C" w:rsidP="007D05C2">
            <w:pPr>
              <w:framePr w:wrap="around"/>
            </w:pPr>
            <w:r w:rsidRPr="007114B7">
              <w:t>Main Success Scenario:</w:t>
            </w:r>
          </w:p>
        </w:tc>
      </w:tr>
      <w:tr w:rsidR="00244C9C" w:rsidRPr="007114B7" w14:paraId="28BB6842"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CA1775B" w14:textId="77777777" w:rsidR="00244C9C" w:rsidRPr="007114B7" w:rsidRDefault="00244C9C" w:rsidP="007D05C2">
            <w:pPr>
              <w:framePr w:wrap="around"/>
            </w:pPr>
            <w:r w:rsidRPr="007114B7">
              <w:t>Step</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96CD4D2" w14:textId="77777777" w:rsidR="00244C9C" w:rsidRPr="007114B7" w:rsidRDefault="00244C9C" w:rsidP="007D05C2">
            <w:pPr>
              <w:framePr w:wrap="around"/>
            </w:pPr>
            <w:r w:rsidRPr="007114B7">
              <w:t>Actor Action</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F2D524F" w14:textId="77777777" w:rsidR="00244C9C" w:rsidRPr="007114B7" w:rsidRDefault="00244C9C" w:rsidP="007D05C2">
            <w:pPr>
              <w:framePr w:wrap="around"/>
            </w:pPr>
            <w:r w:rsidRPr="007114B7">
              <w:t>System Response</w:t>
            </w:r>
          </w:p>
        </w:tc>
      </w:tr>
      <w:tr w:rsidR="00244C9C" w:rsidRPr="007114B7" w14:paraId="4B9FD9E8" w14:textId="77777777" w:rsidTr="00603A4B">
        <w:trPr>
          <w:trHeight w:val="900"/>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9B715C" w14:textId="77777777" w:rsidR="00244C9C" w:rsidRPr="007114B7" w:rsidRDefault="00244C9C" w:rsidP="007D05C2">
            <w:pPr>
              <w:framePr w:wrap="around"/>
            </w:pPr>
            <w:r w:rsidRPr="007114B7">
              <w:t>1</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9B10670" w14:textId="77777777" w:rsidR="00244C9C" w:rsidRDefault="00662A32" w:rsidP="007D05C2">
            <w:pPr>
              <w:framePr w:wrap="around"/>
            </w:pPr>
            <w:r>
              <w:t>Repairer is on the order view</w:t>
            </w:r>
          </w:p>
          <w:p w14:paraId="6C93FED1" w14:textId="6B7A4D36" w:rsidR="00662A32" w:rsidRPr="007114B7" w:rsidRDefault="00662A32" w:rsidP="007D05C2">
            <w:pPr>
              <w:framePr w:wrap="around"/>
            </w:pPr>
            <w:r>
              <w:t>[Alternative 1]</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4A39955" w14:textId="28ACE91F" w:rsidR="00244C9C" w:rsidRPr="007114B7" w:rsidRDefault="00244C9C" w:rsidP="007D05C2">
            <w:pPr>
              <w:framePr w:wrap="around"/>
            </w:pPr>
            <w:r w:rsidRPr="007114B7">
              <w:t xml:space="preserve">Show the list of orders </w:t>
            </w:r>
          </w:p>
          <w:p w14:paraId="133DF9AB" w14:textId="77777777" w:rsidR="00244C9C" w:rsidRPr="007114B7" w:rsidRDefault="00244C9C" w:rsidP="007D05C2">
            <w:pPr>
              <w:framePr w:wrap="around"/>
            </w:pPr>
          </w:p>
        </w:tc>
      </w:tr>
      <w:tr w:rsidR="00244C9C" w:rsidRPr="007114B7" w14:paraId="77E6A133"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4E776961" w14:textId="77777777" w:rsidR="00244C9C" w:rsidRPr="007114B7" w:rsidRDefault="00244C9C" w:rsidP="007D05C2">
            <w:pPr>
              <w:framePr w:wrap="around"/>
            </w:pPr>
            <w:r w:rsidRPr="007114B7">
              <w:t>2</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56128EBF" w14:textId="781B7279" w:rsidR="00244C9C" w:rsidRPr="007114B7" w:rsidRDefault="00662A32" w:rsidP="007D05C2">
            <w:pPr>
              <w:framePr w:wrap="around"/>
            </w:pPr>
            <w:r>
              <w:t xml:space="preserve">Repairer touches on “Accept order” on the line of an order </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ECD5FF3" w14:textId="3C3677DB" w:rsidR="00662A32" w:rsidRPr="00662A32" w:rsidRDefault="00662A32" w:rsidP="007D05C2">
            <w:pPr>
              <w:framePr w:wrap="around"/>
            </w:pPr>
            <w:r>
              <w:t>System show message “The order is accepted”</w:t>
            </w:r>
          </w:p>
        </w:tc>
      </w:tr>
      <w:tr w:rsidR="00244C9C" w:rsidRPr="007114B7" w14:paraId="093CBCC2"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C31D02" w14:textId="77777777" w:rsidR="00244C9C" w:rsidRPr="007114B7" w:rsidRDefault="00244C9C" w:rsidP="007D05C2">
            <w:pPr>
              <w:framePr w:wrap="around"/>
            </w:pPr>
            <w:r w:rsidRPr="007114B7">
              <w:t xml:space="preserve">Alternative Scenario: </w:t>
            </w:r>
          </w:p>
        </w:tc>
      </w:tr>
      <w:tr w:rsidR="00244C9C" w:rsidRPr="007114B7" w14:paraId="76B9EBE3"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A220895" w14:textId="77777777" w:rsidR="00244C9C" w:rsidRPr="007114B7" w:rsidRDefault="00244C9C" w:rsidP="007D05C2">
            <w:pPr>
              <w:framePr w:wrap="around"/>
            </w:pPr>
            <w:r w:rsidRPr="007114B7">
              <w:t>Step</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B03F7B" w14:textId="77777777" w:rsidR="00244C9C" w:rsidRPr="007114B7" w:rsidRDefault="00244C9C" w:rsidP="007D05C2">
            <w:pPr>
              <w:framePr w:wrap="around"/>
            </w:pPr>
            <w:r w:rsidRPr="007114B7">
              <w:t>Actor Action</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801532" w14:textId="77777777" w:rsidR="00244C9C" w:rsidRPr="007114B7" w:rsidRDefault="00244C9C" w:rsidP="007D05C2">
            <w:pPr>
              <w:framePr w:wrap="around"/>
            </w:pPr>
            <w:r w:rsidRPr="007114B7">
              <w:t>System Response</w:t>
            </w:r>
          </w:p>
        </w:tc>
      </w:tr>
      <w:tr w:rsidR="00244C9C" w:rsidRPr="007114B7" w14:paraId="004B2FD6"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59B63AB" w14:textId="77777777" w:rsidR="00244C9C" w:rsidRPr="007114B7" w:rsidRDefault="00244C9C" w:rsidP="007D05C2">
            <w:pPr>
              <w:framePr w:wrap="around"/>
            </w:pPr>
            <w:r w:rsidRPr="007114B7">
              <w:t>1</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8C5EE5" w14:textId="40CA6692" w:rsidR="00662A32" w:rsidRDefault="00662A32" w:rsidP="007D05C2">
            <w:pPr>
              <w:framePr w:wrap="around"/>
            </w:pPr>
            <w:r>
              <w:t>Repairer is on the order view but there is no order</w:t>
            </w:r>
          </w:p>
          <w:p w14:paraId="454B68DE" w14:textId="4DF0FB64" w:rsidR="00244C9C" w:rsidRPr="007114B7" w:rsidRDefault="00244C9C" w:rsidP="007D05C2">
            <w:pPr>
              <w:framePr w:wrap="around"/>
            </w:pP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902ED01" w14:textId="2550EDF9" w:rsidR="00244C9C" w:rsidRPr="007114B7" w:rsidRDefault="00244C9C" w:rsidP="007D05C2">
            <w:pPr>
              <w:framePr w:wrap="around"/>
            </w:pPr>
            <w:r w:rsidRPr="007114B7">
              <w:t>Show message “</w:t>
            </w:r>
            <w:r w:rsidR="00662A32">
              <w:t>Now you don’t have any suggest order</w:t>
            </w:r>
            <w:r w:rsidRPr="007114B7">
              <w:t>”</w:t>
            </w:r>
          </w:p>
        </w:tc>
      </w:tr>
      <w:tr w:rsidR="00244C9C" w:rsidRPr="007114B7" w14:paraId="6B46858D"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76CA94" w14:textId="77777777" w:rsidR="00244C9C" w:rsidRPr="007114B7" w:rsidRDefault="00244C9C" w:rsidP="007D05C2">
            <w:pPr>
              <w:framePr w:wrap="around"/>
            </w:pPr>
            <w:r w:rsidRPr="007114B7">
              <w:t>Exceptions:</w:t>
            </w:r>
          </w:p>
        </w:tc>
      </w:tr>
      <w:tr w:rsidR="00244C9C" w:rsidRPr="007114B7" w14:paraId="220A40B3"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7E6F22" w14:textId="77777777" w:rsidR="00244C9C" w:rsidRPr="007114B7" w:rsidRDefault="00244C9C" w:rsidP="007D05C2">
            <w:pPr>
              <w:framePr w:wrap="around"/>
            </w:pPr>
            <w:r w:rsidRPr="007114B7">
              <w:t>Step</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C7A170A" w14:textId="77777777" w:rsidR="00244C9C" w:rsidRPr="007114B7" w:rsidRDefault="00244C9C" w:rsidP="007D05C2">
            <w:pPr>
              <w:framePr w:wrap="around"/>
            </w:pPr>
            <w:r w:rsidRPr="007114B7">
              <w:t>Actor Action</w:t>
            </w: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2D28A23" w14:textId="77777777" w:rsidR="00244C9C" w:rsidRPr="007114B7" w:rsidRDefault="00244C9C" w:rsidP="007D05C2">
            <w:pPr>
              <w:framePr w:wrap="around"/>
            </w:pPr>
            <w:r w:rsidRPr="007114B7">
              <w:t>System Response</w:t>
            </w:r>
          </w:p>
        </w:tc>
      </w:tr>
      <w:tr w:rsidR="00244C9C" w:rsidRPr="007114B7" w14:paraId="10851AC2"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E60E0A6" w14:textId="77777777" w:rsidR="00244C9C" w:rsidRPr="007114B7" w:rsidRDefault="00244C9C" w:rsidP="007D05C2">
            <w:pPr>
              <w:framePr w:wrap="around"/>
            </w:pPr>
            <w:r w:rsidRPr="007114B7">
              <w:t>1</w:t>
            </w:r>
          </w:p>
        </w:tc>
        <w:tc>
          <w:tcPr>
            <w:tcW w:w="313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974766" w14:textId="77777777" w:rsidR="00244C9C" w:rsidRPr="007114B7" w:rsidRDefault="00244C9C" w:rsidP="007D05C2">
            <w:pPr>
              <w:framePr w:wrap="around"/>
            </w:pPr>
          </w:p>
        </w:tc>
        <w:tc>
          <w:tcPr>
            <w:tcW w:w="5165" w:type="dxa"/>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79B0113" w14:textId="77777777" w:rsidR="00244C9C" w:rsidRPr="007114B7" w:rsidRDefault="00244C9C" w:rsidP="007D05C2">
            <w:pPr>
              <w:framePr w:wrap="around"/>
            </w:pPr>
            <w:r w:rsidRPr="007114B7">
              <w:t>System show message the "System is busy" when the internet is lost</w:t>
            </w:r>
          </w:p>
        </w:tc>
      </w:tr>
      <w:tr w:rsidR="00244C9C" w:rsidRPr="007114B7" w14:paraId="400BDBE6"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D604AD5" w14:textId="6487F783" w:rsidR="00244C9C" w:rsidRPr="007114B7" w:rsidRDefault="00244C9C" w:rsidP="007D05C2">
            <w:pPr>
              <w:framePr w:wrap="around"/>
            </w:pPr>
            <w:r w:rsidRPr="007114B7">
              <w:t xml:space="preserve">Relationships: </w:t>
            </w:r>
            <w:r w:rsidR="00196E4E">
              <w:t>Cancel order</w:t>
            </w:r>
            <w:r w:rsidRPr="007114B7">
              <w:t xml:space="preserve"> </w:t>
            </w:r>
            <w:r w:rsidRPr="007114B7">
              <w:br/>
              <w:t>Business Rules:</w:t>
            </w:r>
            <w:r w:rsidRPr="007114B7">
              <w:br/>
              <w:t xml:space="preserve">- This function is only for </w:t>
            </w:r>
            <w:r w:rsidR="00196E4E">
              <w:t>Repairer</w:t>
            </w:r>
          </w:p>
          <w:p w14:paraId="5223BCB9" w14:textId="7FCF1C67" w:rsidR="00244C9C" w:rsidRPr="007114B7" w:rsidRDefault="00196E4E" w:rsidP="007D05C2">
            <w:pPr>
              <w:pStyle w:val="ListParagraph"/>
              <w:framePr w:wrap="around"/>
              <w:numPr>
                <w:ilvl w:val="0"/>
                <w:numId w:val="29"/>
              </w:numPr>
            </w:pPr>
            <w:r>
              <w:t xml:space="preserve">Repairer can only accept an order when </w:t>
            </w:r>
            <w:r w:rsidR="00E46733">
              <w:t>does not have any other order</w:t>
            </w:r>
          </w:p>
        </w:tc>
      </w:tr>
    </w:tbl>
    <w:p w14:paraId="0A625663" w14:textId="5A291260" w:rsidR="00244C9C" w:rsidRDefault="00244C9C" w:rsidP="007D05C2">
      <w:pPr>
        <w:framePr w:wrap="around"/>
      </w:pPr>
    </w:p>
    <w:p w14:paraId="197EF5C8" w14:textId="6A0CBEAD" w:rsidR="002B509A" w:rsidRDefault="002B509A" w:rsidP="007D05C2">
      <w:pPr>
        <w:framePr w:wrap="around"/>
      </w:pPr>
    </w:p>
    <w:p w14:paraId="05FBF082" w14:textId="77777777" w:rsidR="002B509A" w:rsidRDefault="002B509A" w:rsidP="007D05C2">
      <w:pPr>
        <w:framePr w:wrap="around"/>
      </w:pPr>
    </w:p>
    <w:p w14:paraId="7699FAD1" w14:textId="0B046BE8" w:rsidR="002B509A" w:rsidRDefault="002B509A" w:rsidP="007D05C2">
      <w:pPr>
        <w:pStyle w:val="Heading2"/>
        <w:framePr w:wrap="around"/>
      </w:pPr>
      <w:r>
        <w:t xml:space="preserve"> </w:t>
      </w:r>
      <w:bookmarkStart w:id="44" w:name="_Toc66865324"/>
      <w:r>
        <w:t>Login</w:t>
      </w:r>
      <w:bookmarkEnd w:id="44"/>
    </w:p>
    <w:p w14:paraId="436D8136" w14:textId="5A1AD8F3" w:rsidR="002B509A" w:rsidRPr="002B509A" w:rsidRDefault="002B509A" w:rsidP="007D05C2">
      <w:pPr>
        <w:framePr w:wrap="around"/>
      </w:pPr>
    </w:p>
    <w:p w14:paraId="0183EA0B" w14:textId="5301BEE3" w:rsidR="002B509A" w:rsidRDefault="002B509A" w:rsidP="007D05C2">
      <w:pPr>
        <w:framePr w:wrap="around"/>
      </w:pPr>
      <w:r>
        <w:rPr>
          <w:noProof/>
        </w:rPr>
        <w:drawing>
          <wp:anchor distT="0" distB="0" distL="114300" distR="114300" simplePos="0" relativeHeight="251667456" behindDoc="1" locked="0" layoutInCell="1" allowOverlap="1" wp14:anchorId="7BE823C6" wp14:editId="7FFF1AAD">
            <wp:simplePos x="0" y="0"/>
            <wp:positionH relativeFrom="column">
              <wp:posOffset>1687501</wp:posOffset>
            </wp:positionH>
            <wp:positionV relativeFrom="paragraph">
              <wp:posOffset>37037</wp:posOffset>
            </wp:positionV>
            <wp:extent cx="1931670" cy="1202055"/>
            <wp:effectExtent l="0" t="0" r="0" b="0"/>
            <wp:wrapTight wrapText="bothSides">
              <wp:wrapPolygon edited="0">
                <wp:start x="0" y="0"/>
                <wp:lineTo x="0" y="21223"/>
                <wp:lineTo x="21302" y="21223"/>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1670" cy="1202055"/>
                    </a:xfrm>
                    <a:prstGeom prst="rect">
                      <a:avLst/>
                    </a:prstGeom>
                    <a:noFill/>
                    <a:ln>
                      <a:noFill/>
                    </a:ln>
                  </pic:spPr>
                </pic:pic>
              </a:graphicData>
            </a:graphic>
          </wp:anchor>
        </w:drawing>
      </w:r>
    </w:p>
    <w:p w14:paraId="3A02AC97" w14:textId="0504F7CA" w:rsidR="002B509A" w:rsidRDefault="002B509A" w:rsidP="007D05C2">
      <w:pPr>
        <w:framePr w:wrap="around"/>
      </w:pPr>
    </w:p>
    <w:p w14:paraId="2AA2B462" w14:textId="3EEEEFB0" w:rsidR="002B509A" w:rsidRPr="002B509A" w:rsidRDefault="002B509A" w:rsidP="007D05C2">
      <w:pPr>
        <w:framePr w:wrap="around"/>
      </w:pPr>
    </w:p>
    <w:p w14:paraId="6F6E15D7" w14:textId="6D48D050" w:rsidR="002B509A" w:rsidRPr="002B509A" w:rsidRDefault="002B509A" w:rsidP="007D05C2">
      <w:pPr>
        <w:framePr w:wrap="around"/>
      </w:pPr>
    </w:p>
    <w:p w14:paraId="1D6C8CF8" w14:textId="6868BBF7" w:rsidR="002B509A" w:rsidRPr="002B509A" w:rsidRDefault="002B509A" w:rsidP="007D05C2">
      <w:pPr>
        <w:framePr w:wrap="around"/>
      </w:pPr>
    </w:p>
    <w:p w14:paraId="14FFE393" w14:textId="37CA4702" w:rsidR="002B509A" w:rsidRPr="002B509A" w:rsidRDefault="002B509A" w:rsidP="007D05C2">
      <w:pPr>
        <w:framePr w:wrap="around"/>
      </w:pPr>
    </w:p>
    <w:p w14:paraId="6612F1F0" w14:textId="7FD878B3" w:rsidR="002B509A" w:rsidRPr="002B509A" w:rsidRDefault="002B509A" w:rsidP="007D05C2">
      <w:pPr>
        <w:framePr w:wrap="around"/>
      </w:pPr>
    </w:p>
    <w:p w14:paraId="2E9B562D" w14:textId="1845CC99" w:rsidR="002B509A" w:rsidRPr="002B509A" w:rsidRDefault="002B509A" w:rsidP="007D05C2">
      <w:pPr>
        <w:framePr w:wrap="around"/>
      </w:pPr>
    </w:p>
    <w:p w14:paraId="48C6D1AA" w14:textId="0E66368F" w:rsidR="002B509A" w:rsidRPr="002B509A" w:rsidRDefault="002B509A" w:rsidP="007D05C2">
      <w:pPr>
        <w:framePr w:wrap="around"/>
      </w:pPr>
    </w:p>
    <w:p w14:paraId="0247D096" w14:textId="1819CCA8" w:rsidR="002B509A" w:rsidRDefault="002B509A" w:rsidP="007D05C2">
      <w:pPr>
        <w:framePr w:wrap="around"/>
      </w:pPr>
    </w:p>
    <w:tbl>
      <w:tblPr>
        <w:tblW w:w="0" w:type="dxa"/>
        <w:tblCellMar>
          <w:left w:w="0" w:type="dxa"/>
          <w:right w:w="0" w:type="dxa"/>
        </w:tblCellMar>
        <w:tblLook w:val="04A0" w:firstRow="1" w:lastRow="0" w:firstColumn="1" w:lastColumn="0" w:noHBand="0" w:noVBand="1"/>
      </w:tblPr>
      <w:tblGrid>
        <w:gridCol w:w="1266"/>
        <w:gridCol w:w="2665"/>
        <w:gridCol w:w="3768"/>
        <w:gridCol w:w="1285"/>
      </w:tblGrid>
      <w:tr w:rsidR="002B509A" w:rsidRPr="002B509A" w14:paraId="4E671EED" w14:textId="77777777" w:rsidTr="002B509A">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22B32A36" w14:textId="2EF48E51" w:rsidR="002B509A" w:rsidRPr="002B509A" w:rsidRDefault="002B509A" w:rsidP="007D05C2">
            <w:pPr>
              <w:framePr w:wrap="around"/>
            </w:pPr>
            <w:r w:rsidRPr="002B509A">
              <w:t>USE-UC0</w:t>
            </w:r>
            <w:r w:rsidR="00457502">
              <w:t>09</w:t>
            </w:r>
          </w:p>
        </w:tc>
      </w:tr>
      <w:tr w:rsidR="002B509A" w:rsidRPr="002B509A" w14:paraId="6DC2E7F4"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1A449C" w14:textId="77777777" w:rsidR="002B509A" w:rsidRPr="002B509A" w:rsidRDefault="002B509A" w:rsidP="007D05C2">
            <w:pPr>
              <w:framePr w:wrap="around"/>
            </w:pPr>
            <w:r w:rsidRPr="002B509A">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BC6FEB2" w14:textId="4474B44C" w:rsidR="002B509A" w:rsidRPr="002B509A" w:rsidRDefault="002B509A" w:rsidP="007D05C2">
            <w:pPr>
              <w:framePr w:wrap="around"/>
            </w:pPr>
            <w:r w:rsidRPr="002B509A">
              <w:t>UC0</w:t>
            </w:r>
            <w:r w:rsidR="00457502">
              <w:t>09</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C25CD53" w14:textId="77777777" w:rsidR="002B509A" w:rsidRPr="002B509A" w:rsidRDefault="002B509A" w:rsidP="007D05C2">
            <w:pPr>
              <w:framePr w:wrap="around"/>
            </w:pPr>
            <w:r w:rsidRPr="002B509A">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142E11D" w14:textId="77777777" w:rsidR="002B509A" w:rsidRPr="002B509A" w:rsidRDefault="002B509A" w:rsidP="007D05C2">
            <w:pPr>
              <w:framePr w:wrap="around"/>
            </w:pPr>
            <w:r w:rsidRPr="002B509A">
              <w:t>1.0</w:t>
            </w:r>
          </w:p>
        </w:tc>
      </w:tr>
      <w:tr w:rsidR="002B509A" w:rsidRPr="002B509A" w14:paraId="4B9EC446"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9497459" w14:textId="77777777" w:rsidR="002B509A" w:rsidRPr="002B509A" w:rsidRDefault="002B509A" w:rsidP="007D05C2">
            <w:pPr>
              <w:framePr w:wrap="around"/>
            </w:pPr>
            <w:r w:rsidRPr="002B509A">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2016C26" w14:textId="77777777" w:rsidR="002B509A" w:rsidRPr="002B509A" w:rsidRDefault="002B509A" w:rsidP="007D05C2">
            <w:pPr>
              <w:framePr w:wrap="around"/>
            </w:pPr>
            <w:r w:rsidRPr="002B509A">
              <w:t>Login</w:t>
            </w:r>
          </w:p>
        </w:tc>
      </w:tr>
      <w:tr w:rsidR="002B509A" w:rsidRPr="002B509A" w14:paraId="10D4F0B4"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4DC7C6F" w14:textId="77777777" w:rsidR="002B509A" w:rsidRPr="002B509A" w:rsidRDefault="002B509A" w:rsidP="007D05C2">
            <w:pPr>
              <w:framePr w:wrap="around"/>
            </w:pPr>
            <w:r w:rsidRPr="002B509A">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99E8158" w14:textId="77777777" w:rsidR="002B509A" w:rsidRPr="002B509A" w:rsidRDefault="002B509A" w:rsidP="007D05C2">
            <w:pPr>
              <w:framePr w:wrap="around"/>
            </w:pPr>
            <w:proofErr w:type="spellStart"/>
            <w:r w:rsidRPr="002B509A">
              <w:t>ChauVM</w:t>
            </w:r>
            <w:proofErr w:type="spellEnd"/>
          </w:p>
        </w:tc>
      </w:tr>
      <w:tr w:rsidR="002B509A" w:rsidRPr="002B509A" w14:paraId="1062264B"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422D3CD" w14:textId="77777777" w:rsidR="002B509A" w:rsidRPr="002B509A" w:rsidRDefault="002B509A" w:rsidP="007D05C2">
            <w:pPr>
              <w:framePr w:wrap="around"/>
            </w:pPr>
            <w:r w:rsidRPr="002B509A">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72431F8" w14:textId="77777777" w:rsidR="002B509A" w:rsidRPr="002B509A" w:rsidRDefault="002B509A" w:rsidP="007D05C2">
            <w:pPr>
              <w:framePr w:wrap="around"/>
            </w:pPr>
            <w:r w:rsidRPr="002B509A">
              <w:t>21/01/2021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9DD069" w14:textId="77777777" w:rsidR="002B509A" w:rsidRPr="002B509A" w:rsidRDefault="002B509A" w:rsidP="007D05C2">
            <w:pPr>
              <w:framePr w:wrap="around"/>
            </w:pPr>
            <w:r w:rsidRPr="002B509A">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B511367" w14:textId="77777777" w:rsidR="002B509A" w:rsidRPr="002B509A" w:rsidRDefault="002B509A" w:rsidP="007D05C2">
            <w:pPr>
              <w:framePr w:wrap="around"/>
            </w:pPr>
            <w:r w:rsidRPr="002B509A">
              <w:t>Low</w:t>
            </w:r>
          </w:p>
        </w:tc>
      </w:tr>
      <w:tr w:rsidR="002B509A" w:rsidRPr="002B509A" w14:paraId="3136273D"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063D6DA" w14:textId="15AB8C98" w:rsidR="002B509A" w:rsidRPr="002B509A" w:rsidRDefault="002B509A" w:rsidP="007D05C2">
            <w:pPr>
              <w:framePr w:wrap="around"/>
            </w:pPr>
            <w:r w:rsidRPr="002B509A">
              <w:t>Actor:</w:t>
            </w:r>
            <w:r w:rsidRPr="002B509A">
              <w:br/>
              <w:t>- Guest</w:t>
            </w:r>
            <w:r w:rsidRPr="002B509A">
              <w:br/>
              <w:t>Summary:</w:t>
            </w:r>
            <w:r w:rsidRPr="002B509A">
              <w:br/>
              <w:t>- This use case allows guest to log in the system</w:t>
            </w:r>
            <w:r w:rsidRPr="002B509A">
              <w:br/>
              <w:t>Goal:</w:t>
            </w:r>
            <w:r w:rsidRPr="002B509A">
              <w:br/>
              <w:t>- Guest can log in the system</w:t>
            </w:r>
            <w:r w:rsidRPr="002B509A">
              <w:br/>
              <w:t>Triggers:</w:t>
            </w:r>
            <w:r w:rsidRPr="002B509A">
              <w:br/>
              <w:t xml:space="preserve">- Guest choose "Login" option </w:t>
            </w:r>
            <w:r w:rsidRPr="002B509A">
              <w:br/>
              <w:t>Precondition:</w:t>
            </w:r>
            <w:r w:rsidRPr="002B509A">
              <w:br/>
              <w:t>- N/A</w:t>
            </w:r>
            <w:r w:rsidRPr="002B509A">
              <w:br/>
              <w:t>Post Conditions:</w:t>
            </w:r>
            <w:r w:rsidRPr="002B509A">
              <w:br/>
              <w:t>- Success: Guest login the system</w:t>
            </w:r>
            <w:r w:rsidRPr="002B509A">
              <w:br/>
              <w:t>Main Success Scenario:</w:t>
            </w:r>
          </w:p>
        </w:tc>
      </w:tr>
      <w:tr w:rsidR="002B509A" w:rsidRPr="002B509A" w14:paraId="45218A26"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58C11ED" w14:textId="77777777" w:rsidR="002B509A" w:rsidRPr="002B509A" w:rsidRDefault="002B509A" w:rsidP="007D05C2">
            <w:pPr>
              <w:framePr w:wrap="around"/>
            </w:pPr>
            <w:r w:rsidRPr="002B509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9985E81" w14:textId="77777777" w:rsidR="002B509A" w:rsidRPr="002B509A" w:rsidRDefault="002B509A" w:rsidP="007D05C2">
            <w:pPr>
              <w:framePr w:wrap="around"/>
            </w:pPr>
            <w:r w:rsidRPr="002B509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56E578D" w14:textId="77777777" w:rsidR="002B509A" w:rsidRPr="002B509A" w:rsidRDefault="002B509A" w:rsidP="007D05C2">
            <w:pPr>
              <w:framePr w:wrap="around"/>
            </w:pPr>
            <w:r w:rsidRPr="002B509A">
              <w:t>System Response</w:t>
            </w:r>
          </w:p>
        </w:tc>
      </w:tr>
      <w:tr w:rsidR="002B509A" w:rsidRPr="002B509A" w14:paraId="403A7E17"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BDAA0C" w14:textId="77777777" w:rsidR="002B509A" w:rsidRPr="002B509A" w:rsidRDefault="002B509A" w:rsidP="007D05C2">
            <w:pPr>
              <w:framePr w:wrap="around"/>
            </w:pPr>
            <w:r w:rsidRPr="002B509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1316AD2" w14:textId="77777777" w:rsidR="002B509A" w:rsidRPr="002B509A" w:rsidRDefault="002B509A" w:rsidP="007D05C2">
            <w:pPr>
              <w:framePr w:wrap="around"/>
            </w:pPr>
            <w:r w:rsidRPr="002B509A">
              <w:t>Guest goes to login view</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FDBD9AC" w14:textId="0F2194F2" w:rsidR="002B509A" w:rsidRPr="002B509A" w:rsidRDefault="002B509A" w:rsidP="007D05C2">
            <w:pPr>
              <w:framePr w:wrap="around"/>
            </w:pPr>
            <w:r w:rsidRPr="002B509A">
              <w:t>System requires identity info</w:t>
            </w:r>
            <w:r>
              <w:t>r</w:t>
            </w:r>
            <w:r w:rsidRPr="002B509A">
              <w:t xml:space="preserve">mation form Guest: </w:t>
            </w:r>
            <w:r w:rsidRPr="002B509A">
              <w:br/>
              <w:t xml:space="preserve">- Email or user code: free text input </w:t>
            </w:r>
            <w:r w:rsidRPr="002B509A">
              <w:br/>
              <w:t xml:space="preserve">- Password: free text input </w:t>
            </w:r>
          </w:p>
        </w:tc>
      </w:tr>
      <w:tr w:rsidR="002B509A" w:rsidRPr="002B509A" w14:paraId="38A4EAB5"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F0413B2" w14:textId="77777777" w:rsidR="002B509A" w:rsidRPr="002B509A" w:rsidRDefault="002B509A" w:rsidP="007D05C2">
            <w:pPr>
              <w:framePr w:wrap="around"/>
            </w:pPr>
            <w:r w:rsidRPr="002B509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A74573F" w14:textId="35B580F9" w:rsidR="002B509A" w:rsidRPr="002B509A" w:rsidRDefault="002B509A" w:rsidP="007D05C2">
            <w:pPr>
              <w:framePr w:wrap="around"/>
            </w:pPr>
            <w:r w:rsidRPr="002B509A">
              <w:t>Guest inputs info</w:t>
            </w:r>
            <w:r>
              <w:t>r</w:t>
            </w:r>
            <w:r w:rsidRPr="002B509A">
              <w:t>mation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C4405F2" w14:textId="77777777" w:rsidR="002B509A" w:rsidRPr="002B509A" w:rsidRDefault="002B509A" w:rsidP="007D05C2">
            <w:pPr>
              <w:framePr w:wrap="around"/>
            </w:pPr>
          </w:p>
        </w:tc>
      </w:tr>
      <w:tr w:rsidR="002B509A" w:rsidRPr="002B509A" w14:paraId="25BD7357"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9CCFAC5" w14:textId="77777777" w:rsidR="002B509A" w:rsidRPr="002B509A" w:rsidRDefault="002B509A" w:rsidP="007D05C2">
            <w:pPr>
              <w:framePr w:wrap="around"/>
            </w:pPr>
            <w:r w:rsidRPr="002B509A">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7BD2950" w14:textId="77777777" w:rsidR="002B509A" w:rsidRPr="002B509A" w:rsidRDefault="002B509A" w:rsidP="007D05C2">
            <w:pPr>
              <w:framePr w:wrap="around"/>
            </w:pPr>
            <w:r w:rsidRPr="002B509A">
              <w:t>Guest sends command to login to system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E6C26B" w14:textId="095695C7" w:rsidR="002B509A" w:rsidRPr="002B509A" w:rsidRDefault="002B509A" w:rsidP="007D05C2">
            <w:pPr>
              <w:framePr w:wrap="around"/>
            </w:pPr>
            <w:r w:rsidRPr="002B509A">
              <w:t xml:space="preserve">Guest will login system with </w:t>
            </w:r>
            <w:r>
              <w:t>their</w:t>
            </w:r>
            <w:r w:rsidRPr="002B509A">
              <w:t xml:space="preserve"> specific role</w:t>
            </w:r>
            <w:r w:rsidRPr="002B509A">
              <w:br/>
              <w:t>[Alternative 1]</w:t>
            </w:r>
            <w:r w:rsidRPr="002B509A">
              <w:br/>
              <w:t>[Exception 1]</w:t>
            </w:r>
          </w:p>
        </w:tc>
      </w:tr>
      <w:tr w:rsidR="002B509A" w:rsidRPr="002B509A" w14:paraId="15D280A0"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FFE9CCE" w14:textId="77777777" w:rsidR="002B509A" w:rsidRPr="002B509A" w:rsidRDefault="002B509A" w:rsidP="007D05C2">
            <w:pPr>
              <w:framePr w:wrap="around"/>
            </w:pPr>
            <w:r w:rsidRPr="002B509A">
              <w:t>Alternative Scenario:</w:t>
            </w:r>
          </w:p>
        </w:tc>
      </w:tr>
      <w:tr w:rsidR="002B509A" w:rsidRPr="002B509A" w14:paraId="6413E7A5"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79D4248" w14:textId="77777777" w:rsidR="002B509A" w:rsidRPr="002B509A" w:rsidRDefault="002B509A" w:rsidP="007D05C2">
            <w:pPr>
              <w:framePr w:wrap="around"/>
            </w:pPr>
            <w:r w:rsidRPr="002B509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7049AEC" w14:textId="77777777" w:rsidR="002B509A" w:rsidRPr="002B509A" w:rsidRDefault="002B509A" w:rsidP="007D05C2">
            <w:pPr>
              <w:framePr w:wrap="around"/>
            </w:pPr>
            <w:r w:rsidRPr="002B509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B8369D" w14:textId="77777777" w:rsidR="002B509A" w:rsidRPr="002B509A" w:rsidRDefault="002B509A" w:rsidP="007D05C2">
            <w:pPr>
              <w:framePr w:wrap="around"/>
            </w:pPr>
            <w:r w:rsidRPr="002B509A">
              <w:t>System Response</w:t>
            </w:r>
          </w:p>
        </w:tc>
      </w:tr>
      <w:tr w:rsidR="002B509A" w:rsidRPr="002B509A" w14:paraId="256EB730"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AAA9123" w14:textId="77777777" w:rsidR="002B509A" w:rsidRPr="002B509A" w:rsidRDefault="002B509A" w:rsidP="007D05C2">
            <w:pPr>
              <w:framePr w:wrap="around"/>
            </w:pPr>
            <w:r w:rsidRPr="002B509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C8ED0A5" w14:textId="77777777" w:rsidR="002B509A" w:rsidRPr="002B509A" w:rsidRDefault="002B509A" w:rsidP="007D05C2">
            <w:pPr>
              <w:framePr w:wrap="around"/>
            </w:pPr>
            <w:r w:rsidRPr="002B509A">
              <w:t>Guest enter wrong identity information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DE7171D" w14:textId="59BCA93D" w:rsidR="002B509A" w:rsidRPr="002B509A" w:rsidRDefault="002B509A" w:rsidP="007D05C2">
            <w:pPr>
              <w:framePr w:wrap="around"/>
            </w:pPr>
            <w:r w:rsidRPr="002B509A">
              <w:t>Wrong identity info</w:t>
            </w:r>
            <w:r>
              <w:t>r</w:t>
            </w:r>
            <w:r w:rsidRPr="002B509A">
              <w:t>mation, System shows error message</w:t>
            </w:r>
          </w:p>
        </w:tc>
      </w:tr>
      <w:tr w:rsidR="002B509A" w:rsidRPr="002B509A" w14:paraId="101F1C1D"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3766576" w14:textId="77777777" w:rsidR="002B509A" w:rsidRPr="002B509A" w:rsidRDefault="002B509A" w:rsidP="007D05C2">
            <w:pPr>
              <w:framePr w:wrap="around"/>
            </w:pPr>
            <w:r w:rsidRPr="002B509A">
              <w:t>Exception:</w:t>
            </w:r>
          </w:p>
        </w:tc>
      </w:tr>
      <w:tr w:rsidR="002B509A" w:rsidRPr="002B509A" w14:paraId="28FDEFCA"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4863983" w14:textId="77777777" w:rsidR="002B509A" w:rsidRPr="002B509A" w:rsidRDefault="002B509A" w:rsidP="007D05C2">
            <w:pPr>
              <w:framePr w:wrap="around"/>
            </w:pPr>
            <w:r w:rsidRPr="002B509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C591A2C" w14:textId="77777777" w:rsidR="002B509A" w:rsidRPr="002B509A" w:rsidRDefault="002B509A" w:rsidP="007D05C2">
            <w:pPr>
              <w:framePr w:wrap="around"/>
            </w:pPr>
            <w:r w:rsidRPr="002B509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4E040C" w14:textId="77777777" w:rsidR="002B509A" w:rsidRPr="002B509A" w:rsidRDefault="002B509A" w:rsidP="007D05C2">
            <w:pPr>
              <w:framePr w:wrap="around"/>
            </w:pPr>
            <w:r w:rsidRPr="002B509A">
              <w:t>System Response</w:t>
            </w:r>
          </w:p>
        </w:tc>
      </w:tr>
      <w:tr w:rsidR="002B509A" w:rsidRPr="002B509A" w14:paraId="73CE8AA9" w14:textId="77777777" w:rsidTr="00603A4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0E4F166" w14:textId="77777777" w:rsidR="002B509A" w:rsidRPr="002B509A" w:rsidRDefault="002B509A" w:rsidP="007D05C2">
            <w:pPr>
              <w:framePr w:wrap="around"/>
            </w:pPr>
            <w:r w:rsidRPr="002B509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0DB34D" w14:textId="77777777" w:rsidR="002B509A" w:rsidRPr="002B509A" w:rsidRDefault="002B509A"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A47FFA" w14:textId="77777777" w:rsidR="002B509A" w:rsidRPr="002B509A" w:rsidRDefault="002B509A" w:rsidP="007D05C2">
            <w:pPr>
              <w:framePr w:wrap="around"/>
            </w:pPr>
            <w:r w:rsidRPr="002B509A">
              <w:t>System show message “No Internet connection please try again later” when the internet is lost</w:t>
            </w:r>
          </w:p>
        </w:tc>
      </w:tr>
      <w:tr w:rsidR="002B509A" w:rsidRPr="002B509A" w14:paraId="04D91E14" w14:textId="77777777" w:rsidTr="00603A4B">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5AA645D" w14:textId="68A7D2F0" w:rsidR="002B509A" w:rsidRPr="002B509A" w:rsidRDefault="002B509A" w:rsidP="007D05C2">
            <w:pPr>
              <w:framePr w:wrap="around"/>
            </w:pPr>
            <w:r w:rsidRPr="002B509A">
              <w:t>Relationships: N/A</w:t>
            </w:r>
            <w:r w:rsidRPr="002B509A">
              <w:br/>
              <w:t>Business Rules:</w:t>
            </w:r>
            <w:r w:rsidRPr="002B509A">
              <w:br/>
              <w:t>- Password are encrypted before being sent to server</w:t>
            </w:r>
            <w:r w:rsidRPr="002B509A">
              <w:br/>
              <w:t>- After login to system, guest will redirect to specific view based on their role on the system: repairer or customer</w:t>
            </w:r>
            <w:r w:rsidRPr="002B509A">
              <w:br/>
            </w:r>
            <w:r w:rsidR="00603A4B">
              <w:t>-</w:t>
            </w:r>
            <w:r w:rsidRPr="002B509A">
              <w:t xml:space="preserve"> If role is “Customer”, the system will display to Customer view</w:t>
            </w:r>
            <w:r w:rsidRPr="002B509A">
              <w:br/>
            </w:r>
            <w:r w:rsidR="00603A4B">
              <w:t>-</w:t>
            </w:r>
            <w:r w:rsidRPr="002B509A">
              <w:t xml:space="preserve"> If role is “Repairer”, the system will display to Repairer view</w:t>
            </w:r>
          </w:p>
        </w:tc>
      </w:tr>
    </w:tbl>
    <w:p w14:paraId="30CD0B6C" w14:textId="2F8FA54C" w:rsidR="002B509A" w:rsidRDefault="002B509A" w:rsidP="007D05C2">
      <w:pPr>
        <w:framePr w:wrap="around"/>
      </w:pPr>
    </w:p>
    <w:p w14:paraId="34C52695" w14:textId="0A65F108" w:rsidR="002B509A" w:rsidRDefault="002B509A" w:rsidP="007D05C2">
      <w:pPr>
        <w:framePr w:wrap="around"/>
      </w:pPr>
    </w:p>
    <w:p w14:paraId="03DC7DA7" w14:textId="6C10E8F4" w:rsidR="002B509A" w:rsidRDefault="002B509A" w:rsidP="007D05C2">
      <w:pPr>
        <w:framePr w:wrap="around"/>
      </w:pPr>
    </w:p>
    <w:p w14:paraId="15B28650" w14:textId="20959A7D" w:rsidR="002B509A" w:rsidRDefault="002B509A" w:rsidP="007D05C2">
      <w:pPr>
        <w:pStyle w:val="Heading2"/>
        <w:framePr w:wrap="around"/>
      </w:pPr>
      <w:r>
        <w:t xml:space="preserve"> </w:t>
      </w:r>
      <w:bookmarkStart w:id="45" w:name="_Toc66865325"/>
      <w:r>
        <w:t>Search a repairer</w:t>
      </w:r>
      <w:bookmarkEnd w:id="45"/>
    </w:p>
    <w:p w14:paraId="26547797" w14:textId="71CF6D9A" w:rsidR="002B509A" w:rsidRDefault="00C747F7" w:rsidP="007D05C2">
      <w:pPr>
        <w:framePr w:wrap="around"/>
      </w:pPr>
      <w:r w:rsidRPr="002B509A">
        <w:rPr>
          <w:noProof/>
        </w:rPr>
        <w:drawing>
          <wp:anchor distT="0" distB="0" distL="114300" distR="114300" simplePos="0" relativeHeight="251668480" behindDoc="1" locked="0" layoutInCell="1" allowOverlap="1" wp14:anchorId="5D25EA29" wp14:editId="549AECC3">
            <wp:simplePos x="0" y="0"/>
            <wp:positionH relativeFrom="margin">
              <wp:posOffset>1195330</wp:posOffset>
            </wp:positionH>
            <wp:positionV relativeFrom="paragraph">
              <wp:posOffset>138414</wp:posOffset>
            </wp:positionV>
            <wp:extent cx="2904490" cy="1404620"/>
            <wp:effectExtent l="0" t="0" r="0" b="5080"/>
            <wp:wrapTight wrapText="bothSides">
              <wp:wrapPolygon edited="0">
                <wp:start x="0" y="0"/>
                <wp:lineTo x="0" y="21385"/>
                <wp:lineTo x="21392" y="21385"/>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04490" cy="1404620"/>
                    </a:xfrm>
                    <a:prstGeom prst="rect">
                      <a:avLst/>
                    </a:prstGeom>
                  </pic:spPr>
                </pic:pic>
              </a:graphicData>
            </a:graphic>
            <wp14:sizeRelH relativeFrom="margin">
              <wp14:pctWidth>0</wp14:pctWidth>
            </wp14:sizeRelH>
            <wp14:sizeRelV relativeFrom="margin">
              <wp14:pctHeight>0</wp14:pctHeight>
            </wp14:sizeRelV>
          </wp:anchor>
        </w:drawing>
      </w:r>
    </w:p>
    <w:p w14:paraId="77508AF9" w14:textId="414AE8BD" w:rsidR="002B509A" w:rsidRPr="002B509A" w:rsidRDefault="002B509A" w:rsidP="007D05C2">
      <w:pPr>
        <w:framePr w:wrap="around"/>
      </w:pPr>
    </w:p>
    <w:p w14:paraId="7CD755C5" w14:textId="5679E010" w:rsidR="002B509A" w:rsidRDefault="002B509A" w:rsidP="007D05C2">
      <w:pPr>
        <w:framePr w:wrap="around"/>
      </w:pPr>
    </w:p>
    <w:p w14:paraId="1C959CE2" w14:textId="24D8B663" w:rsidR="00C747F7" w:rsidRDefault="00C747F7" w:rsidP="007D05C2">
      <w:pPr>
        <w:framePr w:wrap="around"/>
      </w:pPr>
    </w:p>
    <w:p w14:paraId="28D9BB13" w14:textId="43EA89D7" w:rsidR="00C747F7" w:rsidRDefault="00C747F7" w:rsidP="007D05C2">
      <w:pPr>
        <w:framePr w:wrap="around"/>
      </w:pPr>
    </w:p>
    <w:p w14:paraId="17B6D0F4" w14:textId="5B7ADDEE" w:rsidR="00C747F7" w:rsidRDefault="00C747F7" w:rsidP="007D05C2">
      <w:pPr>
        <w:framePr w:wrap="around"/>
      </w:pPr>
    </w:p>
    <w:p w14:paraId="13A0E3A2" w14:textId="1E496E1C" w:rsidR="00C747F7" w:rsidRDefault="00C747F7" w:rsidP="007D05C2">
      <w:pPr>
        <w:framePr w:wrap="around"/>
      </w:pPr>
    </w:p>
    <w:p w14:paraId="0211DAC1" w14:textId="0201C288" w:rsidR="00C747F7" w:rsidRDefault="00C747F7" w:rsidP="007D05C2">
      <w:pPr>
        <w:framePr w:wrap="around"/>
      </w:pPr>
    </w:p>
    <w:p w14:paraId="18909987" w14:textId="7E5E8A67" w:rsidR="00C747F7" w:rsidRDefault="00C747F7" w:rsidP="007D05C2">
      <w:pPr>
        <w:framePr w:wrap="around"/>
      </w:pPr>
    </w:p>
    <w:p w14:paraId="0BF09D1B" w14:textId="28C7D6AC" w:rsidR="00C747F7" w:rsidRDefault="00C747F7" w:rsidP="007D05C2">
      <w:pPr>
        <w:framePr w:wrap="around"/>
      </w:pPr>
    </w:p>
    <w:p w14:paraId="1583515D" w14:textId="69D51E32" w:rsidR="00C747F7" w:rsidRDefault="00C747F7" w:rsidP="007D05C2">
      <w:pPr>
        <w:framePr w:wrap="around"/>
      </w:pPr>
    </w:p>
    <w:p w14:paraId="2FF453F5" w14:textId="77777777" w:rsidR="00C747F7" w:rsidRPr="009212CC" w:rsidRDefault="00C747F7" w:rsidP="007D05C2">
      <w:pPr>
        <w:framePr w:wrap="around"/>
      </w:pPr>
    </w:p>
    <w:tbl>
      <w:tblPr>
        <w:tblW w:w="0" w:type="dxa"/>
        <w:tblCellMar>
          <w:left w:w="0" w:type="dxa"/>
          <w:right w:w="0" w:type="dxa"/>
        </w:tblCellMar>
        <w:tblLook w:val="04A0" w:firstRow="1" w:lastRow="0" w:firstColumn="1" w:lastColumn="0" w:noHBand="0" w:noVBand="1"/>
      </w:tblPr>
      <w:tblGrid>
        <w:gridCol w:w="1378"/>
        <w:gridCol w:w="2760"/>
        <w:gridCol w:w="3053"/>
        <w:gridCol w:w="1793"/>
      </w:tblGrid>
      <w:tr w:rsidR="002B509A" w:rsidRPr="002B509A" w14:paraId="2C1B9185" w14:textId="77777777" w:rsidTr="006F7505">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602A7B82" w14:textId="77777777" w:rsidR="002B509A" w:rsidRPr="002B509A" w:rsidRDefault="002B509A"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58D11958" w14:textId="2E52D3AD" w:rsidR="002B509A" w:rsidRPr="002B509A" w:rsidRDefault="002B509A" w:rsidP="007D05C2">
            <w:pPr>
              <w:framePr w:wrap="around"/>
            </w:pPr>
            <w:r w:rsidRPr="002B509A">
              <w:t>Search</w:t>
            </w:r>
            <w:r w:rsidR="00C747F7">
              <w:t xml:space="preserve"> the</w:t>
            </w:r>
            <w:r w:rsidRPr="002B509A">
              <w:t xml:space="preserve"> </w:t>
            </w:r>
            <w:r w:rsidR="00C747F7">
              <w:t>r</w:t>
            </w:r>
            <w:r w:rsidRPr="002B509A">
              <w:t>epairer</w:t>
            </w: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68C62D1E" w14:textId="77777777" w:rsidR="002B509A" w:rsidRPr="002B509A" w:rsidRDefault="002B509A"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15BDC42C" w14:textId="77777777" w:rsidR="002B509A" w:rsidRPr="002B509A" w:rsidRDefault="002B509A" w:rsidP="007D05C2">
            <w:pPr>
              <w:framePr w:wrap="around"/>
            </w:pPr>
          </w:p>
        </w:tc>
      </w:tr>
      <w:tr w:rsidR="002B509A" w:rsidRPr="002B509A" w14:paraId="7BD96E2B"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AA645F" w14:textId="2558C8A8" w:rsidR="002B509A" w:rsidRPr="002B509A" w:rsidRDefault="002B509A" w:rsidP="007D05C2">
            <w:pPr>
              <w:framePr w:wrap="around"/>
            </w:pPr>
            <w:r w:rsidRPr="002B509A">
              <w:t>USE-UC0</w:t>
            </w:r>
            <w:r w:rsidR="00BA22EA">
              <w:t>10</w:t>
            </w:r>
          </w:p>
        </w:tc>
      </w:tr>
      <w:tr w:rsidR="002B509A" w:rsidRPr="002B509A" w14:paraId="429526C2"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6469C5" w14:textId="77777777" w:rsidR="002B509A" w:rsidRPr="002B509A" w:rsidRDefault="002B509A" w:rsidP="007D05C2">
            <w:pPr>
              <w:framePr w:wrap="around"/>
            </w:pPr>
            <w:r w:rsidRPr="002B509A">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A3A980A" w14:textId="57F7F56B" w:rsidR="002B509A" w:rsidRPr="002B509A" w:rsidRDefault="002B509A" w:rsidP="007D05C2">
            <w:pPr>
              <w:framePr w:wrap="around"/>
            </w:pPr>
            <w:r w:rsidRPr="002B509A">
              <w:t>UC0</w:t>
            </w:r>
            <w:r w:rsidR="00BA22EA">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4E77992" w14:textId="77777777" w:rsidR="002B509A" w:rsidRPr="002B509A" w:rsidRDefault="002B509A" w:rsidP="007D05C2">
            <w:pPr>
              <w:framePr w:wrap="around"/>
            </w:pPr>
            <w:r w:rsidRPr="002B509A">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2FA9E2" w14:textId="77777777" w:rsidR="002B509A" w:rsidRPr="002B509A" w:rsidRDefault="002B509A" w:rsidP="007D05C2">
            <w:pPr>
              <w:framePr w:wrap="around"/>
            </w:pPr>
            <w:r w:rsidRPr="002B509A">
              <w:t>1.0</w:t>
            </w:r>
          </w:p>
        </w:tc>
      </w:tr>
      <w:tr w:rsidR="002B509A" w:rsidRPr="002B509A" w14:paraId="78631EDE"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FCAA47" w14:textId="77777777" w:rsidR="002B509A" w:rsidRPr="002B509A" w:rsidRDefault="002B509A" w:rsidP="007D05C2">
            <w:pPr>
              <w:framePr w:wrap="around"/>
            </w:pPr>
            <w:r w:rsidRPr="002B509A">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1D62C5" w14:textId="0470F2FF" w:rsidR="002B509A" w:rsidRPr="002B509A" w:rsidRDefault="002B509A" w:rsidP="007D05C2">
            <w:pPr>
              <w:framePr w:wrap="around"/>
            </w:pPr>
            <w:r w:rsidRPr="002B509A">
              <w:t xml:space="preserve">Search </w:t>
            </w:r>
            <w:r w:rsidR="00C747F7">
              <w:t>the r</w:t>
            </w:r>
            <w:r w:rsidRPr="002B509A">
              <w:t>epairer</w:t>
            </w:r>
          </w:p>
        </w:tc>
      </w:tr>
      <w:tr w:rsidR="002B509A" w:rsidRPr="002B509A" w14:paraId="530349C6"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DA41BDE" w14:textId="77777777" w:rsidR="002B509A" w:rsidRPr="002B509A" w:rsidRDefault="002B509A" w:rsidP="007D05C2">
            <w:pPr>
              <w:framePr w:wrap="around"/>
            </w:pPr>
            <w:r w:rsidRPr="002B509A">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BCDD8CE" w14:textId="77777777" w:rsidR="002B509A" w:rsidRPr="002B509A" w:rsidRDefault="002B509A" w:rsidP="007D05C2">
            <w:pPr>
              <w:framePr w:wrap="around"/>
            </w:pPr>
            <w:proofErr w:type="spellStart"/>
            <w:r w:rsidRPr="002B509A">
              <w:t>ChauVM</w:t>
            </w:r>
            <w:proofErr w:type="spellEnd"/>
          </w:p>
        </w:tc>
      </w:tr>
      <w:tr w:rsidR="002B509A" w:rsidRPr="002B509A" w14:paraId="5CB84D8F"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0322358" w14:textId="77777777" w:rsidR="002B509A" w:rsidRPr="002B509A" w:rsidRDefault="002B509A" w:rsidP="007D05C2">
            <w:pPr>
              <w:framePr w:wrap="around"/>
            </w:pPr>
            <w:r w:rsidRPr="002B509A">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E82CED1" w14:textId="77777777" w:rsidR="002B509A" w:rsidRPr="002B509A" w:rsidRDefault="002B509A" w:rsidP="007D05C2">
            <w:pPr>
              <w:framePr w:wrap="around"/>
            </w:pPr>
            <w:r w:rsidRPr="002B509A">
              <w:t>20/01/2021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B451EB0" w14:textId="77777777" w:rsidR="002B509A" w:rsidRPr="002B509A" w:rsidRDefault="002B509A" w:rsidP="007D05C2">
            <w:pPr>
              <w:framePr w:wrap="around"/>
            </w:pPr>
            <w:r w:rsidRPr="002B509A">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5B71BF6" w14:textId="77777777" w:rsidR="002B509A" w:rsidRPr="002B509A" w:rsidRDefault="002B509A" w:rsidP="007D05C2">
            <w:pPr>
              <w:framePr w:wrap="around"/>
            </w:pPr>
            <w:r w:rsidRPr="002B509A">
              <w:t>Medium</w:t>
            </w:r>
          </w:p>
        </w:tc>
      </w:tr>
      <w:tr w:rsidR="002B509A" w:rsidRPr="002B509A" w14:paraId="60655825"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58452B3" w14:textId="66F3B361" w:rsidR="002B509A" w:rsidRPr="002B509A" w:rsidRDefault="002B509A" w:rsidP="007D05C2">
            <w:pPr>
              <w:framePr w:wrap="around"/>
            </w:pPr>
            <w:r w:rsidRPr="002B509A">
              <w:t>Actor:</w:t>
            </w:r>
            <w:r w:rsidRPr="002B509A">
              <w:br/>
              <w:t>- Customer</w:t>
            </w:r>
            <w:r w:rsidRPr="002B509A">
              <w:br/>
              <w:t>Summary:</w:t>
            </w:r>
            <w:r w:rsidRPr="002B509A">
              <w:br/>
              <w:t>- This use case help customer search repairer</w:t>
            </w:r>
            <w:r w:rsidRPr="002B509A">
              <w:br/>
              <w:t>Goal:</w:t>
            </w:r>
            <w:r w:rsidRPr="002B509A">
              <w:br/>
              <w:t>- Customer can search repairer info</w:t>
            </w:r>
            <w:r w:rsidRPr="002B509A">
              <w:br/>
              <w:t>Triggers:</w:t>
            </w:r>
            <w:r w:rsidRPr="002B509A">
              <w:br/>
              <w:t>- Customer choose "Search" option</w:t>
            </w:r>
            <w:r w:rsidRPr="002B509A">
              <w:br/>
              <w:t>Precondition:</w:t>
            </w:r>
            <w:r w:rsidRPr="002B509A">
              <w:br/>
              <w:t xml:space="preserve">- </w:t>
            </w:r>
            <w:r w:rsidR="00C747F7">
              <w:t>Customer must login</w:t>
            </w:r>
            <w:r w:rsidRPr="002B509A">
              <w:br/>
              <w:t>Post Conditions:</w:t>
            </w:r>
            <w:r w:rsidRPr="002B509A">
              <w:br/>
              <w:t>- Success: Show repairer's info</w:t>
            </w:r>
            <w:r w:rsidRPr="002B509A">
              <w:br/>
              <w:t>Main Success Scenario:</w:t>
            </w:r>
          </w:p>
        </w:tc>
      </w:tr>
      <w:tr w:rsidR="002B509A" w:rsidRPr="002B509A" w14:paraId="2324BEA7"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AF36958" w14:textId="77777777" w:rsidR="002B509A" w:rsidRPr="002B509A" w:rsidRDefault="002B509A" w:rsidP="007D05C2">
            <w:pPr>
              <w:framePr w:wrap="around"/>
            </w:pPr>
            <w:r w:rsidRPr="002B509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71D3001" w14:textId="77777777" w:rsidR="002B509A" w:rsidRPr="002B509A" w:rsidRDefault="002B509A" w:rsidP="007D05C2">
            <w:pPr>
              <w:framePr w:wrap="around"/>
            </w:pPr>
            <w:r w:rsidRPr="002B509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5C78ACE" w14:textId="77777777" w:rsidR="002B509A" w:rsidRPr="002B509A" w:rsidRDefault="002B509A" w:rsidP="007D05C2">
            <w:pPr>
              <w:framePr w:wrap="around"/>
            </w:pPr>
            <w:r w:rsidRPr="002B509A">
              <w:t>System Response</w:t>
            </w:r>
          </w:p>
        </w:tc>
      </w:tr>
      <w:tr w:rsidR="002B509A" w:rsidRPr="002B509A" w14:paraId="5A8BCCEE"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3B2E0E3" w14:textId="77777777" w:rsidR="002B509A" w:rsidRPr="002B509A" w:rsidRDefault="002B509A" w:rsidP="007D05C2">
            <w:pPr>
              <w:framePr w:wrap="around"/>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06A449A" w14:textId="2145D8E2" w:rsidR="002B509A" w:rsidRPr="002B509A" w:rsidRDefault="002B509A" w:rsidP="007D05C2">
            <w:pPr>
              <w:framePr w:wrap="around"/>
            </w:pPr>
            <w:r w:rsidRPr="002B509A">
              <w:t>Customer goes to list of repairer</w:t>
            </w:r>
            <w:r w:rsidR="00457502">
              <w:t>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7D67D25" w14:textId="0F9E0E87" w:rsidR="002B509A" w:rsidRPr="002B509A" w:rsidRDefault="002B509A" w:rsidP="007D05C2">
            <w:pPr>
              <w:framePr w:wrap="around"/>
            </w:pPr>
            <w:r w:rsidRPr="002B509A">
              <w:t>Display list of repairer</w:t>
            </w:r>
            <w:r w:rsidR="00457502">
              <w:t>s</w:t>
            </w:r>
          </w:p>
        </w:tc>
      </w:tr>
      <w:tr w:rsidR="002B509A" w:rsidRPr="002B509A" w14:paraId="02278AD7"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041B428" w14:textId="77777777" w:rsidR="002B509A" w:rsidRPr="002B509A" w:rsidRDefault="002B509A" w:rsidP="007D05C2">
            <w:pPr>
              <w:framePr w:wrap="around"/>
            </w:pPr>
            <w:r w:rsidRPr="002B509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3A93960" w14:textId="77777777" w:rsidR="002B509A" w:rsidRPr="002B509A" w:rsidRDefault="002B509A" w:rsidP="007D05C2">
            <w:pPr>
              <w:framePr w:wrap="around"/>
            </w:pPr>
            <w:r w:rsidRPr="002B509A">
              <w:t>Customer type repairer name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E0ADF5A" w14:textId="3D9FFBE7" w:rsidR="002B509A" w:rsidRPr="002B509A" w:rsidRDefault="002B509A" w:rsidP="007D05C2">
            <w:pPr>
              <w:framePr w:wrap="around"/>
            </w:pPr>
            <w:r w:rsidRPr="002B509A">
              <w:t>Display list of repairer</w:t>
            </w:r>
            <w:r w:rsidR="00457502">
              <w:t>s</w:t>
            </w:r>
            <w:r w:rsidRPr="002B509A">
              <w:t xml:space="preserve"> have similar name</w:t>
            </w:r>
          </w:p>
        </w:tc>
      </w:tr>
      <w:tr w:rsidR="002B509A" w:rsidRPr="002B509A" w14:paraId="1542DFFF"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206196C" w14:textId="77777777" w:rsidR="002B509A" w:rsidRPr="002B509A" w:rsidRDefault="002B509A" w:rsidP="007D05C2">
            <w:pPr>
              <w:framePr w:wrap="around"/>
            </w:pPr>
            <w:r w:rsidRPr="002B509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0A0A5E" w14:textId="77777777" w:rsidR="002B509A" w:rsidRPr="002B509A" w:rsidRDefault="002B509A" w:rsidP="007D05C2">
            <w:pPr>
              <w:framePr w:wrap="around"/>
            </w:pPr>
            <w:r w:rsidRPr="002B509A">
              <w:t>Customer choose “Search” option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F3CA997" w14:textId="77777777" w:rsidR="002B509A" w:rsidRPr="002B509A" w:rsidRDefault="002B509A" w:rsidP="007D05C2">
            <w:pPr>
              <w:framePr w:wrap="around"/>
            </w:pPr>
          </w:p>
        </w:tc>
      </w:tr>
      <w:tr w:rsidR="002B509A" w:rsidRPr="002B509A" w14:paraId="7DB0EA7E"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19800D2" w14:textId="77777777" w:rsidR="002B509A" w:rsidRPr="002B509A" w:rsidRDefault="002B509A" w:rsidP="007D05C2">
            <w:pPr>
              <w:framePr w:wrap="around"/>
            </w:pPr>
            <w:r w:rsidRPr="002B509A">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644131" w14:textId="77777777" w:rsidR="002B509A" w:rsidRPr="002B509A" w:rsidRDefault="002B509A" w:rsidP="007D05C2">
            <w:pPr>
              <w:framePr w:wrap="around"/>
            </w:pPr>
            <w:r w:rsidRPr="002B509A">
              <w:t>Customer sends command to system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425EAE3" w14:textId="77777777" w:rsidR="002B509A" w:rsidRPr="002B509A" w:rsidRDefault="002B509A" w:rsidP="007D05C2">
            <w:pPr>
              <w:framePr w:wrap="around"/>
            </w:pPr>
            <w:r w:rsidRPr="002B509A">
              <w:t>System will show repairer info</w:t>
            </w:r>
            <w:r w:rsidRPr="002B509A">
              <w:br/>
              <w:t>[Alternative Scenario 1]</w:t>
            </w:r>
            <w:r w:rsidRPr="002B509A">
              <w:br/>
              <w:t>[Exception 1]</w:t>
            </w:r>
          </w:p>
        </w:tc>
      </w:tr>
      <w:tr w:rsidR="002B509A" w:rsidRPr="002B509A" w14:paraId="10E88166"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720D06C" w14:textId="77777777" w:rsidR="002B509A" w:rsidRPr="002B509A" w:rsidRDefault="002B509A" w:rsidP="007D05C2">
            <w:pPr>
              <w:framePr w:wrap="around"/>
            </w:pPr>
            <w:r w:rsidRPr="002B509A">
              <w:t>Alternative Scenario:</w:t>
            </w:r>
          </w:p>
        </w:tc>
      </w:tr>
      <w:tr w:rsidR="002B509A" w:rsidRPr="002B509A" w14:paraId="4926139B"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2B8E871" w14:textId="77777777" w:rsidR="002B509A" w:rsidRPr="002B509A" w:rsidRDefault="002B509A" w:rsidP="007D05C2">
            <w:pPr>
              <w:framePr w:wrap="around"/>
            </w:pPr>
            <w:r w:rsidRPr="002B509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ABA0E58" w14:textId="77777777" w:rsidR="002B509A" w:rsidRPr="002B509A" w:rsidRDefault="002B509A" w:rsidP="007D05C2">
            <w:pPr>
              <w:framePr w:wrap="around"/>
            </w:pPr>
            <w:r w:rsidRPr="002B509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EC510E5" w14:textId="77777777" w:rsidR="002B509A" w:rsidRPr="002B509A" w:rsidRDefault="002B509A" w:rsidP="007D05C2">
            <w:pPr>
              <w:framePr w:wrap="around"/>
            </w:pPr>
            <w:r w:rsidRPr="002B509A">
              <w:t>System Response</w:t>
            </w:r>
          </w:p>
        </w:tc>
      </w:tr>
      <w:tr w:rsidR="002B509A" w:rsidRPr="002B509A" w14:paraId="436A6943"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4CB0929" w14:textId="77777777" w:rsidR="002B509A" w:rsidRPr="002B509A" w:rsidRDefault="002B509A" w:rsidP="007D05C2">
            <w:pPr>
              <w:framePr w:wrap="around"/>
            </w:pPr>
            <w:r w:rsidRPr="002B509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C2B3A4C" w14:textId="77777777" w:rsidR="002B509A" w:rsidRPr="002B509A" w:rsidRDefault="002B509A"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1682543" w14:textId="54633F54" w:rsidR="002B509A" w:rsidRPr="002B509A" w:rsidRDefault="002B509A" w:rsidP="007D05C2">
            <w:pPr>
              <w:framePr w:wrap="around"/>
            </w:pPr>
            <w:r w:rsidRPr="002B509A">
              <w:t>System show</w:t>
            </w:r>
            <w:r w:rsidR="00626F02">
              <w:t>s</w:t>
            </w:r>
            <w:r w:rsidRPr="002B509A">
              <w:t xml:space="preserve"> similar repairer info</w:t>
            </w:r>
          </w:p>
        </w:tc>
      </w:tr>
      <w:tr w:rsidR="002B509A" w:rsidRPr="002B509A" w14:paraId="2A401E90"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454F4CC" w14:textId="77777777" w:rsidR="002B509A" w:rsidRPr="002B509A" w:rsidRDefault="002B509A" w:rsidP="007D05C2">
            <w:pPr>
              <w:framePr w:wrap="around"/>
            </w:pPr>
            <w:r w:rsidRPr="002B509A">
              <w:t>Exceptions:</w:t>
            </w:r>
          </w:p>
        </w:tc>
      </w:tr>
      <w:tr w:rsidR="002B509A" w:rsidRPr="002B509A" w14:paraId="3170261D"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8E135BA" w14:textId="77777777" w:rsidR="002B509A" w:rsidRPr="002B509A" w:rsidRDefault="002B509A" w:rsidP="007D05C2">
            <w:pPr>
              <w:framePr w:wrap="around"/>
            </w:pPr>
            <w:r w:rsidRPr="002B509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2D72258" w14:textId="77777777" w:rsidR="002B509A" w:rsidRPr="002B509A" w:rsidRDefault="002B509A" w:rsidP="007D05C2">
            <w:pPr>
              <w:framePr w:wrap="around"/>
            </w:pPr>
            <w:r w:rsidRPr="002B509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24D7AE3" w14:textId="77777777" w:rsidR="002B509A" w:rsidRPr="002B509A" w:rsidRDefault="002B509A" w:rsidP="007D05C2">
            <w:pPr>
              <w:framePr w:wrap="around"/>
            </w:pPr>
            <w:r w:rsidRPr="002B509A">
              <w:t>System Response</w:t>
            </w:r>
          </w:p>
        </w:tc>
      </w:tr>
      <w:tr w:rsidR="002B509A" w:rsidRPr="002B509A" w14:paraId="1BA8B632"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6730399" w14:textId="77777777" w:rsidR="002B509A" w:rsidRPr="002B509A" w:rsidRDefault="002B509A" w:rsidP="007D05C2">
            <w:pPr>
              <w:framePr w:wrap="around"/>
            </w:pPr>
            <w:r w:rsidRPr="002B509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5DCEFC" w14:textId="77777777" w:rsidR="002B509A" w:rsidRPr="002B509A" w:rsidRDefault="002B509A"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ADA818D" w14:textId="77777777" w:rsidR="002B509A" w:rsidRPr="002B509A" w:rsidRDefault="002B509A" w:rsidP="007D05C2">
            <w:pPr>
              <w:framePr w:wrap="around"/>
            </w:pPr>
            <w:r w:rsidRPr="002B509A">
              <w:t>System show message the "System is busy" when the internet is lost</w:t>
            </w:r>
          </w:p>
        </w:tc>
      </w:tr>
      <w:tr w:rsidR="002B509A" w:rsidRPr="002B509A" w14:paraId="7A1EE0F9"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6269F1" w14:textId="77777777" w:rsidR="002B509A" w:rsidRPr="002B509A" w:rsidRDefault="002B509A" w:rsidP="007D05C2">
            <w:pPr>
              <w:framePr w:wrap="around"/>
            </w:pPr>
            <w:r w:rsidRPr="002B509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4870ADC" w14:textId="77777777" w:rsidR="002B509A" w:rsidRPr="002B509A" w:rsidRDefault="002B509A"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BB85843" w14:textId="77777777" w:rsidR="002B509A" w:rsidRPr="002B509A" w:rsidRDefault="002B509A" w:rsidP="007D05C2">
            <w:pPr>
              <w:framePr w:wrap="around"/>
            </w:pPr>
            <w:r w:rsidRPr="002B509A">
              <w:t>System show message the "Not found"</w:t>
            </w:r>
          </w:p>
        </w:tc>
      </w:tr>
      <w:tr w:rsidR="002B509A" w:rsidRPr="002B509A" w14:paraId="3E89DC25"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DA99A1C" w14:textId="3D8FA2DC" w:rsidR="002B509A" w:rsidRPr="002B509A" w:rsidRDefault="002B509A" w:rsidP="007D05C2">
            <w:pPr>
              <w:framePr w:wrap="around"/>
            </w:pPr>
            <w:r w:rsidRPr="002B509A">
              <w:t>Relationships: View the list of repairer</w:t>
            </w:r>
            <w:r w:rsidR="00457502">
              <w:t>s</w:t>
            </w:r>
            <w:r w:rsidRPr="002B509A">
              <w:br/>
              <w:t>Business Rules:</w:t>
            </w:r>
            <w:r w:rsidRPr="002B509A">
              <w:br/>
              <w:t>- This function is only for Customer</w:t>
            </w:r>
            <w:r w:rsidRPr="002B509A">
              <w:br/>
              <w:t>- User must be login to app before use this function</w:t>
            </w:r>
            <w:r w:rsidRPr="002B509A">
              <w:br/>
              <w:t>- Search request will be sent to the system</w:t>
            </w:r>
            <w:r w:rsidRPr="002B509A">
              <w:br/>
              <w:t>- System show repairer info from database</w:t>
            </w:r>
          </w:p>
        </w:tc>
      </w:tr>
    </w:tbl>
    <w:p w14:paraId="6C0254EF" w14:textId="77777777" w:rsidR="002B509A" w:rsidRPr="005F5AC3" w:rsidRDefault="002B509A" w:rsidP="007D05C2">
      <w:pPr>
        <w:framePr w:wrap="around"/>
      </w:pPr>
    </w:p>
    <w:p w14:paraId="30814418" w14:textId="65003640" w:rsidR="002B509A" w:rsidRPr="008532AD" w:rsidRDefault="002B509A" w:rsidP="007D05C2">
      <w:pPr>
        <w:framePr w:wrap="around"/>
      </w:pPr>
    </w:p>
    <w:p w14:paraId="6A1E1C84" w14:textId="5BBDDE28" w:rsidR="002B509A" w:rsidRDefault="00BA22EA" w:rsidP="007D05C2">
      <w:pPr>
        <w:pStyle w:val="Heading2"/>
        <w:framePr w:wrap="around"/>
      </w:pPr>
      <w:bookmarkStart w:id="46" w:name="_Toc66865326"/>
      <w:r>
        <w:lastRenderedPageBreak/>
        <w:t>Remove a repairer</w:t>
      </w:r>
      <w:bookmarkEnd w:id="46"/>
    </w:p>
    <w:p w14:paraId="1E009BBF" w14:textId="1863A17E" w:rsidR="00BA22EA" w:rsidRDefault="00BA22EA" w:rsidP="007D05C2">
      <w:pPr>
        <w:framePr w:wrap="around"/>
      </w:pPr>
    </w:p>
    <w:p w14:paraId="41370D9B" w14:textId="7811BAF0" w:rsidR="00BA22EA" w:rsidRDefault="00BA22EA" w:rsidP="007D05C2">
      <w:pPr>
        <w:framePr w:wrap="around"/>
      </w:pPr>
    </w:p>
    <w:p w14:paraId="5B3D7BE7" w14:textId="7BB9DDC8" w:rsidR="00BA22EA" w:rsidRDefault="00BA22EA" w:rsidP="007D05C2">
      <w:pPr>
        <w:framePr w:wrap="around"/>
      </w:pPr>
    </w:p>
    <w:p w14:paraId="53B0ABF1" w14:textId="3BC10FF2" w:rsidR="00BA22EA" w:rsidRDefault="00BA22EA" w:rsidP="007D05C2">
      <w:pPr>
        <w:framePr w:wrap="around"/>
      </w:pPr>
    </w:p>
    <w:p w14:paraId="788D971E" w14:textId="1191C6C8" w:rsidR="00BA22EA" w:rsidRDefault="00BA22EA" w:rsidP="007D05C2">
      <w:pPr>
        <w:framePr w:wrap="around"/>
      </w:pPr>
      <w:r w:rsidRPr="00BA22EA">
        <w:rPr>
          <w:noProof/>
        </w:rPr>
        <w:drawing>
          <wp:anchor distT="0" distB="0" distL="114300" distR="114300" simplePos="0" relativeHeight="251669504" behindDoc="1" locked="0" layoutInCell="1" allowOverlap="1" wp14:anchorId="3DA1F5AE" wp14:editId="56F6E75C">
            <wp:simplePos x="0" y="0"/>
            <wp:positionH relativeFrom="margin">
              <wp:posOffset>721605</wp:posOffset>
            </wp:positionH>
            <wp:positionV relativeFrom="paragraph">
              <wp:posOffset>154175</wp:posOffset>
            </wp:positionV>
            <wp:extent cx="4382770" cy="1772920"/>
            <wp:effectExtent l="0" t="0" r="0" b="0"/>
            <wp:wrapTight wrapText="bothSides">
              <wp:wrapPolygon edited="0">
                <wp:start x="0" y="0"/>
                <wp:lineTo x="0" y="21352"/>
                <wp:lineTo x="21500" y="21352"/>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82770" cy="1772920"/>
                    </a:xfrm>
                    <a:prstGeom prst="rect">
                      <a:avLst/>
                    </a:prstGeom>
                  </pic:spPr>
                </pic:pic>
              </a:graphicData>
            </a:graphic>
            <wp14:sizeRelH relativeFrom="margin">
              <wp14:pctWidth>0</wp14:pctWidth>
            </wp14:sizeRelH>
            <wp14:sizeRelV relativeFrom="margin">
              <wp14:pctHeight>0</wp14:pctHeight>
            </wp14:sizeRelV>
          </wp:anchor>
        </w:drawing>
      </w:r>
    </w:p>
    <w:p w14:paraId="2083B3E9" w14:textId="0C2D1944" w:rsidR="00BA22EA" w:rsidRPr="00BA22EA" w:rsidRDefault="00BA22EA" w:rsidP="007D05C2">
      <w:pPr>
        <w:framePr w:wrap="around"/>
      </w:pPr>
    </w:p>
    <w:p w14:paraId="392EF030" w14:textId="58C13AE7" w:rsidR="00BA22EA" w:rsidRPr="00BA22EA" w:rsidRDefault="00BA22EA" w:rsidP="007D05C2">
      <w:pPr>
        <w:framePr w:wrap="around"/>
      </w:pPr>
    </w:p>
    <w:p w14:paraId="07FD851D" w14:textId="23E8712B" w:rsidR="00BA22EA" w:rsidRPr="00BA22EA" w:rsidRDefault="00BA22EA" w:rsidP="007D05C2">
      <w:pPr>
        <w:framePr w:wrap="around"/>
      </w:pPr>
    </w:p>
    <w:p w14:paraId="274A4AFA" w14:textId="682B0FD1" w:rsidR="00BA22EA" w:rsidRPr="00BA22EA" w:rsidRDefault="00BA22EA" w:rsidP="007D05C2">
      <w:pPr>
        <w:framePr w:wrap="around"/>
      </w:pPr>
    </w:p>
    <w:p w14:paraId="570AAB34" w14:textId="4F56C168" w:rsidR="00BA22EA" w:rsidRPr="00BA22EA" w:rsidRDefault="00BA22EA" w:rsidP="007D05C2">
      <w:pPr>
        <w:framePr w:wrap="around"/>
      </w:pPr>
    </w:p>
    <w:p w14:paraId="4E46929D" w14:textId="04737717" w:rsidR="00BA22EA" w:rsidRPr="00BA22EA" w:rsidRDefault="00BA22EA" w:rsidP="007D05C2">
      <w:pPr>
        <w:framePr w:wrap="around"/>
      </w:pPr>
    </w:p>
    <w:p w14:paraId="5CAC6FF7" w14:textId="5E5042ED" w:rsidR="00BA22EA" w:rsidRPr="00BA22EA" w:rsidRDefault="00BA22EA" w:rsidP="007D05C2">
      <w:pPr>
        <w:framePr w:wrap="around"/>
      </w:pPr>
    </w:p>
    <w:p w14:paraId="48246307" w14:textId="36F7D0B8" w:rsidR="00BA22EA" w:rsidRPr="00BA22EA" w:rsidRDefault="00BA22EA" w:rsidP="007D05C2">
      <w:pPr>
        <w:framePr w:wrap="around"/>
      </w:pPr>
    </w:p>
    <w:p w14:paraId="5C0F0021" w14:textId="4684D14C" w:rsidR="00BA22EA" w:rsidRDefault="00BA22EA" w:rsidP="007D05C2">
      <w:pPr>
        <w:framePr w:wrap="around"/>
      </w:pPr>
    </w:p>
    <w:p w14:paraId="705E2C3E" w14:textId="67D44C58" w:rsidR="00BA22EA" w:rsidRDefault="00BA22EA" w:rsidP="007D05C2">
      <w:pPr>
        <w:framePr w:wrap="around"/>
      </w:pPr>
    </w:p>
    <w:p w14:paraId="5681B5B1" w14:textId="49242C74" w:rsidR="00BA22EA" w:rsidRDefault="00BA22EA" w:rsidP="007D05C2">
      <w:pPr>
        <w:framePr w:wrap="around"/>
      </w:pPr>
    </w:p>
    <w:p w14:paraId="0BCA403A" w14:textId="690E9BA1" w:rsidR="00BA22EA" w:rsidRDefault="00BA22EA" w:rsidP="007D05C2">
      <w:pPr>
        <w:framePr w:wrap="around"/>
      </w:pPr>
    </w:p>
    <w:p w14:paraId="70754FEB" w14:textId="5F87E1CE" w:rsidR="00BA22EA" w:rsidRDefault="00BA22EA" w:rsidP="007D05C2">
      <w:pPr>
        <w:framePr w:wrap="around"/>
      </w:pPr>
    </w:p>
    <w:p w14:paraId="7AEE8A5A" w14:textId="77777777" w:rsidR="00BA22EA" w:rsidRPr="00BA22EA" w:rsidRDefault="00BA22EA" w:rsidP="007D05C2">
      <w:pPr>
        <w:framePr w:wrap="around"/>
      </w:pPr>
    </w:p>
    <w:tbl>
      <w:tblPr>
        <w:tblW w:w="0" w:type="dxa"/>
        <w:tblCellMar>
          <w:left w:w="0" w:type="dxa"/>
          <w:right w:w="0" w:type="dxa"/>
        </w:tblCellMar>
        <w:tblLook w:val="04A0" w:firstRow="1" w:lastRow="0" w:firstColumn="1" w:lastColumn="0" w:noHBand="0" w:noVBand="1"/>
      </w:tblPr>
      <w:tblGrid>
        <w:gridCol w:w="1413"/>
        <w:gridCol w:w="2698"/>
        <w:gridCol w:w="3596"/>
        <w:gridCol w:w="1277"/>
      </w:tblGrid>
      <w:tr w:rsidR="00BA22EA" w:rsidRPr="00BA22EA" w14:paraId="791FFF3E" w14:textId="77777777" w:rsidTr="006F7505">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A311C85" w14:textId="75E94891" w:rsidR="00BA22EA" w:rsidRPr="00BA22EA" w:rsidRDefault="00BA22EA" w:rsidP="007D05C2">
            <w:pPr>
              <w:framePr w:wrap="around"/>
            </w:pPr>
            <w:r w:rsidRPr="00BA22EA">
              <w:t>USE-UC0</w:t>
            </w:r>
            <w:r>
              <w:t>11</w:t>
            </w:r>
          </w:p>
        </w:tc>
      </w:tr>
      <w:tr w:rsidR="00BA22EA" w:rsidRPr="00BA22EA" w14:paraId="7425AC97"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B8FE110" w14:textId="77777777" w:rsidR="00BA22EA" w:rsidRPr="00BA22EA" w:rsidRDefault="00BA22EA" w:rsidP="007D05C2">
            <w:pPr>
              <w:framePr w:wrap="around"/>
            </w:pPr>
            <w:r w:rsidRPr="00BA22EA">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9BA0040" w14:textId="763EA145" w:rsidR="00BA22EA" w:rsidRPr="00BA22EA" w:rsidRDefault="00BA22EA" w:rsidP="007D05C2">
            <w:pPr>
              <w:framePr w:wrap="around"/>
            </w:pPr>
            <w:r w:rsidRPr="00BA22EA">
              <w:t>UC0</w:t>
            </w:r>
            <w: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FA85E22" w14:textId="77777777" w:rsidR="00BA22EA" w:rsidRPr="00BA22EA" w:rsidRDefault="00BA22EA" w:rsidP="007D05C2">
            <w:pPr>
              <w:framePr w:wrap="around"/>
            </w:pPr>
            <w:r w:rsidRPr="00BA22EA">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93011BF" w14:textId="77777777" w:rsidR="00BA22EA" w:rsidRPr="00BA22EA" w:rsidRDefault="00BA22EA" w:rsidP="007D05C2">
            <w:pPr>
              <w:framePr w:wrap="around"/>
            </w:pPr>
            <w:r w:rsidRPr="00BA22EA">
              <w:t>1.0</w:t>
            </w:r>
          </w:p>
        </w:tc>
      </w:tr>
      <w:tr w:rsidR="00BA22EA" w:rsidRPr="00BA22EA" w14:paraId="56EE4BD6"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45B25BF" w14:textId="77777777" w:rsidR="00BA22EA" w:rsidRPr="00BA22EA" w:rsidRDefault="00BA22EA" w:rsidP="007D05C2">
            <w:pPr>
              <w:framePr w:wrap="around"/>
            </w:pPr>
            <w:r w:rsidRPr="00BA22EA">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7C40B32" w14:textId="347001B6" w:rsidR="00BA22EA" w:rsidRPr="00BA22EA" w:rsidRDefault="00BA22EA" w:rsidP="007D05C2">
            <w:pPr>
              <w:framePr w:wrap="around"/>
            </w:pPr>
            <w:r w:rsidRPr="00BA22EA">
              <w:t xml:space="preserve">Remove </w:t>
            </w:r>
            <w:r>
              <w:t>a r</w:t>
            </w:r>
            <w:r w:rsidRPr="00BA22EA">
              <w:t>epairer</w:t>
            </w:r>
          </w:p>
        </w:tc>
      </w:tr>
      <w:tr w:rsidR="00BA22EA" w:rsidRPr="00BA22EA" w14:paraId="13360869"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E0464F" w14:textId="77777777" w:rsidR="00BA22EA" w:rsidRPr="00BA22EA" w:rsidRDefault="00BA22EA" w:rsidP="007D05C2">
            <w:pPr>
              <w:framePr w:wrap="around"/>
            </w:pPr>
            <w:r w:rsidRPr="00BA22EA">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CF5F7F3" w14:textId="77777777" w:rsidR="00BA22EA" w:rsidRPr="00BA22EA" w:rsidRDefault="00BA22EA" w:rsidP="007D05C2">
            <w:pPr>
              <w:framePr w:wrap="around"/>
            </w:pPr>
            <w:proofErr w:type="spellStart"/>
            <w:r w:rsidRPr="00BA22EA">
              <w:t>ChauVM</w:t>
            </w:r>
            <w:proofErr w:type="spellEnd"/>
          </w:p>
        </w:tc>
      </w:tr>
      <w:tr w:rsidR="00BA22EA" w:rsidRPr="00BA22EA" w14:paraId="639F942D"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AED6389" w14:textId="77777777" w:rsidR="00BA22EA" w:rsidRPr="00BA22EA" w:rsidRDefault="00BA22EA" w:rsidP="007D05C2">
            <w:pPr>
              <w:framePr w:wrap="around"/>
            </w:pPr>
            <w:r w:rsidRPr="00BA22EA">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0104BDF" w14:textId="77777777" w:rsidR="00BA22EA" w:rsidRPr="00BA22EA" w:rsidRDefault="00BA22EA" w:rsidP="007D05C2">
            <w:pPr>
              <w:framePr w:wrap="around"/>
            </w:pPr>
            <w:r w:rsidRPr="00BA22EA">
              <w:t>20/01/2021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C3B8055" w14:textId="77777777" w:rsidR="00BA22EA" w:rsidRPr="00BA22EA" w:rsidRDefault="00BA22EA" w:rsidP="007D05C2">
            <w:pPr>
              <w:framePr w:wrap="around"/>
            </w:pPr>
            <w:r w:rsidRPr="00BA22EA">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B6F9F3" w14:textId="77777777" w:rsidR="00BA22EA" w:rsidRPr="00BA22EA" w:rsidRDefault="00BA22EA" w:rsidP="007D05C2">
            <w:pPr>
              <w:framePr w:wrap="around"/>
            </w:pPr>
            <w:r w:rsidRPr="00BA22EA">
              <w:t>High</w:t>
            </w:r>
          </w:p>
        </w:tc>
      </w:tr>
      <w:tr w:rsidR="00BA22EA" w:rsidRPr="00BA22EA" w14:paraId="4FB03655"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C046554" w14:textId="63579A2E" w:rsidR="00BA22EA" w:rsidRPr="00BA22EA" w:rsidRDefault="00BA22EA" w:rsidP="007D05C2">
            <w:pPr>
              <w:framePr w:wrap="around"/>
            </w:pPr>
            <w:r w:rsidRPr="00BA22EA">
              <w:t>Actor:</w:t>
            </w:r>
            <w:r w:rsidRPr="00BA22EA">
              <w:br/>
              <w:t>- Admin</w:t>
            </w:r>
            <w:r w:rsidRPr="00BA22EA">
              <w:br/>
              <w:t>Summary:</w:t>
            </w:r>
            <w:r w:rsidRPr="00BA22EA">
              <w:br/>
              <w:t>- This use case help admin remove repairer</w:t>
            </w:r>
            <w:r w:rsidRPr="00BA22EA">
              <w:br/>
              <w:t>Goal:</w:t>
            </w:r>
            <w:r w:rsidRPr="00BA22EA">
              <w:br/>
              <w:t>- Admin can remove a repairer</w:t>
            </w:r>
            <w:r w:rsidRPr="00BA22EA">
              <w:br/>
              <w:t>Triggers:</w:t>
            </w:r>
            <w:r w:rsidRPr="00BA22EA">
              <w:br/>
              <w:t>- Admin send</w:t>
            </w:r>
            <w:r w:rsidR="00821359">
              <w:t>s</w:t>
            </w:r>
            <w:r w:rsidRPr="00BA22EA">
              <w:t xml:space="preserve"> request by choosing Remove option</w:t>
            </w:r>
            <w:r w:rsidRPr="00BA22EA">
              <w:br/>
              <w:t>Precondition:</w:t>
            </w:r>
            <w:r w:rsidRPr="00BA22EA">
              <w:br/>
              <w:t>- User must login in role "Admin"</w:t>
            </w:r>
            <w:r w:rsidRPr="00BA22EA">
              <w:br/>
              <w:t>Post Conditions:</w:t>
            </w:r>
            <w:r w:rsidRPr="00BA22EA">
              <w:br/>
              <w:t>- Success: Send the remove request</w:t>
            </w:r>
            <w:r w:rsidRPr="00BA22EA">
              <w:br/>
              <w:t>Main Success Scenario:</w:t>
            </w:r>
          </w:p>
        </w:tc>
      </w:tr>
      <w:tr w:rsidR="00BA22EA" w:rsidRPr="00BA22EA" w14:paraId="30A30683"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6214D98" w14:textId="77777777" w:rsidR="00BA22EA" w:rsidRPr="00BA22EA" w:rsidRDefault="00BA22EA" w:rsidP="007D05C2">
            <w:pPr>
              <w:framePr w:wrap="around"/>
            </w:pPr>
            <w:r w:rsidRPr="00BA22E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6AA9D95" w14:textId="77777777" w:rsidR="00BA22EA" w:rsidRPr="00BA22EA" w:rsidRDefault="00BA22EA" w:rsidP="007D05C2">
            <w:pPr>
              <w:framePr w:wrap="around"/>
            </w:pPr>
            <w:r w:rsidRPr="00BA22E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A6C1D0B" w14:textId="77777777" w:rsidR="00BA22EA" w:rsidRPr="00BA22EA" w:rsidRDefault="00BA22EA" w:rsidP="007D05C2">
            <w:pPr>
              <w:framePr w:wrap="around"/>
            </w:pPr>
            <w:r w:rsidRPr="00BA22EA">
              <w:t>System Response</w:t>
            </w:r>
          </w:p>
        </w:tc>
      </w:tr>
      <w:tr w:rsidR="00BA22EA" w:rsidRPr="00BA22EA" w14:paraId="36484AB6"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93DAF6C" w14:textId="77777777" w:rsidR="00BA22EA" w:rsidRPr="00BA22EA" w:rsidRDefault="00BA22EA" w:rsidP="007D05C2">
            <w:pPr>
              <w:framePr w:wrap="around"/>
            </w:pPr>
            <w:r w:rsidRPr="00BA22E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E7FA849" w14:textId="77777777" w:rsidR="00BA22EA" w:rsidRPr="00BA22EA" w:rsidRDefault="00BA22EA" w:rsidP="007D05C2">
            <w:pPr>
              <w:framePr w:wrap="around"/>
            </w:pPr>
            <w:r w:rsidRPr="00BA22EA">
              <w:t>Admin goes to repairer info</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267E1A6" w14:textId="77777777" w:rsidR="00BA22EA" w:rsidRPr="00BA22EA" w:rsidRDefault="00BA22EA" w:rsidP="007D05C2">
            <w:pPr>
              <w:framePr w:wrap="around"/>
            </w:pPr>
            <w:r w:rsidRPr="00BA22EA">
              <w:t>Display repairer info</w:t>
            </w:r>
          </w:p>
        </w:tc>
      </w:tr>
      <w:tr w:rsidR="00BA22EA" w:rsidRPr="00BA22EA" w14:paraId="2DFA9518"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6704CF" w14:textId="77777777" w:rsidR="00BA22EA" w:rsidRPr="00BA22EA" w:rsidRDefault="00BA22EA" w:rsidP="007D05C2">
            <w:pPr>
              <w:framePr w:wrap="around"/>
            </w:pPr>
            <w:r w:rsidRPr="00BA22E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13020C3" w14:textId="77777777" w:rsidR="00BA22EA" w:rsidRPr="00BA22EA" w:rsidRDefault="00BA22EA" w:rsidP="007D05C2">
            <w:pPr>
              <w:framePr w:wrap="around"/>
            </w:pPr>
            <w:r w:rsidRPr="00BA22EA">
              <w:t>Admin choose “Remove” option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E65AF15" w14:textId="77777777" w:rsidR="00BA22EA" w:rsidRPr="00BA22EA" w:rsidRDefault="00BA22EA" w:rsidP="007D05C2">
            <w:pPr>
              <w:framePr w:wrap="around"/>
            </w:pPr>
            <w:r w:rsidRPr="00BA22EA">
              <w:t>The system will return 2 cases:</w:t>
            </w:r>
            <w:r w:rsidRPr="00BA22EA">
              <w:br/>
              <w:t>- Show the profile screen</w:t>
            </w:r>
            <w:r w:rsidRPr="00BA22EA">
              <w:br/>
              <w:t>- Show error message</w:t>
            </w:r>
          </w:p>
        </w:tc>
      </w:tr>
      <w:tr w:rsidR="00BA22EA" w:rsidRPr="00BA22EA" w14:paraId="2DD1A816"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3672BE" w14:textId="77777777" w:rsidR="00BA22EA" w:rsidRPr="00BA22EA" w:rsidRDefault="00BA22EA" w:rsidP="007D05C2">
            <w:pPr>
              <w:framePr w:wrap="around"/>
            </w:pPr>
            <w:r w:rsidRPr="00BA22EA">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0DC9F45" w14:textId="77777777" w:rsidR="00BA22EA" w:rsidRPr="00BA22EA" w:rsidRDefault="00BA22EA" w:rsidP="007D05C2">
            <w:pPr>
              <w:framePr w:wrap="around"/>
            </w:pPr>
            <w:r w:rsidRPr="00BA22EA">
              <w:t>Admin sends command to system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AD6CF0B" w14:textId="77777777" w:rsidR="00BA22EA" w:rsidRPr="00BA22EA" w:rsidRDefault="00BA22EA" w:rsidP="007D05C2">
            <w:pPr>
              <w:framePr w:wrap="around"/>
            </w:pPr>
            <w:r w:rsidRPr="00BA22EA">
              <w:t xml:space="preserve">System will remove repairer from database </w:t>
            </w:r>
            <w:r w:rsidRPr="00BA22EA">
              <w:br/>
              <w:t xml:space="preserve">[Exception 1] </w:t>
            </w:r>
          </w:p>
        </w:tc>
      </w:tr>
      <w:tr w:rsidR="00BA22EA" w:rsidRPr="00BA22EA" w14:paraId="6BB229A6"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2A0FEF" w14:textId="77777777" w:rsidR="00BA22EA" w:rsidRPr="00BA22EA" w:rsidRDefault="00BA22EA" w:rsidP="007D05C2">
            <w:pPr>
              <w:framePr w:wrap="around"/>
            </w:pPr>
            <w:r w:rsidRPr="00BA22EA">
              <w:t>Alternative Scenario: N/A</w:t>
            </w:r>
          </w:p>
        </w:tc>
      </w:tr>
      <w:tr w:rsidR="00BA22EA" w:rsidRPr="00BA22EA" w14:paraId="446C8802"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CF4BFBD" w14:textId="77777777" w:rsidR="00BA22EA" w:rsidRPr="00BA22EA" w:rsidRDefault="00BA22EA" w:rsidP="007D05C2">
            <w:pPr>
              <w:framePr w:wrap="around"/>
            </w:pPr>
            <w:r w:rsidRPr="00BA22EA">
              <w:t>Exceptions:</w:t>
            </w:r>
          </w:p>
        </w:tc>
      </w:tr>
      <w:tr w:rsidR="00BA22EA" w:rsidRPr="00BA22EA" w14:paraId="43DDD54C"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2AA801C" w14:textId="77777777" w:rsidR="00BA22EA" w:rsidRPr="00BA22EA" w:rsidRDefault="00BA22EA" w:rsidP="007D05C2">
            <w:pPr>
              <w:framePr w:wrap="around"/>
            </w:pPr>
            <w:r w:rsidRPr="00BA22E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015B4F" w14:textId="77777777" w:rsidR="00BA22EA" w:rsidRPr="00BA22EA" w:rsidRDefault="00BA22EA" w:rsidP="007D05C2">
            <w:pPr>
              <w:framePr w:wrap="around"/>
            </w:pPr>
            <w:r w:rsidRPr="00BA22E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918B4D2" w14:textId="77777777" w:rsidR="00BA22EA" w:rsidRPr="00BA22EA" w:rsidRDefault="00BA22EA" w:rsidP="007D05C2">
            <w:pPr>
              <w:framePr w:wrap="around"/>
            </w:pPr>
            <w:r w:rsidRPr="00BA22EA">
              <w:t>System Response</w:t>
            </w:r>
          </w:p>
        </w:tc>
      </w:tr>
      <w:tr w:rsidR="00BA22EA" w:rsidRPr="00BA22EA" w14:paraId="71E79057"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04CABF0" w14:textId="77777777" w:rsidR="00BA22EA" w:rsidRPr="00BA22EA" w:rsidRDefault="00BA22EA" w:rsidP="007D05C2">
            <w:pPr>
              <w:framePr w:wrap="around"/>
            </w:pPr>
            <w:r w:rsidRPr="00BA22E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86CDC2D" w14:textId="77777777" w:rsidR="00BA22EA" w:rsidRPr="00BA22EA" w:rsidRDefault="00BA22EA"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347507C" w14:textId="77777777" w:rsidR="00BA22EA" w:rsidRPr="00BA22EA" w:rsidRDefault="00BA22EA" w:rsidP="007D05C2">
            <w:pPr>
              <w:framePr w:wrap="around"/>
            </w:pPr>
            <w:r w:rsidRPr="00BA22EA">
              <w:t>System show message the "System is busy" when the internet is lost</w:t>
            </w:r>
          </w:p>
        </w:tc>
      </w:tr>
      <w:tr w:rsidR="00BA22EA" w:rsidRPr="00BA22EA" w14:paraId="25B824B5"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B995E01" w14:textId="77777777" w:rsidR="00BA22EA" w:rsidRPr="00BA22EA" w:rsidRDefault="00BA22EA" w:rsidP="007D05C2">
            <w:pPr>
              <w:framePr w:wrap="around"/>
            </w:pPr>
            <w:r w:rsidRPr="00BA22EA">
              <w:t>Relationships: N/A</w:t>
            </w:r>
            <w:r w:rsidRPr="00BA22EA">
              <w:br/>
              <w:t>Business Rules:</w:t>
            </w:r>
            <w:r w:rsidRPr="00BA22EA">
              <w:br/>
              <w:t>-This function is only for Admin</w:t>
            </w:r>
            <w:r w:rsidRPr="00BA22EA">
              <w:br/>
              <w:t>- User must be login to app before use this function</w:t>
            </w:r>
            <w:r w:rsidRPr="00BA22EA">
              <w:br/>
              <w:t>- Remove request will be sent to the system</w:t>
            </w:r>
            <w:r w:rsidRPr="00BA22EA">
              <w:br/>
              <w:t>- System remove repairer info from database</w:t>
            </w:r>
            <w:r w:rsidRPr="00BA22EA">
              <w:br/>
              <w:t>- A message will be shown after the process is completed</w:t>
            </w:r>
          </w:p>
        </w:tc>
      </w:tr>
    </w:tbl>
    <w:p w14:paraId="25BD835B" w14:textId="77777777" w:rsidR="00BA22EA" w:rsidRPr="00BA22EA" w:rsidRDefault="00BA22EA" w:rsidP="007D05C2">
      <w:pPr>
        <w:framePr w:wrap="around"/>
      </w:pPr>
    </w:p>
    <w:p w14:paraId="2038DEF4" w14:textId="77777777" w:rsidR="002B509A" w:rsidRPr="005F5AC3" w:rsidRDefault="002B509A" w:rsidP="007D05C2">
      <w:pPr>
        <w:framePr w:wrap="around"/>
      </w:pPr>
    </w:p>
    <w:p w14:paraId="40CDF8CD" w14:textId="77777777" w:rsidR="002B509A" w:rsidRDefault="002B509A" w:rsidP="007D05C2">
      <w:pPr>
        <w:framePr w:wrap="around"/>
      </w:pPr>
    </w:p>
    <w:p w14:paraId="38CEB939" w14:textId="77777777" w:rsidR="002B509A" w:rsidRDefault="002B509A" w:rsidP="007D05C2">
      <w:pPr>
        <w:framePr w:wrap="around"/>
      </w:pPr>
    </w:p>
    <w:p w14:paraId="373897B6" w14:textId="3EA0EA60" w:rsidR="00965208" w:rsidRDefault="008B41AA" w:rsidP="007D05C2">
      <w:pPr>
        <w:pStyle w:val="Heading2"/>
        <w:framePr w:wrap="around"/>
      </w:pPr>
      <w:bookmarkStart w:id="47" w:name="_Toc66865327"/>
      <w:r>
        <w:t>Rate repairer</w:t>
      </w:r>
      <w:bookmarkEnd w:id="47"/>
    </w:p>
    <w:p w14:paraId="3E4C2FBB" w14:textId="5DC12103" w:rsidR="008B41AA" w:rsidRDefault="008B41AA" w:rsidP="007D05C2">
      <w:pPr>
        <w:framePr w:wrap="around"/>
      </w:pPr>
    </w:p>
    <w:p w14:paraId="40852B6D" w14:textId="551C58EA" w:rsidR="008B41AA" w:rsidRPr="008B41AA" w:rsidRDefault="008B41AA" w:rsidP="007D05C2">
      <w:pPr>
        <w:framePr w:wrap="around"/>
      </w:pPr>
      <w:r w:rsidRPr="008B41AA">
        <w:rPr>
          <w:noProof/>
        </w:rPr>
        <w:drawing>
          <wp:anchor distT="0" distB="0" distL="114300" distR="114300" simplePos="0" relativeHeight="251670528" behindDoc="1" locked="0" layoutInCell="1" allowOverlap="1" wp14:anchorId="5D608158" wp14:editId="18B78B3B">
            <wp:simplePos x="0" y="0"/>
            <wp:positionH relativeFrom="margin">
              <wp:posOffset>1165860</wp:posOffset>
            </wp:positionH>
            <wp:positionV relativeFrom="paragraph">
              <wp:posOffset>72390</wp:posOffset>
            </wp:positionV>
            <wp:extent cx="2819400" cy="1516380"/>
            <wp:effectExtent l="0" t="0" r="0" b="7620"/>
            <wp:wrapTight wrapText="bothSides">
              <wp:wrapPolygon edited="0">
                <wp:start x="0" y="0"/>
                <wp:lineTo x="0" y="21437"/>
                <wp:lineTo x="21454" y="21437"/>
                <wp:lineTo x="214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19400" cy="1516380"/>
                    </a:xfrm>
                    <a:prstGeom prst="rect">
                      <a:avLst/>
                    </a:prstGeom>
                  </pic:spPr>
                </pic:pic>
              </a:graphicData>
            </a:graphic>
            <wp14:sizeRelH relativeFrom="margin">
              <wp14:pctWidth>0</wp14:pctWidth>
            </wp14:sizeRelH>
            <wp14:sizeRelV relativeFrom="margin">
              <wp14:pctHeight>0</wp14:pctHeight>
            </wp14:sizeRelV>
          </wp:anchor>
        </w:drawing>
      </w:r>
    </w:p>
    <w:p w14:paraId="6DA496FF" w14:textId="77777777" w:rsidR="002B509A" w:rsidRDefault="002B509A" w:rsidP="007D05C2">
      <w:pPr>
        <w:framePr w:wrap="around"/>
      </w:pPr>
    </w:p>
    <w:p w14:paraId="5E41A5ED" w14:textId="77777777" w:rsidR="002B509A" w:rsidRDefault="002B509A" w:rsidP="007D05C2">
      <w:pPr>
        <w:framePr w:wrap="around"/>
      </w:pPr>
    </w:p>
    <w:p w14:paraId="17876784" w14:textId="77777777" w:rsidR="002B509A" w:rsidRDefault="002B509A" w:rsidP="007D05C2">
      <w:pPr>
        <w:framePr w:wrap="around"/>
      </w:pPr>
    </w:p>
    <w:p w14:paraId="409AF471" w14:textId="77777777" w:rsidR="002B509A" w:rsidRDefault="002B509A" w:rsidP="007D05C2">
      <w:pPr>
        <w:framePr w:wrap="around"/>
      </w:pPr>
    </w:p>
    <w:p w14:paraId="13A06374" w14:textId="77777777" w:rsidR="002B509A" w:rsidRDefault="002B509A" w:rsidP="007D05C2">
      <w:pPr>
        <w:framePr w:wrap="around"/>
      </w:pPr>
    </w:p>
    <w:p w14:paraId="0B1408CC" w14:textId="77777777" w:rsidR="002B509A" w:rsidRDefault="002B509A" w:rsidP="007D05C2">
      <w:pPr>
        <w:framePr w:wrap="around"/>
      </w:pPr>
    </w:p>
    <w:p w14:paraId="1AA241AB" w14:textId="77777777" w:rsidR="002B509A" w:rsidRDefault="002B509A" w:rsidP="007D05C2">
      <w:pPr>
        <w:framePr w:wrap="around"/>
      </w:pPr>
    </w:p>
    <w:p w14:paraId="5DBE0281" w14:textId="77777777" w:rsidR="002B509A" w:rsidRDefault="002B509A" w:rsidP="007D05C2">
      <w:pPr>
        <w:framePr w:wrap="around"/>
      </w:pPr>
    </w:p>
    <w:p w14:paraId="5D72F058" w14:textId="77777777" w:rsidR="002B509A" w:rsidRDefault="002B509A" w:rsidP="007D05C2">
      <w:pPr>
        <w:framePr w:wrap="around"/>
      </w:pPr>
    </w:p>
    <w:p w14:paraId="0336324C" w14:textId="77777777" w:rsidR="002B509A" w:rsidRDefault="002B509A" w:rsidP="007D05C2">
      <w:pPr>
        <w:framePr w:wrap="around"/>
      </w:pPr>
    </w:p>
    <w:p w14:paraId="51343CAA" w14:textId="77777777" w:rsidR="002B509A" w:rsidRDefault="002B509A" w:rsidP="007D05C2">
      <w:pPr>
        <w:framePr w:wrap="around"/>
      </w:pPr>
    </w:p>
    <w:p w14:paraId="5C08224C" w14:textId="77777777" w:rsidR="002B509A" w:rsidRDefault="002B509A" w:rsidP="007D05C2">
      <w:pPr>
        <w:framePr w:wrap="around"/>
      </w:pPr>
    </w:p>
    <w:tbl>
      <w:tblPr>
        <w:tblW w:w="0" w:type="dxa"/>
        <w:tblCellMar>
          <w:left w:w="0" w:type="dxa"/>
          <w:right w:w="0" w:type="dxa"/>
        </w:tblCellMar>
        <w:tblLook w:val="04A0" w:firstRow="1" w:lastRow="0" w:firstColumn="1" w:lastColumn="0" w:noHBand="0" w:noVBand="1"/>
      </w:tblPr>
      <w:tblGrid>
        <w:gridCol w:w="1374"/>
        <w:gridCol w:w="2996"/>
        <w:gridCol w:w="3455"/>
        <w:gridCol w:w="1159"/>
      </w:tblGrid>
      <w:tr w:rsidR="008B41AA" w:rsidRPr="008B41AA" w14:paraId="080C786E" w14:textId="77777777" w:rsidTr="006F7505">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3F7F8970" w14:textId="77777777" w:rsidR="008B41AA" w:rsidRPr="008B41AA" w:rsidRDefault="008B41AA"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1AC8673B" w14:textId="77777777" w:rsidR="008B41AA" w:rsidRPr="008B41AA" w:rsidRDefault="008B41AA" w:rsidP="007D05C2">
            <w:pPr>
              <w:framePr w:wrap="around"/>
            </w:pPr>
            <w:r w:rsidRPr="008B41AA">
              <w:t>Rate repairer</w:t>
            </w: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152CF83C" w14:textId="77777777" w:rsidR="008B41AA" w:rsidRPr="008B41AA" w:rsidRDefault="008B41AA"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793BD94E" w14:textId="77777777" w:rsidR="008B41AA" w:rsidRPr="008B41AA" w:rsidRDefault="008B41AA" w:rsidP="007D05C2">
            <w:pPr>
              <w:framePr w:wrap="around"/>
            </w:pPr>
          </w:p>
        </w:tc>
      </w:tr>
      <w:tr w:rsidR="008B41AA" w:rsidRPr="008B41AA" w14:paraId="5813E55C"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74C76F" w14:textId="5C635DBF" w:rsidR="008B41AA" w:rsidRPr="008B41AA" w:rsidRDefault="008B41AA" w:rsidP="007D05C2">
            <w:pPr>
              <w:framePr w:wrap="around"/>
            </w:pPr>
            <w:r w:rsidRPr="008B41AA">
              <w:t>USE-UC0</w:t>
            </w:r>
            <w:r w:rsidR="009158B9">
              <w:t>12</w:t>
            </w:r>
          </w:p>
        </w:tc>
      </w:tr>
      <w:tr w:rsidR="008B41AA" w:rsidRPr="008B41AA" w14:paraId="6F75822E"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52D3D1" w14:textId="77777777" w:rsidR="008B41AA" w:rsidRPr="008B41AA" w:rsidRDefault="008B41AA" w:rsidP="007D05C2">
            <w:pPr>
              <w:framePr w:wrap="around"/>
            </w:pPr>
            <w:r w:rsidRPr="008B41AA">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A94A0CA" w14:textId="72FC1E95" w:rsidR="008B41AA" w:rsidRPr="008B41AA" w:rsidRDefault="008B41AA" w:rsidP="007D05C2">
            <w:pPr>
              <w:framePr w:wrap="around"/>
            </w:pPr>
            <w:r w:rsidRPr="008B41AA">
              <w:t>UC0</w:t>
            </w:r>
            <w:r w:rsidR="009158B9">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2E93122" w14:textId="77777777" w:rsidR="008B41AA" w:rsidRPr="008B41AA" w:rsidRDefault="008B41AA" w:rsidP="007D05C2">
            <w:pPr>
              <w:framePr w:wrap="around"/>
            </w:pPr>
            <w:r w:rsidRPr="008B41AA">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70ED7B1" w14:textId="77777777" w:rsidR="008B41AA" w:rsidRPr="008B41AA" w:rsidRDefault="008B41AA" w:rsidP="007D05C2">
            <w:pPr>
              <w:framePr w:wrap="around"/>
            </w:pPr>
            <w:r w:rsidRPr="008B41AA">
              <w:t>1.0</w:t>
            </w:r>
          </w:p>
        </w:tc>
      </w:tr>
      <w:tr w:rsidR="008B41AA" w:rsidRPr="008B41AA" w14:paraId="305E365D"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A101999" w14:textId="77777777" w:rsidR="008B41AA" w:rsidRPr="008B41AA" w:rsidRDefault="008B41AA" w:rsidP="007D05C2">
            <w:pPr>
              <w:framePr w:wrap="around"/>
            </w:pPr>
            <w:r w:rsidRPr="008B41AA">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6B2B1DD" w14:textId="77777777" w:rsidR="008B41AA" w:rsidRPr="008B41AA" w:rsidRDefault="008B41AA" w:rsidP="007D05C2">
            <w:pPr>
              <w:framePr w:wrap="around"/>
            </w:pPr>
            <w:r w:rsidRPr="008B41AA">
              <w:t>Rate repairer</w:t>
            </w:r>
          </w:p>
        </w:tc>
      </w:tr>
      <w:tr w:rsidR="008B41AA" w:rsidRPr="008B41AA" w14:paraId="5DABDD47"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95867C7" w14:textId="77777777" w:rsidR="008B41AA" w:rsidRPr="008B41AA" w:rsidRDefault="008B41AA" w:rsidP="007D05C2">
            <w:pPr>
              <w:framePr w:wrap="around"/>
            </w:pPr>
            <w:r w:rsidRPr="008B41AA">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F91F68A" w14:textId="77777777" w:rsidR="008B41AA" w:rsidRPr="008B41AA" w:rsidRDefault="008B41AA" w:rsidP="007D05C2">
            <w:pPr>
              <w:framePr w:wrap="around"/>
            </w:pPr>
            <w:proofErr w:type="spellStart"/>
            <w:r w:rsidRPr="008B41AA">
              <w:t>ChauVM</w:t>
            </w:r>
            <w:proofErr w:type="spellEnd"/>
          </w:p>
        </w:tc>
      </w:tr>
      <w:tr w:rsidR="008B41AA" w:rsidRPr="008B41AA" w14:paraId="0C4A6761"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554E222" w14:textId="77777777" w:rsidR="008B41AA" w:rsidRPr="008B41AA" w:rsidRDefault="008B41AA" w:rsidP="007D05C2">
            <w:pPr>
              <w:framePr w:wrap="around"/>
            </w:pPr>
            <w:r w:rsidRPr="008B41AA">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473F710" w14:textId="77777777" w:rsidR="008B41AA" w:rsidRPr="008B41AA" w:rsidRDefault="008B41AA" w:rsidP="007D05C2">
            <w:pPr>
              <w:framePr w:wrap="around"/>
            </w:pPr>
            <w:r w:rsidRPr="008B41AA">
              <w:t>20/01/2021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FD9E9F2" w14:textId="77777777" w:rsidR="008B41AA" w:rsidRPr="008B41AA" w:rsidRDefault="008B41AA" w:rsidP="007D05C2">
            <w:pPr>
              <w:framePr w:wrap="around"/>
            </w:pPr>
            <w:r w:rsidRPr="008B41AA">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5F0A72E" w14:textId="77777777" w:rsidR="008B41AA" w:rsidRPr="008B41AA" w:rsidRDefault="008B41AA" w:rsidP="007D05C2">
            <w:pPr>
              <w:framePr w:wrap="around"/>
            </w:pPr>
            <w:r w:rsidRPr="008B41AA">
              <w:t>Low</w:t>
            </w:r>
          </w:p>
        </w:tc>
      </w:tr>
      <w:tr w:rsidR="008B41AA" w:rsidRPr="008B41AA" w14:paraId="6F6786C0"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D6CBBA6" w14:textId="555FAFA2" w:rsidR="008B41AA" w:rsidRPr="008B41AA" w:rsidRDefault="008B41AA" w:rsidP="007D05C2">
            <w:pPr>
              <w:framePr w:wrap="around"/>
            </w:pPr>
            <w:r w:rsidRPr="008B41AA">
              <w:t>Actor:</w:t>
            </w:r>
            <w:r w:rsidRPr="008B41AA">
              <w:br/>
              <w:t>- Customer</w:t>
            </w:r>
            <w:r w:rsidRPr="008B41AA">
              <w:br/>
              <w:t>Summary:</w:t>
            </w:r>
            <w:r w:rsidRPr="008B41AA">
              <w:br/>
              <w:t>- This use case help customer rate a repairer</w:t>
            </w:r>
            <w:r w:rsidRPr="008B41AA">
              <w:br/>
              <w:t>Goal:</w:t>
            </w:r>
            <w:r w:rsidRPr="008B41AA">
              <w:br/>
              <w:t xml:space="preserve">- Customer can give </w:t>
            </w:r>
            <w:r>
              <w:t>their</w:t>
            </w:r>
            <w:r w:rsidRPr="008B41AA">
              <w:t xml:space="preserve"> comment about a repairer</w:t>
            </w:r>
            <w:r w:rsidRPr="008B41AA">
              <w:br/>
              <w:t>Triggers:</w:t>
            </w:r>
            <w:r w:rsidRPr="008B41AA">
              <w:br/>
              <w:t>- Customer choose "Rate" option</w:t>
            </w:r>
            <w:r w:rsidRPr="008B41AA">
              <w:br/>
              <w:t>Precondition:</w:t>
            </w:r>
            <w:r w:rsidRPr="008B41AA">
              <w:br/>
              <w:t>- User must be Customer</w:t>
            </w:r>
            <w:r w:rsidRPr="008B41AA">
              <w:br/>
              <w:t>Post Conditions:</w:t>
            </w:r>
            <w:r w:rsidRPr="008B41AA">
              <w:br/>
              <w:t>- Success: Send report request to Admin</w:t>
            </w:r>
            <w:r w:rsidRPr="008B41AA">
              <w:br/>
              <w:t>Main Success Scenario:</w:t>
            </w:r>
          </w:p>
        </w:tc>
      </w:tr>
      <w:tr w:rsidR="008B41AA" w:rsidRPr="008B41AA" w14:paraId="040A6C4D"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1A95D79" w14:textId="77777777" w:rsidR="008B41AA" w:rsidRPr="008B41AA" w:rsidRDefault="008B41AA" w:rsidP="007D05C2">
            <w:pPr>
              <w:framePr w:wrap="around"/>
            </w:pPr>
            <w:r w:rsidRPr="008B41A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973D030" w14:textId="77777777" w:rsidR="008B41AA" w:rsidRPr="008B41AA" w:rsidRDefault="008B41AA" w:rsidP="007D05C2">
            <w:pPr>
              <w:framePr w:wrap="around"/>
            </w:pPr>
            <w:r w:rsidRPr="008B41A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B068433" w14:textId="77777777" w:rsidR="008B41AA" w:rsidRPr="008B41AA" w:rsidRDefault="008B41AA" w:rsidP="007D05C2">
            <w:pPr>
              <w:framePr w:wrap="around"/>
            </w:pPr>
            <w:r w:rsidRPr="008B41AA">
              <w:t>System Response</w:t>
            </w:r>
          </w:p>
        </w:tc>
      </w:tr>
      <w:tr w:rsidR="008B41AA" w:rsidRPr="008B41AA" w14:paraId="52BB5AA0"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EE97C4C" w14:textId="77777777" w:rsidR="008B41AA" w:rsidRPr="008B41AA" w:rsidRDefault="008B41AA" w:rsidP="007D05C2">
            <w:pPr>
              <w:framePr w:wrap="around"/>
            </w:pPr>
            <w:r w:rsidRPr="008B41A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E523D88" w14:textId="77777777" w:rsidR="008B41AA" w:rsidRPr="008B41AA" w:rsidRDefault="008B41AA" w:rsidP="007D05C2">
            <w:pPr>
              <w:framePr w:wrap="around"/>
            </w:pPr>
            <w:r w:rsidRPr="008B41AA">
              <w:t>Customer goes to repairer info</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40F8703" w14:textId="77777777" w:rsidR="008B41AA" w:rsidRPr="008B41AA" w:rsidRDefault="008B41AA" w:rsidP="007D05C2">
            <w:pPr>
              <w:framePr w:wrap="around"/>
            </w:pPr>
            <w:r w:rsidRPr="008B41AA">
              <w:t>Display repairer info</w:t>
            </w:r>
          </w:p>
        </w:tc>
      </w:tr>
      <w:tr w:rsidR="008B41AA" w:rsidRPr="008B41AA" w14:paraId="3F090328"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8909279" w14:textId="77777777" w:rsidR="008B41AA" w:rsidRPr="008B41AA" w:rsidRDefault="008B41AA" w:rsidP="007D05C2">
            <w:pPr>
              <w:framePr w:wrap="around"/>
            </w:pPr>
            <w:r w:rsidRPr="008B41A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D5030CE" w14:textId="77777777" w:rsidR="008B41AA" w:rsidRPr="008B41AA" w:rsidRDefault="008B41AA" w:rsidP="007D05C2">
            <w:pPr>
              <w:framePr w:wrap="around"/>
            </w:pPr>
            <w:r w:rsidRPr="008B41AA">
              <w:t>Customer chooses “Rate” option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86D2A9F" w14:textId="52E1BA49" w:rsidR="008B41AA" w:rsidRPr="008B41AA" w:rsidRDefault="008B41AA" w:rsidP="007D05C2">
            <w:pPr>
              <w:framePr w:wrap="around"/>
            </w:pPr>
            <w:r w:rsidRPr="008B41AA">
              <w:t>Display new view require user input some information:</w:t>
            </w:r>
            <w:r w:rsidRPr="008B41AA">
              <w:br/>
              <w:t>- Choose from 1 star to 5 star</w:t>
            </w:r>
            <w:r>
              <w:t>s</w:t>
            </w:r>
            <w:r w:rsidRPr="008B41AA">
              <w:br/>
              <w:t>- Comment: free text input, required, length 1 - 250</w:t>
            </w:r>
          </w:p>
        </w:tc>
      </w:tr>
      <w:tr w:rsidR="008B41AA" w:rsidRPr="008B41AA" w14:paraId="214274BC"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7CAF6DD" w14:textId="77777777" w:rsidR="008B41AA" w:rsidRPr="008B41AA" w:rsidRDefault="008B41AA" w:rsidP="007D05C2">
            <w:pPr>
              <w:framePr w:wrap="around"/>
            </w:pPr>
            <w:r w:rsidRPr="008B41AA">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06D5441" w14:textId="77777777" w:rsidR="008B41AA" w:rsidRPr="008B41AA" w:rsidRDefault="008B41AA" w:rsidP="007D05C2">
            <w:pPr>
              <w:framePr w:wrap="around"/>
            </w:pPr>
            <w:r w:rsidRPr="008B41AA">
              <w:t>Customer inputs information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D45FE88" w14:textId="77777777" w:rsidR="008B41AA" w:rsidRPr="008B41AA" w:rsidRDefault="008B41AA" w:rsidP="007D05C2">
            <w:pPr>
              <w:framePr w:wrap="around"/>
            </w:pPr>
          </w:p>
        </w:tc>
      </w:tr>
      <w:tr w:rsidR="008B41AA" w:rsidRPr="008B41AA" w14:paraId="6613AD82"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D851529" w14:textId="77777777" w:rsidR="008B41AA" w:rsidRPr="008B41AA" w:rsidRDefault="008B41AA" w:rsidP="007D05C2">
            <w:pPr>
              <w:framePr w:wrap="around"/>
            </w:pPr>
            <w:r w:rsidRPr="008B41AA">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5897699" w14:textId="77777777" w:rsidR="008B41AA" w:rsidRPr="008B41AA" w:rsidRDefault="008B41AA" w:rsidP="007D05C2">
            <w:pPr>
              <w:framePr w:wrap="around"/>
            </w:pPr>
            <w:r w:rsidRPr="008B41AA">
              <w:t>Customer sends report request to system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597A7F8" w14:textId="77777777" w:rsidR="008B41AA" w:rsidRPr="008B41AA" w:rsidRDefault="008B41AA" w:rsidP="007D05C2">
            <w:pPr>
              <w:framePr w:wrap="around"/>
            </w:pPr>
            <w:r w:rsidRPr="008B41AA">
              <w:t>Send request to system</w:t>
            </w:r>
            <w:r w:rsidRPr="008B41AA">
              <w:br/>
              <w:t>[Exception 1]</w:t>
            </w:r>
          </w:p>
        </w:tc>
      </w:tr>
      <w:tr w:rsidR="008B41AA" w:rsidRPr="008B41AA" w14:paraId="03867D9C"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BF43AF5" w14:textId="77777777" w:rsidR="008B41AA" w:rsidRPr="008B41AA" w:rsidRDefault="008B41AA" w:rsidP="007D05C2">
            <w:pPr>
              <w:framePr w:wrap="around"/>
            </w:pPr>
            <w:r w:rsidRPr="008B41AA">
              <w:t>Alternative Scenario: N/A</w:t>
            </w:r>
          </w:p>
        </w:tc>
      </w:tr>
      <w:tr w:rsidR="008B41AA" w:rsidRPr="008B41AA" w14:paraId="21384CCF"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98D6A6A" w14:textId="77777777" w:rsidR="008B41AA" w:rsidRPr="008B41AA" w:rsidRDefault="008B41AA" w:rsidP="007D05C2">
            <w:pPr>
              <w:framePr w:wrap="around"/>
            </w:pPr>
            <w:r w:rsidRPr="008B41AA">
              <w:t>Exceptions:</w:t>
            </w:r>
          </w:p>
        </w:tc>
      </w:tr>
      <w:tr w:rsidR="008B41AA" w:rsidRPr="008B41AA" w14:paraId="2F376293"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7E7750C" w14:textId="77777777" w:rsidR="008B41AA" w:rsidRPr="008B41AA" w:rsidRDefault="008B41AA" w:rsidP="007D05C2">
            <w:pPr>
              <w:framePr w:wrap="around"/>
            </w:pPr>
            <w:r w:rsidRPr="008B41A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5820AA6" w14:textId="77777777" w:rsidR="008B41AA" w:rsidRPr="008B41AA" w:rsidRDefault="008B41AA" w:rsidP="007D05C2">
            <w:pPr>
              <w:framePr w:wrap="around"/>
            </w:pPr>
            <w:r w:rsidRPr="008B41A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8DF7278" w14:textId="77777777" w:rsidR="008B41AA" w:rsidRPr="008B41AA" w:rsidRDefault="008B41AA" w:rsidP="007D05C2">
            <w:pPr>
              <w:framePr w:wrap="around"/>
            </w:pPr>
            <w:r w:rsidRPr="008B41AA">
              <w:t>System Response</w:t>
            </w:r>
          </w:p>
        </w:tc>
      </w:tr>
      <w:tr w:rsidR="008B41AA" w:rsidRPr="008B41AA" w14:paraId="1905111F"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ACD7A57" w14:textId="77777777" w:rsidR="008B41AA" w:rsidRPr="008B41AA" w:rsidRDefault="008B41AA" w:rsidP="007D05C2">
            <w:pPr>
              <w:framePr w:wrap="around"/>
            </w:pPr>
            <w:r w:rsidRPr="008B41A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7DB4CBF" w14:textId="77777777" w:rsidR="008B41AA" w:rsidRPr="008B41AA" w:rsidRDefault="008B41AA" w:rsidP="007D05C2">
            <w:pPr>
              <w:framePr w:wrap="around"/>
            </w:pPr>
            <w:r w:rsidRPr="008B41AA">
              <w:t>User didn’t put any information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31C2003" w14:textId="77777777" w:rsidR="008B41AA" w:rsidRPr="008B41AA" w:rsidRDefault="008B41AA" w:rsidP="007D05C2">
            <w:pPr>
              <w:framePr w:wrap="around"/>
            </w:pPr>
            <w:r w:rsidRPr="008B41AA">
              <w:t>Show message to notify user that they have to input information</w:t>
            </w:r>
          </w:p>
        </w:tc>
      </w:tr>
      <w:tr w:rsidR="008B41AA" w:rsidRPr="008B41AA" w14:paraId="7582365F" w14:textId="77777777" w:rsidTr="006F750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26E99D1" w14:textId="77777777" w:rsidR="008B41AA" w:rsidRPr="008B41AA" w:rsidRDefault="008B41AA" w:rsidP="007D05C2">
            <w:pPr>
              <w:framePr w:wrap="around"/>
            </w:pPr>
            <w:r w:rsidRPr="008B41A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80FD2AD" w14:textId="77777777" w:rsidR="008B41AA" w:rsidRPr="008B41AA" w:rsidRDefault="008B41AA"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11F21E" w14:textId="77777777" w:rsidR="008B41AA" w:rsidRPr="008B41AA" w:rsidRDefault="008B41AA" w:rsidP="007D05C2">
            <w:pPr>
              <w:framePr w:wrap="around"/>
            </w:pPr>
            <w:r w:rsidRPr="008B41AA">
              <w:t>System show message the "System is busy" when the internet is lost</w:t>
            </w:r>
          </w:p>
        </w:tc>
      </w:tr>
      <w:tr w:rsidR="008B41AA" w:rsidRPr="008B41AA" w14:paraId="2D013C63" w14:textId="77777777" w:rsidTr="006F7505">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F6CD3AC" w14:textId="77777777" w:rsidR="008B41AA" w:rsidRPr="008B41AA" w:rsidRDefault="008B41AA" w:rsidP="007D05C2">
            <w:pPr>
              <w:framePr w:wrap="around"/>
            </w:pPr>
            <w:r w:rsidRPr="008B41AA">
              <w:t>Relationships: N/A</w:t>
            </w:r>
            <w:r w:rsidRPr="008B41AA">
              <w:br/>
              <w:t>Business Rules:</w:t>
            </w:r>
            <w:r w:rsidRPr="008B41AA">
              <w:br/>
              <w:t>- This function is only for Customer</w:t>
            </w:r>
            <w:r w:rsidRPr="008B41AA">
              <w:br/>
              <w:t>- User must be login to app before use this function</w:t>
            </w:r>
            <w:r w:rsidRPr="008B41AA">
              <w:br/>
              <w:t>- Rate request will be sent with inputted information</w:t>
            </w:r>
            <w:r w:rsidRPr="008B41AA">
              <w:br/>
              <w:t>- A message will be shown after the process is completed</w:t>
            </w:r>
          </w:p>
        </w:tc>
      </w:tr>
    </w:tbl>
    <w:p w14:paraId="5FC5B9F9" w14:textId="2445207F" w:rsidR="002B509A" w:rsidRDefault="002B509A" w:rsidP="007D05C2">
      <w:pPr>
        <w:framePr w:wrap="around"/>
      </w:pPr>
    </w:p>
    <w:p w14:paraId="0AFC6B6D" w14:textId="10B1EC6C" w:rsidR="008B41AA" w:rsidRDefault="008B41AA" w:rsidP="007D05C2">
      <w:pPr>
        <w:framePr w:wrap="around"/>
      </w:pPr>
    </w:p>
    <w:p w14:paraId="14C7AB14" w14:textId="2A43369D" w:rsidR="008B41AA" w:rsidRDefault="008B41AA" w:rsidP="007D05C2">
      <w:pPr>
        <w:framePr w:wrap="around"/>
      </w:pPr>
    </w:p>
    <w:p w14:paraId="0A67B099" w14:textId="43184D83" w:rsidR="008B41AA" w:rsidRDefault="00C400D8" w:rsidP="007D05C2">
      <w:pPr>
        <w:pStyle w:val="Heading2"/>
        <w:framePr w:wrap="around"/>
      </w:pPr>
      <w:r>
        <w:t xml:space="preserve"> </w:t>
      </w:r>
      <w:bookmarkStart w:id="48" w:name="_Toc66865328"/>
      <w:r w:rsidR="008B41AA">
        <w:t>Search the repair service</w:t>
      </w:r>
      <w:bookmarkEnd w:id="48"/>
    </w:p>
    <w:p w14:paraId="5A5836D0" w14:textId="77777777" w:rsidR="008B41AA" w:rsidRPr="008B41AA" w:rsidRDefault="008B41AA" w:rsidP="007D05C2">
      <w:pPr>
        <w:framePr w:wrap="around"/>
      </w:pPr>
    </w:p>
    <w:p w14:paraId="4E45CF6F" w14:textId="77777777" w:rsidR="00E7426A" w:rsidRDefault="00E7426A" w:rsidP="007D05C2">
      <w:pPr>
        <w:framePr w:wrap="around"/>
      </w:pPr>
    </w:p>
    <w:p w14:paraId="43E51AAA" w14:textId="77777777" w:rsidR="00E7426A" w:rsidRDefault="00E7426A" w:rsidP="007D05C2">
      <w:pPr>
        <w:framePr w:wrap="around"/>
      </w:pPr>
    </w:p>
    <w:p w14:paraId="00E87698" w14:textId="77777777" w:rsidR="00E7426A" w:rsidRDefault="00E7426A" w:rsidP="007D05C2">
      <w:pPr>
        <w:framePr w:wrap="around"/>
      </w:pPr>
    </w:p>
    <w:p w14:paraId="1C3C45A8" w14:textId="77777777" w:rsidR="00E7426A" w:rsidRDefault="00E7426A" w:rsidP="007D05C2">
      <w:pPr>
        <w:framePr w:wrap="around"/>
      </w:pPr>
    </w:p>
    <w:p w14:paraId="3EE3FD30" w14:textId="77777777" w:rsidR="00E7426A" w:rsidRDefault="00E7426A" w:rsidP="007D05C2">
      <w:pPr>
        <w:framePr w:wrap="around"/>
      </w:pPr>
    </w:p>
    <w:p w14:paraId="619B1027" w14:textId="77777777" w:rsidR="00E7426A" w:rsidRDefault="00E7426A" w:rsidP="007D05C2">
      <w:pPr>
        <w:framePr w:wrap="around"/>
      </w:pPr>
    </w:p>
    <w:p w14:paraId="6F92EB2A" w14:textId="15AA0DC7" w:rsidR="008B41AA" w:rsidRDefault="00E7426A" w:rsidP="007D05C2">
      <w:pPr>
        <w:framePr w:wrap="around"/>
      </w:pPr>
      <w:r w:rsidRPr="00E7426A">
        <w:rPr>
          <w:noProof/>
        </w:rPr>
        <w:drawing>
          <wp:anchor distT="0" distB="0" distL="114300" distR="114300" simplePos="0" relativeHeight="251671552" behindDoc="1" locked="0" layoutInCell="1" allowOverlap="1" wp14:anchorId="3B535562" wp14:editId="448B24B2">
            <wp:simplePos x="0" y="0"/>
            <wp:positionH relativeFrom="page">
              <wp:align>center</wp:align>
            </wp:positionH>
            <wp:positionV relativeFrom="paragraph">
              <wp:posOffset>342900</wp:posOffset>
            </wp:positionV>
            <wp:extent cx="3078480" cy="2072640"/>
            <wp:effectExtent l="0" t="0" r="7620" b="3810"/>
            <wp:wrapTight wrapText="bothSides">
              <wp:wrapPolygon edited="0">
                <wp:start x="0" y="0"/>
                <wp:lineTo x="0" y="21441"/>
                <wp:lineTo x="21520" y="21441"/>
                <wp:lineTo x="2152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78480" cy="2072640"/>
                    </a:xfrm>
                    <a:prstGeom prst="rect">
                      <a:avLst/>
                    </a:prstGeom>
                  </pic:spPr>
                </pic:pic>
              </a:graphicData>
            </a:graphic>
            <wp14:sizeRelH relativeFrom="margin">
              <wp14:pctWidth>0</wp14:pctWidth>
            </wp14:sizeRelH>
            <wp14:sizeRelV relativeFrom="margin">
              <wp14:pctHeight>0</wp14:pctHeight>
            </wp14:sizeRelV>
          </wp:anchor>
        </w:drawing>
      </w:r>
    </w:p>
    <w:p w14:paraId="37DF540D" w14:textId="0DA83883" w:rsidR="00E7426A" w:rsidRPr="00E7426A" w:rsidRDefault="00E7426A" w:rsidP="007D05C2">
      <w:pPr>
        <w:framePr w:wrap="around"/>
      </w:pPr>
    </w:p>
    <w:p w14:paraId="098CBF80" w14:textId="779B5708" w:rsidR="00E7426A" w:rsidRPr="00E7426A" w:rsidRDefault="00E7426A" w:rsidP="007D05C2">
      <w:pPr>
        <w:framePr w:wrap="around"/>
      </w:pPr>
    </w:p>
    <w:p w14:paraId="1D66BD54" w14:textId="0979F6E4" w:rsidR="00E7426A" w:rsidRPr="00E7426A" w:rsidRDefault="00E7426A" w:rsidP="007D05C2">
      <w:pPr>
        <w:framePr w:wrap="around"/>
      </w:pPr>
    </w:p>
    <w:p w14:paraId="27014539" w14:textId="76C95E9D" w:rsidR="00E7426A" w:rsidRPr="00E7426A" w:rsidRDefault="00E7426A" w:rsidP="007D05C2">
      <w:pPr>
        <w:framePr w:wrap="around"/>
      </w:pPr>
    </w:p>
    <w:p w14:paraId="263FB51B" w14:textId="7513A140" w:rsidR="00E7426A" w:rsidRPr="00E7426A" w:rsidRDefault="00E7426A" w:rsidP="007D05C2">
      <w:pPr>
        <w:framePr w:wrap="around"/>
      </w:pPr>
    </w:p>
    <w:p w14:paraId="0D1E094B" w14:textId="54572B3B" w:rsidR="00E7426A" w:rsidRPr="00E7426A" w:rsidRDefault="00E7426A" w:rsidP="007D05C2">
      <w:pPr>
        <w:framePr w:wrap="around"/>
      </w:pPr>
    </w:p>
    <w:p w14:paraId="2F225DFC" w14:textId="547C676F" w:rsidR="00E7426A" w:rsidRPr="00E7426A" w:rsidRDefault="00E7426A" w:rsidP="007D05C2">
      <w:pPr>
        <w:framePr w:wrap="around"/>
      </w:pPr>
    </w:p>
    <w:p w14:paraId="4398F3D4" w14:textId="5DCED212" w:rsidR="00E7426A" w:rsidRPr="00E7426A" w:rsidRDefault="00E7426A" w:rsidP="007D05C2">
      <w:pPr>
        <w:framePr w:wrap="around"/>
      </w:pPr>
    </w:p>
    <w:p w14:paraId="625DF65F" w14:textId="49C181B0" w:rsidR="00E7426A" w:rsidRPr="00E7426A" w:rsidRDefault="00E7426A" w:rsidP="007D05C2">
      <w:pPr>
        <w:framePr w:wrap="around"/>
      </w:pPr>
    </w:p>
    <w:p w14:paraId="1F991B59" w14:textId="4FBAFA13" w:rsidR="00E7426A" w:rsidRPr="00E7426A" w:rsidRDefault="00E7426A" w:rsidP="007D05C2">
      <w:pPr>
        <w:framePr w:wrap="around"/>
      </w:pPr>
    </w:p>
    <w:p w14:paraId="53189573" w14:textId="712A41DA" w:rsidR="00E7426A" w:rsidRPr="00E7426A" w:rsidRDefault="00E7426A" w:rsidP="007D05C2">
      <w:pPr>
        <w:framePr w:wrap="around"/>
      </w:pPr>
    </w:p>
    <w:p w14:paraId="7D2D49AB" w14:textId="4D702087" w:rsidR="00E7426A" w:rsidRPr="00E7426A" w:rsidRDefault="00E7426A" w:rsidP="007D05C2">
      <w:pPr>
        <w:framePr w:wrap="around"/>
      </w:pPr>
    </w:p>
    <w:p w14:paraId="619CBB2D" w14:textId="54C588E9" w:rsidR="00E7426A" w:rsidRPr="00E7426A" w:rsidRDefault="00E7426A" w:rsidP="007D05C2">
      <w:pPr>
        <w:framePr w:wrap="around"/>
      </w:pPr>
    </w:p>
    <w:p w14:paraId="39222B23" w14:textId="6EDDA50B" w:rsidR="00E7426A" w:rsidRPr="00E7426A" w:rsidRDefault="00E7426A" w:rsidP="007D05C2">
      <w:pPr>
        <w:framePr w:wrap="around"/>
      </w:pPr>
    </w:p>
    <w:p w14:paraId="48119433" w14:textId="656F5672" w:rsidR="00E7426A" w:rsidRPr="00E7426A" w:rsidRDefault="00E7426A" w:rsidP="007D05C2">
      <w:pPr>
        <w:framePr w:wrap="around"/>
      </w:pPr>
    </w:p>
    <w:p w14:paraId="7B543F28" w14:textId="6A07E960" w:rsidR="00E7426A" w:rsidRPr="00E7426A" w:rsidRDefault="00E7426A" w:rsidP="007D05C2">
      <w:pPr>
        <w:framePr w:wrap="around"/>
      </w:pPr>
    </w:p>
    <w:p w14:paraId="4C90EDDA" w14:textId="6F01A633" w:rsidR="00E7426A" w:rsidRPr="00E7426A" w:rsidRDefault="00E7426A" w:rsidP="007D05C2">
      <w:pPr>
        <w:framePr w:wrap="around"/>
      </w:pPr>
    </w:p>
    <w:p w14:paraId="2D51E2D9" w14:textId="39785D19" w:rsidR="00E7426A" w:rsidRPr="00E7426A" w:rsidRDefault="00E7426A" w:rsidP="007D05C2">
      <w:pPr>
        <w:framePr w:wrap="around"/>
      </w:pPr>
    </w:p>
    <w:p w14:paraId="59985FBF" w14:textId="459E1028" w:rsidR="00E7426A" w:rsidRDefault="00E7426A" w:rsidP="007D05C2">
      <w:pPr>
        <w:framePr w:wrap="around"/>
      </w:pPr>
    </w:p>
    <w:p w14:paraId="5BDEAC57" w14:textId="7E2A5833" w:rsidR="00E7426A" w:rsidRDefault="00E7426A" w:rsidP="007D05C2">
      <w:pPr>
        <w:framePr w:wrap="around"/>
      </w:pPr>
    </w:p>
    <w:tbl>
      <w:tblPr>
        <w:tblW w:w="0" w:type="dxa"/>
        <w:shd w:val="clear" w:color="auto" w:fill="FFFFFF" w:themeFill="background1"/>
        <w:tblCellMar>
          <w:left w:w="0" w:type="dxa"/>
          <w:right w:w="0" w:type="dxa"/>
        </w:tblCellMar>
        <w:tblLook w:val="04A0" w:firstRow="1" w:lastRow="0" w:firstColumn="1" w:lastColumn="0" w:noHBand="0" w:noVBand="1"/>
      </w:tblPr>
      <w:tblGrid>
        <w:gridCol w:w="1265"/>
        <w:gridCol w:w="2935"/>
        <w:gridCol w:w="2970"/>
        <w:gridCol w:w="1814"/>
      </w:tblGrid>
      <w:tr w:rsidR="00E7426A" w:rsidRPr="00E7426A" w14:paraId="625846CE" w14:textId="77777777" w:rsidTr="007A66E2">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EFE06D1" w14:textId="548A2348" w:rsidR="00E7426A" w:rsidRPr="00E7426A" w:rsidRDefault="00E7426A" w:rsidP="007D05C2">
            <w:pPr>
              <w:framePr w:wrap="around"/>
            </w:pPr>
            <w:r w:rsidRPr="00E7426A">
              <w:t>USE-UC0</w:t>
            </w:r>
            <w:r>
              <w:t>13</w:t>
            </w:r>
          </w:p>
        </w:tc>
      </w:tr>
      <w:tr w:rsidR="00E7426A" w:rsidRPr="00E7426A" w14:paraId="053AE022"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FA14698" w14:textId="77777777" w:rsidR="00E7426A" w:rsidRPr="00E7426A" w:rsidRDefault="00E7426A" w:rsidP="007D05C2">
            <w:pPr>
              <w:framePr w:wrap="around"/>
            </w:pPr>
            <w:r w:rsidRPr="00E7426A">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91E156E" w14:textId="4A98FFA7" w:rsidR="00E7426A" w:rsidRPr="00E7426A" w:rsidRDefault="00E7426A" w:rsidP="007D05C2">
            <w:pPr>
              <w:framePr w:wrap="around"/>
            </w:pPr>
            <w:r w:rsidRPr="00E7426A">
              <w:t>UC0</w:t>
            </w:r>
            <w: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28D921" w14:textId="77777777" w:rsidR="00E7426A" w:rsidRPr="00E7426A" w:rsidRDefault="00E7426A" w:rsidP="007D05C2">
            <w:pPr>
              <w:framePr w:wrap="around"/>
            </w:pPr>
            <w:r w:rsidRPr="00E7426A">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41E9B5B" w14:textId="77777777" w:rsidR="00E7426A" w:rsidRPr="00E7426A" w:rsidRDefault="00E7426A" w:rsidP="007D05C2">
            <w:pPr>
              <w:framePr w:wrap="around"/>
            </w:pPr>
            <w:r w:rsidRPr="00E7426A">
              <w:t>1.0</w:t>
            </w:r>
          </w:p>
        </w:tc>
      </w:tr>
      <w:tr w:rsidR="00E7426A" w:rsidRPr="00E7426A" w14:paraId="30AD7DD7"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EB5254F" w14:textId="77777777" w:rsidR="00E7426A" w:rsidRPr="00E7426A" w:rsidRDefault="00E7426A" w:rsidP="007D05C2">
            <w:pPr>
              <w:framePr w:wrap="around"/>
            </w:pPr>
            <w:r w:rsidRPr="00E7426A">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6520F0" w14:textId="52AE0E0B" w:rsidR="00E7426A" w:rsidRPr="00E7426A" w:rsidRDefault="00E7426A" w:rsidP="007D05C2">
            <w:pPr>
              <w:framePr w:wrap="around"/>
            </w:pPr>
            <w:r w:rsidRPr="00E7426A">
              <w:t>Search</w:t>
            </w:r>
            <w:r w:rsidR="009158B9">
              <w:t xml:space="preserve"> the</w:t>
            </w:r>
            <w:r w:rsidRPr="00E7426A">
              <w:t xml:space="preserve"> repair service</w:t>
            </w:r>
          </w:p>
        </w:tc>
      </w:tr>
      <w:tr w:rsidR="00E7426A" w:rsidRPr="00E7426A" w14:paraId="7A9C7B68"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AC1751B" w14:textId="77777777" w:rsidR="00E7426A" w:rsidRPr="00E7426A" w:rsidRDefault="00E7426A" w:rsidP="007D05C2">
            <w:pPr>
              <w:framePr w:wrap="around"/>
            </w:pPr>
            <w:r w:rsidRPr="00E7426A">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AB631AD" w14:textId="77777777" w:rsidR="00E7426A" w:rsidRPr="00E7426A" w:rsidRDefault="00E7426A" w:rsidP="007D05C2">
            <w:pPr>
              <w:framePr w:wrap="around"/>
            </w:pPr>
            <w:proofErr w:type="spellStart"/>
            <w:r w:rsidRPr="00E7426A">
              <w:t>ChauVM</w:t>
            </w:r>
            <w:proofErr w:type="spellEnd"/>
          </w:p>
        </w:tc>
      </w:tr>
      <w:tr w:rsidR="00E7426A" w:rsidRPr="00E7426A" w14:paraId="5391E1A9"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0374282" w14:textId="77777777" w:rsidR="00E7426A" w:rsidRPr="00E7426A" w:rsidRDefault="00E7426A" w:rsidP="007D05C2">
            <w:pPr>
              <w:framePr w:wrap="around"/>
            </w:pPr>
            <w:r w:rsidRPr="00E7426A">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2FF6DA3" w14:textId="77777777" w:rsidR="00E7426A" w:rsidRPr="00E7426A" w:rsidRDefault="00E7426A" w:rsidP="007D05C2">
            <w:pPr>
              <w:framePr w:wrap="around"/>
            </w:pPr>
            <w:r w:rsidRPr="00E7426A">
              <w:t>04/03/2021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C1DDC15" w14:textId="77777777" w:rsidR="00E7426A" w:rsidRPr="00E7426A" w:rsidRDefault="00E7426A" w:rsidP="007D05C2">
            <w:pPr>
              <w:framePr w:wrap="around"/>
            </w:pPr>
            <w:r w:rsidRPr="00E7426A">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090F19E" w14:textId="77777777" w:rsidR="00E7426A" w:rsidRPr="00E7426A" w:rsidRDefault="00E7426A" w:rsidP="007D05C2">
            <w:pPr>
              <w:framePr w:wrap="around"/>
            </w:pPr>
            <w:r w:rsidRPr="00E7426A">
              <w:t>Medium</w:t>
            </w:r>
          </w:p>
        </w:tc>
      </w:tr>
      <w:tr w:rsidR="00E7426A" w:rsidRPr="00E7426A" w14:paraId="53515109"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E8AF121" w14:textId="5EBC8171" w:rsidR="00E7426A" w:rsidRPr="00E7426A" w:rsidRDefault="00E7426A" w:rsidP="007D05C2">
            <w:pPr>
              <w:framePr w:wrap="around"/>
            </w:pPr>
            <w:r w:rsidRPr="00E7426A">
              <w:t>Actor:</w:t>
            </w:r>
            <w:r w:rsidRPr="00E7426A">
              <w:br/>
              <w:t>- Customer</w:t>
            </w:r>
            <w:r w:rsidRPr="00E7426A">
              <w:br/>
              <w:t>Summary:</w:t>
            </w:r>
            <w:r w:rsidRPr="00E7426A">
              <w:br/>
              <w:t>- This use case help customer search repair service</w:t>
            </w:r>
            <w:r w:rsidRPr="00E7426A">
              <w:br/>
              <w:t>Goal:</w:t>
            </w:r>
            <w:r w:rsidRPr="00E7426A">
              <w:br/>
              <w:t>- Customer can search repair service</w:t>
            </w:r>
            <w:r w:rsidRPr="00E7426A">
              <w:br/>
              <w:t>Triggers:</w:t>
            </w:r>
            <w:r w:rsidRPr="00E7426A">
              <w:br/>
              <w:t>- Customer choose "Search" option</w:t>
            </w:r>
            <w:r w:rsidRPr="00E7426A">
              <w:br/>
              <w:t>Precondition:</w:t>
            </w:r>
            <w:r w:rsidRPr="00E7426A">
              <w:br/>
              <w:t>- User must be Customer</w:t>
            </w:r>
            <w:r w:rsidRPr="00E7426A">
              <w:br/>
              <w:t>Post Conditions:</w:t>
            </w:r>
            <w:r w:rsidRPr="00E7426A">
              <w:br/>
              <w:t>- Success: Show repair service available</w:t>
            </w:r>
            <w:r w:rsidRPr="00E7426A">
              <w:br/>
              <w:t>Main Success Scenario:</w:t>
            </w:r>
          </w:p>
        </w:tc>
      </w:tr>
      <w:tr w:rsidR="00E7426A" w:rsidRPr="00E7426A" w14:paraId="13A68159"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19E9C22" w14:textId="77777777" w:rsidR="00E7426A" w:rsidRPr="00E7426A" w:rsidRDefault="00E7426A" w:rsidP="007D05C2">
            <w:pPr>
              <w:framePr w:wrap="around"/>
            </w:pPr>
            <w:r w:rsidRPr="00E7426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CD8CAB2" w14:textId="77777777" w:rsidR="00E7426A" w:rsidRPr="00E7426A" w:rsidRDefault="00E7426A" w:rsidP="007D05C2">
            <w:pPr>
              <w:framePr w:wrap="around"/>
            </w:pPr>
            <w:r w:rsidRPr="00E7426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3E502BA" w14:textId="77777777" w:rsidR="00E7426A" w:rsidRPr="00E7426A" w:rsidRDefault="00E7426A" w:rsidP="007D05C2">
            <w:pPr>
              <w:framePr w:wrap="around"/>
            </w:pPr>
            <w:r w:rsidRPr="00E7426A">
              <w:t>System Response</w:t>
            </w:r>
          </w:p>
        </w:tc>
      </w:tr>
      <w:tr w:rsidR="00E7426A" w:rsidRPr="00E7426A" w14:paraId="6E2720FF"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BCFCC2" w14:textId="77777777" w:rsidR="00E7426A" w:rsidRPr="00E7426A" w:rsidRDefault="00E7426A" w:rsidP="007D05C2">
            <w:pPr>
              <w:framePr w:wrap="around"/>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399EFA" w14:textId="77777777" w:rsidR="00E7426A" w:rsidRPr="00E7426A" w:rsidRDefault="00E7426A" w:rsidP="007D05C2">
            <w:pPr>
              <w:framePr w:wrap="around"/>
            </w:pPr>
            <w:r w:rsidRPr="00E7426A">
              <w:t>Customer goes to list of repair services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394CA71" w14:textId="77777777" w:rsidR="00E7426A" w:rsidRPr="00E7426A" w:rsidRDefault="00E7426A" w:rsidP="007D05C2">
            <w:pPr>
              <w:framePr w:wrap="around"/>
            </w:pPr>
            <w:r w:rsidRPr="00E7426A">
              <w:t>Display list of repair service</w:t>
            </w:r>
          </w:p>
        </w:tc>
      </w:tr>
      <w:tr w:rsidR="00E7426A" w:rsidRPr="00E7426A" w14:paraId="70B0B5C8"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29CF92" w14:textId="77777777" w:rsidR="00E7426A" w:rsidRPr="00E7426A" w:rsidRDefault="00E7426A" w:rsidP="007D05C2">
            <w:pPr>
              <w:framePr w:wrap="around"/>
            </w:pPr>
            <w:r w:rsidRPr="00E7426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50CF479" w14:textId="77777777" w:rsidR="00E7426A" w:rsidRPr="00E7426A" w:rsidRDefault="00E7426A" w:rsidP="007D05C2">
            <w:pPr>
              <w:framePr w:wrap="around"/>
            </w:pPr>
            <w:r w:rsidRPr="00E7426A">
              <w:t>Customer type repair service's name or problem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D0B971A" w14:textId="4F4920F6" w:rsidR="00E7426A" w:rsidRPr="00E7426A" w:rsidRDefault="00E7426A" w:rsidP="007D05C2">
            <w:pPr>
              <w:framePr w:wrap="around"/>
            </w:pPr>
            <w:r w:rsidRPr="00E7426A">
              <w:t>Display list of repair service have similar name or suita</w:t>
            </w:r>
            <w:r w:rsidR="009158B9">
              <w:t>bl</w:t>
            </w:r>
            <w:r w:rsidRPr="00E7426A">
              <w:t>e to Customer's problem</w:t>
            </w:r>
          </w:p>
        </w:tc>
      </w:tr>
      <w:tr w:rsidR="00E7426A" w:rsidRPr="00E7426A" w14:paraId="69A96E03"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3AA4E1" w14:textId="77777777" w:rsidR="00E7426A" w:rsidRPr="00E7426A" w:rsidRDefault="00E7426A" w:rsidP="007D05C2">
            <w:pPr>
              <w:framePr w:wrap="around"/>
            </w:pPr>
            <w:r w:rsidRPr="00E7426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2D422E1" w14:textId="77777777" w:rsidR="00E7426A" w:rsidRPr="00E7426A" w:rsidRDefault="00E7426A" w:rsidP="007D05C2">
            <w:pPr>
              <w:framePr w:wrap="around"/>
            </w:pPr>
            <w:r w:rsidRPr="00E7426A">
              <w:t>Customer choose “Search” option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F4AF518" w14:textId="77777777" w:rsidR="00E7426A" w:rsidRPr="00E7426A" w:rsidRDefault="00E7426A" w:rsidP="007D05C2">
            <w:pPr>
              <w:framePr w:wrap="around"/>
            </w:pPr>
          </w:p>
        </w:tc>
      </w:tr>
      <w:tr w:rsidR="00E7426A" w:rsidRPr="00E7426A" w14:paraId="480BEE23"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3EE5031" w14:textId="77777777" w:rsidR="00E7426A" w:rsidRPr="00E7426A" w:rsidRDefault="00E7426A" w:rsidP="007D05C2">
            <w:pPr>
              <w:framePr w:wrap="around"/>
            </w:pPr>
            <w:r w:rsidRPr="00E7426A">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8873F3F" w14:textId="77777777" w:rsidR="00E7426A" w:rsidRPr="00E7426A" w:rsidRDefault="00E7426A" w:rsidP="007D05C2">
            <w:pPr>
              <w:framePr w:wrap="around"/>
            </w:pPr>
            <w:r w:rsidRPr="00E7426A">
              <w:t>Customer sends command to system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7920663" w14:textId="77777777" w:rsidR="00E7426A" w:rsidRPr="00E7426A" w:rsidRDefault="00E7426A" w:rsidP="007D05C2">
            <w:pPr>
              <w:framePr w:wrap="around"/>
            </w:pPr>
            <w:r w:rsidRPr="00E7426A">
              <w:t>System will show repair service</w:t>
            </w:r>
            <w:r w:rsidRPr="00E7426A">
              <w:br/>
              <w:t>[Alternative Scenario 1]</w:t>
            </w:r>
            <w:r w:rsidRPr="00E7426A">
              <w:br/>
              <w:t>[Exception 1]</w:t>
            </w:r>
          </w:p>
        </w:tc>
      </w:tr>
      <w:tr w:rsidR="00E7426A" w:rsidRPr="00E7426A" w14:paraId="148EF5C9"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CBB9D51" w14:textId="77777777" w:rsidR="00E7426A" w:rsidRPr="00E7426A" w:rsidRDefault="00E7426A" w:rsidP="007D05C2">
            <w:pPr>
              <w:framePr w:wrap="around"/>
            </w:pPr>
            <w:r w:rsidRPr="00E7426A">
              <w:t>Alternative Scenario:</w:t>
            </w:r>
          </w:p>
        </w:tc>
      </w:tr>
      <w:tr w:rsidR="00E7426A" w:rsidRPr="00E7426A" w14:paraId="0CE4B30A"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B77CCD4" w14:textId="77777777" w:rsidR="00E7426A" w:rsidRPr="00E7426A" w:rsidRDefault="00E7426A" w:rsidP="007D05C2">
            <w:pPr>
              <w:framePr w:wrap="around"/>
            </w:pPr>
            <w:r w:rsidRPr="00E7426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DF9AC51" w14:textId="77777777" w:rsidR="00E7426A" w:rsidRPr="00E7426A" w:rsidRDefault="00E7426A" w:rsidP="007D05C2">
            <w:pPr>
              <w:framePr w:wrap="around"/>
            </w:pPr>
            <w:r w:rsidRPr="00E7426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E548E51" w14:textId="77777777" w:rsidR="00E7426A" w:rsidRPr="00E7426A" w:rsidRDefault="00E7426A" w:rsidP="007D05C2">
            <w:pPr>
              <w:framePr w:wrap="around"/>
            </w:pPr>
            <w:r w:rsidRPr="00E7426A">
              <w:t>System Response</w:t>
            </w:r>
          </w:p>
        </w:tc>
      </w:tr>
      <w:tr w:rsidR="00E7426A" w:rsidRPr="00E7426A" w14:paraId="0661E9E0"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CB5329E" w14:textId="77777777" w:rsidR="00E7426A" w:rsidRPr="00E7426A" w:rsidRDefault="00E7426A" w:rsidP="007D05C2">
            <w:pPr>
              <w:framePr w:wrap="around"/>
            </w:pPr>
            <w:r w:rsidRPr="00E7426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63A2C8" w14:textId="77777777" w:rsidR="00E7426A" w:rsidRPr="00E7426A" w:rsidRDefault="00E7426A"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F687BCB" w14:textId="438267B1" w:rsidR="00E7426A" w:rsidRPr="00E7426A" w:rsidRDefault="00E7426A" w:rsidP="007D05C2">
            <w:pPr>
              <w:framePr w:wrap="around"/>
            </w:pPr>
            <w:r w:rsidRPr="00E7426A">
              <w:t>System show</w:t>
            </w:r>
            <w:r w:rsidR="009158B9">
              <w:t>s</w:t>
            </w:r>
            <w:r w:rsidRPr="00E7426A">
              <w:t xml:space="preserve"> similar repair service</w:t>
            </w:r>
          </w:p>
        </w:tc>
      </w:tr>
      <w:tr w:rsidR="00E7426A" w:rsidRPr="00E7426A" w14:paraId="7AE52E47"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55E2A8" w14:textId="77777777" w:rsidR="00E7426A" w:rsidRPr="00E7426A" w:rsidRDefault="00E7426A" w:rsidP="007D05C2">
            <w:pPr>
              <w:framePr w:wrap="around"/>
            </w:pPr>
            <w:r w:rsidRPr="00E7426A">
              <w:t>Exceptions:</w:t>
            </w:r>
          </w:p>
        </w:tc>
      </w:tr>
      <w:tr w:rsidR="00E7426A" w:rsidRPr="00E7426A" w14:paraId="30537F41"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52D65AF" w14:textId="77777777" w:rsidR="00E7426A" w:rsidRPr="00E7426A" w:rsidRDefault="00E7426A" w:rsidP="007D05C2">
            <w:pPr>
              <w:framePr w:wrap="around"/>
            </w:pPr>
            <w:r w:rsidRPr="00E7426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9A2C935" w14:textId="77777777" w:rsidR="00E7426A" w:rsidRPr="00E7426A" w:rsidRDefault="00E7426A" w:rsidP="007D05C2">
            <w:pPr>
              <w:framePr w:wrap="around"/>
            </w:pPr>
            <w:r w:rsidRPr="00E7426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0DDFE6" w14:textId="77777777" w:rsidR="00E7426A" w:rsidRPr="00E7426A" w:rsidRDefault="00E7426A" w:rsidP="007D05C2">
            <w:pPr>
              <w:framePr w:wrap="around"/>
            </w:pPr>
            <w:r w:rsidRPr="00E7426A">
              <w:t>System Response</w:t>
            </w:r>
          </w:p>
        </w:tc>
      </w:tr>
      <w:tr w:rsidR="00E7426A" w:rsidRPr="00E7426A" w14:paraId="251E5F6D"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45AE78" w14:textId="77777777" w:rsidR="00E7426A" w:rsidRPr="00E7426A" w:rsidRDefault="00E7426A" w:rsidP="007D05C2">
            <w:pPr>
              <w:framePr w:wrap="around"/>
            </w:pPr>
            <w:r w:rsidRPr="00E7426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42DA82" w14:textId="77777777" w:rsidR="00E7426A" w:rsidRPr="00E7426A" w:rsidRDefault="00E7426A"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9C56771" w14:textId="77777777" w:rsidR="00E7426A" w:rsidRPr="00E7426A" w:rsidRDefault="00E7426A" w:rsidP="007D05C2">
            <w:pPr>
              <w:framePr w:wrap="around"/>
            </w:pPr>
            <w:r w:rsidRPr="00E7426A">
              <w:t>System show message the "System is busy" when the internet is lost</w:t>
            </w:r>
          </w:p>
        </w:tc>
      </w:tr>
      <w:tr w:rsidR="00E7426A" w:rsidRPr="00E7426A" w14:paraId="6E663139"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93F985D" w14:textId="77777777" w:rsidR="00E7426A" w:rsidRPr="00E7426A" w:rsidRDefault="00E7426A" w:rsidP="007D05C2">
            <w:pPr>
              <w:framePr w:wrap="around"/>
            </w:pPr>
            <w:r w:rsidRPr="00E7426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7C4F15E" w14:textId="77777777" w:rsidR="00E7426A" w:rsidRPr="00E7426A" w:rsidRDefault="00E7426A"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96C64DD" w14:textId="77777777" w:rsidR="00E7426A" w:rsidRPr="00E7426A" w:rsidRDefault="00E7426A" w:rsidP="007D05C2">
            <w:pPr>
              <w:framePr w:wrap="around"/>
            </w:pPr>
            <w:r w:rsidRPr="00E7426A">
              <w:t>System show message the "Not found"</w:t>
            </w:r>
          </w:p>
        </w:tc>
      </w:tr>
      <w:tr w:rsidR="00E7426A" w:rsidRPr="00E7426A" w14:paraId="517B7353"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7B47B9" w14:textId="77777777" w:rsidR="00E7426A" w:rsidRPr="00E7426A" w:rsidRDefault="00E7426A" w:rsidP="007D05C2">
            <w:pPr>
              <w:framePr w:wrap="around"/>
            </w:pPr>
            <w:r w:rsidRPr="00E7426A">
              <w:t>Relationships: N/A</w:t>
            </w:r>
            <w:r w:rsidRPr="00E7426A">
              <w:br/>
              <w:t>Business Rules:</w:t>
            </w:r>
            <w:r w:rsidRPr="00E7426A">
              <w:br/>
              <w:t>- This function is only for Customer</w:t>
            </w:r>
            <w:r w:rsidRPr="00E7426A">
              <w:br/>
              <w:t>- User must be login to app before use this function</w:t>
            </w:r>
            <w:r w:rsidRPr="00E7426A">
              <w:br/>
              <w:t>- Search request will be sent to the system</w:t>
            </w:r>
            <w:r w:rsidRPr="00E7426A">
              <w:br/>
              <w:t>- System show repair service info from database</w:t>
            </w:r>
          </w:p>
        </w:tc>
      </w:tr>
    </w:tbl>
    <w:p w14:paraId="398693D0" w14:textId="6F9B266E" w:rsidR="00E7426A" w:rsidRDefault="00E7426A" w:rsidP="007D05C2">
      <w:pPr>
        <w:framePr w:wrap="around"/>
      </w:pPr>
    </w:p>
    <w:p w14:paraId="2E1E4452" w14:textId="5A2FC917" w:rsidR="009158B9" w:rsidRDefault="009158B9" w:rsidP="007D05C2">
      <w:pPr>
        <w:framePr w:wrap="around"/>
      </w:pPr>
    </w:p>
    <w:p w14:paraId="07B94B84" w14:textId="748BB3A8" w:rsidR="008023E0" w:rsidRPr="008023E0" w:rsidRDefault="00CD72D8" w:rsidP="008023E0">
      <w:pPr>
        <w:pStyle w:val="Heading2"/>
        <w:framePr w:wrap="around"/>
      </w:pPr>
      <w:bookmarkStart w:id="49" w:name="_Toc66865329"/>
      <w:r>
        <w:t xml:space="preserve">View the repair service </w:t>
      </w:r>
      <w:proofErr w:type="spellStart"/>
      <w:r>
        <w:t>informati</w:t>
      </w:r>
      <w:bookmarkEnd w:id="49"/>
      <w:proofErr w:type="spellEnd"/>
    </w:p>
    <w:p w14:paraId="5CF4C19B" w14:textId="2980835A" w:rsidR="00CD72D8" w:rsidRPr="00CD72D8" w:rsidRDefault="00CD72D8" w:rsidP="007D05C2">
      <w:pPr>
        <w:framePr w:wrap="around"/>
      </w:pPr>
    </w:p>
    <w:p w14:paraId="7642663F" w14:textId="392A37D2" w:rsidR="009158B9" w:rsidRDefault="00E06DB0" w:rsidP="007D05C2">
      <w:pPr>
        <w:framePr w:wrap="around"/>
      </w:pPr>
      <w:r w:rsidRPr="00E06DB0">
        <w:rPr>
          <w:noProof/>
        </w:rPr>
        <w:drawing>
          <wp:anchor distT="0" distB="0" distL="114300" distR="114300" simplePos="0" relativeHeight="251672576" behindDoc="1" locked="0" layoutInCell="1" allowOverlap="1" wp14:anchorId="665DE468" wp14:editId="314D8676">
            <wp:simplePos x="0" y="0"/>
            <wp:positionH relativeFrom="margin">
              <wp:posOffset>1417320</wp:posOffset>
            </wp:positionH>
            <wp:positionV relativeFrom="paragraph">
              <wp:posOffset>8255</wp:posOffset>
            </wp:positionV>
            <wp:extent cx="3208020" cy="1859280"/>
            <wp:effectExtent l="0" t="0" r="0" b="7620"/>
            <wp:wrapTight wrapText="bothSides">
              <wp:wrapPolygon edited="0">
                <wp:start x="0" y="0"/>
                <wp:lineTo x="0" y="21467"/>
                <wp:lineTo x="21420" y="21467"/>
                <wp:lineTo x="2142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8020" cy="1859280"/>
                    </a:xfrm>
                    <a:prstGeom prst="rect">
                      <a:avLst/>
                    </a:prstGeom>
                  </pic:spPr>
                </pic:pic>
              </a:graphicData>
            </a:graphic>
            <wp14:sizeRelH relativeFrom="margin">
              <wp14:pctWidth>0</wp14:pctWidth>
            </wp14:sizeRelH>
            <wp14:sizeRelV relativeFrom="margin">
              <wp14:pctHeight>0</wp14:pctHeight>
            </wp14:sizeRelV>
          </wp:anchor>
        </w:drawing>
      </w:r>
    </w:p>
    <w:tbl>
      <w:tblPr>
        <w:tblW w:w="8991" w:type="dxa"/>
        <w:shd w:val="clear" w:color="auto" w:fill="FFFFFF" w:themeFill="background1"/>
        <w:tblCellMar>
          <w:left w:w="0" w:type="dxa"/>
          <w:right w:w="0" w:type="dxa"/>
        </w:tblCellMar>
        <w:tblLook w:val="04A0" w:firstRow="1" w:lastRow="0" w:firstColumn="1" w:lastColumn="0" w:noHBand="0" w:noVBand="1"/>
      </w:tblPr>
      <w:tblGrid>
        <w:gridCol w:w="1287"/>
        <w:gridCol w:w="2451"/>
        <w:gridCol w:w="3930"/>
        <w:gridCol w:w="1323"/>
      </w:tblGrid>
      <w:tr w:rsidR="00D26A2E" w:rsidRPr="00D26A2E" w14:paraId="76600D37"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9F5E2A" w14:textId="77777777" w:rsidR="00D26A2E" w:rsidRPr="00D26A2E" w:rsidRDefault="00D26A2E" w:rsidP="007D05C2">
            <w:pPr>
              <w:framePr w:wrap="around"/>
            </w:pPr>
            <w:r w:rsidRPr="00D26A2E">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3EC64F2" w14:textId="3C8C016C" w:rsidR="00D26A2E" w:rsidRPr="00D26A2E" w:rsidRDefault="00D26A2E" w:rsidP="007D05C2">
            <w:pPr>
              <w:framePr w:wrap="around"/>
            </w:pPr>
            <w:r w:rsidRPr="00D26A2E">
              <w:t>UC0</w:t>
            </w:r>
            <w:r>
              <w:t>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EE99A24" w14:textId="77777777" w:rsidR="00D26A2E" w:rsidRPr="00D26A2E" w:rsidRDefault="00D26A2E" w:rsidP="007D05C2">
            <w:pPr>
              <w:framePr w:wrap="around"/>
            </w:pPr>
            <w:r w:rsidRPr="00D26A2E">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2CB253A" w14:textId="77777777" w:rsidR="00D26A2E" w:rsidRPr="00D26A2E" w:rsidRDefault="00D26A2E" w:rsidP="007D05C2">
            <w:pPr>
              <w:framePr w:wrap="around"/>
            </w:pPr>
            <w:r w:rsidRPr="00D26A2E">
              <w:t>1.0</w:t>
            </w:r>
          </w:p>
        </w:tc>
      </w:tr>
      <w:tr w:rsidR="00D26A2E" w:rsidRPr="00D26A2E" w14:paraId="065241A5"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DE7ED97" w14:textId="77777777" w:rsidR="00D26A2E" w:rsidRPr="00D26A2E" w:rsidRDefault="00D26A2E" w:rsidP="007D05C2">
            <w:pPr>
              <w:framePr w:wrap="around"/>
            </w:pPr>
            <w:r w:rsidRPr="00D26A2E">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592A860" w14:textId="77777777" w:rsidR="00D26A2E" w:rsidRPr="00D26A2E" w:rsidRDefault="00D26A2E" w:rsidP="007D05C2">
            <w:pPr>
              <w:framePr w:wrap="around"/>
            </w:pPr>
            <w:r w:rsidRPr="00D26A2E">
              <w:t>View repair service information</w:t>
            </w:r>
          </w:p>
        </w:tc>
      </w:tr>
      <w:tr w:rsidR="00D26A2E" w:rsidRPr="00D26A2E" w14:paraId="6B13B2DC"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CAD1775" w14:textId="77777777" w:rsidR="00D26A2E" w:rsidRPr="00D26A2E" w:rsidRDefault="00D26A2E" w:rsidP="007D05C2">
            <w:pPr>
              <w:framePr w:wrap="around"/>
            </w:pPr>
            <w:r w:rsidRPr="00D26A2E">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769A60B" w14:textId="77777777" w:rsidR="00D26A2E" w:rsidRPr="00D26A2E" w:rsidRDefault="00D26A2E" w:rsidP="007D05C2">
            <w:pPr>
              <w:framePr w:wrap="around"/>
            </w:pPr>
            <w:proofErr w:type="spellStart"/>
            <w:r w:rsidRPr="00D26A2E">
              <w:t>ChauVM</w:t>
            </w:r>
            <w:proofErr w:type="spellEnd"/>
          </w:p>
        </w:tc>
      </w:tr>
      <w:tr w:rsidR="00D26A2E" w:rsidRPr="00D26A2E" w14:paraId="6C5FA03F"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DC18AF8" w14:textId="77777777" w:rsidR="00D26A2E" w:rsidRPr="00D26A2E" w:rsidRDefault="00D26A2E" w:rsidP="007D05C2">
            <w:pPr>
              <w:framePr w:wrap="around"/>
            </w:pPr>
            <w:r w:rsidRPr="00D26A2E">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4FD3F69" w14:textId="77777777" w:rsidR="00D26A2E" w:rsidRPr="00D26A2E" w:rsidRDefault="00D26A2E" w:rsidP="007D05C2">
            <w:pPr>
              <w:framePr w:wrap="around"/>
            </w:pPr>
            <w:r w:rsidRPr="00D26A2E">
              <w:t>03/03/2021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2766799" w14:textId="77777777" w:rsidR="00D26A2E" w:rsidRPr="00D26A2E" w:rsidRDefault="00D26A2E" w:rsidP="007D05C2">
            <w:pPr>
              <w:framePr w:wrap="around"/>
            </w:pPr>
            <w:r w:rsidRPr="00D26A2E">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3714B39" w14:textId="77777777" w:rsidR="00D26A2E" w:rsidRPr="00D26A2E" w:rsidRDefault="00D26A2E" w:rsidP="007D05C2">
            <w:pPr>
              <w:framePr w:wrap="around"/>
            </w:pPr>
            <w:r w:rsidRPr="00D26A2E">
              <w:t>Low</w:t>
            </w:r>
          </w:p>
        </w:tc>
      </w:tr>
      <w:tr w:rsidR="00D26A2E" w:rsidRPr="00D26A2E" w14:paraId="56041EC1" w14:textId="77777777" w:rsidTr="0025407D">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938939" w14:textId="77777777" w:rsidR="00D26A2E" w:rsidRPr="00D26A2E" w:rsidRDefault="00D26A2E" w:rsidP="007D05C2">
            <w:pPr>
              <w:framePr w:wrap="around"/>
            </w:pPr>
            <w:r w:rsidRPr="00D26A2E">
              <w:t>Actor:</w:t>
            </w:r>
            <w:r w:rsidRPr="00D26A2E">
              <w:br/>
              <w:t>- Customer</w:t>
            </w:r>
            <w:r w:rsidRPr="00D26A2E">
              <w:br/>
              <w:t>Summary:</w:t>
            </w:r>
            <w:r w:rsidRPr="00D26A2E">
              <w:br/>
              <w:t>- This use case allows customer to view repair service information</w:t>
            </w:r>
            <w:r w:rsidRPr="00D26A2E">
              <w:br/>
              <w:t>Goal:</w:t>
            </w:r>
            <w:r w:rsidRPr="00D26A2E">
              <w:br/>
              <w:t>- Customer can view repair service information</w:t>
            </w:r>
            <w:r w:rsidRPr="00D26A2E">
              <w:br/>
              <w:t>Triggers:</w:t>
            </w:r>
            <w:r w:rsidRPr="00D26A2E">
              <w:br/>
              <w:t>- Customer click on a category</w:t>
            </w:r>
            <w:r w:rsidRPr="00D26A2E">
              <w:br/>
              <w:t>- Customer click on a specific repair service</w:t>
            </w:r>
            <w:r w:rsidRPr="00D26A2E">
              <w:br/>
              <w:t>Precondition:</w:t>
            </w:r>
            <w:r w:rsidRPr="00D26A2E">
              <w:br/>
              <w:t xml:space="preserve">- User must be Customer </w:t>
            </w:r>
            <w:r w:rsidRPr="00D26A2E">
              <w:br/>
              <w:t>Post Conditions:</w:t>
            </w:r>
            <w:r w:rsidRPr="00D26A2E">
              <w:br/>
              <w:t>- Success: System show details of repair service</w:t>
            </w:r>
            <w:r w:rsidRPr="00D26A2E">
              <w:br/>
              <w:t>Main Success Scenario:</w:t>
            </w:r>
          </w:p>
        </w:tc>
      </w:tr>
      <w:tr w:rsidR="00D26A2E" w:rsidRPr="00D26A2E" w14:paraId="637B48BA"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71CC427" w14:textId="77777777" w:rsidR="00D26A2E" w:rsidRPr="00D26A2E" w:rsidRDefault="00D26A2E" w:rsidP="007D05C2">
            <w:pPr>
              <w:framePr w:wrap="around"/>
            </w:pPr>
            <w:r w:rsidRPr="00D26A2E">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59DF78B" w14:textId="77777777" w:rsidR="00D26A2E" w:rsidRPr="00D26A2E" w:rsidRDefault="00D26A2E" w:rsidP="007D05C2">
            <w:pPr>
              <w:framePr w:wrap="around"/>
            </w:pPr>
            <w:r w:rsidRPr="00D26A2E">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2E4E36" w14:textId="77777777" w:rsidR="00D26A2E" w:rsidRPr="00D26A2E" w:rsidRDefault="00D26A2E" w:rsidP="007D05C2">
            <w:pPr>
              <w:framePr w:wrap="around"/>
            </w:pPr>
            <w:r w:rsidRPr="00D26A2E">
              <w:t>System Response</w:t>
            </w:r>
          </w:p>
        </w:tc>
      </w:tr>
      <w:tr w:rsidR="00D26A2E" w:rsidRPr="00D26A2E" w14:paraId="0388057F"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A202FB" w14:textId="77777777" w:rsidR="00D26A2E" w:rsidRPr="00D26A2E" w:rsidRDefault="00D26A2E" w:rsidP="007D05C2">
            <w:pPr>
              <w:framePr w:wrap="around"/>
            </w:pPr>
            <w:r w:rsidRPr="00D26A2E">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5910E0" w14:textId="77777777" w:rsidR="00D26A2E" w:rsidRPr="00D26A2E" w:rsidRDefault="00D26A2E" w:rsidP="007D05C2">
            <w:pPr>
              <w:framePr w:wrap="around"/>
            </w:pPr>
            <w:r w:rsidRPr="00D26A2E">
              <w:t>Customer click on service category</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0E95C55" w14:textId="77777777" w:rsidR="00D26A2E" w:rsidRPr="00D26A2E" w:rsidRDefault="00D26A2E" w:rsidP="007D05C2">
            <w:pPr>
              <w:framePr w:wrap="around"/>
            </w:pPr>
            <w:r w:rsidRPr="00D26A2E">
              <w:t>System show the list of repair service</w:t>
            </w:r>
          </w:p>
        </w:tc>
      </w:tr>
      <w:tr w:rsidR="00D26A2E" w:rsidRPr="00D26A2E" w14:paraId="23B5AF92"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44779BC" w14:textId="77777777" w:rsidR="00D26A2E" w:rsidRPr="00D26A2E" w:rsidRDefault="00D26A2E" w:rsidP="007D05C2">
            <w:pPr>
              <w:framePr w:wrap="around"/>
            </w:pPr>
            <w:r w:rsidRPr="00D26A2E">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515D54D" w14:textId="77777777" w:rsidR="00D26A2E" w:rsidRPr="00D26A2E" w:rsidRDefault="00D26A2E" w:rsidP="007D05C2">
            <w:pPr>
              <w:framePr w:wrap="around"/>
            </w:pPr>
            <w:r w:rsidRPr="00D26A2E">
              <w:t>Customer click on a repair service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A4A0B3" w14:textId="77777777" w:rsidR="00D26A2E" w:rsidRPr="00D26A2E" w:rsidRDefault="00D26A2E" w:rsidP="007D05C2">
            <w:pPr>
              <w:framePr w:wrap="around"/>
            </w:pPr>
            <w:r w:rsidRPr="00D26A2E">
              <w:t>System show details of repair service</w:t>
            </w:r>
            <w:r w:rsidRPr="00D26A2E">
              <w:br/>
              <w:t>[Exception 1]</w:t>
            </w:r>
          </w:p>
        </w:tc>
      </w:tr>
      <w:tr w:rsidR="00D26A2E" w:rsidRPr="00D26A2E" w14:paraId="59E89D6E" w14:textId="77777777" w:rsidTr="0025407D">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C1D44E4" w14:textId="621F6A6B" w:rsidR="00D26A2E" w:rsidRPr="00D26A2E" w:rsidRDefault="00D26A2E" w:rsidP="007D05C2">
            <w:pPr>
              <w:framePr w:wrap="around"/>
            </w:pPr>
            <w:r w:rsidRPr="00D26A2E">
              <w:t>Alternative Scenario:</w:t>
            </w:r>
            <w:r>
              <w:t xml:space="preserve"> </w:t>
            </w:r>
            <w:r w:rsidRPr="00D26A2E">
              <w:t>N/A</w:t>
            </w:r>
          </w:p>
        </w:tc>
      </w:tr>
      <w:tr w:rsidR="00D26A2E" w:rsidRPr="00D26A2E" w14:paraId="477D6EEB" w14:textId="77777777" w:rsidTr="0025407D">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BEC68CD" w14:textId="77777777" w:rsidR="00D26A2E" w:rsidRPr="00D26A2E" w:rsidRDefault="00D26A2E" w:rsidP="007D05C2">
            <w:pPr>
              <w:framePr w:wrap="around"/>
            </w:pPr>
            <w:r w:rsidRPr="00D26A2E">
              <w:t>Exception:</w:t>
            </w:r>
          </w:p>
        </w:tc>
      </w:tr>
      <w:tr w:rsidR="00D26A2E" w:rsidRPr="00D26A2E" w14:paraId="7DC8947B"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14FD2C" w14:textId="77777777" w:rsidR="00D26A2E" w:rsidRPr="00D26A2E" w:rsidRDefault="00D26A2E" w:rsidP="007D05C2">
            <w:pPr>
              <w:framePr w:wrap="around"/>
            </w:pPr>
            <w:r w:rsidRPr="00D26A2E">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A41459E" w14:textId="77777777" w:rsidR="00D26A2E" w:rsidRPr="00D26A2E" w:rsidRDefault="00D26A2E" w:rsidP="007D05C2">
            <w:pPr>
              <w:framePr w:wrap="around"/>
            </w:pPr>
            <w:r w:rsidRPr="00D26A2E">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18A6EC" w14:textId="77777777" w:rsidR="00D26A2E" w:rsidRPr="00D26A2E" w:rsidRDefault="00D26A2E" w:rsidP="007D05C2">
            <w:pPr>
              <w:framePr w:wrap="around"/>
            </w:pPr>
            <w:r w:rsidRPr="00D26A2E">
              <w:t>System Response</w:t>
            </w:r>
          </w:p>
        </w:tc>
      </w:tr>
      <w:tr w:rsidR="00D26A2E" w:rsidRPr="00D26A2E" w14:paraId="57F55507"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2F53057" w14:textId="77777777" w:rsidR="00D26A2E" w:rsidRPr="00D26A2E" w:rsidRDefault="00D26A2E" w:rsidP="007D05C2">
            <w:pPr>
              <w:framePr w:wrap="around"/>
            </w:pPr>
            <w:r w:rsidRPr="00D26A2E">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4C449B" w14:textId="77777777" w:rsidR="00D26A2E" w:rsidRPr="00D26A2E" w:rsidRDefault="00D26A2E"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F0E7B0" w14:textId="77777777" w:rsidR="00D26A2E" w:rsidRPr="00D26A2E" w:rsidRDefault="00D26A2E" w:rsidP="007D05C2">
            <w:pPr>
              <w:framePr w:wrap="around"/>
            </w:pPr>
            <w:r w:rsidRPr="00D26A2E">
              <w:t>System show message “No Internet connection please try again later” when the internet is lost</w:t>
            </w:r>
          </w:p>
        </w:tc>
      </w:tr>
      <w:tr w:rsidR="00D26A2E" w:rsidRPr="00D26A2E" w14:paraId="1E139994" w14:textId="77777777" w:rsidTr="0025407D">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9CBE4C0" w14:textId="58EBDBCF" w:rsidR="00D26A2E" w:rsidRPr="00D26A2E" w:rsidRDefault="00D26A2E" w:rsidP="007D05C2">
            <w:pPr>
              <w:framePr w:wrap="around"/>
            </w:pPr>
            <w:r w:rsidRPr="00D26A2E">
              <w:t xml:space="preserve">Relationships: </w:t>
            </w:r>
            <w:r>
              <w:t>Book repairer</w:t>
            </w:r>
            <w:r w:rsidRPr="00D26A2E">
              <w:br/>
              <w:t>Business Rules:</w:t>
            </w:r>
            <w:r w:rsidRPr="00D26A2E">
              <w:br/>
              <w:t>- This function is only for Customer</w:t>
            </w:r>
            <w:r w:rsidRPr="00D26A2E">
              <w:br/>
              <w:t>- User must be login to app with the role Customer before use this function</w:t>
            </w:r>
            <w:r w:rsidRPr="00D26A2E">
              <w:br/>
              <w:t>- This function only show valid services</w:t>
            </w:r>
          </w:p>
        </w:tc>
      </w:tr>
    </w:tbl>
    <w:p w14:paraId="00A42964" w14:textId="61A6330C" w:rsidR="00D26A2E" w:rsidRDefault="00D26A2E" w:rsidP="007D05C2">
      <w:pPr>
        <w:framePr w:wrap="around"/>
      </w:pPr>
    </w:p>
    <w:p w14:paraId="400135D1" w14:textId="097A6055" w:rsidR="001C28BE" w:rsidRPr="001C28BE" w:rsidRDefault="001C28BE" w:rsidP="007D05C2">
      <w:pPr>
        <w:framePr w:wrap="around"/>
      </w:pPr>
    </w:p>
    <w:p w14:paraId="36CE4258" w14:textId="21D3FCEB" w:rsidR="001C28BE" w:rsidRPr="001C28BE" w:rsidRDefault="001C28BE" w:rsidP="007D05C2">
      <w:pPr>
        <w:framePr w:wrap="around"/>
      </w:pPr>
    </w:p>
    <w:p w14:paraId="5C9A79C5" w14:textId="2D3E4F76" w:rsidR="001C28BE" w:rsidRPr="001C28BE" w:rsidRDefault="001C28BE" w:rsidP="007D05C2">
      <w:pPr>
        <w:framePr w:wrap="around"/>
      </w:pPr>
    </w:p>
    <w:p w14:paraId="4A7B33FD" w14:textId="73864DBE" w:rsidR="001C28BE" w:rsidRPr="001C28BE" w:rsidRDefault="001C28BE" w:rsidP="007D05C2">
      <w:pPr>
        <w:framePr w:wrap="around"/>
      </w:pPr>
    </w:p>
    <w:p w14:paraId="02617441" w14:textId="6FB58966" w:rsidR="001C28BE" w:rsidRDefault="001C28BE" w:rsidP="007D05C2">
      <w:pPr>
        <w:framePr w:wrap="around"/>
      </w:pPr>
    </w:p>
    <w:p w14:paraId="5BA3703C" w14:textId="64FDCF13" w:rsidR="001C28BE" w:rsidRDefault="001C28BE" w:rsidP="007D05C2">
      <w:pPr>
        <w:pStyle w:val="Heading2"/>
        <w:framePr w:wrap="around"/>
      </w:pPr>
      <w:r>
        <w:t xml:space="preserve"> </w:t>
      </w:r>
      <w:bookmarkStart w:id="50" w:name="_Toc66865330"/>
      <w:r>
        <w:t>View news</w:t>
      </w:r>
      <w:bookmarkEnd w:id="50"/>
    </w:p>
    <w:p w14:paraId="77FE001D" w14:textId="7475141C" w:rsidR="00DD1792" w:rsidRDefault="00DD1792" w:rsidP="007D05C2">
      <w:pPr>
        <w:framePr w:wrap="around"/>
      </w:pPr>
    </w:p>
    <w:p w14:paraId="4A9165AA" w14:textId="312D77BC" w:rsidR="00DD1792" w:rsidRDefault="00DD1792" w:rsidP="007D05C2">
      <w:pPr>
        <w:framePr w:wrap="around"/>
      </w:pPr>
    </w:p>
    <w:p w14:paraId="68B920A1" w14:textId="38573F6A" w:rsidR="00DD1792" w:rsidRDefault="00DD1792" w:rsidP="007D05C2">
      <w:pPr>
        <w:framePr w:wrap="around"/>
      </w:pPr>
      <w:r w:rsidRPr="00DD1792">
        <w:rPr>
          <w:noProof/>
        </w:rPr>
        <w:drawing>
          <wp:anchor distT="0" distB="0" distL="114300" distR="114300" simplePos="0" relativeHeight="251673600" behindDoc="1" locked="0" layoutInCell="1" allowOverlap="1" wp14:anchorId="678CBCE2" wp14:editId="1EFB5006">
            <wp:simplePos x="0" y="0"/>
            <wp:positionH relativeFrom="margin">
              <wp:posOffset>1341120</wp:posOffset>
            </wp:positionH>
            <wp:positionV relativeFrom="paragraph">
              <wp:posOffset>29845</wp:posOffset>
            </wp:positionV>
            <wp:extent cx="2697480" cy="1569720"/>
            <wp:effectExtent l="0" t="0" r="7620" b="0"/>
            <wp:wrapTight wrapText="bothSides">
              <wp:wrapPolygon edited="0">
                <wp:start x="0" y="0"/>
                <wp:lineTo x="0" y="21233"/>
                <wp:lineTo x="21508" y="21233"/>
                <wp:lineTo x="215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97480" cy="1569720"/>
                    </a:xfrm>
                    <a:prstGeom prst="rect">
                      <a:avLst/>
                    </a:prstGeom>
                  </pic:spPr>
                </pic:pic>
              </a:graphicData>
            </a:graphic>
            <wp14:sizeRelH relativeFrom="margin">
              <wp14:pctWidth>0</wp14:pctWidth>
            </wp14:sizeRelH>
            <wp14:sizeRelV relativeFrom="margin">
              <wp14:pctHeight>0</wp14:pctHeight>
            </wp14:sizeRelV>
          </wp:anchor>
        </w:drawing>
      </w:r>
    </w:p>
    <w:p w14:paraId="3D9AF7CA" w14:textId="7D20C3BD" w:rsidR="00DD1792" w:rsidRDefault="00DD1792" w:rsidP="007D05C2">
      <w:pPr>
        <w:framePr w:wrap="around"/>
      </w:pPr>
    </w:p>
    <w:p w14:paraId="6D02352D" w14:textId="08BEE195" w:rsidR="00DD1792" w:rsidRDefault="00DD1792" w:rsidP="007D05C2">
      <w:pPr>
        <w:framePr w:wrap="around"/>
      </w:pPr>
    </w:p>
    <w:p w14:paraId="1DE0C9B4" w14:textId="53A6B72F" w:rsidR="00DD1792" w:rsidRDefault="00DD1792" w:rsidP="007D05C2">
      <w:pPr>
        <w:framePr w:wrap="around"/>
      </w:pPr>
    </w:p>
    <w:p w14:paraId="3DCE7A23" w14:textId="3530786B" w:rsidR="00DD1792" w:rsidRDefault="00DD1792" w:rsidP="007D05C2">
      <w:pPr>
        <w:framePr w:wrap="around"/>
      </w:pPr>
    </w:p>
    <w:p w14:paraId="1F886356" w14:textId="4E579223" w:rsidR="00DD1792" w:rsidRDefault="00DD1792" w:rsidP="007D05C2">
      <w:pPr>
        <w:framePr w:wrap="around"/>
      </w:pPr>
    </w:p>
    <w:p w14:paraId="108E35E3" w14:textId="3AB611E4" w:rsidR="00DD1792" w:rsidRDefault="00DD1792" w:rsidP="007D05C2">
      <w:pPr>
        <w:framePr w:wrap="around"/>
      </w:pPr>
    </w:p>
    <w:p w14:paraId="75D93C27" w14:textId="624D23C9" w:rsidR="00DD1792" w:rsidRDefault="00DD1792" w:rsidP="007D05C2">
      <w:pPr>
        <w:framePr w:wrap="around"/>
      </w:pPr>
    </w:p>
    <w:p w14:paraId="4462C97C" w14:textId="0E071D82" w:rsidR="00DD1792" w:rsidRDefault="00DD1792" w:rsidP="007D05C2">
      <w:pPr>
        <w:framePr w:wrap="around"/>
      </w:pPr>
    </w:p>
    <w:p w14:paraId="4203B5C1" w14:textId="2360896D" w:rsidR="00DD1792" w:rsidRDefault="00DD1792" w:rsidP="007D05C2">
      <w:pPr>
        <w:framePr w:wrap="around"/>
      </w:pPr>
    </w:p>
    <w:p w14:paraId="4984EC0B" w14:textId="6C541EC2" w:rsidR="00DD1792" w:rsidRDefault="00DD1792" w:rsidP="007D05C2">
      <w:pPr>
        <w:framePr w:wrap="around"/>
      </w:pPr>
    </w:p>
    <w:p w14:paraId="722CDE60" w14:textId="3E5C0A47" w:rsidR="00DD1792" w:rsidRDefault="00DD1792" w:rsidP="007D05C2">
      <w:pPr>
        <w:framePr w:wrap="around"/>
      </w:pPr>
    </w:p>
    <w:p w14:paraId="6C0313F1" w14:textId="77777777" w:rsidR="00DD1792" w:rsidRDefault="00DD1792" w:rsidP="007D05C2">
      <w:pPr>
        <w:framePr w:wrap="around"/>
      </w:pPr>
    </w:p>
    <w:tbl>
      <w:tblPr>
        <w:tblW w:w="0" w:type="dxa"/>
        <w:shd w:val="clear" w:color="auto" w:fill="FFFFFF" w:themeFill="background1"/>
        <w:tblCellMar>
          <w:left w:w="0" w:type="dxa"/>
          <w:right w:w="0" w:type="dxa"/>
        </w:tblCellMar>
        <w:tblLook w:val="04A0" w:firstRow="1" w:lastRow="0" w:firstColumn="1" w:lastColumn="0" w:noHBand="0" w:noVBand="1"/>
      </w:tblPr>
      <w:tblGrid>
        <w:gridCol w:w="1420"/>
        <w:gridCol w:w="2468"/>
        <w:gridCol w:w="3237"/>
        <w:gridCol w:w="1859"/>
      </w:tblGrid>
      <w:tr w:rsidR="00DD1792" w:rsidRPr="00DD1792" w14:paraId="2B96E44A" w14:textId="77777777" w:rsidTr="007A66E2">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3D66A1" w14:textId="324AA588" w:rsidR="00DD1792" w:rsidRPr="00DD1792" w:rsidRDefault="00DD1792" w:rsidP="007D05C2">
            <w:pPr>
              <w:framePr w:wrap="around"/>
            </w:pPr>
            <w:r w:rsidRPr="00DD1792">
              <w:t>USE-UC0</w:t>
            </w:r>
            <w:r>
              <w:t>15</w:t>
            </w:r>
          </w:p>
        </w:tc>
      </w:tr>
      <w:tr w:rsidR="00DD1792" w:rsidRPr="00DD1792" w14:paraId="1A5F86F4"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6C0AE65" w14:textId="77777777" w:rsidR="00DD1792" w:rsidRPr="00DD1792" w:rsidRDefault="00DD1792" w:rsidP="007D05C2">
            <w:pPr>
              <w:framePr w:wrap="around"/>
            </w:pPr>
            <w:r w:rsidRPr="00DD1792">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EF30EC" w14:textId="4BE6E892" w:rsidR="00DD1792" w:rsidRPr="00DD1792" w:rsidRDefault="00DD1792" w:rsidP="007D05C2">
            <w:pPr>
              <w:framePr w:wrap="around"/>
            </w:pPr>
            <w:r w:rsidRPr="00DD1792">
              <w:t>UC0</w:t>
            </w:r>
            <w:r>
              <w:t>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B348FD2" w14:textId="77777777" w:rsidR="00DD1792" w:rsidRPr="00DD1792" w:rsidRDefault="00DD1792" w:rsidP="007D05C2">
            <w:pPr>
              <w:framePr w:wrap="around"/>
            </w:pPr>
            <w:r w:rsidRPr="00DD1792">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A7E4D12" w14:textId="77777777" w:rsidR="00DD1792" w:rsidRPr="00DD1792" w:rsidRDefault="00DD1792" w:rsidP="007D05C2">
            <w:pPr>
              <w:framePr w:wrap="around"/>
            </w:pPr>
            <w:r w:rsidRPr="00DD1792">
              <w:t>1.0</w:t>
            </w:r>
          </w:p>
        </w:tc>
      </w:tr>
      <w:tr w:rsidR="00DD1792" w:rsidRPr="00DD1792" w14:paraId="3A7432C1"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DC90931" w14:textId="77777777" w:rsidR="00DD1792" w:rsidRPr="00DD1792" w:rsidRDefault="00DD1792" w:rsidP="007D05C2">
            <w:pPr>
              <w:framePr w:wrap="around"/>
            </w:pPr>
            <w:r w:rsidRPr="00DD1792">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47292BE" w14:textId="77777777" w:rsidR="00DD1792" w:rsidRPr="00DD1792" w:rsidRDefault="00DD1792" w:rsidP="007D05C2">
            <w:pPr>
              <w:framePr w:wrap="around"/>
            </w:pPr>
            <w:r w:rsidRPr="00DD1792">
              <w:t>View news</w:t>
            </w:r>
          </w:p>
        </w:tc>
      </w:tr>
      <w:tr w:rsidR="00DD1792" w:rsidRPr="00DD1792" w14:paraId="0B9EA1F7"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6CBE4A4" w14:textId="77777777" w:rsidR="00DD1792" w:rsidRPr="00DD1792" w:rsidRDefault="00DD1792" w:rsidP="007D05C2">
            <w:pPr>
              <w:framePr w:wrap="around"/>
            </w:pPr>
            <w:r w:rsidRPr="00DD1792">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70F28D8" w14:textId="77777777" w:rsidR="00DD1792" w:rsidRPr="00DD1792" w:rsidRDefault="00DD1792" w:rsidP="007D05C2">
            <w:pPr>
              <w:framePr w:wrap="around"/>
            </w:pPr>
            <w:proofErr w:type="spellStart"/>
            <w:r w:rsidRPr="00DD1792">
              <w:t>ChauVM</w:t>
            </w:r>
            <w:proofErr w:type="spellEnd"/>
          </w:p>
        </w:tc>
      </w:tr>
      <w:tr w:rsidR="00DD1792" w:rsidRPr="00DD1792" w14:paraId="6F782908"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B83CBF" w14:textId="77777777" w:rsidR="00DD1792" w:rsidRPr="00DD1792" w:rsidRDefault="00DD1792" w:rsidP="007D05C2">
            <w:pPr>
              <w:framePr w:wrap="around"/>
            </w:pPr>
            <w:r w:rsidRPr="00DD1792">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9FF582F" w14:textId="77777777" w:rsidR="00DD1792" w:rsidRPr="00DD1792" w:rsidRDefault="00DD1792" w:rsidP="007D05C2">
            <w:pPr>
              <w:framePr w:wrap="around"/>
            </w:pPr>
            <w:r w:rsidRPr="00DD1792">
              <w:t>04/03/2021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3E6D307" w14:textId="77777777" w:rsidR="00DD1792" w:rsidRPr="00DD1792" w:rsidRDefault="00DD1792" w:rsidP="007D05C2">
            <w:pPr>
              <w:framePr w:wrap="around"/>
            </w:pPr>
            <w:r w:rsidRPr="00DD1792">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93A5FC1" w14:textId="77777777" w:rsidR="00DD1792" w:rsidRPr="00DD1792" w:rsidRDefault="00DD1792" w:rsidP="007D05C2">
            <w:pPr>
              <w:framePr w:wrap="around"/>
            </w:pPr>
            <w:r w:rsidRPr="00DD1792">
              <w:t>Medium</w:t>
            </w:r>
          </w:p>
        </w:tc>
      </w:tr>
      <w:tr w:rsidR="00DD1792" w:rsidRPr="00DD1792" w14:paraId="5A01C307"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FCB0167" w14:textId="77777777" w:rsidR="00DD1792" w:rsidRPr="00DD1792" w:rsidRDefault="00DD1792" w:rsidP="007D05C2">
            <w:pPr>
              <w:framePr w:wrap="around"/>
            </w:pPr>
            <w:r w:rsidRPr="00DD1792">
              <w:t>Actor:</w:t>
            </w:r>
            <w:r w:rsidRPr="00DD1792">
              <w:br/>
              <w:t>- Customer</w:t>
            </w:r>
            <w:r w:rsidRPr="00DD1792">
              <w:br/>
              <w:t>Summary:</w:t>
            </w:r>
            <w:r w:rsidRPr="00DD1792">
              <w:br/>
              <w:t>- This use case help Customer view news post by Admin</w:t>
            </w:r>
            <w:r w:rsidRPr="00DD1792">
              <w:br/>
              <w:t>Goal:</w:t>
            </w:r>
            <w:r w:rsidRPr="00DD1792">
              <w:br/>
              <w:t>- Customer can view news</w:t>
            </w:r>
            <w:r w:rsidRPr="00DD1792">
              <w:br/>
              <w:t>Triggers:</w:t>
            </w:r>
            <w:r w:rsidRPr="00DD1792">
              <w:br/>
              <w:t>- Customer click on the news</w:t>
            </w:r>
            <w:r w:rsidRPr="00DD1792">
              <w:br/>
              <w:t>Precondition:</w:t>
            </w:r>
            <w:r w:rsidRPr="00DD1792">
              <w:br/>
              <w:t>- User must be Customer</w:t>
            </w:r>
            <w:r w:rsidRPr="00DD1792">
              <w:br/>
              <w:t>Post Conditions:</w:t>
            </w:r>
            <w:r w:rsidRPr="00DD1792">
              <w:br/>
              <w:t>- Success: Show the news details</w:t>
            </w:r>
            <w:r w:rsidRPr="00DD1792">
              <w:br/>
              <w:t>Main Success Scenario:</w:t>
            </w:r>
          </w:p>
        </w:tc>
      </w:tr>
      <w:tr w:rsidR="00DD1792" w:rsidRPr="00DD1792" w14:paraId="5360F68D"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0A3D211" w14:textId="77777777" w:rsidR="00DD1792" w:rsidRPr="00DD1792" w:rsidRDefault="00DD1792" w:rsidP="007D05C2">
            <w:pPr>
              <w:framePr w:wrap="around"/>
            </w:pPr>
            <w:r w:rsidRPr="00DD1792">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7BE8694" w14:textId="77777777" w:rsidR="00DD1792" w:rsidRPr="00DD1792" w:rsidRDefault="00DD1792" w:rsidP="007D05C2">
            <w:pPr>
              <w:framePr w:wrap="around"/>
            </w:pPr>
            <w:r w:rsidRPr="00DD1792">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3DC2A4" w14:textId="77777777" w:rsidR="00DD1792" w:rsidRPr="00DD1792" w:rsidRDefault="00DD1792" w:rsidP="007D05C2">
            <w:pPr>
              <w:framePr w:wrap="around"/>
            </w:pPr>
            <w:r w:rsidRPr="00DD1792">
              <w:t>System Response</w:t>
            </w:r>
          </w:p>
        </w:tc>
      </w:tr>
      <w:tr w:rsidR="00DD1792" w:rsidRPr="00DD1792" w14:paraId="15573A98"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9DF6B6B" w14:textId="77777777" w:rsidR="00DD1792" w:rsidRPr="00DD1792" w:rsidRDefault="00DD1792" w:rsidP="007D05C2">
            <w:pPr>
              <w:framePr w:wrap="around"/>
            </w:pPr>
            <w:r w:rsidRPr="00DD1792">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B28CCCD" w14:textId="77777777" w:rsidR="00DD1792" w:rsidRPr="00DD1792" w:rsidRDefault="00DD1792" w:rsidP="007D05C2">
            <w:pPr>
              <w:framePr w:wrap="around"/>
            </w:pPr>
            <w:r w:rsidRPr="00DD1792">
              <w:t>Customer goes to list of news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745A1A7" w14:textId="77777777" w:rsidR="00DD1792" w:rsidRPr="00DD1792" w:rsidRDefault="00DD1792" w:rsidP="007D05C2">
            <w:pPr>
              <w:framePr w:wrap="around"/>
            </w:pPr>
            <w:r w:rsidRPr="00DD1792">
              <w:t>Display list of news</w:t>
            </w:r>
          </w:p>
        </w:tc>
      </w:tr>
      <w:tr w:rsidR="00DD1792" w:rsidRPr="00DD1792" w14:paraId="43BEE9E1"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E6F922A" w14:textId="77777777" w:rsidR="00DD1792" w:rsidRPr="00DD1792" w:rsidRDefault="00DD1792" w:rsidP="007D05C2">
            <w:pPr>
              <w:framePr w:wrap="around"/>
            </w:pPr>
            <w:r w:rsidRPr="00DD1792">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94730E6" w14:textId="77777777" w:rsidR="00DD1792" w:rsidRPr="00DD1792" w:rsidRDefault="00DD1792" w:rsidP="007D05C2">
            <w:pPr>
              <w:framePr w:wrap="around"/>
            </w:pPr>
            <w:r w:rsidRPr="00DD1792">
              <w:t>Customer click on a news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2BA0A7" w14:textId="77777777" w:rsidR="00DD1792" w:rsidRPr="00DD1792" w:rsidRDefault="00DD1792" w:rsidP="007D05C2">
            <w:pPr>
              <w:framePr w:wrap="around"/>
            </w:pPr>
            <w:r w:rsidRPr="00DD1792">
              <w:t>Display news details</w:t>
            </w:r>
            <w:r w:rsidRPr="00DD1792">
              <w:br/>
              <w:t>[Exception 1]</w:t>
            </w:r>
          </w:p>
        </w:tc>
      </w:tr>
      <w:tr w:rsidR="00DD1792" w:rsidRPr="00DD1792" w14:paraId="5E1901F6"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1F33F5" w14:textId="77777777" w:rsidR="00DD1792" w:rsidRPr="00DD1792" w:rsidRDefault="00DD1792" w:rsidP="007D05C2">
            <w:pPr>
              <w:framePr w:wrap="around"/>
            </w:pPr>
            <w:r w:rsidRPr="00DD1792">
              <w:t>Alternative Scenario: N/A</w:t>
            </w:r>
          </w:p>
        </w:tc>
      </w:tr>
      <w:tr w:rsidR="00DD1792" w:rsidRPr="00DD1792" w14:paraId="77F9F564"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06D30E8" w14:textId="77777777" w:rsidR="00DD1792" w:rsidRPr="00DD1792" w:rsidRDefault="00DD1792" w:rsidP="007D05C2">
            <w:pPr>
              <w:framePr w:wrap="around"/>
            </w:pPr>
            <w:r w:rsidRPr="00DD1792">
              <w:t>Exceptions:</w:t>
            </w:r>
          </w:p>
        </w:tc>
      </w:tr>
      <w:tr w:rsidR="00DD1792" w:rsidRPr="00DD1792" w14:paraId="358E6267"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B47F79D" w14:textId="77777777" w:rsidR="00DD1792" w:rsidRPr="00DD1792" w:rsidRDefault="00DD1792" w:rsidP="007D05C2">
            <w:pPr>
              <w:framePr w:wrap="around"/>
            </w:pPr>
            <w:r w:rsidRPr="00DD1792">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F311D6" w14:textId="77777777" w:rsidR="00DD1792" w:rsidRPr="00DD1792" w:rsidRDefault="00DD1792" w:rsidP="007D05C2">
            <w:pPr>
              <w:framePr w:wrap="around"/>
            </w:pPr>
            <w:r w:rsidRPr="00DD1792">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2000360" w14:textId="77777777" w:rsidR="00DD1792" w:rsidRPr="00DD1792" w:rsidRDefault="00DD1792" w:rsidP="007D05C2">
            <w:pPr>
              <w:framePr w:wrap="around"/>
            </w:pPr>
            <w:r w:rsidRPr="00DD1792">
              <w:t>System Response</w:t>
            </w:r>
          </w:p>
        </w:tc>
      </w:tr>
      <w:tr w:rsidR="00DD1792" w:rsidRPr="00DD1792" w14:paraId="2ABA2C6D"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61CBCE" w14:textId="77777777" w:rsidR="00DD1792" w:rsidRPr="00DD1792" w:rsidRDefault="00DD1792" w:rsidP="007D05C2">
            <w:pPr>
              <w:framePr w:wrap="around"/>
            </w:pPr>
            <w:r w:rsidRPr="00DD1792">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CD47520" w14:textId="77777777" w:rsidR="00DD1792" w:rsidRPr="00DD1792" w:rsidRDefault="00DD1792"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D9E3DEB" w14:textId="77777777" w:rsidR="00DD1792" w:rsidRPr="00DD1792" w:rsidRDefault="00DD1792" w:rsidP="007D05C2">
            <w:pPr>
              <w:framePr w:wrap="around"/>
            </w:pPr>
            <w:r w:rsidRPr="00DD1792">
              <w:t>System show message the "System is busy" when the internet is lost</w:t>
            </w:r>
          </w:p>
        </w:tc>
      </w:tr>
      <w:tr w:rsidR="00DD1792" w:rsidRPr="00DD1792" w14:paraId="18B40365"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3471316" w14:textId="77777777" w:rsidR="00DD1792" w:rsidRPr="00DD1792" w:rsidRDefault="00DD1792" w:rsidP="007D05C2">
            <w:pPr>
              <w:framePr w:wrap="around"/>
            </w:pPr>
            <w:r w:rsidRPr="00DD1792">
              <w:t>Relationships: N/A</w:t>
            </w:r>
            <w:r w:rsidRPr="00DD1792">
              <w:br/>
              <w:t>Business Rules:</w:t>
            </w:r>
            <w:r w:rsidRPr="00DD1792">
              <w:br/>
              <w:t>- This function can be use by both Customer and Admin</w:t>
            </w:r>
            <w:r w:rsidRPr="00DD1792">
              <w:br/>
              <w:t>- User must be login to app before use this function</w:t>
            </w:r>
            <w:r w:rsidRPr="00DD1792">
              <w:br/>
              <w:t>- System show news details from database</w:t>
            </w:r>
          </w:p>
        </w:tc>
      </w:tr>
    </w:tbl>
    <w:p w14:paraId="3E5ECEB8" w14:textId="77777777" w:rsidR="00DD1792" w:rsidRPr="00DD1792" w:rsidRDefault="00DD1792" w:rsidP="007D05C2">
      <w:pPr>
        <w:framePr w:wrap="around"/>
      </w:pPr>
    </w:p>
    <w:p w14:paraId="2264F935" w14:textId="72D30AF1" w:rsidR="001C28BE" w:rsidRDefault="001C28BE" w:rsidP="007D05C2">
      <w:pPr>
        <w:framePr w:wrap="around"/>
      </w:pPr>
    </w:p>
    <w:p w14:paraId="3E9415D6" w14:textId="67219836" w:rsidR="00DF577C" w:rsidRDefault="00DF577C" w:rsidP="007D05C2">
      <w:pPr>
        <w:pStyle w:val="Heading2"/>
        <w:framePr w:wrap="around"/>
      </w:pPr>
      <w:r>
        <w:t xml:space="preserve"> </w:t>
      </w:r>
      <w:bookmarkStart w:id="51" w:name="_Hlk66650709"/>
      <w:bookmarkStart w:id="52" w:name="_Toc66865331"/>
      <w:r>
        <w:t>Book repairer</w:t>
      </w:r>
      <w:bookmarkEnd w:id="51"/>
      <w:bookmarkEnd w:id="52"/>
    </w:p>
    <w:p w14:paraId="7646754D" w14:textId="77777777" w:rsidR="00E637A0" w:rsidRDefault="00E637A0" w:rsidP="007D05C2">
      <w:pPr>
        <w:framePr w:wrap="around"/>
      </w:pPr>
    </w:p>
    <w:p w14:paraId="2557BDE2" w14:textId="1CB97FCC" w:rsidR="00DF577C" w:rsidRDefault="00CB2298" w:rsidP="007D05C2">
      <w:pPr>
        <w:framePr w:wrap="around"/>
      </w:pPr>
      <w:r w:rsidRPr="00CB2298">
        <w:rPr>
          <w:noProof/>
        </w:rPr>
        <w:drawing>
          <wp:anchor distT="0" distB="0" distL="114300" distR="114300" simplePos="0" relativeHeight="251674624" behindDoc="1" locked="0" layoutInCell="1" allowOverlap="1" wp14:anchorId="7A6BD6F4" wp14:editId="1D8A2CD8">
            <wp:simplePos x="0" y="0"/>
            <wp:positionH relativeFrom="margin">
              <wp:posOffset>426720</wp:posOffset>
            </wp:positionH>
            <wp:positionV relativeFrom="paragraph">
              <wp:posOffset>213995</wp:posOffset>
            </wp:positionV>
            <wp:extent cx="5166360" cy="2750820"/>
            <wp:effectExtent l="0" t="0" r="0" b="0"/>
            <wp:wrapTight wrapText="bothSides">
              <wp:wrapPolygon edited="0">
                <wp:start x="0" y="0"/>
                <wp:lineTo x="0" y="21391"/>
                <wp:lineTo x="21504" y="21391"/>
                <wp:lineTo x="2150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66360" cy="2750820"/>
                    </a:xfrm>
                    <a:prstGeom prst="rect">
                      <a:avLst/>
                    </a:prstGeom>
                  </pic:spPr>
                </pic:pic>
              </a:graphicData>
            </a:graphic>
            <wp14:sizeRelH relativeFrom="margin">
              <wp14:pctWidth>0</wp14:pctWidth>
            </wp14:sizeRelH>
            <wp14:sizeRelV relativeFrom="margin">
              <wp14:pctHeight>0</wp14:pctHeight>
            </wp14:sizeRelV>
          </wp:anchor>
        </w:drawing>
      </w:r>
    </w:p>
    <w:p w14:paraId="13686897" w14:textId="2781142A" w:rsidR="00E637A0" w:rsidRPr="00E637A0" w:rsidRDefault="00E637A0" w:rsidP="007D05C2">
      <w:pPr>
        <w:framePr w:wrap="around"/>
      </w:pPr>
    </w:p>
    <w:p w14:paraId="1DEF68A6" w14:textId="048E7689" w:rsidR="00E637A0" w:rsidRPr="00E637A0" w:rsidRDefault="00E637A0" w:rsidP="007D05C2">
      <w:pPr>
        <w:framePr w:wrap="around"/>
      </w:pPr>
    </w:p>
    <w:p w14:paraId="68660B28" w14:textId="2DC6EFE0" w:rsidR="00E637A0" w:rsidRPr="00E637A0" w:rsidRDefault="00E637A0" w:rsidP="007D05C2">
      <w:pPr>
        <w:framePr w:wrap="around"/>
      </w:pPr>
    </w:p>
    <w:p w14:paraId="43ED1EE5" w14:textId="7AC70BB5" w:rsidR="00E637A0" w:rsidRPr="00E637A0" w:rsidRDefault="00E637A0" w:rsidP="007D05C2">
      <w:pPr>
        <w:framePr w:wrap="around"/>
      </w:pPr>
    </w:p>
    <w:p w14:paraId="41191AC3" w14:textId="7B2475FD" w:rsidR="00E637A0" w:rsidRPr="00E637A0" w:rsidRDefault="00E637A0" w:rsidP="007D05C2">
      <w:pPr>
        <w:framePr w:wrap="around"/>
      </w:pPr>
    </w:p>
    <w:p w14:paraId="40CF723B" w14:textId="715E1D11" w:rsidR="00E637A0" w:rsidRPr="00E637A0" w:rsidRDefault="00E637A0" w:rsidP="007D05C2">
      <w:pPr>
        <w:framePr w:wrap="around"/>
      </w:pPr>
    </w:p>
    <w:p w14:paraId="428E1AFF" w14:textId="60AE925C" w:rsidR="00E637A0" w:rsidRPr="00E637A0" w:rsidRDefault="00E637A0" w:rsidP="007D05C2">
      <w:pPr>
        <w:framePr w:wrap="around"/>
      </w:pPr>
    </w:p>
    <w:p w14:paraId="2431B894" w14:textId="2282C17C" w:rsidR="00E637A0" w:rsidRPr="00E637A0" w:rsidRDefault="00E637A0" w:rsidP="007D05C2">
      <w:pPr>
        <w:framePr w:wrap="around"/>
      </w:pPr>
    </w:p>
    <w:p w14:paraId="0D4582F9" w14:textId="3EBE4487" w:rsidR="00E637A0" w:rsidRPr="00E637A0" w:rsidRDefault="00E637A0" w:rsidP="007D05C2">
      <w:pPr>
        <w:framePr w:wrap="around"/>
      </w:pPr>
    </w:p>
    <w:p w14:paraId="2457C01E" w14:textId="557206E7" w:rsidR="00E637A0" w:rsidRPr="00E637A0" w:rsidRDefault="00E637A0" w:rsidP="007D05C2">
      <w:pPr>
        <w:framePr w:wrap="around"/>
      </w:pPr>
    </w:p>
    <w:p w14:paraId="127FBB1D" w14:textId="493A104A" w:rsidR="00E637A0" w:rsidRPr="00E637A0" w:rsidRDefault="00E637A0" w:rsidP="007D05C2">
      <w:pPr>
        <w:framePr w:wrap="around"/>
      </w:pPr>
    </w:p>
    <w:p w14:paraId="538FCF08" w14:textId="4F06522D" w:rsidR="00E637A0" w:rsidRPr="00E637A0" w:rsidRDefault="00E637A0" w:rsidP="007D05C2">
      <w:pPr>
        <w:framePr w:wrap="around"/>
      </w:pPr>
    </w:p>
    <w:p w14:paraId="408B743F" w14:textId="40F75DF1" w:rsidR="00E637A0" w:rsidRPr="00E637A0" w:rsidRDefault="00E637A0" w:rsidP="007D05C2">
      <w:pPr>
        <w:framePr w:wrap="around"/>
      </w:pPr>
    </w:p>
    <w:p w14:paraId="6CDBC435" w14:textId="46032768" w:rsidR="00E637A0" w:rsidRPr="00E637A0" w:rsidRDefault="00E637A0" w:rsidP="007D05C2">
      <w:pPr>
        <w:framePr w:wrap="around"/>
      </w:pPr>
    </w:p>
    <w:p w14:paraId="020B87E4" w14:textId="0F68F7C5" w:rsidR="00E637A0" w:rsidRPr="00E637A0" w:rsidRDefault="00E637A0" w:rsidP="007D05C2">
      <w:pPr>
        <w:framePr w:wrap="around"/>
      </w:pPr>
    </w:p>
    <w:p w14:paraId="48F5EE0D" w14:textId="1DBA3D05" w:rsidR="00E637A0" w:rsidRPr="00E637A0" w:rsidRDefault="00E637A0" w:rsidP="007D05C2">
      <w:pPr>
        <w:framePr w:wrap="around"/>
      </w:pPr>
    </w:p>
    <w:p w14:paraId="0CC3A98F" w14:textId="494C8407" w:rsidR="00E637A0" w:rsidRPr="00E637A0" w:rsidRDefault="00E637A0" w:rsidP="007D05C2">
      <w:pPr>
        <w:framePr w:wrap="around"/>
      </w:pPr>
    </w:p>
    <w:p w14:paraId="1771D969" w14:textId="05AE54F5" w:rsidR="00E637A0" w:rsidRPr="00E637A0" w:rsidRDefault="00E637A0" w:rsidP="007D05C2">
      <w:pPr>
        <w:framePr w:wrap="around"/>
      </w:pPr>
    </w:p>
    <w:p w14:paraId="0BFDFD3E" w14:textId="29E8FCE1" w:rsidR="00E637A0" w:rsidRPr="00E637A0" w:rsidRDefault="00E637A0" w:rsidP="007D05C2">
      <w:pPr>
        <w:framePr w:wrap="around"/>
      </w:pPr>
    </w:p>
    <w:p w14:paraId="6A3A16E8" w14:textId="518DB3F2" w:rsidR="00E637A0" w:rsidRPr="00E637A0" w:rsidRDefault="00E637A0" w:rsidP="007D05C2">
      <w:pPr>
        <w:framePr w:wrap="around"/>
      </w:pPr>
    </w:p>
    <w:p w14:paraId="443D39CF" w14:textId="7BDF8D71" w:rsidR="00E637A0" w:rsidRPr="00E637A0" w:rsidRDefault="00E637A0" w:rsidP="007D05C2">
      <w:pPr>
        <w:framePr w:wrap="around"/>
      </w:pPr>
    </w:p>
    <w:p w14:paraId="4A4220AF" w14:textId="65ECC47F" w:rsidR="00E637A0" w:rsidRPr="00E637A0" w:rsidRDefault="00E637A0" w:rsidP="007D05C2">
      <w:pPr>
        <w:framePr w:wrap="around"/>
      </w:pPr>
    </w:p>
    <w:p w14:paraId="473B1DB1" w14:textId="41EEFC2C" w:rsidR="00E637A0" w:rsidRPr="00E637A0" w:rsidRDefault="00E637A0" w:rsidP="007D05C2">
      <w:pPr>
        <w:framePr w:wrap="around"/>
      </w:pPr>
    </w:p>
    <w:p w14:paraId="084CFAE8" w14:textId="0C423E5F" w:rsidR="00E637A0" w:rsidRDefault="00E637A0" w:rsidP="007D05C2">
      <w:pPr>
        <w:framePr w:wrap="around"/>
      </w:pPr>
    </w:p>
    <w:p w14:paraId="645F7CCE" w14:textId="27DFB3FF" w:rsidR="00E637A0" w:rsidRDefault="00E637A0" w:rsidP="007D05C2">
      <w:pPr>
        <w:framePr w:wrap="around"/>
      </w:pPr>
    </w:p>
    <w:p w14:paraId="5AF38303" w14:textId="77777777" w:rsidR="00E637A0" w:rsidRPr="00E637A0" w:rsidRDefault="00E637A0" w:rsidP="007D05C2">
      <w:pPr>
        <w:framePr w:wrap="around"/>
      </w:pPr>
      <w:r>
        <w:tab/>
      </w:r>
    </w:p>
    <w:tbl>
      <w:tblPr>
        <w:tblW w:w="0" w:type="dxa"/>
        <w:tblCellMar>
          <w:left w:w="0" w:type="dxa"/>
          <w:right w:w="0" w:type="dxa"/>
        </w:tblCellMar>
        <w:tblLook w:val="04A0" w:firstRow="1" w:lastRow="0" w:firstColumn="1" w:lastColumn="0" w:noHBand="0" w:noVBand="1"/>
      </w:tblPr>
      <w:tblGrid>
        <w:gridCol w:w="1262"/>
        <w:gridCol w:w="2916"/>
        <w:gridCol w:w="3504"/>
        <w:gridCol w:w="1302"/>
      </w:tblGrid>
      <w:tr w:rsidR="00E637A0" w:rsidRPr="00E637A0" w14:paraId="7A4C0316" w14:textId="77777777" w:rsidTr="007A66E2">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4AF603A0" w14:textId="77777777" w:rsidR="00E637A0" w:rsidRPr="00E637A0" w:rsidRDefault="00E637A0"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5AF5DC6D" w14:textId="77777777" w:rsidR="00E637A0" w:rsidRPr="00E637A0" w:rsidRDefault="00E637A0" w:rsidP="007D05C2">
            <w:pPr>
              <w:framePr w:wrap="around"/>
            </w:pPr>
            <w:r w:rsidRPr="00E637A0">
              <w:t>Book Repairer</w:t>
            </w: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2516307E" w14:textId="77777777" w:rsidR="00E637A0" w:rsidRPr="00E637A0" w:rsidRDefault="00E637A0"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5F4F2504" w14:textId="77777777" w:rsidR="00E637A0" w:rsidRPr="00E637A0" w:rsidRDefault="00E637A0" w:rsidP="007D05C2">
            <w:pPr>
              <w:framePr w:wrap="around"/>
            </w:pPr>
          </w:p>
        </w:tc>
      </w:tr>
      <w:tr w:rsidR="00E637A0" w:rsidRPr="00E637A0" w14:paraId="38F72BE6"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11F4DC4" w14:textId="776A8219" w:rsidR="00E637A0" w:rsidRPr="00E637A0" w:rsidRDefault="00E637A0" w:rsidP="007D05C2">
            <w:pPr>
              <w:framePr w:wrap="around"/>
            </w:pPr>
            <w:r w:rsidRPr="00E637A0">
              <w:t>USE-UC0</w:t>
            </w:r>
            <w:r>
              <w:t>16</w:t>
            </w:r>
          </w:p>
        </w:tc>
      </w:tr>
      <w:tr w:rsidR="00E637A0" w:rsidRPr="00E637A0" w14:paraId="2EF458C1"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D5BEC45" w14:textId="77777777" w:rsidR="00E637A0" w:rsidRPr="00E637A0" w:rsidRDefault="00E637A0" w:rsidP="007D05C2">
            <w:pPr>
              <w:framePr w:wrap="around"/>
            </w:pPr>
            <w:r w:rsidRPr="00E637A0">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A840B7A" w14:textId="4A032F91" w:rsidR="00E637A0" w:rsidRPr="00E637A0" w:rsidRDefault="00E637A0" w:rsidP="007D05C2">
            <w:pPr>
              <w:framePr w:wrap="around"/>
            </w:pPr>
            <w:r w:rsidRPr="00E637A0">
              <w:t>UC0</w:t>
            </w:r>
            <w:r>
              <w:t>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B91D43" w14:textId="77777777" w:rsidR="00E637A0" w:rsidRPr="00E637A0" w:rsidRDefault="00E637A0" w:rsidP="007D05C2">
            <w:pPr>
              <w:framePr w:wrap="around"/>
            </w:pPr>
            <w:r w:rsidRPr="00E637A0">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A47A4B" w14:textId="77777777" w:rsidR="00E637A0" w:rsidRPr="00E637A0" w:rsidRDefault="00E637A0" w:rsidP="007D05C2">
            <w:pPr>
              <w:framePr w:wrap="around"/>
            </w:pPr>
            <w:r w:rsidRPr="00E637A0">
              <w:t>1.0</w:t>
            </w:r>
          </w:p>
        </w:tc>
      </w:tr>
      <w:tr w:rsidR="00E637A0" w:rsidRPr="00E637A0" w14:paraId="09322CE8"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FD9EDB" w14:textId="77777777" w:rsidR="00E637A0" w:rsidRPr="00E637A0" w:rsidRDefault="00E637A0" w:rsidP="007D05C2">
            <w:pPr>
              <w:framePr w:wrap="around"/>
            </w:pPr>
            <w:r w:rsidRPr="00E637A0">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2C420FC" w14:textId="77777777" w:rsidR="00E637A0" w:rsidRPr="00E637A0" w:rsidRDefault="00E637A0" w:rsidP="007D05C2">
            <w:pPr>
              <w:framePr w:wrap="around"/>
            </w:pPr>
            <w:r w:rsidRPr="00E637A0">
              <w:t>Book repairer</w:t>
            </w:r>
          </w:p>
        </w:tc>
      </w:tr>
      <w:tr w:rsidR="00E637A0" w:rsidRPr="00E637A0" w14:paraId="2B21D9ED"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4F16D16" w14:textId="77777777" w:rsidR="00E637A0" w:rsidRPr="00E637A0" w:rsidRDefault="00E637A0" w:rsidP="007D05C2">
            <w:pPr>
              <w:framePr w:wrap="around"/>
            </w:pPr>
            <w:r w:rsidRPr="00E637A0">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CF2D6A9" w14:textId="77777777" w:rsidR="00E637A0" w:rsidRPr="00E637A0" w:rsidRDefault="00E637A0" w:rsidP="007D05C2">
            <w:pPr>
              <w:framePr w:wrap="around"/>
            </w:pPr>
            <w:proofErr w:type="spellStart"/>
            <w:r w:rsidRPr="00E637A0">
              <w:t>ThiLK</w:t>
            </w:r>
            <w:proofErr w:type="spellEnd"/>
          </w:p>
        </w:tc>
      </w:tr>
      <w:tr w:rsidR="00E637A0" w:rsidRPr="00E637A0" w14:paraId="7F046C29"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CB22C58" w14:textId="77777777" w:rsidR="00E637A0" w:rsidRPr="00E637A0" w:rsidRDefault="00E637A0" w:rsidP="007D05C2">
            <w:pPr>
              <w:framePr w:wrap="around"/>
            </w:pPr>
            <w:r w:rsidRPr="00E637A0">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A5BFE3D" w14:textId="77777777" w:rsidR="00E637A0" w:rsidRPr="00E637A0" w:rsidRDefault="00E637A0" w:rsidP="007D05C2">
            <w:pPr>
              <w:framePr w:wrap="around"/>
            </w:pPr>
            <w:r w:rsidRPr="00E637A0">
              <w:t>15/01/2021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63554EE" w14:textId="77777777" w:rsidR="00E637A0" w:rsidRPr="00E637A0" w:rsidRDefault="00E637A0" w:rsidP="007D05C2">
            <w:pPr>
              <w:framePr w:wrap="around"/>
            </w:pPr>
            <w:r w:rsidRPr="00E637A0">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7082872" w14:textId="77777777" w:rsidR="00E637A0" w:rsidRPr="00E637A0" w:rsidRDefault="00E637A0" w:rsidP="007D05C2">
            <w:pPr>
              <w:framePr w:wrap="around"/>
            </w:pPr>
            <w:r w:rsidRPr="00E637A0">
              <w:t>High</w:t>
            </w:r>
          </w:p>
        </w:tc>
      </w:tr>
      <w:tr w:rsidR="00E637A0" w:rsidRPr="00E637A0" w14:paraId="5A2AF43D"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7B65D6C" w14:textId="77777777" w:rsidR="00E637A0" w:rsidRPr="00E637A0" w:rsidRDefault="00E637A0" w:rsidP="007D05C2">
            <w:pPr>
              <w:framePr w:wrap="around"/>
            </w:pPr>
            <w:r w:rsidRPr="00E637A0">
              <w:t>Actor:</w:t>
            </w:r>
            <w:r w:rsidRPr="00E637A0">
              <w:br/>
              <w:t>- Customer</w:t>
            </w:r>
            <w:r w:rsidRPr="00E637A0">
              <w:br/>
              <w:t>Summary:</w:t>
            </w:r>
            <w:r w:rsidRPr="00E637A0">
              <w:br/>
              <w:t>- Help customer to book repairer</w:t>
            </w:r>
            <w:r w:rsidRPr="00E637A0">
              <w:br/>
              <w:t>Goal:</w:t>
            </w:r>
            <w:r w:rsidRPr="00E637A0">
              <w:br/>
              <w:t>- Customer can book a repairman</w:t>
            </w:r>
            <w:r w:rsidRPr="00E637A0">
              <w:br/>
              <w:t>Triggers:</w:t>
            </w:r>
            <w:r w:rsidRPr="00E637A0">
              <w:br/>
              <w:t>- Customer login to the app</w:t>
            </w:r>
            <w:r w:rsidRPr="00E637A0">
              <w:br/>
              <w:t>- Customer click on the categories about repairer</w:t>
            </w:r>
            <w:r w:rsidRPr="00E637A0">
              <w:br/>
              <w:t>- Customer set location</w:t>
            </w:r>
            <w:r w:rsidRPr="00E637A0">
              <w:br/>
              <w:t>- Customer select repairer</w:t>
            </w:r>
            <w:r w:rsidRPr="00E637A0">
              <w:br/>
              <w:t>- Customer choose payment type</w:t>
            </w:r>
            <w:r w:rsidRPr="00E637A0">
              <w:br/>
              <w:t>Precondition:</w:t>
            </w:r>
            <w:r w:rsidRPr="00E637A0">
              <w:br/>
              <w:t>- User must be customer</w:t>
            </w:r>
            <w:r w:rsidRPr="00E637A0">
              <w:br/>
              <w:t>Post Conditions:</w:t>
            </w:r>
            <w:r w:rsidRPr="00E637A0">
              <w:br/>
              <w:t>- Success: Customer successful book repairer</w:t>
            </w:r>
            <w:r w:rsidRPr="00E637A0">
              <w:br/>
              <w:t>Main Success Scenario:</w:t>
            </w:r>
          </w:p>
        </w:tc>
      </w:tr>
      <w:tr w:rsidR="00E637A0" w:rsidRPr="00E637A0" w14:paraId="5A2F1578"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CE8B99A" w14:textId="77777777" w:rsidR="00E637A0" w:rsidRPr="00E637A0" w:rsidRDefault="00E637A0" w:rsidP="007D05C2">
            <w:pPr>
              <w:framePr w:wrap="around"/>
            </w:pPr>
            <w:r w:rsidRPr="00E637A0">
              <w:lastRenderedPageBreak/>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72522EF" w14:textId="77777777" w:rsidR="00E637A0" w:rsidRPr="00E637A0" w:rsidRDefault="00E637A0" w:rsidP="007D05C2">
            <w:pPr>
              <w:framePr w:wrap="around"/>
            </w:pPr>
            <w:r w:rsidRPr="00E637A0">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6BA0A6E" w14:textId="77777777" w:rsidR="00E637A0" w:rsidRPr="00E637A0" w:rsidRDefault="00E637A0" w:rsidP="007D05C2">
            <w:pPr>
              <w:framePr w:wrap="around"/>
            </w:pPr>
            <w:r w:rsidRPr="00E637A0">
              <w:t>System Response</w:t>
            </w:r>
          </w:p>
        </w:tc>
      </w:tr>
      <w:tr w:rsidR="00E637A0" w:rsidRPr="00E637A0" w14:paraId="02998E64"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B579201" w14:textId="77777777" w:rsidR="00E637A0" w:rsidRPr="00E637A0" w:rsidRDefault="00E637A0" w:rsidP="007D05C2">
            <w:pPr>
              <w:framePr w:wrap="around"/>
            </w:pPr>
            <w:r w:rsidRPr="00E637A0">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9892267" w14:textId="77777777" w:rsidR="00E637A0" w:rsidRPr="00E637A0" w:rsidRDefault="00E637A0" w:rsidP="007D05C2">
            <w:pPr>
              <w:framePr w:wrap="around"/>
            </w:pPr>
            <w:r w:rsidRPr="00E637A0">
              <w:t>Customer login to the app</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CF9B4CB" w14:textId="77777777" w:rsidR="00E637A0" w:rsidRPr="00E637A0" w:rsidRDefault="00E637A0" w:rsidP="007D05C2">
            <w:pPr>
              <w:framePr w:wrap="around"/>
            </w:pPr>
            <w:r w:rsidRPr="00E637A0">
              <w:t>The system will return 2 cases:</w:t>
            </w:r>
            <w:r w:rsidRPr="00E637A0">
              <w:br/>
              <w:t>-Show the main screen</w:t>
            </w:r>
            <w:r w:rsidRPr="00E637A0">
              <w:br/>
              <w:t>-Show login fail message</w:t>
            </w:r>
          </w:p>
        </w:tc>
      </w:tr>
      <w:tr w:rsidR="00E637A0" w:rsidRPr="00E637A0" w14:paraId="3E243183"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7F8401C" w14:textId="77777777" w:rsidR="00E637A0" w:rsidRPr="00E637A0" w:rsidRDefault="00E637A0" w:rsidP="007D05C2">
            <w:pPr>
              <w:framePr w:wrap="around"/>
            </w:pPr>
            <w:r w:rsidRPr="00E637A0">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9C04B56" w14:textId="77777777" w:rsidR="00E637A0" w:rsidRPr="00E637A0" w:rsidRDefault="00E637A0" w:rsidP="007D05C2">
            <w:pPr>
              <w:framePr w:wrap="around"/>
            </w:pPr>
            <w:r w:rsidRPr="00E637A0">
              <w:t>Customer Click on the categories about repairer</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11718EF" w14:textId="77777777" w:rsidR="00E637A0" w:rsidRPr="00E637A0" w:rsidRDefault="00E637A0" w:rsidP="007D05C2">
            <w:pPr>
              <w:framePr w:wrap="around"/>
            </w:pPr>
            <w:r w:rsidRPr="00E637A0">
              <w:t>The system will return 2 cases:</w:t>
            </w:r>
            <w:r w:rsidRPr="00E637A0">
              <w:br/>
              <w:t>-Show the list of categories about repairer</w:t>
            </w:r>
            <w:r w:rsidRPr="00E637A0">
              <w:br/>
              <w:t>- Show error message</w:t>
            </w:r>
          </w:p>
        </w:tc>
      </w:tr>
      <w:tr w:rsidR="00E637A0" w:rsidRPr="00E637A0" w14:paraId="1DD35F6E"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D8C3A45" w14:textId="77777777" w:rsidR="00E637A0" w:rsidRPr="00E637A0" w:rsidRDefault="00E637A0" w:rsidP="007D05C2">
            <w:pPr>
              <w:framePr w:wrap="around"/>
            </w:pPr>
            <w:r w:rsidRPr="00E637A0">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7A42E13" w14:textId="77777777" w:rsidR="00E637A0" w:rsidRPr="00E637A0" w:rsidRDefault="00E637A0" w:rsidP="007D05C2">
            <w:pPr>
              <w:framePr w:wrap="around"/>
            </w:pPr>
            <w:r w:rsidRPr="00E637A0">
              <w:t>Customer enters filed about address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08873E8" w14:textId="77777777" w:rsidR="00E637A0" w:rsidRPr="00E637A0" w:rsidRDefault="00E637A0" w:rsidP="007D05C2">
            <w:pPr>
              <w:framePr w:wrap="around"/>
            </w:pPr>
            <w:r w:rsidRPr="00E637A0">
              <w:t>The system will return 2 cases:</w:t>
            </w:r>
            <w:r w:rsidRPr="00E637A0">
              <w:br/>
              <w:t>-Show the successful message</w:t>
            </w:r>
            <w:r w:rsidRPr="00E637A0">
              <w:br/>
              <w:t>-Show login fail message</w:t>
            </w:r>
          </w:p>
        </w:tc>
      </w:tr>
      <w:tr w:rsidR="00E637A0" w:rsidRPr="00E637A0" w14:paraId="2B3965F7"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100B1C3" w14:textId="77777777" w:rsidR="00E637A0" w:rsidRPr="00E637A0" w:rsidRDefault="00E637A0" w:rsidP="007D05C2">
            <w:pPr>
              <w:framePr w:wrap="around"/>
            </w:pPr>
            <w:r w:rsidRPr="00E637A0">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B06586" w14:textId="77777777" w:rsidR="00E637A0" w:rsidRPr="00E637A0" w:rsidRDefault="00E637A0" w:rsidP="007D05C2">
            <w:pPr>
              <w:framePr w:wrap="around"/>
            </w:pPr>
            <w:r w:rsidRPr="00E637A0">
              <w:t>Customer click on the repairer they like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4339DCB" w14:textId="77777777" w:rsidR="00E637A0" w:rsidRPr="00E637A0" w:rsidRDefault="00E637A0" w:rsidP="007D05C2">
            <w:pPr>
              <w:framePr w:wrap="around"/>
            </w:pPr>
            <w:r w:rsidRPr="00E637A0">
              <w:t>The system will return 2 cases:</w:t>
            </w:r>
            <w:r w:rsidRPr="00E637A0">
              <w:br/>
              <w:t>-Show payment request message</w:t>
            </w:r>
            <w:r w:rsidRPr="00E637A0">
              <w:br/>
              <w:t>-Show login fail message</w:t>
            </w:r>
          </w:p>
        </w:tc>
      </w:tr>
      <w:tr w:rsidR="00E637A0" w:rsidRPr="00E637A0" w14:paraId="3A824C49"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40979D0" w14:textId="77777777" w:rsidR="00E637A0" w:rsidRPr="00E637A0" w:rsidRDefault="00E637A0" w:rsidP="007D05C2">
            <w:pPr>
              <w:framePr w:wrap="around"/>
            </w:pPr>
            <w:r w:rsidRPr="00E637A0">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A930C8A" w14:textId="77777777" w:rsidR="00E637A0" w:rsidRPr="00E637A0" w:rsidRDefault="00E637A0" w:rsidP="007D05C2">
            <w:pPr>
              <w:framePr w:wrap="around"/>
            </w:pPr>
            <w:r w:rsidRPr="00E637A0">
              <w:t>Customer choose on payment type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54B3CB" w14:textId="77777777" w:rsidR="00E637A0" w:rsidRPr="00E637A0" w:rsidRDefault="00E637A0" w:rsidP="007D05C2">
            <w:pPr>
              <w:framePr w:wrap="around"/>
            </w:pPr>
            <w:r w:rsidRPr="00E637A0">
              <w:t>The system will return 2 cases:</w:t>
            </w:r>
            <w:r w:rsidRPr="00E637A0">
              <w:br/>
              <w:t>-Show the successful message</w:t>
            </w:r>
            <w:r w:rsidRPr="00E637A0">
              <w:br/>
              <w:t>-Show login fail message</w:t>
            </w:r>
          </w:p>
        </w:tc>
      </w:tr>
      <w:tr w:rsidR="00E637A0" w:rsidRPr="00E637A0" w14:paraId="517DC515"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3B568AF" w14:textId="77777777" w:rsidR="00E637A0" w:rsidRPr="00E637A0" w:rsidRDefault="00E637A0" w:rsidP="007D05C2">
            <w:pPr>
              <w:framePr w:wrap="around"/>
            </w:pPr>
            <w:r w:rsidRPr="00E637A0">
              <w:t>Alternative Scenario:</w:t>
            </w:r>
          </w:p>
        </w:tc>
      </w:tr>
      <w:tr w:rsidR="00E637A0" w:rsidRPr="00E637A0" w14:paraId="26616247"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0FEA9B8" w14:textId="77777777" w:rsidR="00E637A0" w:rsidRPr="00E637A0" w:rsidRDefault="00E637A0" w:rsidP="007D05C2">
            <w:pPr>
              <w:framePr w:wrap="around"/>
            </w:pPr>
            <w:r w:rsidRPr="00E637A0">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4C1D1AF" w14:textId="77777777" w:rsidR="00E637A0" w:rsidRPr="00E637A0" w:rsidRDefault="00E637A0" w:rsidP="007D05C2">
            <w:pPr>
              <w:framePr w:wrap="around"/>
            </w:pPr>
            <w:r w:rsidRPr="00E637A0">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A95F83F" w14:textId="77777777" w:rsidR="00E637A0" w:rsidRPr="00E637A0" w:rsidRDefault="00E637A0" w:rsidP="007D05C2">
            <w:pPr>
              <w:framePr w:wrap="around"/>
            </w:pPr>
            <w:r w:rsidRPr="00E637A0">
              <w:t>System Response</w:t>
            </w:r>
          </w:p>
        </w:tc>
      </w:tr>
      <w:tr w:rsidR="00E637A0" w:rsidRPr="00E637A0" w14:paraId="2109BDD7"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040C06" w14:textId="77777777" w:rsidR="00E637A0" w:rsidRPr="00E637A0" w:rsidRDefault="00E637A0" w:rsidP="007D05C2">
            <w:pPr>
              <w:framePr w:wrap="around"/>
            </w:pPr>
            <w:r w:rsidRPr="00E637A0">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34DE792" w14:textId="77777777" w:rsidR="00E637A0" w:rsidRPr="00E637A0" w:rsidRDefault="00E637A0" w:rsidP="007D05C2">
            <w:pPr>
              <w:framePr w:wrap="around"/>
            </w:pPr>
            <w:r w:rsidRPr="00E637A0">
              <w:t>Customer are not logged in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EB99805" w14:textId="77777777" w:rsidR="00E637A0" w:rsidRPr="00E637A0" w:rsidRDefault="00E637A0" w:rsidP="007D05C2">
            <w:pPr>
              <w:framePr w:wrap="around"/>
            </w:pPr>
            <w:r w:rsidRPr="00E637A0">
              <w:t>The System can’t let customer to book repairer</w:t>
            </w:r>
          </w:p>
        </w:tc>
      </w:tr>
      <w:tr w:rsidR="00E637A0" w:rsidRPr="00E637A0" w14:paraId="4AEAC9B3"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DC49DEA" w14:textId="77777777" w:rsidR="00E637A0" w:rsidRPr="00E637A0" w:rsidRDefault="00E637A0" w:rsidP="007D05C2">
            <w:pPr>
              <w:framePr w:wrap="around"/>
            </w:pPr>
            <w:r w:rsidRPr="00E637A0">
              <w:t>Exceptions:</w:t>
            </w:r>
          </w:p>
        </w:tc>
      </w:tr>
      <w:tr w:rsidR="00E637A0" w:rsidRPr="00E637A0" w14:paraId="4A5543ED"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C48B640" w14:textId="77777777" w:rsidR="00E637A0" w:rsidRPr="00E637A0" w:rsidRDefault="00E637A0" w:rsidP="007D05C2">
            <w:pPr>
              <w:framePr w:wrap="around"/>
            </w:pPr>
            <w:r w:rsidRPr="00E637A0">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C848BB7" w14:textId="77777777" w:rsidR="00E637A0" w:rsidRPr="00E637A0" w:rsidRDefault="00E637A0" w:rsidP="007D05C2">
            <w:pPr>
              <w:framePr w:wrap="around"/>
            </w:pPr>
            <w:r w:rsidRPr="00E637A0">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3F0DCDA" w14:textId="77777777" w:rsidR="00E637A0" w:rsidRPr="00E637A0" w:rsidRDefault="00E637A0" w:rsidP="007D05C2">
            <w:pPr>
              <w:framePr w:wrap="around"/>
            </w:pPr>
            <w:r w:rsidRPr="00E637A0">
              <w:t>System Response</w:t>
            </w:r>
          </w:p>
        </w:tc>
      </w:tr>
      <w:tr w:rsidR="00E637A0" w:rsidRPr="00E637A0" w14:paraId="17F5C210"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41BC5CC" w14:textId="77777777" w:rsidR="00E637A0" w:rsidRPr="00E637A0" w:rsidRDefault="00E637A0" w:rsidP="007D05C2">
            <w:pPr>
              <w:framePr w:wrap="around"/>
            </w:pPr>
            <w:r w:rsidRPr="00E637A0">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87FEFC2" w14:textId="77777777" w:rsidR="00E637A0" w:rsidRPr="00E637A0" w:rsidRDefault="00E637A0"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1DDEB5" w14:textId="77777777" w:rsidR="00E637A0" w:rsidRPr="00E637A0" w:rsidRDefault="00E637A0" w:rsidP="007D05C2">
            <w:pPr>
              <w:framePr w:wrap="around"/>
            </w:pPr>
            <w:r w:rsidRPr="00E637A0">
              <w:t>System show message the "System is busy" when the internet is lost</w:t>
            </w:r>
          </w:p>
        </w:tc>
      </w:tr>
      <w:tr w:rsidR="00E637A0" w:rsidRPr="00E637A0" w14:paraId="6B14BF87"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A22A067" w14:textId="77777777" w:rsidR="00E637A0" w:rsidRPr="00E637A0" w:rsidRDefault="00E637A0" w:rsidP="007D05C2">
            <w:pPr>
              <w:framePr w:wrap="around"/>
            </w:pPr>
            <w:r w:rsidRPr="00E637A0">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D7058ED" w14:textId="77777777" w:rsidR="00E637A0" w:rsidRPr="00E637A0" w:rsidRDefault="00E637A0" w:rsidP="007D05C2">
            <w:pPr>
              <w:framePr w:wrap="around"/>
            </w:pPr>
            <w:r w:rsidRPr="00E637A0">
              <w:t>If payment failed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A1036D7" w14:textId="77777777" w:rsidR="00E637A0" w:rsidRPr="00E637A0" w:rsidRDefault="00E637A0" w:rsidP="007D05C2">
            <w:pPr>
              <w:framePr w:wrap="around"/>
            </w:pPr>
            <w:r w:rsidRPr="00E637A0">
              <w:t>Show message to notify user that payment failed and the renew request has been aborted</w:t>
            </w:r>
          </w:p>
        </w:tc>
      </w:tr>
      <w:tr w:rsidR="00E637A0" w:rsidRPr="00E637A0" w14:paraId="47BC654A"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6048DB0" w14:textId="72C948B4" w:rsidR="00E637A0" w:rsidRPr="00E637A0" w:rsidRDefault="00E637A0" w:rsidP="007D05C2">
            <w:pPr>
              <w:framePr w:wrap="around"/>
            </w:pPr>
            <w:r w:rsidRPr="00E637A0">
              <w:t>Relationships: View the repairer's info</w:t>
            </w:r>
            <w:r>
              <w:t>r</w:t>
            </w:r>
            <w:r w:rsidRPr="00E637A0">
              <w:t>mation, View the repair service information, Cancel Booking</w:t>
            </w:r>
            <w:r w:rsidR="00EB7EAC">
              <w:t>, Report problem</w:t>
            </w:r>
            <w:r w:rsidRPr="00E637A0">
              <w:br/>
            </w:r>
            <w:r w:rsidRPr="00E637A0">
              <w:br/>
              <w:t xml:space="preserve">Business Rules: </w:t>
            </w:r>
            <w:r w:rsidRPr="00E637A0">
              <w:br/>
              <w:t>-This function is only for customer</w:t>
            </w:r>
            <w:r w:rsidRPr="00E637A0">
              <w:br/>
              <w:t>- User must be login to app to use this function</w:t>
            </w:r>
            <w:r w:rsidRPr="00E637A0">
              <w:br/>
              <w:t>-The bill detail will save to the database</w:t>
            </w:r>
            <w:r w:rsidRPr="00E637A0">
              <w:br/>
              <w:t>- Booking date must not be earlier than the current date.</w:t>
            </w:r>
          </w:p>
        </w:tc>
      </w:tr>
    </w:tbl>
    <w:p w14:paraId="4C08FBD4" w14:textId="3EA4A5BE" w:rsidR="00E637A0" w:rsidRDefault="00E637A0" w:rsidP="007D05C2">
      <w:pPr>
        <w:framePr w:wrap="around"/>
      </w:pPr>
    </w:p>
    <w:p w14:paraId="4D775013" w14:textId="7547D1E0" w:rsidR="00E637A0" w:rsidRDefault="00E637A0" w:rsidP="007D05C2">
      <w:pPr>
        <w:framePr w:wrap="around"/>
      </w:pPr>
    </w:p>
    <w:p w14:paraId="5F4B6A92" w14:textId="00EEAE82" w:rsidR="00E637A0" w:rsidRDefault="00E637A0" w:rsidP="007D05C2">
      <w:pPr>
        <w:framePr w:wrap="around"/>
      </w:pPr>
    </w:p>
    <w:p w14:paraId="5FA951BE" w14:textId="3AD15C1B" w:rsidR="00E637A0" w:rsidRDefault="00E637A0" w:rsidP="007D05C2">
      <w:pPr>
        <w:framePr w:wrap="around"/>
      </w:pPr>
    </w:p>
    <w:p w14:paraId="081C3EFD" w14:textId="5774B7D9" w:rsidR="00CE2033" w:rsidRDefault="00CE2033" w:rsidP="007D05C2">
      <w:pPr>
        <w:pStyle w:val="Heading2"/>
        <w:framePr w:wrap="around"/>
      </w:pPr>
      <w:r>
        <w:t xml:space="preserve"> </w:t>
      </w:r>
      <w:bookmarkStart w:id="53" w:name="_Toc66865332"/>
      <w:r>
        <w:t>View the specific order</w:t>
      </w:r>
      <w:bookmarkEnd w:id="53"/>
    </w:p>
    <w:p w14:paraId="33BDF339" w14:textId="70010813" w:rsidR="00CE2033" w:rsidRPr="00CE2033" w:rsidRDefault="00CE2033" w:rsidP="007D05C2">
      <w:pPr>
        <w:framePr w:wrap="around"/>
      </w:pPr>
    </w:p>
    <w:p w14:paraId="0CC74271" w14:textId="1565F02F" w:rsidR="00E637A0" w:rsidRDefault="00E637A0" w:rsidP="007D05C2">
      <w:pPr>
        <w:framePr w:wrap="around"/>
      </w:pPr>
    </w:p>
    <w:p w14:paraId="4285FEB0" w14:textId="4E56D87E" w:rsidR="00CE2033" w:rsidRPr="00CE2033" w:rsidRDefault="00CE2033" w:rsidP="007D05C2">
      <w:pPr>
        <w:framePr w:wrap="around"/>
      </w:pPr>
    </w:p>
    <w:p w14:paraId="7732C916" w14:textId="729FBFAE" w:rsidR="00CE2033" w:rsidRPr="00CE2033" w:rsidRDefault="00144FF1" w:rsidP="007D05C2">
      <w:pPr>
        <w:framePr w:wrap="around"/>
      </w:pPr>
      <w:r w:rsidRPr="00144FF1">
        <w:rPr>
          <w:noProof/>
        </w:rPr>
        <w:drawing>
          <wp:anchor distT="0" distB="0" distL="114300" distR="114300" simplePos="0" relativeHeight="251679744" behindDoc="1" locked="0" layoutInCell="1" allowOverlap="1" wp14:anchorId="128945B2" wp14:editId="515511E8">
            <wp:simplePos x="0" y="0"/>
            <wp:positionH relativeFrom="margin">
              <wp:posOffset>297180</wp:posOffset>
            </wp:positionH>
            <wp:positionV relativeFrom="paragraph">
              <wp:posOffset>8255</wp:posOffset>
            </wp:positionV>
            <wp:extent cx="4747260" cy="2651760"/>
            <wp:effectExtent l="0" t="0" r="0" b="0"/>
            <wp:wrapTight wrapText="bothSides">
              <wp:wrapPolygon edited="0">
                <wp:start x="0" y="0"/>
                <wp:lineTo x="0" y="21414"/>
                <wp:lineTo x="21496" y="21414"/>
                <wp:lineTo x="2149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47260" cy="2651760"/>
                    </a:xfrm>
                    <a:prstGeom prst="rect">
                      <a:avLst/>
                    </a:prstGeom>
                  </pic:spPr>
                </pic:pic>
              </a:graphicData>
            </a:graphic>
            <wp14:sizeRelH relativeFrom="margin">
              <wp14:pctWidth>0</wp14:pctWidth>
            </wp14:sizeRelH>
            <wp14:sizeRelV relativeFrom="margin">
              <wp14:pctHeight>0</wp14:pctHeight>
            </wp14:sizeRelV>
          </wp:anchor>
        </w:drawing>
      </w:r>
    </w:p>
    <w:p w14:paraId="688C9153" w14:textId="73B00779" w:rsidR="00CE2033" w:rsidRPr="00CE2033" w:rsidRDefault="00CE2033" w:rsidP="007D05C2">
      <w:pPr>
        <w:framePr w:wrap="around"/>
      </w:pPr>
    </w:p>
    <w:p w14:paraId="431BA37E" w14:textId="165C0067" w:rsidR="00CE2033" w:rsidRPr="00CE2033" w:rsidRDefault="00CE2033" w:rsidP="007D05C2">
      <w:pPr>
        <w:framePr w:wrap="around"/>
      </w:pPr>
    </w:p>
    <w:p w14:paraId="62882AE9" w14:textId="1CE30F07" w:rsidR="00CE2033" w:rsidRPr="00CE2033" w:rsidRDefault="00CE2033" w:rsidP="007D05C2">
      <w:pPr>
        <w:framePr w:wrap="around"/>
      </w:pPr>
    </w:p>
    <w:p w14:paraId="4DC445FA" w14:textId="7DBD57C4" w:rsidR="00CE2033" w:rsidRPr="00CE2033" w:rsidRDefault="00CE2033" w:rsidP="007D05C2">
      <w:pPr>
        <w:framePr w:wrap="around"/>
      </w:pPr>
    </w:p>
    <w:p w14:paraId="63DCF323" w14:textId="2E686626" w:rsidR="00CE2033" w:rsidRPr="00CE2033" w:rsidRDefault="00CE2033" w:rsidP="007D05C2">
      <w:pPr>
        <w:framePr w:wrap="around"/>
      </w:pPr>
    </w:p>
    <w:p w14:paraId="762390E0" w14:textId="4D79CFBE" w:rsidR="00CE2033" w:rsidRPr="00CE2033" w:rsidRDefault="00CE2033" w:rsidP="007D05C2">
      <w:pPr>
        <w:framePr w:wrap="around"/>
      </w:pPr>
    </w:p>
    <w:p w14:paraId="55239B4A" w14:textId="52095BF8" w:rsidR="00CE2033" w:rsidRPr="00CE2033" w:rsidRDefault="00CE2033" w:rsidP="007D05C2">
      <w:pPr>
        <w:framePr w:wrap="around"/>
      </w:pPr>
    </w:p>
    <w:p w14:paraId="4C1A1D1F" w14:textId="20DC1AE9" w:rsidR="00CE2033" w:rsidRPr="00CE2033" w:rsidRDefault="00CE2033" w:rsidP="007D05C2">
      <w:pPr>
        <w:framePr w:wrap="around"/>
      </w:pPr>
    </w:p>
    <w:p w14:paraId="37011EA8" w14:textId="4101EDD8" w:rsidR="00CE2033" w:rsidRPr="00CE2033" w:rsidRDefault="00CE2033" w:rsidP="007D05C2">
      <w:pPr>
        <w:framePr w:wrap="around"/>
      </w:pPr>
    </w:p>
    <w:p w14:paraId="020E5702" w14:textId="7B2C8B8A" w:rsidR="00CE2033" w:rsidRPr="00CE2033" w:rsidRDefault="00CE2033" w:rsidP="007D05C2">
      <w:pPr>
        <w:framePr w:wrap="around"/>
      </w:pPr>
    </w:p>
    <w:p w14:paraId="76F22697" w14:textId="42BF708E" w:rsidR="00CE2033" w:rsidRPr="00CE2033" w:rsidRDefault="00CE2033" w:rsidP="007D05C2">
      <w:pPr>
        <w:framePr w:wrap="around"/>
      </w:pPr>
    </w:p>
    <w:p w14:paraId="454DE19C" w14:textId="57D4F855" w:rsidR="00CE2033" w:rsidRPr="00CE2033" w:rsidRDefault="00CE2033" w:rsidP="007D05C2">
      <w:pPr>
        <w:framePr w:wrap="around"/>
      </w:pPr>
    </w:p>
    <w:p w14:paraId="2047CCD7" w14:textId="7D8A2686" w:rsidR="00CE2033" w:rsidRPr="00CE2033" w:rsidRDefault="00CE2033" w:rsidP="007D05C2">
      <w:pPr>
        <w:framePr w:wrap="around"/>
      </w:pPr>
    </w:p>
    <w:p w14:paraId="37F4DB64" w14:textId="479156C8" w:rsidR="00CE2033" w:rsidRPr="00CE2033" w:rsidRDefault="00CE2033" w:rsidP="007D05C2">
      <w:pPr>
        <w:framePr w:wrap="around"/>
      </w:pPr>
    </w:p>
    <w:p w14:paraId="2DBB0D20" w14:textId="7BF34FA0" w:rsidR="00CE2033" w:rsidRPr="00CE2033" w:rsidRDefault="00CE2033" w:rsidP="007D05C2">
      <w:pPr>
        <w:framePr w:wrap="around"/>
      </w:pPr>
    </w:p>
    <w:p w14:paraId="4042A682" w14:textId="57FAACF4" w:rsidR="00CE2033" w:rsidRPr="00CE2033" w:rsidRDefault="00CE2033" w:rsidP="007D05C2">
      <w:pPr>
        <w:framePr w:wrap="around"/>
      </w:pPr>
    </w:p>
    <w:p w14:paraId="46CA03C7" w14:textId="4EFFBBCA" w:rsidR="00CE2033" w:rsidRPr="00CE2033" w:rsidRDefault="00CE2033" w:rsidP="007D05C2">
      <w:pPr>
        <w:framePr w:wrap="around"/>
      </w:pPr>
    </w:p>
    <w:p w14:paraId="43D40DB3" w14:textId="391E5349" w:rsidR="00CE2033" w:rsidRPr="00CE2033" w:rsidRDefault="00CE2033" w:rsidP="007D05C2">
      <w:pPr>
        <w:framePr w:wrap="around"/>
      </w:pPr>
    </w:p>
    <w:p w14:paraId="5B6DE764" w14:textId="2252D94C" w:rsidR="00CE2033" w:rsidRPr="00CE2033" w:rsidRDefault="00CE2033" w:rsidP="007D05C2">
      <w:pPr>
        <w:framePr w:wrap="around"/>
      </w:pPr>
    </w:p>
    <w:p w14:paraId="5F66F6A6" w14:textId="0C11276F" w:rsidR="00CE2033" w:rsidRDefault="00CE2033" w:rsidP="007D05C2">
      <w:pPr>
        <w:framePr w:wrap="around"/>
      </w:pPr>
    </w:p>
    <w:p w14:paraId="09227ABC" w14:textId="324B872E" w:rsidR="00CE2033" w:rsidRDefault="00CE2033" w:rsidP="007D05C2">
      <w:pPr>
        <w:framePr w:wrap="around"/>
      </w:pPr>
    </w:p>
    <w:p w14:paraId="06B456B0" w14:textId="77777777" w:rsidR="00CE2033" w:rsidRPr="00CE2033" w:rsidRDefault="00CE2033" w:rsidP="007D05C2">
      <w:pPr>
        <w:framePr w:wrap="around"/>
      </w:pPr>
      <w:r>
        <w:tab/>
      </w:r>
    </w:p>
    <w:tbl>
      <w:tblPr>
        <w:tblW w:w="8984" w:type="dxa"/>
        <w:tblCellMar>
          <w:left w:w="0" w:type="dxa"/>
          <w:right w:w="0" w:type="dxa"/>
        </w:tblCellMar>
        <w:tblLook w:val="04A0" w:firstRow="1" w:lastRow="0" w:firstColumn="1" w:lastColumn="0" w:noHBand="0" w:noVBand="1"/>
      </w:tblPr>
      <w:tblGrid>
        <w:gridCol w:w="1323"/>
        <w:gridCol w:w="3154"/>
        <w:gridCol w:w="2896"/>
        <w:gridCol w:w="1590"/>
        <w:gridCol w:w="21"/>
      </w:tblGrid>
      <w:tr w:rsidR="00CE2033" w:rsidRPr="00CE2033" w14:paraId="54DD30B3" w14:textId="77777777" w:rsidTr="007A66E2">
        <w:trPr>
          <w:gridAfter w:val="1"/>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F6E486C" w14:textId="4FB63317" w:rsidR="00CE2033" w:rsidRPr="00CE2033" w:rsidRDefault="00CE2033" w:rsidP="007D05C2">
            <w:pPr>
              <w:framePr w:wrap="around"/>
            </w:pPr>
            <w:r w:rsidRPr="00CE2033">
              <w:t>USE-UC01</w:t>
            </w:r>
            <w:r>
              <w:t>7</w:t>
            </w:r>
          </w:p>
        </w:tc>
      </w:tr>
      <w:tr w:rsidR="00CE2033" w:rsidRPr="00CE2033" w14:paraId="22170910" w14:textId="77777777" w:rsidTr="007A66E2">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4A21839" w14:textId="77777777" w:rsidR="00CE2033" w:rsidRPr="00CE2033" w:rsidRDefault="00CE2033" w:rsidP="007D05C2">
            <w:pPr>
              <w:framePr w:wrap="around"/>
            </w:pPr>
            <w:r w:rsidRPr="00CE2033">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9880A57" w14:textId="0039AB25" w:rsidR="00CE2033" w:rsidRPr="00CE2033" w:rsidRDefault="00CE2033" w:rsidP="007D05C2">
            <w:pPr>
              <w:framePr w:wrap="around"/>
            </w:pPr>
            <w:r w:rsidRPr="00CE2033">
              <w:t>UC01</w:t>
            </w:r>
            <w: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30177F6" w14:textId="77777777" w:rsidR="00CE2033" w:rsidRPr="00CE2033" w:rsidRDefault="00CE2033" w:rsidP="007D05C2">
            <w:pPr>
              <w:framePr w:wrap="around"/>
            </w:pPr>
            <w:r w:rsidRPr="00CE2033">
              <w:t>Use Case Version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3CF5D" w14:textId="77777777" w:rsidR="00CE2033" w:rsidRPr="00CE2033" w:rsidRDefault="00CE2033" w:rsidP="007D05C2">
            <w:pPr>
              <w:framePr w:wrap="around"/>
            </w:pPr>
            <w:r w:rsidRPr="00CE2033">
              <w:t>1</w:t>
            </w:r>
          </w:p>
        </w:tc>
      </w:tr>
      <w:tr w:rsidR="00CE2033" w:rsidRPr="00CE2033" w14:paraId="51592C62" w14:textId="77777777" w:rsidTr="007A66E2">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8C38254" w14:textId="77777777" w:rsidR="00CE2033" w:rsidRPr="00CE2033" w:rsidRDefault="00CE2033" w:rsidP="007D05C2">
            <w:pPr>
              <w:framePr w:wrap="around"/>
            </w:pPr>
            <w:r w:rsidRPr="00CE2033">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2F6BB05A" w14:textId="77777777" w:rsidR="00CE2033" w:rsidRPr="00CE2033" w:rsidRDefault="00CE2033" w:rsidP="007D05C2">
            <w:pPr>
              <w:framePr w:wrap="around"/>
            </w:pPr>
            <w:r w:rsidRPr="00CE2033">
              <w:t>View the specific order</w:t>
            </w:r>
          </w:p>
        </w:tc>
      </w:tr>
      <w:tr w:rsidR="00CE2033" w:rsidRPr="00CE2033" w14:paraId="3BE84D83" w14:textId="77777777" w:rsidTr="007A66E2">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5089493" w14:textId="77777777" w:rsidR="00CE2033" w:rsidRPr="00CE2033" w:rsidRDefault="00CE2033" w:rsidP="007D05C2">
            <w:pPr>
              <w:framePr w:wrap="around"/>
            </w:pPr>
            <w:r w:rsidRPr="00CE2033">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538B79A" w14:textId="77777777" w:rsidR="00CE2033" w:rsidRPr="00CE2033" w:rsidRDefault="00CE2033" w:rsidP="007D05C2">
            <w:pPr>
              <w:framePr w:wrap="around"/>
            </w:pPr>
            <w:proofErr w:type="spellStart"/>
            <w:r w:rsidRPr="00CE2033">
              <w:t>ThiLK</w:t>
            </w:r>
            <w:proofErr w:type="spellEnd"/>
          </w:p>
        </w:tc>
      </w:tr>
      <w:tr w:rsidR="00CE2033" w:rsidRPr="00CE2033" w14:paraId="50AF7124" w14:textId="77777777" w:rsidTr="007A66E2">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59F267C4" w14:textId="77777777" w:rsidR="00CE2033" w:rsidRPr="00CE2033" w:rsidRDefault="00CE2033" w:rsidP="007D05C2">
            <w:pPr>
              <w:framePr w:wrap="around"/>
            </w:pPr>
            <w:r w:rsidRPr="00CE2033">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383A77D" w14:textId="77777777" w:rsidR="00CE2033" w:rsidRPr="00CE2033" w:rsidRDefault="00CE2033" w:rsidP="007D05C2">
            <w:pPr>
              <w:framePr w:wrap="around"/>
            </w:pPr>
            <w:r w:rsidRPr="00CE2033">
              <w:t>15/01/2021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2CBD45B8" w14:textId="77777777" w:rsidR="00CE2033" w:rsidRPr="00CE2033" w:rsidRDefault="00CE2033" w:rsidP="007D05C2">
            <w:pPr>
              <w:framePr w:wrap="around"/>
            </w:pPr>
            <w:r w:rsidRPr="00CE2033">
              <w:t>Priority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87F7A" w14:textId="77777777" w:rsidR="00CE2033" w:rsidRPr="00CE2033" w:rsidRDefault="00CE2033" w:rsidP="007D05C2">
            <w:pPr>
              <w:framePr w:wrap="around"/>
            </w:pPr>
            <w:r w:rsidRPr="00CE2033">
              <w:t>Normal</w:t>
            </w:r>
          </w:p>
        </w:tc>
      </w:tr>
      <w:tr w:rsidR="00CE2033" w:rsidRPr="00CE2033" w14:paraId="5792ACA0"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5945BCD" w14:textId="77777777" w:rsidR="00CE2033" w:rsidRPr="00CE2033" w:rsidRDefault="00CE2033" w:rsidP="007D05C2">
            <w:pPr>
              <w:framePr w:wrap="around"/>
            </w:pPr>
            <w:r w:rsidRPr="00CE2033">
              <w:t>Actor:</w:t>
            </w:r>
          </w:p>
        </w:tc>
      </w:tr>
      <w:tr w:rsidR="00CE2033" w:rsidRPr="00CE2033" w14:paraId="4F4B79EB"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30F5585B" w14:textId="77777777" w:rsidR="00CE2033" w:rsidRPr="00CE2033" w:rsidRDefault="00CE2033" w:rsidP="007D05C2">
            <w:pPr>
              <w:framePr w:wrap="around"/>
            </w:pPr>
            <w:r w:rsidRPr="00CE2033">
              <w:t>-Repairer</w:t>
            </w:r>
          </w:p>
        </w:tc>
      </w:tr>
      <w:tr w:rsidR="00CE2033" w:rsidRPr="00CE2033" w14:paraId="5F68DA22"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1D910490" w14:textId="77777777" w:rsidR="00CE2033" w:rsidRPr="00CE2033" w:rsidRDefault="00CE2033" w:rsidP="007D05C2">
            <w:pPr>
              <w:framePr w:wrap="around"/>
            </w:pPr>
            <w:r w:rsidRPr="00CE2033">
              <w:t>Summary:</w:t>
            </w:r>
          </w:p>
        </w:tc>
      </w:tr>
      <w:tr w:rsidR="00CE2033" w:rsidRPr="00CE2033" w14:paraId="14CFA632"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548531AD" w14:textId="77777777" w:rsidR="00CE2033" w:rsidRPr="00CE2033" w:rsidRDefault="00CE2033" w:rsidP="007D05C2">
            <w:pPr>
              <w:framePr w:wrap="around"/>
            </w:pPr>
            <w:r w:rsidRPr="00CE2033">
              <w:t>-Help repairer to view the specific order</w:t>
            </w:r>
          </w:p>
        </w:tc>
      </w:tr>
      <w:tr w:rsidR="00CE2033" w:rsidRPr="00CE2033" w14:paraId="73189D0D"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D2798AA" w14:textId="77777777" w:rsidR="00CE2033" w:rsidRPr="00CE2033" w:rsidRDefault="00CE2033" w:rsidP="007D05C2">
            <w:pPr>
              <w:framePr w:wrap="around"/>
            </w:pPr>
            <w:r w:rsidRPr="00CE2033">
              <w:t>Goal:</w:t>
            </w:r>
          </w:p>
        </w:tc>
      </w:tr>
      <w:tr w:rsidR="00CE2033" w:rsidRPr="00CE2033" w14:paraId="55677D9A"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124E0020" w14:textId="77777777" w:rsidR="00CE2033" w:rsidRPr="00CE2033" w:rsidRDefault="00CE2033" w:rsidP="007D05C2">
            <w:pPr>
              <w:framePr w:wrap="around"/>
            </w:pPr>
            <w:r w:rsidRPr="00CE2033">
              <w:t>-Show the specific order to repairer</w:t>
            </w:r>
          </w:p>
        </w:tc>
      </w:tr>
      <w:tr w:rsidR="00CE2033" w:rsidRPr="00CE2033" w14:paraId="05D3447A"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E4A5CB3" w14:textId="77777777" w:rsidR="00CE2033" w:rsidRPr="00CE2033" w:rsidRDefault="00CE2033" w:rsidP="007D05C2">
            <w:pPr>
              <w:framePr w:wrap="around"/>
            </w:pPr>
            <w:r w:rsidRPr="00CE2033">
              <w:t>Triggers:</w:t>
            </w:r>
          </w:p>
        </w:tc>
      </w:tr>
      <w:tr w:rsidR="00CE2033" w:rsidRPr="00CE2033" w14:paraId="59A8956A"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14F6C321" w14:textId="77777777" w:rsidR="00CE2033" w:rsidRPr="00CE2033" w:rsidRDefault="00CE2033" w:rsidP="007D05C2">
            <w:pPr>
              <w:framePr w:wrap="around"/>
            </w:pPr>
            <w:r w:rsidRPr="00CE2033">
              <w:t>-Repairer login to the app</w:t>
            </w:r>
          </w:p>
        </w:tc>
      </w:tr>
      <w:tr w:rsidR="00CE2033" w:rsidRPr="00CE2033" w14:paraId="4062DEE6"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3378E7D6" w14:textId="77777777" w:rsidR="00CE2033" w:rsidRPr="00CE2033" w:rsidRDefault="00CE2033" w:rsidP="007D05C2">
            <w:pPr>
              <w:framePr w:wrap="around"/>
            </w:pPr>
            <w:r w:rsidRPr="00CE2033">
              <w:t>-Repairer click view the list of suggested orders</w:t>
            </w:r>
          </w:p>
        </w:tc>
      </w:tr>
      <w:tr w:rsidR="00CE2033" w:rsidRPr="00CE2033" w14:paraId="2E8DF2BA"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2C0DF572" w14:textId="77777777" w:rsidR="00CE2033" w:rsidRPr="00CE2033" w:rsidRDefault="00CE2033" w:rsidP="007D05C2">
            <w:pPr>
              <w:framePr w:wrap="around"/>
            </w:pPr>
            <w:r w:rsidRPr="00CE2033">
              <w:t>-Repairer choose the specific order</w:t>
            </w:r>
          </w:p>
        </w:tc>
      </w:tr>
      <w:tr w:rsidR="00CE2033" w:rsidRPr="00CE2033" w14:paraId="6A38D34C"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16A59B05" w14:textId="77777777" w:rsidR="00CE2033" w:rsidRPr="00CE2033" w:rsidRDefault="00CE2033" w:rsidP="007D05C2">
            <w:pPr>
              <w:framePr w:wrap="around"/>
            </w:pPr>
            <w:r w:rsidRPr="00CE2033">
              <w:t>Precondition:</w:t>
            </w:r>
          </w:p>
        </w:tc>
      </w:tr>
      <w:tr w:rsidR="00CE2033" w:rsidRPr="00CE2033" w14:paraId="593B5DF1"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210F0B90" w14:textId="77777777" w:rsidR="00CE2033" w:rsidRPr="00CE2033" w:rsidRDefault="00CE2033" w:rsidP="007D05C2">
            <w:pPr>
              <w:framePr w:wrap="around"/>
            </w:pPr>
            <w:r w:rsidRPr="00CE2033">
              <w:t>-User must be Repairer</w:t>
            </w:r>
          </w:p>
        </w:tc>
      </w:tr>
      <w:tr w:rsidR="00CE2033" w:rsidRPr="00CE2033" w14:paraId="065613B2"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558FBD18" w14:textId="77777777" w:rsidR="00CE2033" w:rsidRPr="00CE2033" w:rsidRDefault="00CE2033" w:rsidP="007D05C2">
            <w:pPr>
              <w:framePr w:wrap="around"/>
            </w:pPr>
            <w:r w:rsidRPr="00CE2033">
              <w:t>-The order has not been canceled by the system due to too long time</w:t>
            </w:r>
          </w:p>
        </w:tc>
      </w:tr>
      <w:tr w:rsidR="00CE2033" w:rsidRPr="00CE2033" w14:paraId="019854A3"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2F3E3C34" w14:textId="77777777" w:rsidR="00CE2033" w:rsidRPr="00CE2033" w:rsidRDefault="00CE2033" w:rsidP="007D05C2">
            <w:pPr>
              <w:framePr w:wrap="around"/>
            </w:pPr>
            <w:r w:rsidRPr="00CE2033">
              <w:t>Post Conditions:</w:t>
            </w:r>
          </w:p>
        </w:tc>
      </w:tr>
      <w:tr w:rsidR="00CE2033" w:rsidRPr="00CE2033" w14:paraId="5B1F01B3" w14:textId="77777777" w:rsidTr="007A66E2">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4BF3981A" w14:textId="77777777" w:rsidR="00CE2033" w:rsidRPr="00CE2033" w:rsidRDefault="00CE2033" w:rsidP="007D05C2">
            <w:pPr>
              <w:framePr w:wrap="around"/>
            </w:pPr>
            <w:r w:rsidRPr="00CE2033">
              <w:t>-Success: Repairer see the specific order</w:t>
            </w:r>
          </w:p>
        </w:tc>
      </w:tr>
      <w:tr w:rsidR="00CE2033" w:rsidRPr="00CE2033" w14:paraId="0C1FE536" w14:textId="77777777" w:rsidTr="007A66E2">
        <w:trPr>
          <w:gridAfter w:val="1"/>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F9116AE" w14:textId="77777777" w:rsidR="00CE2033" w:rsidRPr="00CE2033" w:rsidRDefault="00CE2033" w:rsidP="007D05C2">
            <w:pPr>
              <w:framePr w:wrap="around"/>
            </w:pPr>
            <w:r w:rsidRPr="00CE2033">
              <w:t>Main Success Scenario:</w:t>
            </w:r>
          </w:p>
        </w:tc>
      </w:tr>
      <w:tr w:rsidR="00CE2033" w:rsidRPr="00CE2033" w14:paraId="7913D0AD" w14:textId="77777777" w:rsidTr="007A66E2">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EA8ED7B" w14:textId="77777777" w:rsidR="00CE2033" w:rsidRPr="00CE2033" w:rsidRDefault="00CE2033" w:rsidP="007D05C2">
            <w:pPr>
              <w:framePr w:wrap="around"/>
            </w:pPr>
            <w:r w:rsidRPr="00CE203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71AB6F9B" w14:textId="77777777" w:rsidR="00CE2033" w:rsidRPr="00CE2033" w:rsidRDefault="00CE2033" w:rsidP="007D05C2">
            <w:pPr>
              <w:framePr w:wrap="around"/>
            </w:pPr>
            <w:r w:rsidRPr="00CE203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58E58B09" w14:textId="77777777" w:rsidR="00CE2033" w:rsidRPr="00CE2033" w:rsidRDefault="00CE2033" w:rsidP="007D05C2">
            <w:pPr>
              <w:framePr w:wrap="around"/>
            </w:pPr>
            <w:r w:rsidRPr="00CE2033">
              <w:t>System Response</w:t>
            </w:r>
          </w:p>
        </w:tc>
      </w:tr>
      <w:tr w:rsidR="00CE2033" w:rsidRPr="00CE2033" w14:paraId="44760DE4" w14:textId="77777777" w:rsidTr="007A66E2">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8397915" w14:textId="77777777" w:rsidR="00CE2033" w:rsidRPr="00CE2033" w:rsidRDefault="00CE2033" w:rsidP="007D05C2">
            <w:pPr>
              <w:framePr w:wrap="around"/>
            </w:pPr>
            <w:r w:rsidRPr="00CE2033">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FE6D467" w14:textId="77777777" w:rsidR="00CE2033" w:rsidRPr="00CE2033" w:rsidRDefault="00CE2033" w:rsidP="007D05C2">
            <w:pPr>
              <w:framePr w:wrap="around"/>
            </w:pPr>
            <w:r w:rsidRPr="00CE2033">
              <w:t>Repairer login to the app</w:t>
            </w: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56F289D" w14:textId="77777777" w:rsidR="00CE2033" w:rsidRPr="00CE2033" w:rsidRDefault="00CE2033" w:rsidP="007D05C2">
            <w:pPr>
              <w:framePr w:wrap="around"/>
            </w:pPr>
          </w:p>
        </w:tc>
      </w:tr>
      <w:tr w:rsidR="00CE2033" w:rsidRPr="00CE2033" w14:paraId="4EF5760F" w14:textId="77777777" w:rsidTr="007A66E2">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7FFFAB3B" w14:textId="77777777" w:rsidR="00CE2033" w:rsidRPr="00CE2033" w:rsidRDefault="00CE203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0E58FA9C" w14:textId="77777777" w:rsidR="00CE2033" w:rsidRPr="00CE2033" w:rsidRDefault="00CE2033" w:rsidP="007D05C2">
            <w:pPr>
              <w:framePr w:wrap="around"/>
            </w:pP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0692F609" w14:textId="77777777" w:rsidR="00CE2033" w:rsidRPr="00CE2033" w:rsidRDefault="00CE2033" w:rsidP="007D05C2">
            <w:pPr>
              <w:framePr w:wrap="around"/>
            </w:pPr>
            <w:r w:rsidRPr="00CE2033">
              <w:t>The system will return 2 cases:</w:t>
            </w:r>
          </w:p>
        </w:tc>
      </w:tr>
      <w:tr w:rsidR="00CE2033" w:rsidRPr="00CE2033" w14:paraId="5CE2566C" w14:textId="77777777" w:rsidTr="007A66E2">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39BEFF88" w14:textId="77777777" w:rsidR="00CE2033" w:rsidRPr="00CE2033" w:rsidRDefault="00CE203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6F5DD554" w14:textId="77777777" w:rsidR="00CE2033" w:rsidRPr="00CE2033" w:rsidRDefault="00CE2033" w:rsidP="007D05C2">
            <w:pPr>
              <w:framePr w:wrap="around"/>
            </w:pP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DCDD7F2" w14:textId="77777777" w:rsidR="00CE2033" w:rsidRPr="00CE2033" w:rsidRDefault="00CE2033" w:rsidP="007D05C2">
            <w:pPr>
              <w:framePr w:wrap="around"/>
            </w:pPr>
            <w:r w:rsidRPr="00CE2033">
              <w:t>-Show the main screen</w:t>
            </w:r>
          </w:p>
        </w:tc>
      </w:tr>
      <w:tr w:rsidR="00CE2033" w:rsidRPr="00CE2033" w14:paraId="4E998168" w14:textId="77777777" w:rsidTr="007A66E2">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721A62A5" w14:textId="77777777" w:rsidR="00CE2033" w:rsidRPr="00CE2033" w:rsidRDefault="00CE203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794745FB" w14:textId="77777777" w:rsidR="00CE2033" w:rsidRPr="00CE2033" w:rsidRDefault="00CE203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E5499B5" w14:textId="77777777" w:rsidR="00CE2033" w:rsidRPr="00CE2033" w:rsidRDefault="00CE2033" w:rsidP="007D05C2">
            <w:pPr>
              <w:framePr w:wrap="around"/>
            </w:pPr>
            <w:r w:rsidRPr="00CE2033">
              <w:t>-Show login fail message</w:t>
            </w:r>
          </w:p>
        </w:tc>
      </w:tr>
      <w:tr w:rsidR="00CE2033" w:rsidRPr="00CE2033" w14:paraId="647FAFCB" w14:textId="77777777" w:rsidTr="007A66E2">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720645A6" w14:textId="77777777" w:rsidR="00CE2033" w:rsidRPr="00CE2033" w:rsidRDefault="00CE2033" w:rsidP="007D05C2">
            <w:pPr>
              <w:framePr w:wrap="around"/>
            </w:pPr>
            <w:r w:rsidRPr="00CE2033">
              <w:t>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75AAED75" w14:textId="77777777" w:rsidR="00CE2033" w:rsidRPr="00CE2033" w:rsidRDefault="00CE2033" w:rsidP="007D05C2">
            <w:pPr>
              <w:framePr w:wrap="around"/>
            </w:pPr>
            <w:r w:rsidRPr="00CE2033">
              <w:t>Repairer Click view the list of suggested orders</w:t>
            </w: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3964A0F5" w14:textId="77777777" w:rsidR="00CE2033" w:rsidRPr="00CE2033" w:rsidRDefault="00CE2033" w:rsidP="007D05C2">
            <w:pPr>
              <w:framePr w:wrap="around"/>
            </w:pPr>
            <w:r w:rsidRPr="00CE2033">
              <w:t>The system will return 2 cases:</w:t>
            </w:r>
          </w:p>
        </w:tc>
      </w:tr>
      <w:tr w:rsidR="00CE2033" w:rsidRPr="00CE2033" w14:paraId="76EECFDF" w14:textId="77777777" w:rsidTr="007A66E2">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1187E1F4" w14:textId="77777777" w:rsidR="00CE2033" w:rsidRPr="00CE2033" w:rsidRDefault="00CE203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24F41400" w14:textId="77777777" w:rsidR="00CE2033" w:rsidRPr="00CE2033" w:rsidRDefault="00CE2033" w:rsidP="007D05C2">
            <w:pPr>
              <w:framePr w:wrap="around"/>
            </w:pP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42B00CFB" w14:textId="77777777" w:rsidR="00CE2033" w:rsidRPr="00CE2033" w:rsidRDefault="00CE2033" w:rsidP="007D05C2">
            <w:pPr>
              <w:framePr w:wrap="around"/>
            </w:pPr>
            <w:r w:rsidRPr="00CE2033">
              <w:t>-Show the list of suggested orders</w:t>
            </w:r>
          </w:p>
        </w:tc>
      </w:tr>
      <w:tr w:rsidR="00CE2033" w:rsidRPr="00CE2033" w14:paraId="2D92AB1A" w14:textId="77777777" w:rsidTr="007A66E2">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42A9A449" w14:textId="77777777" w:rsidR="00CE2033" w:rsidRPr="00CE2033" w:rsidRDefault="00CE203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01104B2E" w14:textId="77777777" w:rsidR="00CE2033" w:rsidRPr="00CE2033" w:rsidRDefault="00CE203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920E233" w14:textId="77777777" w:rsidR="00CE2033" w:rsidRPr="00CE2033" w:rsidRDefault="00CE2033" w:rsidP="007D05C2">
            <w:pPr>
              <w:framePr w:wrap="around"/>
            </w:pPr>
            <w:r w:rsidRPr="00CE2033">
              <w:t>- Show error message</w:t>
            </w:r>
          </w:p>
        </w:tc>
      </w:tr>
      <w:tr w:rsidR="00CE2033" w:rsidRPr="00CE2033" w14:paraId="4CBEC6B6" w14:textId="77777777" w:rsidTr="007A66E2">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EBACAF3" w14:textId="77777777" w:rsidR="00CE2033" w:rsidRPr="00CE2033" w:rsidRDefault="00CE2033" w:rsidP="007D05C2">
            <w:pPr>
              <w:framePr w:wrap="around"/>
            </w:pPr>
            <w:r w:rsidRPr="00CE2033">
              <w:t>3</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F08C990" w14:textId="77777777" w:rsidR="00CE2033" w:rsidRPr="00CE2033" w:rsidRDefault="00CE2033" w:rsidP="007D05C2">
            <w:pPr>
              <w:framePr w:wrap="around"/>
            </w:pPr>
            <w:r w:rsidRPr="00CE2033">
              <w:t>Repairer Click to the specific order</w:t>
            </w: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5F294166" w14:textId="77777777" w:rsidR="00CE2033" w:rsidRPr="00CE2033" w:rsidRDefault="00CE2033" w:rsidP="007D05C2">
            <w:pPr>
              <w:framePr w:wrap="around"/>
            </w:pPr>
            <w:r w:rsidRPr="00CE2033">
              <w:t>The system will return 2 cases:</w:t>
            </w:r>
          </w:p>
        </w:tc>
      </w:tr>
      <w:tr w:rsidR="00CE2033" w:rsidRPr="00CE2033" w14:paraId="4990AA3C" w14:textId="77777777" w:rsidTr="007A66E2">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4DDA1A18" w14:textId="77777777" w:rsidR="00CE2033" w:rsidRPr="00CE2033" w:rsidRDefault="00CE203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4327ECBA" w14:textId="77777777" w:rsidR="00CE2033" w:rsidRPr="00CE2033" w:rsidRDefault="00CE2033" w:rsidP="007D05C2">
            <w:pPr>
              <w:framePr w:wrap="around"/>
            </w:pP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6DB16586" w14:textId="77777777" w:rsidR="00CE2033" w:rsidRPr="00CE2033" w:rsidRDefault="00CE2033" w:rsidP="007D05C2">
            <w:pPr>
              <w:framePr w:wrap="around"/>
            </w:pPr>
            <w:r w:rsidRPr="00CE2033">
              <w:t>-Show the specific order</w:t>
            </w:r>
          </w:p>
        </w:tc>
      </w:tr>
      <w:tr w:rsidR="00CE2033" w:rsidRPr="00CE2033" w14:paraId="4525FB74" w14:textId="77777777" w:rsidTr="007A66E2">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4DDF90A5" w14:textId="77777777" w:rsidR="00CE2033" w:rsidRPr="00CE2033" w:rsidRDefault="00CE203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14BCE369" w14:textId="77777777" w:rsidR="00CE2033" w:rsidRPr="00CE2033" w:rsidRDefault="00CE203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2D6CE1FA" w14:textId="77777777" w:rsidR="00CE2033" w:rsidRPr="00CE2033" w:rsidRDefault="00CE2033" w:rsidP="007D05C2">
            <w:pPr>
              <w:framePr w:wrap="around"/>
            </w:pPr>
            <w:r w:rsidRPr="00CE2033">
              <w:t>- Show error message</w:t>
            </w:r>
          </w:p>
        </w:tc>
      </w:tr>
      <w:tr w:rsidR="00CE2033" w:rsidRPr="00CE2033" w14:paraId="0A0B8823" w14:textId="77777777" w:rsidTr="007A66E2">
        <w:trPr>
          <w:gridAfter w:val="1"/>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5D2C5D7E" w14:textId="77777777" w:rsidR="00CE2033" w:rsidRPr="00CE2033" w:rsidRDefault="00CE2033" w:rsidP="007D05C2">
            <w:pPr>
              <w:framePr w:wrap="around"/>
            </w:pPr>
            <w:r w:rsidRPr="00CE2033">
              <w:t>Alternative Scenario:</w:t>
            </w:r>
          </w:p>
        </w:tc>
      </w:tr>
      <w:tr w:rsidR="00CE2033" w:rsidRPr="00CE2033" w14:paraId="47BE484B" w14:textId="77777777" w:rsidTr="007A66E2">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777266A0" w14:textId="77777777" w:rsidR="00CE2033" w:rsidRPr="00CE2033" w:rsidRDefault="00CE2033" w:rsidP="007D05C2">
            <w:pPr>
              <w:framePr w:wrap="around"/>
            </w:pPr>
            <w:r w:rsidRPr="00CE203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7AD80600" w14:textId="77777777" w:rsidR="00CE2033" w:rsidRPr="00CE2033" w:rsidRDefault="00CE2033" w:rsidP="007D05C2">
            <w:pPr>
              <w:framePr w:wrap="around"/>
            </w:pPr>
            <w:r w:rsidRPr="00CE203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C6B3432" w14:textId="77777777" w:rsidR="00CE2033" w:rsidRPr="00CE2033" w:rsidRDefault="00CE2033" w:rsidP="007D05C2">
            <w:pPr>
              <w:framePr w:wrap="around"/>
            </w:pPr>
            <w:r w:rsidRPr="00CE2033">
              <w:t>System Response</w:t>
            </w:r>
          </w:p>
        </w:tc>
      </w:tr>
      <w:tr w:rsidR="00CE2033" w:rsidRPr="00CE2033" w14:paraId="1471AB08" w14:textId="77777777" w:rsidTr="007A66E2">
        <w:trPr>
          <w:gridAfter w:val="1"/>
          <w:trHeight w:val="322"/>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9E82ED3" w14:textId="77777777" w:rsidR="00CE2033" w:rsidRPr="00CE2033" w:rsidRDefault="00CE2033" w:rsidP="007D05C2">
            <w:pPr>
              <w:framePr w:wrap="around"/>
            </w:pPr>
            <w:r w:rsidRPr="00CE2033">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B593CBB" w14:textId="77777777" w:rsidR="00CE2033" w:rsidRPr="00CE2033" w:rsidRDefault="00CE2033" w:rsidP="007D05C2">
            <w:pPr>
              <w:framePr w:wrap="around"/>
            </w:pPr>
            <w:r w:rsidRPr="00CE2033">
              <w:t>Repair workers are not logged in</w:t>
            </w:r>
          </w:p>
        </w:tc>
        <w:tc>
          <w:tcPr>
            <w:tcW w:w="0" w:type="auto"/>
            <w:gridSpan w:val="2"/>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797B90DF" w14:textId="77777777" w:rsidR="00CE2033" w:rsidRPr="00CE2033" w:rsidRDefault="00CE2033" w:rsidP="007D05C2">
            <w:pPr>
              <w:framePr w:wrap="around"/>
            </w:pPr>
            <w:r w:rsidRPr="00CE2033">
              <w:t>The System can’t show the list of suggested orders</w:t>
            </w:r>
          </w:p>
        </w:tc>
      </w:tr>
      <w:tr w:rsidR="00CE2033" w:rsidRPr="00CE2033" w14:paraId="76DD0E7F" w14:textId="77777777" w:rsidTr="007A66E2">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67BB1AA9" w14:textId="77777777" w:rsidR="00CE2033" w:rsidRPr="00CE2033" w:rsidRDefault="00CE203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0FFAAD8C" w14:textId="77777777" w:rsidR="00CE2033" w:rsidRPr="00CE2033" w:rsidRDefault="00CE2033" w:rsidP="007D05C2">
            <w:pPr>
              <w:framePr w:wrap="around"/>
            </w:pPr>
          </w:p>
        </w:tc>
        <w:tc>
          <w:tcPr>
            <w:tcW w:w="0" w:type="auto"/>
            <w:gridSpan w:val="2"/>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1EE099C5" w14:textId="77777777" w:rsidR="00CE2033" w:rsidRPr="00CE2033" w:rsidRDefault="00CE2033" w:rsidP="007D05C2">
            <w:pPr>
              <w:framePr w:wrap="around"/>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77E01A" w14:textId="77777777" w:rsidR="00CE2033" w:rsidRPr="00CE2033" w:rsidRDefault="00CE2033" w:rsidP="007D05C2">
            <w:pPr>
              <w:framePr w:wrap="around"/>
            </w:pPr>
          </w:p>
        </w:tc>
      </w:tr>
      <w:tr w:rsidR="00CE2033" w:rsidRPr="00CE2033" w14:paraId="3B5A7259"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982222A" w14:textId="77777777" w:rsidR="00CE2033" w:rsidRPr="00CE2033" w:rsidRDefault="00CE2033" w:rsidP="007D05C2">
            <w:pPr>
              <w:framePr w:wrap="around"/>
            </w:pPr>
            <w:r w:rsidRPr="00CE2033">
              <w:t>Exceptions:</w:t>
            </w:r>
          </w:p>
        </w:tc>
        <w:tc>
          <w:tcPr>
            <w:tcW w:w="0" w:type="auto"/>
            <w:vAlign w:val="center"/>
            <w:hideMark/>
          </w:tcPr>
          <w:p w14:paraId="30655AD5" w14:textId="77777777" w:rsidR="00CE2033" w:rsidRPr="00CE2033" w:rsidRDefault="00CE2033" w:rsidP="007D05C2">
            <w:pPr>
              <w:framePr w:wrap="around"/>
            </w:pPr>
          </w:p>
        </w:tc>
      </w:tr>
      <w:tr w:rsidR="00CE2033" w:rsidRPr="00CE2033" w14:paraId="1DC276EF"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7E1996D" w14:textId="77777777" w:rsidR="00CE2033" w:rsidRPr="00CE2033" w:rsidRDefault="00CE2033" w:rsidP="007D05C2">
            <w:pPr>
              <w:framePr w:wrap="around"/>
            </w:pPr>
            <w:r w:rsidRPr="00CE203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4C79CF3" w14:textId="77777777" w:rsidR="00CE2033" w:rsidRPr="00CE2033" w:rsidRDefault="00CE2033" w:rsidP="007D05C2">
            <w:pPr>
              <w:framePr w:wrap="around"/>
            </w:pPr>
            <w:r w:rsidRPr="00CE203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8DCF284" w14:textId="77777777" w:rsidR="00CE2033" w:rsidRPr="00CE2033" w:rsidRDefault="00CE2033" w:rsidP="007D05C2">
            <w:pPr>
              <w:framePr w:wrap="around"/>
            </w:pPr>
            <w:r w:rsidRPr="00CE2033">
              <w:t>System Response</w:t>
            </w:r>
          </w:p>
        </w:tc>
        <w:tc>
          <w:tcPr>
            <w:tcW w:w="0" w:type="auto"/>
            <w:vAlign w:val="center"/>
            <w:hideMark/>
          </w:tcPr>
          <w:p w14:paraId="0F507C6F" w14:textId="77777777" w:rsidR="00CE2033" w:rsidRPr="00CE2033" w:rsidRDefault="00CE2033" w:rsidP="007D05C2">
            <w:pPr>
              <w:framePr w:wrap="around"/>
            </w:pPr>
          </w:p>
        </w:tc>
      </w:tr>
      <w:tr w:rsidR="00CE2033" w:rsidRPr="00CE2033" w14:paraId="711EBF67"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85962AD" w14:textId="77777777" w:rsidR="00CE2033" w:rsidRPr="00CE2033" w:rsidRDefault="00CE2033" w:rsidP="007D05C2">
            <w:pPr>
              <w:framePr w:wrap="around"/>
            </w:pPr>
            <w:r w:rsidRPr="00CE2033">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282B5500" w14:textId="77777777" w:rsidR="00CE2033" w:rsidRPr="00CE2033" w:rsidRDefault="00CE203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2168A5C9" w14:textId="77777777" w:rsidR="00CE2033" w:rsidRPr="00CE2033" w:rsidRDefault="00CE2033" w:rsidP="007D05C2">
            <w:pPr>
              <w:framePr w:wrap="around"/>
            </w:pPr>
            <w:r w:rsidRPr="00CE2033">
              <w:t>System show message the "System is busy" when the internet is lost</w:t>
            </w:r>
          </w:p>
        </w:tc>
        <w:tc>
          <w:tcPr>
            <w:tcW w:w="0" w:type="auto"/>
            <w:vAlign w:val="center"/>
            <w:hideMark/>
          </w:tcPr>
          <w:p w14:paraId="46ACE01E" w14:textId="77777777" w:rsidR="00CE2033" w:rsidRPr="00CE2033" w:rsidRDefault="00CE2033" w:rsidP="007D05C2">
            <w:pPr>
              <w:framePr w:wrap="around"/>
            </w:pPr>
          </w:p>
        </w:tc>
      </w:tr>
      <w:tr w:rsidR="00CE2033" w:rsidRPr="00CE2033" w14:paraId="62C75ADA" w14:textId="77777777" w:rsidTr="007A66E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3A1D0D2" w14:textId="77777777" w:rsidR="00CE2033" w:rsidRPr="00CE2033" w:rsidRDefault="00CE2033" w:rsidP="007D05C2">
            <w:pPr>
              <w:framePr w:wrap="around"/>
            </w:pPr>
            <w:r w:rsidRPr="00CE2033">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1D4F29D" w14:textId="77777777" w:rsidR="00CE2033" w:rsidRPr="00CE2033" w:rsidRDefault="00CE2033" w:rsidP="007D05C2">
            <w:pPr>
              <w:framePr w:wrap="around"/>
            </w:pPr>
            <w:r w:rsidRPr="00CE2033">
              <w:t>Repairer don’t have any orders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516C4135" w14:textId="77777777" w:rsidR="00CE2033" w:rsidRPr="00CE2033" w:rsidRDefault="00CE2033" w:rsidP="007D05C2">
            <w:pPr>
              <w:framePr w:wrap="around"/>
            </w:pPr>
            <w:r w:rsidRPr="00CE2033">
              <w:t>System show message “You don’t have any orders”</w:t>
            </w:r>
          </w:p>
        </w:tc>
        <w:tc>
          <w:tcPr>
            <w:tcW w:w="0" w:type="auto"/>
            <w:vAlign w:val="center"/>
            <w:hideMark/>
          </w:tcPr>
          <w:p w14:paraId="410E75BB" w14:textId="77777777" w:rsidR="00CE2033" w:rsidRPr="00CE2033" w:rsidRDefault="00CE2033" w:rsidP="007D05C2">
            <w:pPr>
              <w:framePr w:wrap="around"/>
            </w:pPr>
          </w:p>
        </w:tc>
      </w:tr>
      <w:tr w:rsidR="00CE2033" w:rsidRPr="00CE2033" w14:paraId="0E520F74" w14:textId="77777777" w:rsidTr="007A66E2">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4F547D2" w14:textId="77777777" w:rsidR="00CE2033" w:rsidRPr="00CE2033" w:rsidRDefault="00CE2033" w:rsidP="007D05C2">
            <w:pPr>
              <w:framePr w:wrap="around"/>
            </w:pPr>
            <w:r w:rsidRPr="00CE2033">
              <w:t>Relationships: View the list of suggested orders</w:t>
            </w:r>
          </w:p>
        </w:tc>
        <w:tc>
          <w:tcPr>
            <w:tcW w:w="0" w:type="auto"/>
            <w:vAlign w:val="center"/>
            <w:hideMark/>
          </w:tcPr>
          <w:p w14:paraId="20D108F9" w14:textId="77777777" w:rsidR="00CE2033" w:rsidRPr="00CE2033" w:rsidRDefault="00CE2033" w:rsidP="007D05C2">
            <w:pPr>
              <w:framePr w:wrap="around"/>
            </w:pPr>
          </w:p>
        </w:tc>
      </w:tr>
      <w:tr w:rsidR="00CE2033" w:rsidRPr="00CE2033" w14:paraId="63630F74" w14:textId="77777777" w:rsidTr="007A66E2">
        <w:trPr>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D278431" w14:textId="77777777" w:rsidR="00CE2033" w:rsidRPr="00CE2033" w:rsidRDefault="00CE2033" w:rsidP="007D05C2">
            <w:pPr>
              <w:framePr w:wrap="around"/>
            </w:pPr>
            <w:r w:rsidRPr="00CE2033">
              <w:t>Business Rules:</w:t>
            </w:r>
          </w:p>
        </w:tc>
        <w:tc>
          <w:tcPr>
            <w:tcW w:w="0" w:type="auto"/>
            <w:vAlign w:val="center"/>
            <w:hideMark/>
          </w:tcPr>
          <w:p w14:paraId="70074EB3" w14:textId="77777777" w:rsidR="00CE2033" w:rsidRPr="00CE2033" w:rsidRDefault="00CE2033" w:rsidP="007D05C2">
            <w:pPr>
              <w:framePr w:wrap="around"/>
            </w:pPr>
          </w:p>
        </w:tc>
      </w:tr>
      <w:tr w:rsidR="009767A5" w:rsidRPr="00CE2033" w14:paraId="70C1642D" w14:textId="77777777" w:rsidTr="0025407D">
        <w:trPr>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EAEC5E3" w14:textId="43D35AAE" w:rsidR="009767A5" w:rsidRPr="00CE2033" w:rsidRDefault="009767A5" w:rsidP="007D05C2">
            <w:pPr>
              <w:framePr w:wrap="around"/>
            </w:pPr>
            <w:r w:rsidRPr="00CE2033">
              <w:t>-This function is only for repairers</w:t>
            </w:r>
          </w:p>
        </w:tc>
        <w:tc>
          <w:tcPr>
            <w:tcW w:w="0" w:type="auto"/>
            <w:vAlign w:val="center"/>
            <w:hideMark/>
          </w:tcPr>
          <w:p w14:paraId="11EA9E23" w14:textId="77777777" w:rsidR="009767A5" w:rsidRPr="00CE2033" w:rsidRDefault="009767A5" w:rsidP="007D05C2">
            <w:pPr>
              <w:framePr w:wrap="around"/>
            </w:pPr>
          </w:p>
        </w:tc>
      </w:tr>
      <w:tr w:rsidR="007A66E2" w:rsidRPr="00CE2033" w14:paraId="65EF07CD" w14:textId="77777777" w:rsidTr="007A66E2">
        <w:trPr>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22F51CBE" w14:textId="6075988B" w:rsidR="007A66E2" w:rsidRPr="00CE2033" w:rsidRDefault="007A66E2" w:rsidP="007D05C2">
            <w:pPr>
              <w:framePr w:wrap="around"/>
            </w:pPr>
            <w:r w:rsidRPr="00CE2033">
              <w:t>-User must be login to app to use this function</w:t>
            </w:r>
          </w:p>
        </w:tc>
        <w:tc>
          <w:tcPr>
            <w:tcW w:w="0" w:type="auto"/>
            <w:vAlign w:val="center"/>
            <w:hideMark/>
          </w:tcPr>
          <w:p w14:paraId="305C7486" w14:textId="77777777" w:rsidR="007A66E2" w:rsidRPr="00CE2033" w:rsidRDefault="007A66E2" w:rsidP="007D05C2">
            <w:pPr>
              <w:framePr w:wrap="around"/>
            </w:pPr>
          </w:p>
        </w:tc>
      </w:tr>
      <w:tr w:rsidR="007A66E2" w:rsidRPr="00CE2033" w14:paraId="37906683" w14:textId="77777777" w:rsidTr="0025407D">
        <w:trPr>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424EB334" w14:textId="35C96856" w:rsidR="007A66E2" w:rsidRPr="00CE2033" w:rsidRDefault="007A66E2" w:rsidP="007D05C2">
            <w:pPr>
              <w:framePr w:wrap="around"/>
            </w:pPr>
            <w:r w:rsidRPr="00CE2033">
              <w:t>-User must have at least 1 order</w:t>
            </w:r>
          </w:p>
        </w:tc>
        <w:tc>
          <w:tcPr>
            <w:tcW w:w="0" w:type="auto"/>
            <w:vAlign w:val="center"/>
            <w:hideMark/>
          </w:tcPr>
          <w:p w14:paraId="603DA283" w14:textId="77777777" w:rsidR="007A66E2" w:rsidRPr="00CE2033" w:rsidRDefault="007A66E2" w:rsidP="007D05C2">
            <w:pPr>
              <w:framePr w:wrap="around"/>
            </w:pPr>
          </w:p>
        </w:tc>
      </w:tr>
      <w:tr w:rsidR="007A66E2" w:rsidRPr="00CE2033" w14:paraId="468F6A82" w14:textId="77777777" w:rsidTr="0025407D">
        <w:trPr>
          <w:trHeight w:val="315"/>
        </w:trPr>
        <w:tc>
          <w:tcPr>
            <w:tcW w:w="0" w:type="auto"/>
            <w:gridSpan w:val="4"/>
            <w:tcBorders>
              <w:top w:val="single" w:sz="6" w:space="0" w:color="CCCCCC"/>
              <w:left w:val="single" w:sz="6" w:space="0" w:color="000000"/>
              <w:bottom w:val="single" w:sz="4" w:space="0" w:color="auto"/>
              <w:right w:val="single" w:sz="6" w:space="0" w:color="000000"/>
            </w:tcBorders>
            <w:shd w:val="clear" w:color="auto" w:fill="FFFFFF" w:themeFill="background1"/>
            <w:tcMar>
              <w:top w:w="30" w:type="dxa"/>
              <w:left w:w="45" w:type="dxa"/>
              <w:bottom w:w="30" w:type="dxa"/>
              <w:right w:w="45" w:type="dxa"/>
            </w:tcMar>
            <w:vAlign w:val="bottom"/>
            <w:hideMark/>
          </w:tcPr>
          <w:p w14:paraId="305E44FB" w14:textId="47075D17" w:rsidR="007A66E2" w:rsidRPr="00CE2033" w:rsidRDefault="007A66E2" w:rsidP="007D05C2">
            <w:pPr>
              <w:framePr w:wrap="around"/>
            </w:pPr>
            <w:r w:rsidRPr="00CE2033">
              <w:t>-This function only shows the valid orders</w:t>
            </w:r>
          </w:p>
        </w:tc>
        <w:tc>
          <w:tcPr>
            <w:tcW w:w="0" w:type="auto"/>
            <w:vAlign w:val="center"/>
            <w:hideMark/>
          </w:tcPr>
          <w:p w14:paraId="2B891FA3" w14:textId="77777777" w:rsidR="007A66E2" w:rsidRPr="00CE2033" w:rsidRDefault="007A66E2" w:rsidP="007D05C2">
            <w:pPr>
              <w:framePr w:wrap="around"/>
            </w:pPr>
          </w:p>
        </w:tc>
      </w:tr>
    </w:tbl>
    <w:p w14:paraId="168DCC2D" w14:textId="15DBD24D" w:rsidR="00CE2033" w:rsidRDefault="00CE2033" w:rsidP="007D05C2">
      <w:pPr>
        <w:framePr w:wrap="around"/>
      </w:pPr>
    </w:p>
    <w:p w14:paraId="2D1F82BB" w14:textId="2CE70099" w:rsidR="00142F1E" w:rsidRDefault="00142F1E" w:rsidP="007D05C2">
      <w:pPr>
        <w:framePr w:wrap="around"/>
      </w:pPr>
    </w:p>
    <w:p w14:paraId="350EBE0E" w14:textId="3D04575D" w:rsidR="00142F1E" w:rsidRDefault="00142F1E" w:rsidP="007D05C2">
      <w:pPr>
        <w:framePr w:wrap="around"/>
      </w:pPr>
    </w:p>
    <w:p w14:paraId="6A9868D1" w14:textId="2255BE28" w:rsidR="00142F1E" w:rsidRDefault="00142F1E" w:rsidP="007D05C2">
      <w:pPr>
        <w:framePr w:wrap="around"/>
      </w:pPr>
    </w:p>
    <w:p w14:paraId="052194A3" w14:textId="21CA0205" w:rsidR="00142F1E" w:rsidRDefault="00142F1E" w:rsidP="007D05C2">
      <w:pPr>
        <w:pStyle w:val="Heading2"/>
        <w:framePr w:wrap="around"/>
      </w:pPr>
      <w:r>
        <w:t xml:space="preserve"> </w:t>
      </w:r>
      <w:bookmarkStart w:id="54" w:name="_Toc66865333"/>
      <w:r>
        <w:t>View list of current orders</w:t>
      </w:r>
      <w:bookmarkEnd w:id="54"/>
    </w:p>
    <w:p w14:paraId="775118D8" w14:textId="2F401747" w:rsidR="00142F1E" w:rsidRPr="00142F1E" w:rsidRDefault="00142F1E" w:rsidP="007D05C2">
      <w:pPr>
        <w:framePr w:wrap="around"/>
      </w:pPr>
    </w:p>
    <w:p w14:paraId="4E6CD1DB" w14:textId="429AB078" w:rsidR="00142F1E" w:rsidRDefault="00142F1E" w:rsidP="007D05C2">
      <w:pPr>
        <w:framePr w:wrap="around"/>
      </w:pPr>
    </w:p>
    <w:p w14:paraId="704B2A4C" w14:textId="48C9D57C" w:rsidR="009C001F" w:rsidRPr="009C001F" w:rsidRDefault="006931C7" w:rsidP="007D05C2">
      <w:pPr>
        <w:framePr w:wrap="around"/>
      </w:pPr>
      <w:r w:rsidRPr="006931C7">
        <w:rPr>
          <w:noProof/>
        </w:rPr>
        <w:drawing>
          <wp:anchor distT="0" distB="0" distL="114300" distR="114300" simplePos="0" relativeHeight="251681792" behindDoc="1" locked="0" layoutInCell="1" allowOverlap="1" wp14:anchorId="7F5CD628" wp14:editId="1076F6E2">
            <wp:simplePos x="0" y="0"/>
            <wp:positionH relativeFrom="margin">
              <wp:posOffset>411480</wp:posOffset>
            </wp:positionH>
            <wp:positionV relativeFrom="paragraph">
              <wp:posOffset>8890</wp:posOffset>
            </wp:positionV>
            <wp:extent cx="5082540" cy="2468880"/>
            <wp:effectExtent l="0" t="0" r="3810" b="7620"/>
            <wp:wrapTight wrapText="bothSides">
              <wp:wrapPolygon edited="0">
                <wp:start x="0" y="0"/>
                <wp:lineTo x="0" y="21500"/>
                <wp:lineTo x="21535" y="21500"/>
                <wp:lineTo x="2153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82540" cy="2468880"/>
                    </a:xfrm>
                    <a:prstGeom prst="rect">
                      <a:avLst/>
                    </a:prstGeom>
                  </pic:spPr>
                </pic:pic>
              </a:graphicData>
            </a:graphic>
            <wp14:sizeRelH relativeFrom="margin">
              <wp14:pctWidth>0</wp14:pctWidth>
            </wp14:sizeRelH>
            <wp14:sizeRelV relativeFrom="margin">
              <wp14:pctHeight>0</wp14:pctHeight>
            </wp14:sizeRelV>
          </wp:anchor>
        </w:drawing>
      </w:r>
    </w:p>
    <w:p w14:paraId="0F306037" w14:textId="4DE7CE62" w:rsidR="009C001F" w:rsidRPr="009C001F" w:rsidRDefault="009C001F" w:rsidP="007D05C2">
      <w:pPr>
        <w:framePr w:wrap="around"/>
      </w:pPr>
    </w:p>
    <w:p w14:paraId="50E56C7A" w14:textId="0C7F6D39" w:rsidR="009C001F" w:rsidRPr="009C001F" w:rsidRDefault="009C001F" w:rsidP="007D05C2">
      <w:pPr>
        <w:framePr w:wrap="around"/>
      </w:pPr>
    </w:p>
    <w:p w14:paraId="0F8DE293" w14:textId="5139E416" w:rsidR="009C001F" w:rsidRPr="009C001F" w:rsidRDefault="009C001F" w:rsidP="007D05C2">
      <w:pPr>
        <w:framePr w:wrap="around"/>
      </w:pPr>
    </w:p>
    <w:p w14:paraId="34F01328" w14:textId="791BC656" w:rsidR="009C001F" w:rsidRPr="009C001F" w:rsidRDefault="009C001F" w:rsidP="007D05C2">
      <w:pPr>
        <w:framePr w:wrap="around"/>
      </w:pPr>
    </w:p>
    <w:p w14:paraId="3994C528" w14:textId="1B5C695F" w:rsidR="009C001F" w:rsidRPr="009C001F" w:rsidRDefault="009C001F" w:rsidP="007D05C2">
      <w:pPr>
        <w:framePr w:wrap="around"/>
      </w:pPr>
    </w:p>
    <w:p w14:paraId="4343332F" w14:textId="040F6B78" w:rsidR="009C001F" w:rsidRPr="009C001F" w:rsidRDefault="009C001F" w:rsidP="007D05C2">
      <w:pPr>
        <w:framePr w:wrap="around"/>
      </w:pPr>
    </w:p>
    <w:p w14:paraId="5E9A8274" w14:textId="688B8E41" w:rsidR="009C001F" w:rsidRPr="009C001F" w:rsidRDefault="009C001F" w:rsidP="007D05C2">
      <w:pPr>
        <w:framePr w:wrap="around"/>
      </w:pPr>
    </w:p>
    <w:p w14:paraId="4CDD45F4" w14:textId="5FD18285" w:rsidR="009C001F" w:rsidRPr="009C001F" w:rsidRDefault="009C001F" w:rsidP="007D05C2">
      <w:pPr>
        <w:framePr w:wrap="around"/>
      </w:pPr>
    </w:p>
    <w:p w14:paraId="03892334" w14:textId="3F18312C" w:rsidR="009C001F" w:rsidRPr="009C001F" w:rsidRDefault="009C001F" w:rsidP="007D05C2">
      <w:pPr>
        <w:framePr w:wrap="around"/>
      </w:pPr>
    </w:p>
    <w:p w14:paraId="1E233011" w14:textId="46F7AFCD" w:rsidR="009C001F" w:rsidRPr="009C001F" w:rsidRDefault="009C001F" w:rsidP="007D05C2">
      <w:pPr>
        <w:framePr w:wrap="around"/>
      </w:pPr>
    </w:p>
    <w:p w14:paraId="27202B15" w14:textId="182195C7" w:rsidR="009C001F" w:rsidRPr="009C001F" w:rsidRDefault="009C001F" w:rsidP="007D05C2">
      <w:pPr>
        <w:framePr w:wrap="around"/>
      </w:pPr>
    </w:p>
    <w:p w14:paraId="5B7BC244" w14:textId="35D895C7" w:rsidR="009C001F" w:rsidRPr="009C001F" w:rsidRDefault="009C001F" w:rsidP="007D05C2">
      <w:pPr>
        <w:framePr w:wrap="around"/>
      </w:pPr>
    </w:p>
    <w:p w14:paraId="50F6BC6C" w14:textId="24A75FDD" w:rsidR="009C001F" w:rsidRPr="009C001F" w:rsidRDefault="009C001F" w:rsidP="007D05C2">
      <w:pPr>
        <w:framePr w:wrap="around"/>
      </w:pPr>
    </w:p>
    <w:p w14:paraId="441578F4" w14:textId="06CDF00D" w:rsidR="009C001F" w:rsidRPr="009C001F" w:rsidRDefault="009C001F" w:rsidP="007D05C2">
      <w:pPr>
        <w:framePr w:wrap="around"/>
      </w:pPr>
    </w:p>
    <w:p w14:paraId="257EDA2C" w14:textId="0E848D59" w:rsidR="009C001F" w:rsidRPr="009C001F" w:rsidRDefault="009C001F" w:rsidP="007D05C2">
      <w:pPr>
        <w:framePr w:wrap="around"/>
      </w:pPr>
    </w:p>
    <w:p w14:paraId="0E2F4E20" w14:textId="47D4DD58" w:rsidR="009C001F" w:rsidRPr="009C001F" w:rsidRDefault="009C001F" w:rsidP="007D05C2">
      <w:pPr>
        <w:framePr w:wrap="around"/>
      </w:pPr>
    </w:p>
    <w:p w14:paraId="4C3C49E4" w14:textId="3FEB9043" w:rsidR="009C001F" w:rsidRPr="009C001F" w:rsidRDefault="009C001F" w:rsidP="007D05C2">
      <w:pPr>
        <w:framePr w:wrap="around"/>
      </w:pPr>
    </w:p>
    <w:p w14:paraId="4B0A2B69" w14:textId="60304983" w:rsidR="009C001F" w:rsidRPr="009C001F" w:rsidRDefault="009C001F" w:rsidP="007D05C2">
      <w:pPr>
        <w:framePr w:wrap="around"/>
      </w:pPr>
    </w:p>
    <w:p w14:paraId="378115C9" w14:textId="6E2D88C6" w:rsidR="009C001F" w:rsidRPr="009C001F" w:rsidRDefault="009C001F" w:rsidP="007D05C2">
      <w:pPr>
        <w:framePr w:wrap="around"/>
      </w:pPr>
    </w:p>
    <w:p w14:paraId="63E4FC14" w14:textId="62A777AF" w:rsidR="009C001F" w:rsidRDefault="009C001F" w:rsidP="007D05C2">
      <w:pPr>
        <w:framePr w:wrap="around"/>
      </w:pPr>
    </w:p>
    <w:tbl>
      <w:tblPr>
        <w:tblW w:w="0" w:type="dxa"/>
        <w:tblCellMar>
          <w:left w:w="0" w:type="dxa"/>
          <w:right w:w="0" w:type="dxa"/>
        </w:tblCellMar>
        <w:tblLook w:val="04A0" w:firstRow="1" w:lastRow="0" w:firstColumn="1" w:lastColumn="0" w:noHBand="0" w:noVBand="1"/>
      </w:tblPr>
      <w:tblGrid>
        <w:gridCol w:w="1400"/>
        <w:gridCol w:w="2790"/>
        <w:gridCol w:w="3532"/>
        <w:gridCol w:w="1262"/>
      </w:tblGrid>
      <w:tr w:rsidR="009233A4" w:rsidRPr="009233A4" w14:paraId="12CEC92F" w14:textId="77777777" w:rsidTr="00126A0C">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31547D6D" w14:textId="77777777" w:rsidR="009233A4" w:rsidRPr="009233A4" w:rsidRDefault="009233A4"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5C87F5" w14:textId="77777777" w:rsidR="009233A4" w:rsidRPr="009233A4" w:rsidRDefault="009233A4" w:rsidP="007D05C2">
            <w:pPr>
              <w:framePr w:wrap="around"/>
            </w:pPr>
            <w:r w:rsidRPr="009233A4">
              <w:t>View the List of current order(s)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D86ED0" w14:textId="77777777" w:rsidR="009233A4" w:rsidRPr="009233A4" w:rsidRDefault="009233A4"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1FECDD" w14:textId="77777777" w:rsidR="009233A4" w:rsidRPr="009233A4" w:rsidRDefault="009233A4" w:rsidP="007D05C2">
            <w:pPr>
              <w:framePr w:wrap="around"/>
            </w:pPr>
          </w:p>
        </w:tc>
      </w:tr>
      <w:tr w:rsidR="009233A4" w:rsidRPr="009233A4" w14:paraId="4445D546" w14:textId="77777777" w:rsidTr="00126A0C">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08BCF5" w14:textId="03AFAD47" w:rsidR="009233A4" w:rsidRPr="009233A4" w:rsidRDefault="009233A4" w:rsidP="007D05C2">
            <w:pPr>
              <w:framePr w:wrap="around"/>
            </w:pPr>
            <w:r w:rsidRPr="009233A4">
              <w:t>USE-UC0</w:t>
            </w:r>
            <w:r>
              <w:t>18</w:t>
            </w:r>
          </w:p>
        </w:tc>
      </w:tr>
      <w:tr w:rsidR="009233A4" w:rsidRPr="009233A4" w14:paraId="42AFB1CA" w14:textId="77777777" w:rsidTr="009C613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13C934" w14:textId="77777777" w:rsidR="009233A4" w:rsidRPr="009233A4" w:rsidRDefault="009233A4" w:rsidP="007D05C2">
            <w:pPr>
              <w:framePr w:wrap="around"/>
            </w:pPr>
            <w:r w:rsidRPr="009233A4">
              <w:t>Use Case 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1AA384" w14:textId="451990D6" w:rsidR="009233A4" w:rsidRPr="009233A4" w:rsidRDefault="009233A4" w:rsidP="007D05C2">
            <w:pPr>
              <w:framePr w:wrap="around"/>
            </w:pPr>
            <w:r w:rsidRPr="009233A4">
              <w:t>UC0</w:t>
            </w:r>
            <w:r>
              <w:t>18</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8FFA758" w14:textId="77777777" w:rsidR="009233A4" w:rsidRPr="009233A4" w:rsidRDefault="009233A4" w:rsidP="007D05C2">
            <w:pPr>
              <w:framePr w:wrap="around"/>
            </w:pPr>
            <w:r w:rsidRPr="009233A4">
              <w:t>Use Case Version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C38AC7" w14:textId="77777777" w:rsidR="009233A4" w:rsidRPr="009233A4" w:rsidRDefault="009233A4" w:rsidP="007D05C2">
            <w:pPr>
              <w:framePr w:wrap="around"/>
            </w:pPr>
            <w:r w:rsidRPr="009233A4">
              <w:t>1.0</w:t>
            </w:r>
          </w:p>
        </w:tc>
      </w:tr>
      <w:tr w:rsidR="009233A4" w:rsidRPr="009233A4" w14:paraId="16BCEC0B"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94478F5" w14:textId="77777777" w:rsidR="009233A4" w:rsidRPr="009233A4" w:rsidRDefault="009233A4" w:rsidP="007D05C2">
            <w:pPr>
              <w:framePr w:wrap="around"/>
            </w:pPr>
            <w:r w:rsidRPr="009233A4">
              <w:t>Use Case Name</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E14266" w14:textId="77777777" w:rsidR="009233A4" w:rsidRPr="009233A4" w:rsidRDefault="009233A4" w:rsidP="007D05C2">
            <w:pPr>
              <w:framePr w:wrap="around"/>
            </w:pPr>
            <w:r w:rsidRPr="009233A4">
              <w:t>View the list of current orders</w:t>
            </w:r>
          </w:p>
        </w:tc>
      </w:tr>
      <w:tr w:rsidR="009233A4" w:rsidRPr="009233A4" w14:paraId="3046E82B"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8B8232F" w14:textId="77777777" w:rsidR="009233A4" w:rsidRPr="009233A4" w:rsidRDefault="009233A4" w:rsidP="007D05C2">
            <w:pPr>
              <w:framePr w:wrap="around"/>
            </w:pPr>
            <w:r w:rsidRPr="009233A4">
              <w:t>Author</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2AB3F6" w14:textId="77777777" w:rsidR="009233A4" w:rsidRPr="009233A4" w:rsidRDefault="009233A4" w:rsidP="007D05C2">
            <w:pPr>
              <w:framePr w:wrap="around"/>
            </w:pPr>
            <w:proofErr w:type="spellStart"/>
            <w:r w:rsidRPr="009233A4">
              <w:t>ThiLK</w:t>
            </w:r>
            <w:proofErr w:type="spellEnd"/>
          </w:p>
        </w:tc>
      </w:tr>
      <w:tr w:rsidR="009233A4" w:rsidRPr="009233A4" w14:paraId="25E22B0C" w14:textId="77777777" w:rsidTr="009C613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458094" w14:textId="77777777" w:rsidR="009233A4" w:rsidRPr="009233A4" w:rsidRDefault="009233A4" w:rsidP="007D05C2">
            <w:pPr>
              <w:framePr w:wrap="around"/>
            </w:pPr>
            <w:r w:rsidRPr="009233A4">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628822" w14:textId="77777777" w:rsidR="009233A4" w:rsidRPr="009233A4" w:rsidRDefault="009233A4" w:rsidP="007D05C2">
            <w:pPr>
              <w:framePr w:wrap="around"/>
            </w:pPr>
            <w:r w:rsidRPr="009233A4">
              <w:t>15/01/2021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30D3613" w14:textId="77777777" w:rsidR="009233A4" w:rsidRPr="009233A4" w:rsidRDefault="009233A4" w:rsidP="007D05C2">
            <w:pPr>
              <w:framePr w:wrap="around"/>
            </w:pPr>
            <w:r w:rsidRPr="009233A4">
              <w:t>Priority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E059CE" w14:textId="77777777" w:rsidR="009233A4" w:rsidRPr="009233A4" w:rsidRDefault="009233A4" w:rsidP="007D05C2">
            <w:pPr>
              <w:framePr w:wrap="around"/>
            </w:pPr>
            <w:r w:rsidRPr="009233A4">
              <w:t>High</w:t>
            </w:r>
          </w:p>
        </w:tc>
      </w:tr>
      <w:tr w:rsidR="009233A4" w:rsidRPr="009233A4" w14:paraId="694F27D8" w14:textId="77777777" w:rsidTr="00126A0C">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9A44D2" w14:textId="04B0E628" w:rsidR="009233A4" w:rsidRPr="009233A4" w:rsidRDefault="009233A4" w:rsidP="007D05C2">
            <w:pPr>
              <w:framePr w:wrap="around"/>
            </w:pPr>
            <w:r w:rsidRPr="009233A4">
              <w:t>Actor:</w:t>
            </w:r>
            <w:r w:rsidRPr="009233A4">
              <w:br/>
              <w:t>- Customer</w:t>
            </w:r>
            <w:r w:rsidRPr="009233A4">
              <w:br/>
              <w:t>Summary:</w:t>
            </w:r>
            <w:r w:rsidRPr="009233A4">
              <w:br/>
              <w:t xml:space="preserve">- Help customer to view the list of </w:t>
            </w:r>
            <w:r>
              <w:t>current</w:t>
            </w:r>
            <w:r w:rsidRPr="009233A4">
              <w:t xml:space="preserve"> orders</w:t>
            </w:r>
            <w:r w:rsidRPr="009233A4">
              <w:br/>
              <w:t>Goal:</w:t>
            </w:r>
            <w:r w:rsidRPr="009233A4">
              <w:br/>
              <w:t xml:space="preserve">- Show the list of </w:t>
            </w:r>
            <w:r>
              <w:t>current</w:t>
            </w:r>
            <w:r w:rsidRPr="009233A4">
              <w:t xml:space="preserve"> orders to </w:t>
            </w:r>
            <w:r>
              <w:t>customer</w:t>
            </w:r>
            <w:r w:rsidRPr="009233A4">
              <w:br/>
              <w:t>Triggers:</w:t>
            </w:r>
            <w:r w:rsidRPr="009233A4">
              <w:br/>
              <w:t>- Customer clicks on current orders</w:t>
            </w:r>
            <w:r w:rsidRPr="009233A4">
              <w:br/>
              <w:t>Precondition:</w:t>
            </w:r>
            <w:r w:rsidRPr="009233A4">
              <w:br/>
              <w:t>- User must be Customer</w:t>
            </w:r>
            <w:r w:rsidRPr="009233A4">
              <w:br/>
              <w:t>- The order has not been canceled by the system due to too long time</w:t>
            </w:r>
            <w:r w:rsidRPr="009233A4">
              <w:br/>
              <w:t>Post Conditions:</w:t>
            </w:r>
            <w:r w:rsidRPr="009233A4">
              <w:br/>
              <w:t>- Success: Customer see the list of current orders</w:t>
            </w:r>
            <w:r w:rsidRPr="009233A4">
              <w:br/>
              <w:t>Main Success Scenario:</w:t>
            </w:r>
          </w:p>
        </w:tc>
      </w:tr>
      <w:tr w:rsidR="009233A4" w:rsidRPr="009233A4" w14:paraId="7BF67AF6" w14:textId="77777777" w:rsidTr="009C613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CB8778A" w14:textId="77777777" w:rsidR="009233A4" w:rsidRPr="009233A4" w:rsidRDefault="009233A4" w:rsidP="007D05C2">
            <w:pPr>
              <w:framePr w:wrap="around"/>
            </w:pPr>
            <w:r w:rsidRPr="009233A4">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BCEBC73" w14:textId="77777777" w:rsidR="009233A4" w:rsidRPr="009233A4" w:rsidRDefault="009233A4" w:rsidP="007D05C2">
            <w:pPr>
              <w:framePr w:wrap="around"/>
            </w:pPr>
            <w:r w:rsidRPr="009233A4">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208761" w14:textId="77777777" w:rsidR="009233A4" w:rsidRPr="009233A4" w:rsidRDefault="009233A4" w:rsidP="007D05C2">
            <w:pPr>
              <w:framePr w:wrap="around"/>
            </w:pPr>
            <w:r w:rsidRPr="009233A4">
              <w:t>System Response</w:t>
            </w:r>
          </w:p>
        </w:tc>
      </w:tr>
      <w:tr w:rsidR="009233A4" w:rsidRPr="009233A4" w14:paraId="0CF1A697"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9D830C5" w14:textId="77777777" w:rsidR="009233A4" w:rsidRPr="009233A4" w:rsidRDefault="009233A4" w:rsidP="007D05C2">
            <w:pPr>
              <w:framePr w:wrap="around"/>
            </w:pPr>
            <w:r w:rsidRPr="009233A4">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D3C3B8" w14:textId="77777777" w:rsidR="009233A4" w:rsidRPr="009233A4" w:rsidRDefault="009233A4" w:rsidP="007D05C2">
            <w:pPr>
              <w:framePr w:wrap="around"/>
            </w:pPr>
            <w:r w:rsidRPr="009233A4">
              <w:t>Customer login to the app</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082EA1" w14:textId="77777777" w:rsidR="009233A4" w:rsidRPr="009233A4" w:rsidRDefault="009233A4" w:rsidP="007D05C2">
            <w:pPr>
              <w:framePr w:wrap="around"/>
            </w:pPr>
            <w:r w:rsidRPr="009233A4">
              <w:t>The system will return 2 cases:</w:t>
            </w:r>
            <w:r w:rsidRPr="009233A4">
              <w:br/>
              <w:t>-Show the main screen</w:t>
            </w:r>
            <w:r w:rsidRPr="009233A4">
              <w:br/>
              <w:t>-Show login fail message</w:t>
            </w:r>
          </w:p>
        </w:tc>
      </w:tr>
      <w:tr w:rsidR="009233A4" w:rsidRPr="009233A4" w14:paraId="2669B14F"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D90A900" w14:textId="77777777" w:rsidR="009233A4" w:rsidRPr="009233A4" w:rsidRDefault="009233A4" w:rsidP="007D05C2">
            <w:pPr>
              <w:framePr w:wrap="around"/>
            </w:pPr>
            <w:r w:rsidRPr="009233A4">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B03D0B" w14:textId="77777777" w:rsidR="009233A4" w:rsidRPr="009233A4" w:rsidRDefault="009233A4" w:rsidP="007D05C2">
            <w:pPr>
              <w:framePr w:wrap="around"/>
            </w:pPr>
            <w:r w:rsidRPr="009233A4">
              <w:t>Customer clicks on the profile icon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8F9FA"/>
            <w:tcMar>
              <w:top w:w="30" w:type="dxa"/>
              <w:left w:w="45" w:type="dxa"/>
              <w:bottom w:w="30" w:type="dxa"/>
              <w:right w:w="45" w:type="dxa"/>
            </w:tcMar>
            <w:hideMark/>
          </w:tcPr>
          <w:p w14:paraId="012292E3" w14:textId="77777777" w:rsidR="009233A4" w:rsidRPr="009233A4" w:rsidRDefault="009233A4" w:rsidP="007D05C2">
            <w:pPr>
              <w:framePr w:wrap="around"/>
            </w:pPr>
            <w:r w:rsidRPr="009233A4">
              <w:t>The system will return 2 cases:</w:t>
            </w:r>
            <w:r w:rsidRPr="009233A4">
              <w:br/>
              <w:t>-Show the profile screen</w:t>
            </w:r>
            <w:r w:rsidRPr="009233A4">
              <w:br/>
              <w:t>- Show error message</w:t>
            </w:r>
          </w:p>
        </w:tc>
      </w:tr>
      <w:tr w:rsidR="009233A4" w:rsidRPr="009233A4" w14:paraId="3812C5B0"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FC3E8EF" w14:textId="77777777" w:rsidR="009233A4" w:rsidRPr="009233A4" w:rsidRDefault="009233A4" w:rsidP="007D05C2">
            <w:pPr>
              <w:framePr w:wrap="around"/>
            </w:pPr>
            <w:r w:rsidRPr="009233A4">
              <w:lastRenderedPageBreak/>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CBF7DF" w14:textId="77777777" w:rsidR="009233A4" w:rsidRPr="009233A4" w:rsidRDefault="009233A4" w:rsidP="007D05C2">
            <w:pPr>
              <w:framePr w:wrap="around"/>
            </w:pPr>
            <w:r w:rsidRPr="009233A4">
              <w:t>Customer clicks on current orders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8F9FA"/>
            <w:tcMar>
              <w:top w:w="30" w:type="dxa"/>
              <w:left w:w="45" w:type="dxa"/>
              <w:bottom w:w="30" w:type="dxa"/>
              <w:right w:w="45" w:type="dxa"/>
            </w:tcMar>
            <w:hideMark/>
          </w:tcPr>
          <w:p w14:paraId="00F0FC7C" w14:textId="77777777" w:rsidR="009233A4" w:rsidRPr="009233A4" w:rsidRDefault="009233A4" w:rsidP="007D05C2">
            <w:pPr>
              <w:framePr w:wrap="around"/>
            </w:pPr>
            <w:r w:rsidRPr="009233A4">
              <w:t>The system will return 2 cases:</w:t>
            </w:r>
            <w:r w:rsidRPr="009233A4">
              <w:br/>
              <w:t>-Show the list of current orders</w:t>
            </w:r>
            <w:r w:rsidRPr="009233A4">
              <w:br/>
              <w:t>- Show error message</w:t>
            </w:r>
          </w:p>
        </w:tc>
      </w:tr>
      <w:tr w:rsidR="009233A4" w:rsidRPr="009233A4" w14:paraId="27087D33" w14:textId="77777777" w:rsidTr="00126A0C">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336C3F6" w14:textId="77777777" w:rsidR="009233A4" w:rsidRPr="009233A4" w:rsidRDefault="009233A4" w:rsidP="007D05C2">
            <w:pPr>
              <w:framePr w:wrap="around"/>
            </w:pPr>
            <w:r w:rsidRPr="009233A4">
              <w:t>Alternative Scenario:</w:t>
            </w:r>
          </w:p>
        </w:tc>
      </w:tr>
      <w:tr w:rsidR="009233A4" w:rsidRPr="009233A4" w14:paraId="6808C234" w14:textId="77777777" w:rsidTr="009C613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B7D649" w14:textId="77777777" w:rsidR="009233A4" w:rsidRPr="009233A4" w:rsidRDefault="009233A4" w:rsidP="007D05C2">
            <w:pPr>
              <w:framePr w:wrap="around"/>
            </w:pPr>
            <w:r w:rsidRPr="009233A4">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6A4704F" w14:textId="77777777" w:rsidR="009233A4" w:rsidRPr="009233A4" w:rsidRDefault="009233A4" w:rsidP="007D05C2">
            <w:pPr>
              <w:framePr w:wrap="around"/>
            </w:pPr>
            <w:r w:rsidRPr="009233A4">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D754C9C" w14:textId="77777777" w:rsidR="009233A4" w:rsidRPr="009233A4" w:rsidRDefault="009233A4" w:rsidP="007D05C2">
            <w:pPr>
              <w:framePr w:wrap="around"/>
            </w:pPr>
            <w:r w:rsidRPr="009233A4">
              <w:t>System Response</w:t>
            </w:r>
          </w:p>
        </w:tc>
      </w:tr>
      <w:tr w:rsidR="009233A4" w:rsidRPr="009233A4" w14:paraId="737627A5"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30F344F" w14:textId="77777777" w:rsidR="009233A4" w:rsidRPr="009233A4" w:rsidRDefault="009233A4" w:rsidP="007D05C2">
            <w:pPr>
              <w:framePr w:wrap="around"/>
            </w:pPr>
            <w:r w:rsidRPr="009233A4">
              <w:t>1</w:t>
            </w:r>
          </w:p>
        </w:tc>
        <w:tc>
          <w:tcPr>
            <w:tcW w:w="0" w:type="auto"/>
            <w:tcBorders>
              <w:top w:val="single" w:sz="6" w:space="0" w:color="CCCCCC"/>
              <w:left w:val="single" w:sz="6" w:space="0" w:color="CCCCCC"/>
              <w:bottom w:val="single" w:sz="6" w:space="0" w:color="000000"/>
              <w:right w:val="single" w:sz="6" w:space="0" w:color="000000"/>
            </w:tcBorders>
            <w:shd w:val="clear" w:color="auto" w:fill="F8F9FA"/>
            <w:tcMar>
              <w:top w:w="30" w:type="dxa"/>
              <w:left w:w="45" w:type="dxa"/>
              <w:bottom w:w="30" w:type="dxa"/>
              <w:right w:w="45" w:type="dxa"/>
            </w:tcMar>
            <w:hideMark/>
          </w:tcPr>
          <w:p w14:paraId="6956985B" w14:textId="77777777" w:rsidR="009233A4" w:rsidRPr="009233A4" w:rsidRDefault="009233A4" w:rsidP="007D05C2">
            <w:pPr>
              <w:framePr w:wrap="around"/>
            </w:pPr>
            <w:r w:rsidRPr="009233A4">
              <w:t>Customer workers are not logged in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1FDD36" w14:textId="77777777" w:rsidR="009233A4" w:rsidRPr="009233A4" w:rsidRDefault="009233A4" w:rsidP="007D05C2">
            <w:pPr>
              <w:framePr w:wrap="around"/>
            </w:pPr>
            <w:r w:rsidRPr="009233A4">
              <w:t>The System can’t show the list of current orders</w:t>
            </w:r>
          </w:p>
        </w:tc>
      </w:tr>
      <w:tr w:rsidR="009233A4" w:rsidRPr="009233A4" w14:paraId="0E120142" w14:textId="77777777" w:rsidTr="00126A0C">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6DBECA4" w14:textId="77777777" w:rsidR="009233A4" w:rsidRPr="009233A4" w:rsidRDefault="009233A4" w:rsidP="007D05C2">
            <w:pPr>
              <w:framePr w:wrap="around"/>
            </w:pPr>
            <w:r w:rsidRPr="009233A4">
              <w:t>Exceptions:</w:t>
            </w:r>
          </w:p>
        </w:tc>
      </w:tr>
      <w:tr w:rsidR="009233A4" w:rsidRPr="009233A4" w14:paraId="75EF3E45" w14:textId="77777777" w:rsidTr="009C613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C704DC" w14:textId="77777777" w:rsidR="009233A4" w:rsidRPr="009233A4" w:rsidRDefault="009233A4" w:rsidP="007D05C2">
            <w:pPr>
              <w:framePr w:wrap="around"/>
            </w:pPr>
            <w:r w:rsidRPr="009233A4">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125B7D" w14:textId="77777777" w:rsidR="009233A4" w:rsidRPr="009233A4" w:rsidRDefault="009233A4" w:rsidP="007D05C2">
            <w:pPr>
              <w:framePr w:wrap="around"/>
            </w:pPr>
            <w:r w:rsidRPr="009233A4">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C4CB603" w14:textId="77777777" w:rsidR="009233A4" w:rsidRPr="009233A4" w:rsidRDefault="009233A4" w:rsidP="007D05C2">
            <w:pPr>
              <w:framePr w:wrap="around"/>
            </w:pPr>
            <w:r w:rsidRPr="009233A4">
              <w:t>System Response</w:t>
            </w:r>
          </w:p>
        </w:tc>
      </w:tr>
      <w:tr w:rsidR="009233A4" w:rsidRPr="009233A4" w14:paraId="4FAAA8BC"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634CB35" w14:textId="77777777" w:rsidR="009233A4" w:rsidRPr="009233A4" w:rsidRDefault="009233A4" w:rsidP="007D05C2">
            <w:pPr>
              <w:framePr w:wrap="around"/>
            </w:pPr>
            <w:r w:rsidRPr="009233A4">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64B10E" w14:textId="77777777" w:rsidR="009233A4" w:rsidRPr="009233A4" w:rsidRDefault="009233A4"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E94937" w14:textId="77777777" w:rsidR="009233A4" w:rsidRPr="009233A4" w:rsidRDefault="009233A4" w:rsidP="007D05C2">
            <w:pPr>
              <w:framePr w:wrap="around"/>
            </w:pPr>
            <w:r w:rsidRPr="009233A4">
              <w:t>System show message the "System is busy" when the internet is lost</w:t>
            </w:r>
          </w:p>
        </w:tc>
      </w:tr>
      <w:tr w:rsidR="009233A4" w:rsidRPr="009233A4" w14:paraId="20DC97E4"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180165" w14:textId="77777777" w:rsidR="009233A4" w:rsidRPr="009233A4" w:rsidRDefault="009233A4" w:rsidP="007D05C2">
            <w:pPr>
              <w:framePr w:wrap="around"/>
            </w:pPr>
            <w:r w:rsidRPr="009233A4">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FA7C5F" w14:textId="77777777" w:rsidR="009233A4" w:rsidRPr="009233A4" w:rsidRDefault="009233A4" w:rsidP="007D05C2">
            <w:pPr>
              <w:framePr w:wrap="around"/>
            </w:pPr>
            <w:r w:rsidRPr="009233A4">
              <w:t>Customer don’t have any orders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822BF1" w14:textId="77777777" w:rsidR="009233A4" w:rsidRPr="009233A4" w:rsidRDefault="009233A4" w:rsidP="007D05C2">
            <w:pPr>
              <w:framePr w:wrap="around"/>
            </w:pPr>
            <w:r w:rsidRPr="009233A4">
              <w:t>System show message “You don’t have any orders”</w:t>
            </w:r>
          </w:p>
        </w:tc>
      </w:tr>
      <w:tr w:rsidR="009233A4" w:rsidRPr="009233A4" w14:paraId="442ABB34" w14:textId="77777777" w:rsidTr="00126A0C">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9BBC96A" w14:textId="7C9DB3A2" w:rsidR="009233A4" w:rsidRPr="009233A4" w:rsidRDefault="009233A4" w:rsidP="007D05C2">
            <w:pPr>
              <w:framePr w:wrap="around"/>
            </w:pPr>
            <w:r w:rsidRPr="009233A4">
              <w:t>Relationships:</w:t>
            </w:r>
            <w:r>
              <w:t xml:space="preserve"> </w:t>
            </w:r>
            <w:r w:rsidRPr="009233A4">
              <w:t>View detail of current order</w:t>
            </w:r>
            <w:r w:rsidRPr="009233A4">
              <w:br/>
              <w:t>Business Rules:</w:t>
            </w:r>
            <w:r w:rsidRPr="009233A4">
              <w:br/>
              <w:t>- This function is only for Customer</w:t>
            </w:r>
            <w:r w:rsidRPr="009233A4">
              <w:br/>
              <w:t>- User must be login to app before use this function</w:t>
            </w:r>
            <w:r w:rsidRPr="009233A4">
              <w:br/>
              <w:t>- User must have at least 1 order</w:t>
            </w:r>
            <w:r w:rsidRPr="009233A4">
              <w:br/>
              <w:t>- This function only shows the valid orders</w:t>
            </w:r>
          </w:p>
        </w:tc>
      </w:tr>
    </w:tbl>
    <w:p w14:paraId="4DA76E68" w14:textId="295C5A41" w:rsidR="009C001F" w:rsidRDefault="009C001F" w:rsidP="007D05C2">
      <w:pPr>
        <w:framePr w:wrap="around"/>
      </w:pPr>
    </w:p>
    <w:p w14:paraId="56FF33CC" w14:textId="6611B98B" w:rsidR="009C001F" w:rsidRDefault="009C001F" w:rsidP="007D05C2">
      <w:pPr>
        <w:framePr w:wrap="around"/>
      </w:pPr>
    </w:p>
    <w:p w14:paraId="5107F29F" w14:textId="38F39188" w:rsidR="00107843" w:rsidRDefault="00107843" w:rsidP="007D05C2">
      <w:pPr>
        <w:framePr w:wrap="around"/>
      </w:pPr>
    </w:p>
    <w:p w14:paraId="7322EB17" w14:textId="388DE489" w:rsidR="00107843" w:rsidRDefault="00107843" w:rsidP="007D05C2">
      <w:pPr>
        <w:framePr w:wrap="around"/>
      </w:pPr>
    </w:p>
    <w:p w14:paraId="6C4C56A6" w14:textId="7F26396F" w:rsidR="00107843" w:rsidRDefault="00107843" w:rsidP="007D05C2">
      <w:pPr>
        <w:pStyle w:val="Heading2"/>
        <w:framePr w:wrap="around"/>
      </w:pPr>
      <w:r>
        <w:t xml:space="preserve"> </w:t>
      </w:r>
      <w:bookmarkStart w:id="55" w:name="_Toc66865334"/>
      <w:r>
        <w:t>View detail of a current order</w:t>
      </w:r>
      <w:bookmarkEnd w:id="55"/>
    </w:p>
    <w:p w14:paraId="1007AB56" w14:textId="4A2C7706" w:rsidR="00107843" w:rsidRPr="00107843" w:rsidRDefault="00107843" w:rsidP="007D05C2">
      <w:pPr>
        <w:framePr w:wrap="around"/>
      </w:pPr>
    </w:p>
    <w:p w14:paraId="36853B27" w14:textId="22ED2E76" w:rsidR="00107843" w:rsidRDefault="00107843" w:rsidP="007D05C2">
      <w:pPr>
        <w:framePr w:wrap="around"/>
      </w:pPr>
    </w:p>
    <w:p w14:paraId="2A382C7D" w14:textId="52F31A48" w:rsidR="00107843" w:rsidRPr="00107843" w:rsidRDefault="00107843" w:rsidP="007D05C2">
      <w:pPr>
        <w:framePr w:wrap="around"/>
      </w:pPr>
    </w:p>
    <w:p w14:paraId="0D722BD6" w14:textId="001C1C65" w:rsidR="00107843" w:rsidRPr="00107843" w:rsidRDefault="006931C7" w:rsidP="007D05C2">
      <w:pPr>
        <w:framePr w:wrap="around"/>
      </w:pPr>
      <w:r w:rsidRPr="006931C7">
        <w:rPr>
          <w:noProof/>
        </w:rPr>
        <w:drawing>
          <wp:anchor distT="0" distB="0" distL="114300" distR="114300" simplePos="0" relativeHeight="251682816" behindDoc="1" locked="0" layoutInCell="1" allowOverlap="1" wp14:anchorId="5E93E1BD" wp14:editId="5179F2A8">
            <wp:simplePos x="0" y="0"/>
            <wp:positionH relativeFrom="margin">
              <wp:align>right</wp:align>
            </wp:positionH>
            <wp:positionV relativeFrom="paragraph">
              <wp:posOffset>200660</wp:posOffset>
            </wp:positionV>
            <wp:extent cx="5715000" cy="2748915"/>
            <wp:effectExtent l="0" t="0" r="0" b="0"/>
            <wp:wrapTight wrapText="bothSides">
              <wp:wrapPolygon edited="0">
                <wp:start x="0" y="0"/>
                <wp:lineTo x="0" y="21405"/>
                <wp:lineTo x="21528" y="21405"/>
                <wp:lineTo x="2152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15000" cy="2748915"/>
                    </a:xfrm>
                    <a:prstGeom prst="rect">
                      <a:avLst/>
                    </a:prstGeom>
                  </pic:spPr>
                </pic:pic>
              </a:graphicData>
            </a:graphic>
            <wp14:sizeRelV relativeFrom="margin">
              <wp14:pctHeight>0</wp14:pctHeight>
            </wp14:sizeRelV>
          </wp:anchor>
        </w:drawing>
      </w:r>
    </w:p>
    <w:p w14:paraId="42495387" w14:textId="121646D3" w:rsidR="00107843" w:rsidRPr="00107843" w:rsidRDefault="00107843" w:rsidP="007D05C2">
      <w:pPr>
        <w:framePr w:wrap="around"/>
      </w:pPr>
    </w:p>
    <w:p w14:paraId="7BA7CBE3" w14:textId="6F45CF5A" w:rsidR="00107843" w:rsidRPr="00107843" w:rsidRDefault="00107843" w:rsidP="007D05C2">
      <w:pPr>
        <w:framePr w:wrap="around"/>
      </w:pPr>
    </w:p>
    <w:p w14:paraId="6430B4B1" w14:textId="3B90D406" w:rsidR="00107843" w:rsidRDefault="00107843" w:rsidP="007D05C2">
      <w:pPr>
        <w:framePr w:wrap="around"/>
      </w:pPr>
    </w:p>
    <w:p w14:paraId="3E22CF55" w14:textId="74214650" w:rsidR="00107843" w:rsidRDefault="00107843" w:rsidP="007D05C2">
      <w:pPr>
        <w:framePr w:wrap="around"/>
      </w:pPr>
    </w:p>
    <w:tbl>
      <w:tblPr>
        <w:tblW w:w="8984" w:type="dxa"/>
        <w:tblCellMar>
          <w:left w:w="0" w:type="dxa"/>
          <w:right w:w="0" w:type="dxa"/>
        </w:tblCellMar>
        <w:tblLook w:val="04A0" w:firstRow="1" w:lastRow="0" w:firstColumn="1" w:lastColumn="0" w:noHBand="0" w:noVBand="1"/>
      </w:tblPr>
      <w:tblGrid>
        <w:gridCol w:w="1376"/>
        <w:gridCol w:w="2792"/>
        <w:gridCol w:w="3128"/>
        <w:gridCol w:w="1667"/>
        <w:gridCol w:w="21"/>
      </w:tblGrid>
      <w:tr w:rsidR="00107843" w:rsidRPr="00107843" w14:paraId="07D55639" w14:textId="77777777" w:rsidTr="00126A0C">
        <w:trPr>
          <w:gridAfter w:val="1"/>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1A0F9A" w14:textId="0FCEBB5D" w:rsidR="00107843" w:rsidRPr="00107843" w:rsidRDefault="00107843" w:rsidP="007D05C2">
            <w:pPr>
              <w:framePr w:wrap="around"/>
            </w:pPr>
            <w:r w:rsidRPr="00107843">
              <w:t>USE-UC0</w:t>
            </w:r>
            <w:r>
              <w:t>19</w:t>
            </w:r>
          </w:p>
        </w:tc>
      </w:tr>
      <w:tr w:rsidR="00107843" w:rsidRPr="00107843" w14:paraId="42483126" w14:textId="77777777" w:rsidTr="00126A0C">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E5982EE" w14:textId="77777777" w:rsidR="00107843" w:rsidRPr="00107843" w:rsidRDefault="00107843" w:rsidP="007D05C2">
            <w:pPr>
              <w:framePr w:wrap="around"/>
            </w:pPr>
            <w:r w:rsidRPr="00107843">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B009D1B" w14:textId="34E014F9" w:rsidR="00107843" w:rsidRPr="00107843" w:rsidRDefault="00107843" w:rsidP="007D05C2">
            <w:pPr>
              <w:framePr w:wrap="around"/>
            </w:pPr>
            <w:r w:rsidRPr="00107843">
              <w:t>UC0</w:t>
            </w:r>
            <w:r>
              <w:t>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197FAF0" w14:textId="77777777" w:rsidR="00107843" w:rsidRPr="00107843" w:rsidRDefault="00107843" w:rsidP="007D05C2">
            <w:pPr>
              <w:framePr w:wrap="around"/>
            </w:pPr>
            <w:r w:rsidRPr="00107843">
              <w:t>Use Case Version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292D8" w14:textId="77777777" w:rsidR="00107843" w:rsidRPr="00107843" w:rsidRDefault="00107843" w:rsidP="007D05C2">
            <w:pPr>
              <w:framePr w:wrap="around"/>
            </w:pPr>
            <w:r w:rsidRPr="00107843">
              <w:t>1</w:t>
            </w:r>
          </w:p>
        </w:tc>
      </w:tr>
      <w:tr w:rsidR="00107843" w:rsidRPr="00107843" w14:paraId="7D3D80B5" w14:textId="77777777" w:rsidTr="00126A0C">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6925FFC" w14:textId="77777777" w:rsidR="00107843" w:rsidRPr="00107843" w:rsidRDefault="00107843" w:rsidP="007D05C2">
            <w:pPr>
              <w:framePr w:wrap="around"/>
            </w:pPr>
            <w:r w:rsidRPr="00107843">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87936F1" w14:textId="77777777" w:rsidR="00107843" w:rsidRPr="00107843" w:rsidRDefault="00107843" w:rsidP="007D05C2">
            <w:pPr>
              <w:framePr w:wrap="around"/>
            </w:pPr>
            <w:r w:rsidRPr="00107843">
              <w:t>View detail of current order</w:t>
            </w:r>
          </w:p>
        </w:tc>
      </w:tr>
      <w:tr w:rsidR="00107843" w:rsidRPr="00107843" w14:paraId="28428E55" w14:textId="77777777" w:rsidTr="00126A0C">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B7F92B2" w14:textId="77777777" w:rsidR="00107843" w:rsidRPr="00107843" w:rsidRDefault="00107843" w:rsidP="007D05C2">
            <w:pPr>
              <w:framePr w:wrap="around"/>
            </w:pPr>
            <w:r w:rsidRPr="00107843">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282B82B8" w14:textId="77777777" w:rsidR="00107843" w:rsidRPr="00107843" w:rsidRDefault="00107843" w:rsidP="007D05C2">
            <w:pPr>
              <w:framePr w:wrap="around"/>
            </w:pPr>
            <w:proofErr w:type="spellStart"/>
            <w:r w:rsidRPr="00107843">
              <w:t>ThiLK</w:t>
            </w:r>
            <w:proofErr w:type="spellEnd"/>
          </w:p>
        </w:tc>
      </w:tr>
      <w:tr w:rsidR="00107843" w:rsidRPr="00107843" w14:paraId="659AB84B" w14:textId="77777777" w:rsidTr="00126A0C">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C5B2348" w14:textId="77777777" w:rsidR="00107843" w:rsidRPr="00107843" w:rsidRDefault="00107843" w:rsidP="007D05C2">
            <w:pPr>
              <w:framePr w:wrap="around"/>
            </w:pPr>
            <w:r w:rsidRPr="00107843">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F6530CF" w14:textId="77777777" w:rsidR="00107843" w:rsidRPr="00107843" w:rsidRDefault="00107843" w:rsidP="007D05C2">
            <w:pPr>
              <w:framePr w:wrap="around"/>
            </w:pPr>
            <w:r w:rsidRPr="00107843">
              <w:t>15/01/2021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80E631F" w14:textId="77777777" w:rsidR="00107843" w:rsidRPr="00107843" w:rsidRDefault="00107843" w:rsidP="007D05C2">
            <w:pPr>
              <w:framePr w:wrap="around"/>
            </w:pPr>
            <w:r w:rsidRPr="00107843">
              <w:t>Priority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D61B8" w14:textId="77777777" w:rsidR="00107843" w:rsidRPr="00107843" w:rsidRDefault="00107843" w:rsidP="007D05C2">
            <w:pPr>
              <w:framePr w:wrap="around"/>
            </w:pPr>
            <w:r w:rsidRPr="00107843">
              <w:t>Normal</w:t>
            </w:r>
          </w:p>
        </w:tc>
      </w:tr>
      <w:tr w:rsidR="00107843" w:rsidRPr="00107843" w14:paraId="4FC362B2"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B9CF72D" w14:textId="77777777" w:rsidR="00107843" w:rsidRPr="00107843" w:rsidRDefault="00107843" w:rsidP="007D05C2">
            <w:pPr>
              <w:framePr w:wrap="around"/>
            </w:pPr>
            <w:r w:rsidRPr="00107843">
              <w:t>Actor:</w:t>
            </w:r>
          </w:p>
        </w:tc>
      </w:tr>
      <w:tr w:rsidR="00107843" w:rsidRPr="00107843" w14:paraId="5660ACAB"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15AE2F7E" w14:textId="77777777" w:rsidR="00107843" w:rsidRPr="00107843" w:rsidRDefault="00107843" w:rsidP="007D05C2">
            <w:pPr>
              <w:framePr w:wrap="around"/>
            </w:pPr>
            <w:r w:rsidRPr="00107843">
              <w:t>-Customer</w:t>
            </w:r>
          </w:p>
        </w:tc>
      </w:tr>
      <w:tr w:rsidR="00107843" w:rsidRPr="00107843" w14:paraId="35EA4EAD"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55CD094A" w14:textId="77777777" w:rsidR="00107843" w:rsidRPr="00107843" w:rsidRDefault="00107843" w:rsidP="007D05C2">
            <w:pPr>
              <w:framePr w:wrap="around"/>
            </w:pPr>
            <w:r w:rsidRPr="00107843">
              <w:t>Summary:</w:t>
            </w:r>
          </w:p>
        </w:tc>
      </w:tr>
      <w:tr w:rsidR="00107843" w:rsidRPr="00107843" w14:paraId="38010DB8"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8D900CF" w14:textId="77777777" w:rsidR="00107843" w:rsidRPr="00107843" w:rsidRDefault="00107843" w:rsidP="007D05C2">
            <w:pPr>
              <w:framePr w:wrap="around"/>
            </w:pPr>
            <w:r w:rsidRPr="00107843">
              <w:t>-Help Customer to view detail of current order</w:t>
            </w:r>
          </w:p>
        </w:tc>
      </w:tr>
      <w:tr w:rsidR="00107843" w:rsidRPr="00107843" w14:paraId="6B057F59"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1B7823E3" w14:textId="77777777" w:rsidR="00107843" w:rsidRPr="00107843" w:rsidRDefault="00107843" w:rsidP="007D05C2">
            <w:pPr>
              <w:framePr w:wrap="around"/>
            </w:pPr>
            <w:r w:rsidRPr="00107843">
              <w:t>Goal:</w:t>
            </w:r>
          </w:p>
        </w:tc>
      </w:tr>
      <w:tr w:rsidR="00107843" w:rsidRPr="00107843" w14:paraId="310C2B3A"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4CF368E6" w14:textId="77777777" w:rsidR="00107843" w:rsidRPr="00107843" w:rsidRDefault="00107843" w:rsidP="007D05C2">
            <w:pPr>
              <w:framePr w:wrap="around"/>
            </w:pPr>
            <w:r w:rsidRPr="00107843">
              <w:t>-Show the detail of current order</w:t>
            </w:r>
          </w:p>
        </w:tc>
      </w:tr>
      <w:tr w:rsidR="00107843" w:rsidRPr="00107843" w14:paraId="37E58027"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3AE32A96" w14:textId="77777777" w:rsidR="00107843" w:rsidRPr="00107843" w:rsidRDefault="00107843" w:rsidP="007D05C2">
            <w:pPr>
              <w:framePr w:wrap="around"/>
            </w:pPr>
            <w:r w:rsidRPr="00107843">
              <w:t>Triggers:</w:t>
            </w:r>
          </w:p>
        </w:tc>
      </w:tr>
      <w:tr w:rsidR="00107843" w:rsidRPr="00107843" w14:paraId="0A14E6FB"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A7232D4" w14:textId="77777777" w:rsidR="00107843" w:rsidRPr="00107843" w:rsidRDefault="00107843" w:rsidP="007D05C2">
            <w:pPr>
              <w:framePr w:wrap="around"/>
            </w:pPr>
            <w:r w:rsidRPr="00107843">
              <w:t>- Customer login to the app</w:t>
            </w:r>
          </w:p>
        </w:tc>
      </w:tr>
      <w:tr w:rsidR="00107843" w:rsidRPr="00107843" w14:paraId="656A17BD"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5EEDD751" w14:textId="77777777" w:rsidR="00107843" w:rsidRPr="00107843" w:rsidRDefault="00107843" w:rsidP="007D05C2">
            <w:pPr>
              <w:framePr w:wrap="around"/>
            </w:pPr>
            <w:r w:rsidRPr="00107843">
              <w:t>-Customer clicks on the profile icon</w:t>
            </w:r>
          </w:p>
        </w:tc>
      </w:tr>
      <w:tr w:rsidR="00107843" w:rsidRPr="00107843" w14:paraId="34DAE908"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321D9B48" w14:textId="77777777" w:rsidR="00107843" w:rsidRPr="00107843" w:rsidRDefault="00107843" w:rsidP="007D05C2">
            <w:pPr>
              <w:framePr w:wrap="around"/>
            </w:pPr>
            <w:r w:rsidRPr="00107843">
              <w:t>-Customer clicks on show current orders</w:t>
            </w:r>
          </w:p>
        </w:tc>
      </w:tr>
      <w:tr w:rsidR="00107843" w:rsidRPr="00107843" w14:paraId="77CF96A1"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4D2AA382" w14:textId="77777777" w:rsidR="00107843" w:rsidRPr="00107843" w:rsidRDefault="00107843" w:rsidP="007D05C2">
            <w:pPr>
              <w:framePr w:wrap="around"/>
            </w:pPr>
            <w:r w:rsidRPr="00107843">
              <w:t>-Customer clicks on one current order</w:t>
            </w:r>
          </w:p>
        </w:tc>
      </w:tr>
      <w:tr w:rsidR="00107843" w:rsidRPr="00107843" w14:paraId="34A965E2"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1D2879C" w14:textId="77777777" w:rsidR="00107843" w:rsidRPr="00107843" w:rsidRDefault="00107843" w:rsidP="007D05C2">
            <w:pPr>
              <w:framePr w:wrap="around"/>
            </w:pPr>
            <w:r w:rsidRPr="00107843">
              <w:t>Precondition:</w:t>
            </w:r>
          </w:p>
        </w:tc>
      </w:tr>
      <w:tr w:rsidR="00107843" w:rsidRPr="00107843" w14:paraId="29A0685E"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61B64C77" w14:textId="77777777" w:rsidR="00107843" w:rsidRPr="00107843" w:rsidRDefault="00107843" w:rsidP="007D05C2">
            <w:pPr>
              <w:framePr w:wrap="around"/>
            </w:pPr>
            <w:r w:rsidRPr="00107843">
              <w:t>-User must be Customer</w:t>
            </w:r>
          </w:p>
        </w:tc>
      </w:tr>
      <w:tr w:rsidR="00107843" w:rsidRPr="00107843" w14:paraId="26158342"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09D0B0A6" w14:textId="77777777" w:rsidR="00107843" w:rsidRPr="00107843" w:rsidRDefault="00107843" w:rsidP="007D05C2">
            <w:pPr>
              <w:framePr w:wrap="around"/>
            </w:pPr>
            <w:r w:rsidRPr="00107843">
              <w:t>-The order has not been canceled by the system due to too long time</w:t>
            </w:r>
          </w:p>
        </w:tc>
      </w:tr>
      <w:tr w:rsidR="00107843" w:rsidRPr="00107843" w14:paraId="554EC7AB"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2259423C" w14:textId="77777777" w:rsidR="00107843" w:rsidRPr="00107843" w:rsidRDefault="00107843" w:rsidP="007D05C2">
            <w:pPr>
              <w:framePr w:wrap="around"/>
            </w:pPr>
            <w:r w:rsidRPr="00107843">
              <w:t>Post Conditions:</w:t>
            </w:r>
          </w:p>
        </w:tc>
      </w:tr>
      <w:tr w:rsidR="00107843" w:rsidRPr="00107843" w14:paraId="4E847965" w14:textId="77777777" w:rsidTr="00126A0C">
        <w:trPr>
          <w:gridAfter w:val="1"/>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4A4EDD16" w14:textId="77777777" w:rsidR="00107843" w:rsidRPr="00107843" w:rsidRDefault="00107843" w:rsidP="007D05C2">
            <w:pPr>
              <w:framePr w:wrap="around"/>
            </w:pPr>
            <w:r w:rsidRPr="00107843">
              <w:t>-Success: Customer see the list of current orders</w:t>
            </w:r>
          </w:p>
        </w:tc>
      </w:tr>
      <w:tr w:rsidR="00107843" w:rsidRPr="00107843" w14:paraId="585625B2" w14:textId="77777777" w:rsidTr="00126A0C">
        <w:trPr>
          <w:gridAfter w:val="1"/>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B3200D1" w14:textId="77777777" w:rsidR="00107843" w:rsidRPr="00107843" w:rsidRDefault="00107843" w:rsidP="007D05C2">
            <w:pPr>
              <w:framePr w:wrap="around"/>
            </w:pPr>
            <w:r w:rsidRPr="00107843">
              <w:t>Main Success Scenario:</w:t>
            </w:r>
          </w:p>
        </w:tc>
      </w:tr>
      <w:tr w:rsidR="00107843" w:rsidRPr="00107843" w14:paraId="0BE5C0D4" w14:textId="77777777" w:rsidTr="00126A0C">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7BF0FA59" w14:textId="77777777" w:rsidR="00107843" w:rsidRPr="00107843" w:rsidRDefault="00107843" w:rsidP="007D05C2">
            <w:pPr>
              <w:framePr w:wrap="around"/>
            </w:pPr>
            <w:r w:rsidRPr="0010784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6C11C9E" w14:textId="77777777" w:rsidR="00107843" w:rsidRPr="00107843" w:rsidRDefault="00107843" w:rsidP="007D05C2">
            <w:pPr>
              <w:framePr w:wrap="around"/>
            </w:pPr>
            <w:r w:rsidRPr="0010784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973D602" w14:textId="77777777" w:rsidR="00107843" w:rsidRPr="00107843" w:rsidRDefault="00107843" w:rsidP="007D05C2">
            <w:pPr>
              <w:framePr w:wrap="around"/>
            </w:pPr>
            <w:r w:rsidRPr="00107843">
              <w:t>System Response</w:t>
            </w:r>
          </w:p>
        </w:tc>
      </w:tr>
      <w:tr w:rsidR="00107843" w:rsidRPr="00107843" w14:paraId="6EE8F510" w14:textId="77777777" w:rsidTr="00126A0C">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8233E0A" w14:textId="77777777" w:rsidR="00107843" w:rsidRPr="00107843" w:rsidRDefault="00107843" w:rsidP="007D05C2">
            <w:pPr>
              <w:framePr w:wrap="around"/>
            </w:pPr>
            <w:r w:rsidRPr="00107843">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B0FC1E0" w14:textId="77777777" w:rsidR="00107843" w:rsidRPr="00107843" w:rsidRDefault="00107843" w:rsidP="007D05C2">
            <w:pPr>
              <w:framePr w:wrap="around"/>
            </w:pPr>
            <w:r w:rsidRPr="00107843">
              <w:t>Customer login to the app</w:t>
            </w: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368D89B7" w14:textId="77777777" w:rsidR="00107843" w:rsidRPr="00107843" w:rsidRDefault="00107843" w:rsidP="007D05C2">
            <w:pPr>
              <w:framePr w:wrap="around"/>
            </w:pPr>
          </w:p>
        </w:tc>
      </w:tr>
      <w:tr w:rsidR="00107843" w:rsidRPr="00107843" w14:paraId="7113F7CF" w14:textId="77777777" w:rsidTr="00126A0C">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7A0E60DE" w14:textId="77777777" w:rsidR="00107843" w:rsidRPr="00107843" w:rsidRDefault="0010784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14A720CF" w14:textId="77777777" w:rsidR="00107843" w:rsidRPr="00107843" w:rsidRDefault="00107843" w:rsidP="007D05C2">
            <w:pPr>
              <w:framePr w:wrap="around"/>
            </w:pP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6AA257EC" w14:textId="77777777" w:rsidR="00107843" w:rsidRPr="00107843" w:rsidRDefault="00107843" w:rsidP="007D05C2">
            <w:pPr>
              <w:framePr w:wrap="around"/>
            </w:pPr>
            <w:r w:rsidRPr="00107843">
              <w:t>The system will return 2 cases:</w:t>
            </w:r>
          </w:p>
        </w:tc>
      </w:tr>
      <w:tr w:rsidR="00107843" w:rsidRPr="00107843" w14:paraId="1BA4E5FE" w14:textId="77777777" w:rsidTr="00126A0C">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2616C2CD" w14:textId="77777777" w:rsidR="00107843" w:rsidRPr="00107843" w:rsidRDefault="0010784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523BFD07" w14:textId="77777777" w:rsidR="00107843" w:rsidRPr="00107843" w:rsidRDefault="00107843" w:rsidP="007D05C2">
            <w:pPr>
              <w:framePr w:wrap="around"/>
            </w:pP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6266C51D" w14:textId="77777777" w:rsidR="00107843" w:rsidRPr="00107843" w:rsidRDefault="00107843" w:rsidP="007D05C2">
            <w:pPr>
              <w:framePr w:wrap="around"/>
            </w:pPr>
            <w:r w:rsidRPr="00107843">
              <w:t>-Show the main screen</w:t>
            </w:r>
          </w:p>
        </w:tc>
      </w:tr>
      <w:tr w:rsidR="00107843" w:rsidRPr="00107843" w14:paraId="0EB81C8D" w14:textId="77777777" w:rsidTr="00126A0C">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20180FCD" w14:textId="77777777" w:rsidR="00107843" w:rsidRPr="00107843" w:rsidRDefault="0010784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5622ECBC" w14:textId="77777777" w:rsidR="00107843" w:rsidRPr="00107843" w:rsidRDefault="0010784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4E0CA28" w14:textId="77777777" w:rsidR="00107843" w:rsidRPr="00107843" w:rsidRDefault="00107843" w:rsidP="007D05C2">
            <w:pPr>
              <w:framePr w:wrap="around"/>
            </w:pPr>
            <w:r w:rsidRPr="00107843">
              <w:t>-Show login fail message</w:t>
            </w:r>
          </w:p>
        </w:tc>
      </w:tr>
      <w:tr w:rsidR="00107843" w:rsidRPr="00107843" w14:paraId="59895A65" w14:textId="77777777" w:rsidTr="00126A0C">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82C13A8" w14:textId="77777777" w:rsidR="00107843" w:rsidRPr="00107843" w:rsidRDefault="00107843" w:rsidP="007D05C2">
            <w:pPr>
              <w:framePr w:wrap="around"/>
            </w:pPr>
            <w:r w:rsidRPr="00107843">
              <w:t>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5DFAE3FA" w14:textId="77777777" w:rsidR="00107843" w:rsidRPr="00107843" w:rsidRDefault="00107843" w:rsidP="007D05C2">
            <w:pPr>
              <w:framePr w:wrap="around"/>
            </w:pPr>
            <w:r w:rsidRPr="00107843">
              <w:t>Customer clicks on the profile icon</w:t>
            </w: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D08E6C0" w14:textId="77777777" w:rsidR="00107843" w:rsidRPr="00107843" w:rsidRDefault="00107843" w:rsidP="007D05C2">
            <w:pPr>
              <w:framePr w:wrap="around"/>
            </w:pPr>
            <w:r w:rsidRPr="00107843">
              <w:t>The system will return 2 cases:</w:t>
            </w:r>
          </w:p>
        </w:tc>
      </w:tr>
      <w:tr w:rsidR="00107843" w:rsidRPr="00107843" w14:paraId="100DAEEA" w14:textId="77777777" w:rsidTr="00126A0C">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055DBE45" w14:textId="77777777" w:rsidR="00107843" w:rsidRPr="00107843" w:rsidRDefault="0010784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78590DEB" w14:textId="77777777" w:rsidR="00107843" w:rsidRPr="00107843" w:rsidRDefault="00107843" w:rsidP="007D05C2">
            <w:pPr>
              <w:framePr w:wrap="around"/>
            </w:pP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0B77DAB3" w14:textId="77777777" w:rsidR="00107843" w:rsidRPr="00107843" w:rsidRDefault="00107843" w:rsidP="007D05C2">
            <w:pPr>
              <w:framePr w:wrap="around"/>
            </w:pPr>
            <w:r w:rsidRPr="00107843">
              <w:t>-Show the profile screen</w:t>
            </w:r>
          </w:p>
        </w:tc>
      </w:tr>
      <w:tr w:rsidR="00107843" w:rsidRPr="00107843" w14:paraId="58FB07A7" w14:textId="77777777" w:rsidTr="00126A0C">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77FC0F16" w14:textId="77777777" w:rsidR="00107843" w:rsidRPr="00107843" w:rsidRDefault="0010784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1BDBB528" w14:textId="77777777" w:rsidR="00107843" w:rsidRPr="00107843" w:rsidRDefault="0010784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56C1843D" w14:textId="77777777" w:rsidR="00107843" w:rsidRPr="00107843" w:rsidRDefault="00107843" w:rsidP="007D05C2">
            <w:pPr>
              <w:framePr w:wrap="around"/>
            </w:pPr>
            <w:r w:rsidRPr="00107843">
              <w:t>- Show error message</w:t>
            </w:r>
          </w:p>
        </w:tc>
      </w:tr>
      <w:tr w:rsidR="00107843" w:rsidRPr="00107843" w14:paraId="78250256" w14:textId="77777777" w:rsidTr="00126A0C">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161764C" w14:textId="77777777" w:rsidR="00107843" w:rsidRPr="00107843" w:rsidRDefault="00107843" w:rsidP="007D05C2">
            <w:pPr>
              <w:framePr w:wrap="around"/>
            </w:pPr>
            <w:r w:rsidRPr="00107843">
              <w:t>3</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3041948" w14:textId="77777777" w:rsidR="00107843" w:rsidRPr="00107843" w:rsidRDefault="00107843" w:rsidP="007D05C2">
            <w:pPr>
              <w:framePr w:wrap="around"/>
            </w:pPr>
            <w:r w:rsidRPr="00107843">
              <w:t>Customer clicks on current orders</w:t>
            </w: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4F4A8033" w14:textId="77777777" w:rsidR="00107843" w:rsidRPr="00107843" w:rsidRDefault="00107843" w:rsidP="007D05C2">
            <w:pPr>
              <w:framePr w:wrap="around"/>
            </w:pPr>
            <w:r w:rsidRPr="00107843">
              <w:t>The system will return 2 cases:</w:t>
            </w:r>
          </w:p>
        </w:tc>
      </w:tr>
      <w:tr w:rsidR="00107843" w:rsidRPr="00107843" w14:paraId="13FD642E" w14:textId="77777777" w:rsidTr="00126A0C">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3ED79DF8" w14:textId="77777777" w:rsidR="00107843" w:rsidRPr="00107843" w:rsidRDefault="0010784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70D40F54" w14:textId="77777777" w:rsidR="00107843" w:rsidRPr="00107843" w:rsidRDefault="00107843" w:rsidP="007D05C2">
            <w:pPr>
              <w:framePr w:wrap="around"/>
            </w:pP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125CFA5C" w14:textId="77777777" w:rsidR="00107843" w:rsidRPr="00107843" w:rsidRDefault="00107843" w:rsidP="007D05C2">
            <w:pPr>
              <w:framePr w:wrap="around"/>
            </w:pPr>
            <w:r w:rsidRPr="00107843">
              <w:t>-Show the list of current orders</w:t>
            </w:r>
          </w:p>
        </w:tc>
      </w:tr>
      <w:tr w:rsidR="00107843" w:rsidRPr="00107843" w14:paraId="17120F24" w14:textId="77777777" w:rsidTr="00126A0C">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7AF8FA7F" w14:textId="77777777" w:rsidR="00107843" w:rsidRPr="00107843" w:rsidRDefault="0010784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3CAEC669" w14:textId="77777777" w:rsidR="00107843" w:rsidRPr="00107843" w:rsidRDefault="0010784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7FE6FC1" w14:textId="77777777" w:rsidR="00107843" w:rsidRPr="00107843" w:rsidRDefault="00107843" w:rsidP="007D05C2">
            <w:pPr>
              <w:framePr w:wrap="around"/>
            </w:pPr>
            <w:r w:rsidRPr="00107843">
              <w:t>- Show error message</w:t>
            </w:r>
          </w:p>
        </w:tc>
      </w:tr>
      <w:tr w:rsidR="00107843" w:rsidRPr="00107843" w14:paraId="5256A490" w14:textId="77777777" w:rsidTr="00126A0C">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2ADB8B41" w14:textId="77777777" w:rsidR="00107843" w:rsidRPr="00107843" w:rsidRDefault="00107843" w:rsidP="007D05C2">
            <w:pPr>
              <w:framePr w:wrap="around"/>
            </w:pPr>
            <w:r w:rsidRPr="00107843">
              <w:t>4</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37A18C6" w14:textId="77777777" w:rsidR="00107843" w:rsidRPr="00107843" w:rsidRDefault="00107843" w:rsidP="007D05C2">
            <w:pPr>
              <w:framePr w:wrap="around"/>
            </w:pPr>
            <w:r w:rsidRPr="00107843">
              <w:t>Customer clicks on one current order</w:t>
            </w: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3E154DCE" w14:textId="77777777" w:rsidR="00107843" w:rsidRPr="00107843" w:rsidRDefault="00107843" w:rsidP="007D05C2">
            <w:pPr>
              <w:framePr w:wrap="around"/>
            </w:pPr>
            <w:r w:rsidRPr="00107843">
              <w:t>The system will return 2 cases:</w:t>
            </w:r>
          </w:p>
        </w:tc>
      </w:tr>
      <w:tr w:rsidR="00107843" w:rsidRPr="00107843" w14:paraId="76C4BE5C" w14:textId="77777777" w:rsidTr="00126A0C">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60F40226" w14:textId="77777777" w:rsidR="00107843" w:rsidRPr="00107843" w:rsidRDefault="0010784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0C0363D8" w14:textId="77777777" w:rsidR="00107843" w:rsidRPr="00107843" w:rsidRDefault="00107843" w:rsidP="007D05C2">
            <w:pPr>
              <w:framePr w:wrap="around"/>
            </w:pPr>
          </w:p>
        </w:tc>
        <w:tc>
          <w:tcPr>
            <w:tcW w:w="0" w:type="auto"/>
            <w:gridSpan w:val="2"/>
            <w:tcBorders>
              <w:top w:val="single" w:sz="6" w:space="0" w:color="CCCCCC"/>
              <w:left w:val="single" w:sz="6" w:space="0" w:color="CCCCCC"/>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791A087E" w14:textId="77777777" w:rsidR="00107843" w:rsidRPr="00107843" w:rsidRDefault="00107843" w:rsidP="007D05C2">
            <w:pPr>
              <w:framePr w:wrap="around"/>
            </w:pPr>
            <w:r w:rsidRPr="00107843">
              <w:t>-Show the detail of current order</w:t>
            </w:r>
          </w:p>
        </w:tc>
      </w:tr>
      <w:tr w:rsidR="00107843" w:rsidRPr="00107843" w14:paraId="5B67AD5D" w14:textId="77777777" w:rsidTr="00126A0C">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74C7C189" w14:textId="77777777" w:rsidR="00107843" w:rsidRPr="00107843" w:rsidRDefault="0010784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2E589730" w14:textId="77777777" w:rsidR="00107843" w:rsidRPr="00107843" w:rsidRDefault="0010784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17ACCE01" w14:textId="77777777" w:rsidR="00107843" w:rsidRPr="00107843" w:rsidRDefault="00107843" w:rsidP="007D05C2">
            <w:pPr>
              <w:framePr w:wrap="around"/>
            </w:pPr>
            <w:r w:rsidRPr="00107843">
              <w:t>- Show error message</w:t>
            </w:r>
          </w:p>
        </w:tc>
      </w:tr>
      <w:tr w:rsidR="00107843" w:rsidRPr="00107843" w14:paraId="5464B14A" w14:textId="77777777" w:rsidTr="00126A0C">
        <w:trPr>
          <w:gridAfter w:val="1"/>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372C10C" w14:textId="77777777" w:rsidR="00107843" w:rsidRPr="00107843" w:rsidRDefault="00107843" w:rsidP="007D05C2">
            <w:pPr>
              <w:framePr w:wrap="around"/>
            </w:pPr>
            <w:r w:rsidRPr="00107843">
              <w:t>Alternative Scenario:</w:t>
            </w:r>
          </w:p>
        </w:tc>
      </w:tr>
      <w:tr w:rsidR="00107843" w:rsidRPr="00107843" w14:paraId="28D81F25" w14:textId="77777777" w:rsidTr="00126A0C">
        <w:trPr>
          <w:gridAfter w:val="1"/>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5F24C1C" w14:textId="77777777" w:rsidR="00107843" w:rsidRPr="00107843" w:rsidRDefault="00107843" w:rsidP="007D05C2">
            <w:pPr>
              <w:framePr w:wrap="around"/>
            </w:pPr>
            <w:r w:rsidRPr="0010784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2B5E9B0D" w14:textId="77777777" w:rsidR="00107843" w:rsidRPr="00107843" w:rsidRDefault="00107843" w:rsidP="007D05C2">
            <w:pPr>
              <w:framePr w:wrap="around"/>
            </w:pPr>
            <w:r w:rsidRPr="0010784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76F0322" w14:textId="77777777" w:rsidR="00107843" w:rsidRPr="00107843" w:rsidRDefault="00107843" w:rsidP="007D05C2">
            <w:pPr>
              <w:framePr w:wrap="around"/>
            </w:pPr>
            <w:r w:rsidRPr="00107843">
              <w:t>System Response</w:t>
            </w:r>
          </w:p>
        </w:tc>
      </w:tr>
      <w:tr w:rsidR="00107843" w:rsidRPr="00107843" w14:paraId="511D05E4" w14:textId="77777777" w:rsidTr="00126A0C">
        <w:trPr>
          <w:gridAfter w:val="1"/>
          <w:trHeight w:val="322"/>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62FA896" w14:textId="77777777" w:rsidR="00107843" w:rsidRPr="00107843" w:rsidRDefault="00107843" w:rsidP="007D05C2">
            <w:pPr>
              <w:framePr w:wrap="around"/>
            </w:pPr>
            <w:r w:rsidRPr="00107843">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D63234F" w14:textId="77777777" w:rsidR="00107843" w:rsidRPr="00107843" w:rsidRDefault="00107843" w:rsidP="007D05C2">
            <w:pPr>
              <w:framePr w:wrap="around"/>
            </w:pPr>
            <w:r w:rsidRPr="00107843">
              <w:t>Customer workers are not logged in</w:t>
            </w:r>
          </w:p>
        </w:tc>
        <w:tc>
          <w:tcPr>
            <w:tcW w:w="0" w:type="auto"/>
            <w:gridSpan w:val="2"/>
            <w:vMerge w:val="restart"/>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F4E7CF9" w14:textId="77777777" w:rsidR="00107843" w:rsidRPr="00107843" w:rsidRDefault="00107843" w:rsidP="007D05C2">
            <w:pPr>
              <w:framePr w:wrap="around"/>
            </w:pPr>
            <w:r w:rsidRPr="00107843">
              <w:t>The System can’t show the list of current orders</w:t>
            </w:r>
          </w:p>
        </w:tc>
      </w:tr>
      <w:tr w:rsidR="00107843" w:rsidRPr="00107843" w14:paraId="6AE233CD" w14:textId="77777777" w:rsidTr="00126A0C">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FFFFFF" w:themeFill="background1"/>
            <w:vAlign w:val="center"/>
            <w:hideMark/>
          </w:tcPr>
          <w:p w14:paraId="6177E6D3" w14:textId="77777777" w:rsidR="00107843" w:rsidRPr="00107843" w:rsidRDefault="00107843" w:rsidP="007D05C2">
            <w:pPr>
              <w:framePr w:wrap="around"/>
            </w:pPr>
          </w:p>
        </w:tc>
        <w:tc>
          <w:tcPr>
            <w:tcW w:w="0" w:type="auto"/>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4FDF152D" w14:textId="77777777" w:rsidR="00107843" w:rsidRPr="00107843" w:rsidRDefault="00107843" w:rsidP="007D05C2">
            <w:pPr>
              <w:framePr w:wrap="around"/>
            </w:pPr>
          </w:p>
        </w:tc>
        <w:tc>
          <w:tcPr>
            <w:tcW w:w="0" w:type="auto"/>
            <w:gridSpan w:val="2"/>
            <w:vMerge/>
            <w:tcBorders>
              <w:top w:val="single" w:sz="6" w:space="0" w:color="CCCCCC"/>
              <w:left w:val="single" w:sz="6" w:space="0" w:color="CCCCCC"/>
              <w:bottom w:val="single" w:sz="6" w:space="0" w:color="000000"/>
              <w:right w:val="single" w:sz="6" w:space="0" w:color="000000"/>
            </w:tcBorders>
            <w:shd w:val="clear" w:color="auto" w:fill="FFFFFF" w:themeFill="background1"/>
            <w:vAlign w:val="center"/>
            <w:hideMark/>
          </w:tcPr>
          <w:p w14:paraId="3C3C4819" w14:textId="77777777" w:rsidR="00107843" w:rsidRPr="00107843" w:rsidRDefault="00107843" w:rsidP="007D05C2">
            <w:pPr>
              <w:framePr w:wrap="around"/>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FA6BE5F" w14:textId="77777777" w:rsidR="00107843" w:rsidRPr="00107843" w:rsidRDefault="00107843" w:rsidP="007D05C2">
            <w:pPr>
              <w:framePr w:wrap="around"/>
            </w:pPr>
          </w:p>
        </w:tc>
      </w:tr>
      <w:tr w:rsidR="00107843" w:rsidRPr="00107843" w14:paraId="313D08B3" w14:textId="77777777" w:rsidTr="00126A0C">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2EA31E4" w14:textId="77777777" w:rsidR="00107843" w:rsidRPr="00107843" w:rsidRDefault="00107843" w:rsidP="007D05C2">
            <w:pPr>
              <w:framePr w:wrap="around"/>
            </w:pPr>
            <w:r w:rsidRPr="00107843">
              <w:t>Exceptions:</w:t>
            </w:r>
          </w:p>
        </w:tc>
        <w:tc>
          <w:tcPr>
            <w:tcW w:w="0" w:type="auto"/>
            <w:vAlign w:val="center"/>
            <w:hideMark/>
          </w:tcPr>
          <w:p w14:paraId="6D88B963" w14:textId="77777777" w:rsidR="00107843" w:rsidRPr="00107843" w:rsidRDefault="00107843" w:rsidP="007D05C2">
            <w:pPr>
              <w:framePr w:wrap="around"/>
            </w:pPr>
          </w:p>
        </w:tc>
      </w:tr>
      <w:tr w:rsidR="00107843" w:rsidRPr="00107843" w14:paraId="6DA15DB3"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D837DA4" w14:textId="77777777" w:rsidR="00107843" w:rsidRPr="00107843" w:rsidRDefault="00107843" w:rsidP="007D05C2">
            <w:pPr>
              <w:framePr w:wrap="around"/>
            </w:pPr>
            <w:r w:rsidRPr="0010784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877C26A" w14:textId="77777777" w:rsidR="00107843" w:rsidRPr="00107843" w:rsidRDefault="00107843" w:rsidP="007D05C2">
            <w:pPr>
              <w:framePr w:wrap="around"/>
            </w:pPr>
            <w:r w:rsidRPr="0010784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756A1B12" w14:textId="77777777" w:rsidR="00107843" w:rsidRPr="00107843" w:rsidRDefault="00107843" w:rsidP="007D05C2">
            <w:pPr>
              <w:framePr w:wrap="around"/>
            </w:pPr>
            <w:r w:rsidRPr="00107843">
              <w:t>System Response</w:t>
            </w:r>
          </w:p>
        </w:tc>
        <w:tc>
          <w:tcPr>
            <w:tcW w:w="0" w:type="auto"/>
            <w:vAlign w:val="center"/>
            <w:hideMark/>
          </w:tcPr>
          <w:p w14:paraId="029D7515" w14:textId="77777777" w:rsidR="00107843" w:rsidRPr="00107843" w:rsidRDefault="00107843" w:rsidP="007D05C2">
            <w:pPr>
              <w:framePr w:wrap="around"/>
            </w:pPr>
          </w:p>
        </w:tc>
      </w:tr>
      <w:tr w:rsidR="00107843" w:rsidRPr="00107843" w14:paraId="7E3F3DF5"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62948946" w14:textId="77777777" w:rsidR="00107843" w:rsidRPr="00107843" w:rsidRDefault="00107843" w:rsidP="007D05C2">
            <w:pPr>
              <w:framePr w:wrap="around"/>
            </w:pPr>
            <w:r w:rsidRPr="00107843">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77632CE6" w14:textId="77777777" w:rsidR="00107843" w:rsidRPr="00107843" w:rsidRDefault="0010784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2BE7807" w14:textId="77777777" w:rsidR="00107843" w:rsidRPr="00107843" w:rsidRDefault="00107843" w:rsidP="007D05C2">
            <w:pPr>
              <w:framePr w:wrap="around"/>
            </w:pPr>
            <w:r w:rsidRPr="00107843">
              <w:t>System show message the "System is busy" when the internet is lost</w:t>
            </w:r>
          </w:p>
        </w:tc>
        <w:tc>
          <w:tcPr>
            <w:tcW w:w="0" w:type="auto"/>
            <w:vAlign w:val="center"/>
            <w:hideMark/>
          </w:tcPr>
          <w:p w14:paraId="500F83C7" w14:textId="77777777" w:rsidR="00107843" w:rsidRPr="00107843" w:rsidRDefault="00107843" w:rsidP="007D05C2">
            <w:pPr>
              <w:framePr w:wrap="around"/>
            </w:pPr>
          </w:p>
        </w:tc>
      </w:tr>
      <w:tr w:rsidR="00107843" w:rsidRPr="00107843" w14:paraId="76125B23" w14:textId="77777777" w:rsidTr="00126A0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5B38E9F2" w14:textId="77777777" w:rsidR="00107843" w:rsidRPr="00107843" w:rsidRDefault="00107843" w:rsidP="007D05C2">
            <w:pPr>
              <w:framePr w:wrap="around"/>
            </w:pPr>
            <w:r w:rsidRPr="00107843">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173D231" w14:textId="77777777" w:rsidR="00107843" w:rsidRPr="00107843" w:rsidRDefault="00107843" w:rsidP="007D05C2">
            <w:pPr>
              <w:framePr w:wrap="around"/>
            </w:pPr>
            <w:r w:rsidRPr="00107843">
              <w:t>Customer don’t have any orders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3535D25" w14:textId="77777777" w:rsidR="00107843" w:rsidRPr="00107843" w:rsidRDefault="00107843" w:rsidP="007D05C2">
            <w:pPr>
              <w:framePr w:wrap="around"/>
            </w:pPr>
            <w:r w:rsidRPr="00107843">
              <w:t>System show message “You don’t have any orders”</w:t>
            </w:r>
          </w:p>
        </w:tc>
        <w:tc>
          <w:tcPr>
            <w:tcW w:w="0" w:type="auto"/>
            <w:vAlign w:val="center"/>
            <w:hideMark/>
          </w:tcPr>
          <w:p w14:paraId="702928E2" w14:textId="77777777" w:rsidR="00107843" w:rsidRPr="00107843" w:rsidRDefault="00107843" w:rsidP="007D05C2">
            <w:pPr>
              <w:framePr w:wrap="around"/>
            </w:pPr>
          </w:p>
        </w:tc>
      </w:tr>
      <w:tr w:rsidR="00107843" w:rsidRPr="00107843" w14:paraId="6FE53090" w14:textId="77777777" w:rsidTr="00126A0C">
        <w:trPr>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393F436E" w14:textId="77777777" w:rsidR="00107843" w:rsidRPr="00107843" w:rsidRDefault="00107843" w:rsidP="007D05C2">
            <w:pPr>
              <w:framePr w:wrap="around"/>
            </w:pPr>
            <w:r w:rsidRPr="00107843">
              <w:t>Relationships: View the list of current order(s), Cancel Booking</w:t>
            </w:r>
          </w:p>
        </w:tc>
        <w:tc>
          <w:tcPr>
            <w:tcW w:w="0" w:type="auto"/>
            <w:vAlign w:val="center"/>
            <w:hideMark/>
          </w:tcPr>
          <w:p w14:paraId="4B0A9439" w14:textId="77777777" w:rsidR="00107843" w:rsidRPr="00107843" w:rsidRDefault="00107843" w:rsidP="007D05C2">
            <w:pPr>
              <w:framePr w:wrap="around"/>
            </w:pPr>
          </w:p>
        </w:tc>
      </w:tr>
      <w:tr w:rsidR="00107843" w:rsidRPr="00107843" w14:paraId="69A0CBE6" w14:textId="77777777" w:rsidTr="00126A0C">
        <w:trPr>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4684E6B1" w14:textId="77777777" w:rsidR="00107843" w:rsidRPr="00107843" w:rsidRDefault="00107843" w:rsidP="007D05C2">
            <w:pPr>
              <w:framePr w:wrap="around"/>
            </w:pPr>
            <w:r w:rsidRPr="00107843">
              <w:t>Business Rules:</w:t>
            </w:r>
          </w:p>
        </w:tc>
        <w:tc>
          <w:tcPr>
            <w:tcW w:w="0" w:type="auto"/>
            <w:vAlign w:val="center"/>
            <w:hideMark/>
          </w:tcPr>
          <w:p w14:paraId="7393012B" w14:textId="77777777" w:rsidR="00107843" w:rsidRPr="00107843" w:rsidRDefault="00107843" w:rsidP="007D05C2">
            <w:pPr>
              <w:framePr w:wrap="around"/>
            </w:pPr>
          </w:p>
        </w:tc>
      </w:tr>
      <w:tr w:rsidR="00126A0C" w:rsidRPr="00107843" w14:paraId="5DF430FE" w14:textId="77777777" w:rsidTr="00126A0C">
        <w:trPr>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632EE5D0" w14:textId="5CAAB388" w:rsidR="00126A0C" w:rsidRPr="00107843" w:rsidRDefault="00126A0C" w:rsidP="007D05C2">
            <w:pPr>
              <w:framePr w:wrap="around"/>
            </w:pPr>
            <w:r w:rsidRPr="00107843">
              <w:t>-This function is only for Customer</w:t>
            </w:r>
          </w:p>
        </w:tc>
        <w:tc>
          <w:tcPr>
            <w:tcW w:w="0" w:type="auto"/>
            <w:vAlign w:val="center"/>
            <w:hideMark/>
          </w:tcPr>
          <w:p w14:paraId="19333E92" w14:textId="77777777" w:rsidR="00126A0C" w:rsidRPr="00107843" w:rsidRDefault="00126A0C" w:rsidP="007D05C2">
            <w:pPr>
              <w:framePr w:wrap="around"/>
            </w:pPr>
          </w:p>
        </w:tc>
      </w:tr>
      <w:tr w:rsidR="00126A0C" w:rsidRPr="00107843" w14:paraId="6BA64307" w14:textId="77777777" w:rsidTr="0025407D">
        <w:trPr>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48E2DD15" w14:textId="5197994E" w:rsidR="00126A0C" w:rsidRPr="00107843" w:rsidRDefault="00126A0C" w:rsidP="007D05C2">
            <w:pPr>
              <w:framePr w:wrap="around"/>
            </w:pPr>
            <w:r w:rsidRPr="00107843">
              <w:t>-User must be login to app before use this function</w:t>
            </w:r>
          </w:p>
        </w:tc>
        <w:tc>
          <w:tcPr>
            <w:tcW w:w="0" w:type="auto"/>
            <w:vAlign w:val="center"/>
            <w:hideMark/>
          </w:tcPr>
          <w:p w14:paraId="42485308" w14:textId="77777777" w:rsidR="00126A0C" w:rsidRPr="00107843" w:rsidRDefault="00126A0C" w:rsidP="007D05C2">
            <w:pPr>
              <w:framePr w:wrap="around"/>
            </w:pPr>
          </w:p>
        </w:tc>
      </w:tr>
      <w:tr w:rsidR="00126A0C" w:rsidRPr="00107843" w14:paraId="77221225" w14:textId="77777777" w:rsidTr="0025407D">
        <w:trPr>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041C1F71" w14:textId="30502E2D" w:rsidR="00126A0C" w:rsidRPr="00107843" w:rsidRDefault="00126A0C" w:rsidP="007D05C2">
            <w:pPr>
              <w:framePr w:wrap="around"/>
            </w:pPr>
            <w:r w:rsidRPr="00107843">
              <w:t>-User must have at least 1 order</w:t>
            </w:r>
          </w:p>
        </w:tc>
        <w:tc>
          <w:tcPr>
            <w:tcW w:w="0" w:type="auto"/>
            <w:vAlign w:val="center"/>
            <w:hideMark/>
          </w:tcPr>
          <w:p w14:paraId="45EED9B0" w14:textId="77777777" w:rsidR="00126A0C" w:rsidRPr="00107843" w:rsidRDefault="00126A0C" w:rsidP="007D05C2">
            <w:pPr>
              <w:framePr w:wrap="around"/>
            </w:pPr>
          </w:p>
        </w:tc>
      </w:tr>
      <w:tr w:rsidR="00126A0C" w:rsidRPr="00107843" w14:paraId="688C441E" w14:textId="77777777" w:rsidTr="0025407D">
        <w:trPr>
          <w:trHeight w:val="315"/>
        </w:trPr>
        <w:tc>
          <w:tcPr>
            <w:tcW w:w="0" w:type="auto"/>
            <w:gridSpan w:val="4"/>
            <w:tcBorders>
              <w:top w:val="single" w:sz="6" w:space="0" w:color="CCCCCC"/>
              <w:left w:val="single" w:sz="6" w:space="0" w:color="000000"/>
              <w:bottom w:val="single" w:sz="6" w:space="0" w:color="CCCCCC"/>
              <w:right w:val="single" w:sz="6" w:space="0" w:color="000000"/>
            </w:tcBorders>
            <w:shd w:val="clear" w:color="auto" w:fill="FFFFFF" w:themeFill="background1"/>
            <w:tcMar>
              <w:top w:w="30" w:type="dxa"/>
              <w:left w:w="45" w:type="dxa"/>
              <w:bottom w:w="30" w:type="dxa"/>
              <w:right w:w="45" w:type="dxa"/>
            </w:tcMar>
            <w:vAlign w:val="bottom"/>
            <w:hideMark/>
          </w:tcPr>
          <w:p w14:paraId="5BD4F68E" w14:textId="038EE5CE" w:rsidR="00126A0C" w:rsidRPr="00107843" w:rsidRDefault="00126A0C" w:rsidP="007D05C2">
            <w:pPr>
              <w:framePr w:wrap="around"/>
            </w:pPr>
            <w:r w:rsidRPr="00107843">
              <w:t>-This function only shows the valid orders</w:t>
            </w:r>
          </w:p>
        </w:tc>
        <w:tc>
          <w:tcPr>
            <w:tcW w:w="0" w:type="auto"/>
            <w:vAlign w:val="center"/>
            <w:hideMark/>
          </w:tcPr>
          <w:p w14:paraId="14039588" w14:textId="77777777" w:rsidR="00126A0C" w:rsidRPr="00107843" w:rsidRDefault="00126A0C" w:rsidP="007D05C2">
            <w:pPr>
              <w:framePr w:wrap="around"/>
            </w:pPr>
          </w:p>
        </w:tc>
      </w:tr>
    </w:tbl>
    <w:p w14:paraId="3B936280" w14:textId="4E01C29E" w:rsidR="00107843" w:rsidRDefault="00107843" w:rsidP="007D05C2">
      <w:pPr>
        <w:framePr w:wrap="around"/>
      </w:pPr>
    </w:p>
    <w:p w14:paraId="3493F939" w14:textId="2BCCC0AC" w:rsidR="00107843" w:rsidRPr="00107843" w:rsidRDefault="00107843" w:rsidP="007D05C2">
      <w:pPr>
        <w:framePr w:wrap="around"/>
      </w:pPr>
    </w:p>
    <w:p w14:paraId="69084C77" w14:textId="7E6A6418" w:rsidR="00107843" w:rsidRPr="00107843" w:rsidRDefault="00107843" w:rsidP="007D05C2">
      <w:pPr>
        <w:framePr w:wrap="around"/>
      </w:pPr>
    </w:p>
    <w:p w14:paraId="528ED804" w14:textId="4D01EF7D" w:rsidR="00107843" w:rsidRPr="00107843" w:rsidRDefault="00107843" w:rsidP="007D05C2">
      <w:pPr>
        <w:framePr w:wrap="around"/>
      </w:pPr>
    </w:p>
    <w:p w14:paraId="5E4D66AD" w14:textId="5A68D3A3" w:rsidR="00107843" w:rsidRDefault="00107843" w:rsidP="007D05C2">
      <w:pPr>
        <w:framePr w:wrap="around"/>
      </w:pPr>
    </w:p>
    <w:p w14:paraId="028BF76D" w14:textId="2EB11239" w:rsidR="00107843" w:rsidRDefault="00107843" w:rsidP="007D05C2">
      <w:pPr>
        <w:framePr w:wrap="around"/>
      </w:pPr>
    </w:p>
    <w:p w14:paraId="1C6ABC4D" w14:textId="48B5C4D5" w:rsidR="00107843" w:rsidRDefault="00107843" w:rsidP="007D05C2">
      <w:pPr>
        <w:pStyle w:val="Heading2"/>
        <w:framePr w:wrap="around"/>
      </w:pPr>
      <w:r>
        <w:t xml:space="preserve"> </w:t>
      </w:r>
      <w:bookmarkStart w:id="56" w:name="_Toc66865335"/>
      <w:r>
        <w:t>View the list of suggested orders</w:t>
      </w:r>
      <w:bookmarkEnd w:id="56"/>
    </w:p>
    <w:p w14:paraId="004CED9C" w14:textId="77777777" w:rsidR="00107843" w:rsidRPr="00107843" w:rsidRDefault="00107843" w:rsidP="007D05C2">
      <w:pPr>
        <w:framePr w:wrap="around"/>
      </w:pPr>
    </w:p>
    <w:p w14:paraId="5A14EB8C" w14:textId="25A71CA8" w:rsidR="00107843" w:rsidRDefault="00144FF1" w:rsidP="007D05C2">
      <w:pPr>
        <w:framePr w:wrap="around"/>
      </w:pPr>
      <w:r w:rsidRPr="00144FF1">
        <w:rPr>
          <w:noProof/>
        </w:rPr>
        <w:drawing>
          <wp:anchor distT="0" distB="0" distL="114300" distR="114300" simplePos="0" relativeHeight="251680768" behindDoc="1" locked="0" layoutInCell="1" allowOverlap="1" wp14:anchorId="0AD9561A" wp14:editId="1FE6C555">
            <wp:simplePos x="0" y="0"/>
            <wp:positionH relativeFrom="margin">
              <wp:align>center</wp:align>
            </wp:positionH>
            <wp:positionV relativeFrom="paragraph">
              <wp:posOffset>440055</wp:posOffset>
            </wp:positionV>
            <wp:extent cx="4488180" cy="2575560"/>
            <wp:effectExtent l="0" t="0" r="7620" b="0"/>
            <wp:wrapTight wrapText="bothSides">
              <wp:wrapPolygon edited="0">
                <wp:start x="0" y="0"/>
                <wp:lineTo x="0" y="21408"/>
                <wp:lineTo x="21545" y="21408"/>
                <wp:lineTo x="2154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88180" cy="2575560"/>
                    </a:xfrm>
                    <a:prstGeom prst="rect">
                      <a:avLst/>
                    </a:prstGeom>
                  </pic:spPr>
                </pic:pic>
              </a:graphicData>
            </a:graphic>
          </wp:anchor>
        </w:drawing>
      </w:r>
    </w:p>
    <w:p w14:paraId="17031B92" w14:textId="6D456EE7" w:rsidR="007E4503" w:rsidRPr="007E4503" w:rsidRDefault="007E4503" w:rsidP="007D05C2">
      <w:pPr>
        <w:framePr w:wrap="around"/>
      </w:pPr>
    </w:p>
    <w:p w14:paraId="1BBC7CF8" w14:textId="2913030C" w:rsidR="007E4503" w:rsidRPr="007E4503" w:rsidRDefault="007E4503" w:rsidP="007D05C2">
      <w:pPr>
        <w:framePr w:wrap="around"/>
      </w:pPr>
    </w:p>
    <w:p w14:paraId="5968ABBD" w14:textId="1F915D56" w:rsidR="007E4503" w:rsidRPr="007E4503" w:rsidRDefault="007E4503" w:rsidP="007D05C2">
      <w:pPr>
        <w:framePr w:wrap="around"/>
      </w:pPr>
    </w:p>
    <w:p w14:paraId="26B66065" w14:textId="3D9CC65A" w:rsidR="007E4503" w:rsidRPr="007E4503" w:rsidRDefault="007E4503" w:rsidP="007D05C2">
      <w:pPr>
        <w:framePr w:wrap="around"/>
      </w:pPr>
    </w:p>
    <w:p w14:paraId="4272455C" w14:textId="34DBAC05" w:rsidR="007E4503" w:rsidRPr="007E4503" w:rsidRDefault="007E4503" w:rsidP="007D05C2">
      <w:pPr>
        <w:framePr w:wrap="around"/>
      </w:pPr>
    </w:p>
    <w:p w14:paraId="6A630E3C" w14:textId="75260C81" w:rsidR="007E4503" w:rsidRPr="007E4503" w:rsidRDefault="007E4503" w:rsidP="007D05C2">
      <w:pPr>
        <w:framePr w:wrap="around"/>
      </w:pPr>
    </w:p>
    <w:p w14:paraId="4FBAA29B" w14:textId="45FCE3F5" w:rsidR="007E4503" w:rsidRPr="007E4503" w:rsidRDefault="007E4503" w:rsidP="007D05C2">
      <w:pPr>
        <w:framePr w:wrap="around"/>
      </w:pPr>
    </w:p>
    <w:p w14:paraId="11C20B11" w14:textId="5C2F5594" w:rsidR="007E4503" w:rsidRPr="007E4503" w:rsidRDefault="007E4503" w:rsidP="007D05C2">
      <w:pPr>
        <w:framePr w:wrap="around"/>
      </w:pPr>
    </w:p>
    <w:p w14:paraId="1EF2F6C5" w14:textId="69F19B89" w:rsidR="007E4503" w:rsidRPr="007E4503" w:rsidRDefault="007E4503" w:rsidP="007D05C2">
      <w:pPr>
        <w:framePr w:wrap="around"/>
      </w:pPr>
    </w:p>
    <w:p w14:paraId="74E8CAE8" w14:textId="21BD14F4" w:rsidR="007E4503" w:rsidRPr="007E4503" w:rsidRDefault="007E4503" w:rsidP="007D05C2">
      <w:pPr>
        <w:framePr w:wrap="around"/>
      </w:pPr>
    </w:p>
    <w:p w14:paraId="6DD9930E" w14:textId="4EEB65B0" w:rsidR="007E4503" w:rsidRPr="007E4503" w:rsidRDefault="007E4503" w:rsidP="007D05C2">
      <w:pPr>
        <w:framePr w:wrap="around"/>
      </w:pPr>
    </w:p>
    <w:p w14:paraId="37A8F677" w14:textId="680411CA" w:rsidR="007E4503" w:rsidRPr="007E4503" w:rsidRDefault="007E4503" w:rsidP="007D05C2">
      <w:pPr>
        <w:framePr w:wrap="around"/>
      </w:pPr>
    </w:p>
    <w:p w14:paraId="7F2B550F" w14:textId="3C6B291E" w:rsidR="007E4503" w:rsidRPr="007E4503" w:rsidRDefault="007E4503" w:rsidP="007D05C2">
      <w:pPr>
        <w:framePr w:wrap="around"/>
      </w:pPr>
    </w:p>
    <w:p w14:paraId="761549B9" w14:textId="29BA38A4" w:rsidR="007E4503" w:rsidRPr="007E4503" w:rsidRDefault="007E4503" w:rsidP="007D05C2">
      <w:pPr>
        <w:framePr w:wrap="around"/>
      </w:pPr>
    </w:p>
    <w:p w14:paraId="681BBDEC" w14:textId="0B51F87B" w:rsidR="007E4503" w:rsidRPr="007E4503" w:rsidRDefault="007E4503" w:rsidP="007D05C2">
      <w:pPr>
        <w:framePr w:wrap="around"/>
      </w:pPr>
    </w:p>
    <w:p w14:paraId="62B62FD1" w14:textId="02555A6B" w:rsidR="007E4503" w:rsidRPr="007E4503" w:rsidRDefault="007E4503" w:rsidP="007D05C2">
      <w:pPr>
        <w:framePr w:wrap="around"/>
      </w:pPr>
    </w:p>
    <w:p w14:paraId="1F7A6728" w14:textId="35D42A6C" w:rsidR="007E4503" w:rsidRPr="007E4503" w:rsidRDefault="007E4503" w:rsidP="007D05C2">
      <w:pPr>
        <w:framePr w:wrap="around"/>
      </w:pPr>
    </w:p>
    <w:p w14:paraId="276C4741" w14:textId="7FF6502B" w:rsidR="007E4503" w:rsidRPr="007E4503" w:rsidRDefault="007E4503" w:rsidP="007D05C2">
      <w:pPr>
        <w:framePr w:wrap="around"/>
      </w:pPr>
    </w:p>
    <w:p w14:paraId="276E6D5F" w14:textId="526690C7" w:rsidR="007E4503" w:rsidRPr="007E4503" w:rsidRDefault="007E4503" w:rsidP="007D05C2">
      <w:pPr>
        <w:framePr w:wrap="around"/>
      </w:pPr>
    </w:p>
    <w:p w14:paraId="43CD1622" w14:textId="2DD6E926" w:rsidR="007E4503" w:rsidRPr="007E4503" w:rsidRDefault="007E4503" w:rsidP="007D05C2">
      <w:pPr>
        <w:framePr w:wrap="around"/>
      </w:pPr>
    </w:p>
    <w:tbl>
      <w:tblPr>
        <w:tblW w:w="0" w:type="dxa"/>
        <w:shd w:val="clear" w:color="auto" w:fill="FFFFFF" w:themeFill="background1"/>
        <w:tblCellMar>
          <w:left w:w="0" w:type="dxa"/>
          <w:right w:w="0" w:type="dxa"/>
        </w:tblCellMar>
        <w:tblLook w:val="04A0" w:firstRow="1" w:lastRow="0" w:firstColumn="1" w:lastColumn="0" w:noHBand="0" w:noVBand="1"/>
      </w:tblPr>
      <w:tblGrid>
        <w:gridCol w:w="1349"/>
        <w:gridCol w:w="3159"/>
        <w:gridCol w:w="3276"/>
        <w:gridCol w:w="1200"/>
      </w:tblGrid>
      <w:tr w:rsidR="00812C8A" w:rsidRPr="00812C8A" w14:paraId="2307ECA2" w14:textId="77777777" w:rsidTr="00165A16">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38607334" w14:textId="77777777" w:rsidR="00812C8A" w:rsidRPr="00812C8A" w:rsidRDefault="00812C8A"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67306B21" w14:textId="77777777" w:rsidR="00812C8A" w:rsidRPr="00812C8A" w:rsidRDefault="00812C8A" w:rsidP="007D05C2">
            <w:pPr>
              <w:framePr w:wrap="around"/>
            </w:pPr>
            <w:r w:rsidRPr="00812C8A">
              <w:t>View the List of suggested order(s)</w:t>
            </w: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478AB7A4" w14:textId="77777777" w:rsidR="00812C8A" w:rsidRPr="00812C8A" w:rsidRDefault="00812C8A"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shd w:val="clear" w:color="auto" w:fill="FFFFFF" w:themeFill="background1"/>
            <w:tcMar>
              <w:top w:w="30" w:type="dxa"/>
              <w:left w:w="45" w:type="dxa"/>
              <w:bottom w:w="30" w:type="dxa"/>
              <w:right w:w="45" w:type="dxa"/>
            </w:tcMar>
            <w:vAlign w:val="bottom"/>
            <w:hideMark/>
          </w:tcPr>
          <w:p w14:paraId="2FB3E293" w14:textId="77777777" w:rsidR="00812C8A" w:rsidRPr="00812C8A" w:rsidRDefault="00812C8A" w:rsidP="007D05C2">
            <w:pPr>
              <w:framePr w:wrap="around"/>
            </w:pPr>
          </w:p>
        </w:tc>
      </w:tr>
      <w:tr w:rsidR="00812C8A" w:rsidRPr="00812C8A" w14:paraId="6534EDDF"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20DC46B" w14:textId="44EF4CC5" w:rsidR="00812C8A" w:rsidRPr="00812C8A" w:rsidRDefault="00812C8A" w:rsidP="007D05C2">
            <w:pPr>
              <w:framePr w:wrap="around"/>
            </w:pPr>
            <w:r w:rsidRPr="00812C8A">
              <w:t>USE-UC0</w:t>
            </w:r>
            <w:r>
              <w:t>20</w:t>
            </w:r>
          </w:p>
        </w:tc>
      </w:tr>
      <w:tr w:rsidR="00812C8A" w:rsidRPr="00812C8A" w14:paraId="04B361B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A967C46" w14:textId="77777777" w:rsidR="00812C8A" w:rsidRPr="00812C8A" w:rsidRDefault="00812C8A" w:rsidP="007D05C2">
            <w:pPr>
              <w:framePr w:wrap="around"/>
            </w:pPr>
            <w:r w:rsidRPr="00812C8A">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A2A685D" w14:textId="02FA8C52" w:rsidR="00812C8A" w:rsidRPr="00812C8A" w:rsidRDefault="00812C8A" w:rsidP="007D05C2">
            <w:pPr>
              <w:framePr w:wrap="around"/>
            </w:pPr>
            <w:r w:rsidRPr="00812C8A">
              <w:t>UC0</w:t>
            </w:r>
            <w:r>
              <w:t>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7F296F3" w14:textId="77777777" w:rsidR="00812C8A" w:rsidRPr="00812C8A" w:rsidRDefault="00812C8A" w:rsidP="007D05C2">
            <w:pPr>
              <w:framePr w:wrap="around"/>
            </w:pPr>
            <w:r w:rsidRPr="00812C8A">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0958F9E" w14:textId="77777777" w:rsidR="00812C8A" w:rsidRPr="00812C8A" w:rsidRDefault="00812C8A" w:rsidP="007D05C2">
            <w:pPr>
              <w:framePr w:wrap="around"/>
            </w:pPr>
            <w:r w:rsidRPr="00812C8A">
              <w:t>1.0</w:t>
            </w:r>
          </w:p>
        </w:tc>
      </w:tr>
      <w:tr w:rsidR="00812C8A" w:rsidRPr="00812C8A" w14:paraId="0CB3E2A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B9521F" w14:textId="77777777" w:rsidR="00812C8A" w:rsidRPr="00812C8A" w:rsidRDefault="00812C8A" w:rsidP="007D05C2">
            <w:pPr>
              <w:framePr w:wrap="around"/>
            </w:pPr>
            <w:r w:rsidRPr="00812C8A">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0905906" w14:textId="77777777" w:rsidR="00812C8A" w:rsidRPr="00812C8A" w:rsidRDefault="00812C8A" w:rsidP="007D05C2">
            <w:pPr>
              <w:framePr w:wrap="around"/>
            </w:pPr>
            <w:r w:rsidRPr="00812C8A">
              <w:t>View the list of suggested orders</w:t>
            </w:r>
          </w:p>
        </w:tc>
      </w:tr>
      <w:tr w:rsidR="00812C8A" w:rsidRPr="00812C8A" w14:paraId="2CEA048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C0B8965" w14:textId="77777777" w:rsidR="00812C8A" w:rsidRPr="00812C8A" w:rsidRDefault="00812C8A" w:rsidP="007D05C2">
            <w:pPr>
              <w:framePr w:wrap="around"/>
            </w:pPr>
            <w:r w:rsidRPr="00812C8A">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1A2C847" w14:textId="77777777" w:rsidR="00812C8A" w:rsidRPr="00812C8A" w:rsidRDefault="00812C8A" w:rsidP="007D05C2">
            <w:pPr>
              <w:framePr w:wrap="around"/>
            </w:pPr>
            <w:proofErr w:type="spellStart"/>
            <w:r w:rsidRPr="00812C8A">
              <w:t>ThiLK</w:t>
            </w:r>
            <w:proofErr w:type="spellEnd"/>
          </w:p>
        </w:tc>
      </w:tr>
      <w:tr w:rsidR="00812C8A" w:rsidRPr="00812C8A" w14:paraId="1B503F5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8BC02B0" w14:textId="77777777" w:rsidR="00812C8A" w:rsidRPr="00812C8A" w:rsidRDefault="00812C8A" w:rsidP="007D05C2">
            <w:pPr>
              <w:framePr w:wrap="around"/>
            </w:pPr>
            <w:r w:rsidRPr="00812C8A">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4FBFDF65" w14:textId="77777777" w:rsidR="00812C8A" w:rsidRPr="00812C8A" w:rsidRDefault="00812C8A" w:rsidP="007D05C2">
            <w:pPr>
              <w:framePr w:wrap="around"/>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EA0E25" w14:textId="77777777" w:rsidR="00812C8A" w:rsidRPr="00812C8A" w:rsidRDefault="00812C8A" w:rsidP="007D05C2">
            <w:pPr>
              <w:framePr w:wrap="around"/>
            </w:pPr>
            <w:r w:rsidRPr="00812C8A">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42D5CDC" w14:textId="77777777" w:rsidR="00812C8A" w:rsidRPr="00812C8A" w:rsidRDefault="00812C8A" w:rsidP="007D05C2">
            <w:pPr>
              <w:framePr w:wrap="around"/>
            </w:pPr>
            <w:r w:rsidRPr="00812C8A">
              <w:t>High</w:t>
            </w:r>
          </w:p>
        </w:tc>
      </w:tr>
      <w:tr w:rsidR="00812C8A" w:rsidRPr="00812C8A" w14:paraId="74B1B1AE"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9A90CB" w14:textId="03FFDFC0" w:rsidR="00812C8A" w:rsidRPr="00812C8A" w:rsidRDefault="00812C8A" w:rsidP="007D05C2">
            <w:pPr>
              <w:framePr w:wrap="around"/>
            </w:pPr>
            <w:r w:rsidRPr="00812C8A">
              <w:t>Actor:</w:t>
            </w:r>
            <w:r w:rsidRPr="00812C8A">
              <w:br/>
              <w:t>- Repairer</w:t>
            </w:r>
            <w:r w:rsidRPr="00812C8A">
              <w:br/>
              <w:t>Summary:</w:t>
            </w:r>
            <w:r w:rsidRPr="00812C8A">
              <w:br/>
              <w:t>- Help repairer to view the list of suggested orders</w:t>
            </w:r>
            <w:r w:rsidRPr="00812C8A">
              <w:br/>
              <w:t>Goal:</w:t>
            </w:r>
            <w:r w:rsidRPr="00812C8A">
              <w:br/>
              <w:t>- Show the list of suggested orders to repairer</w:t>
            </w:r>
            <w:r w:rsidRPr="00812C8A">
              <w:br/>
              <w:t>Triggers:</w:t>
            </w:r>
            <w:r w:rsidR="009107D3" w:rsidRPr="00812C8A">
              <w:t xml:space="preserve"> </w:t>
            </w:r>
            <w:r w:rsidRPr="00812C8A">
              <w:br/>
              <w:t>- Repairer press view the list of suggested orders</w:t>
            </w:r>
            <w:r w:rsidRPr="00812C8A">
              <w:br/>
              <w:t>Precondition:</w:t>
            </w:r>
            <w:r w:rsidRPr="00812C8A">
              <w:br/>
              <w:t>- User must be Repairer</w:t>
            </w:r>
            <w:r w:rsidRPr="00812C8A">
              <w:br/>
              <w:t>- The order has not been canceled by the system due to too long time</w:t>
            </w:r>
            <w:r w:rsidRPr="00812C8A">
              <w:br/>
              <w:t>Post Conditions:</w:t>
            </w:r>
            <w:r w:rsidRPr="00812C8A">
              <w:br/>
              <w:t>- Success: Repairer see the list of suggested orders</w:t>
            </w:r>
            <w:r w:rsidRPr="00812C8A">
              <w:br/>
              <w:t>Main Success Scenario:</w:t>
            </w:r>
          </w:p>
        </w:tc>
      </w:tr>
      <w:tr w:rsidR="00812C8A" w:rsidRPr="00812C8A" w14:paraId="10B94DD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FA5CD1" w14:textId="77777777" w:rsidR="00812C8A" w:rsidRPr="00812C8A" w:rsidRDefault="00812C8A" w:rsidP="007D05C2">
            <w:pPr>
              <w:framePr w:wrap="around"/>
            </w:pPr>
            <w:r w:rsidRPr="00812C8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C79A77" w14:textId="77777777" w:rsidR="00812C8A" w:rsidRPr="00812C8A" w:rsidRDefault="00812C8A" w:rsidP="007D05C2">
            <w:pPr>
              <w:framePr w:wrap="around"/>
            </w:pPr>
            <w:r w:rsidRPr="00812C8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E7D8738" w14:textId="77777777" w:rsidR="00812C8A" w:rsidRPr="00812C8A" w:rsidRDefault="00812C8A" w:rsidP="007D05C2">
            <w:pPr>
              <w:framePr w:wrap="around"/>
            </w:pPr>
            <w:r w:rsidRPr="00812C8A">
              <w:t>System Response</w:t>
            </w:r>
          </w:p>
        </w:tc>
      </w:tr>
      <w:tr w:rsidR="00812C8A" w:rsidRPr="00812C8A" w14:paraId="145F2019"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FEB99BB" w14:textId="77777777" w:rsidR="00812C8A" w:rsidRPr="00812C8A" w:rsidRDefault="00812C8A" w:rsidP="007D05C2">
            <w:pPr>
              <w:framePr w:wrap="around"/>
            </w:pPr>
            <w:r w:rsidRPr="00812C8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C755AFE" w14:textId="77777777" w:rsidR="00812C8A" w:rsidRPr="00812C8A" w:rsidRDefault="00812C8A" w:rsidP="007D05C2">
            <w:pPr>
              <w:framePr w:wrap="around"/>
            </w:pPr>
            <w:r w:rsidRPr="00812C8A">
              <w:t>Repairer login to the app</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D30CE17" w14:textId="77777777" w:rsidR="00812C8A" w:rsidRPr="00812C8A" w:rsidRDefault="00812C8A" w:rsidP="007D05C2">
            <w:pPr>
              <w:framePr w:wrap="around"/>
            </w:pPr>
            <w:r w:rsidRPr="00812C8A">
              <w:t>The system will return 2 cases:</w:t>
            </w:r>
            <w:r w:rsidRPr="00812C8A">
              <w:br/>
              <w:t>-Show the main screen</w:t>
            </w:r>
            <w:r w:rsidRPr="00812C8A">
              <w:br/>
              <w:t>-Show login fail message</w:t>
            </w:r>
          </w:p>
        </w:tc>
      </w:tr>
      <w:tr w:rsidR="00812C8A" w:rsidRPr="00812C8A" w14:paraId="5E69C92F"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05F2D76" w14:textId="77777777" w:rsidR="00812C8A" w:rsidRPr="00812C8A" w:rsidRDefault="00812C8A" w:rsidP="007D05C2">
            <w:pPr>
              <w:framePr w:wrap="around"/>
            </w:pPr>
            <w:r w:rsidRPr="00812C8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E5FBB31" w14:textId="77777777" w:rsidR="00812C8A" w:rsidRPr="00812C8A" w:rsidRDefault="00812C8A" w:rsidP="007D05C2">
            <w:pPr>
              <w:framePr w:wrap="around"/>
            </w:pPr>
            <w:r w:rsidRPr="00812C8A">
              <w:t>Repairer Press view the list of suggested orders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99D30E6" w14:textId="77777777" w:rsidR="00812C8A" w:rsidRPr="00812C8A" w:rsidRDefault="00812C8A" w:rsidP="007D05C2">
            <w:pPr>
              <w:framePr w:wrap="around"/>
            </w:pPr>
            <w:r w:rsidRPr="00812C8A">
              <w:t>The system will return 2 cases:</w:t>
            </w:r>
            <w:r w:rsidRPr="00812C8A">
              <w:br/>
              <w:t>-Show the list of suggested orders</w:t>
            </w:r>
            <w:r w:rsidRPr="00812C8A">
              <w:br/>
              <w:t>- Show error message</w:t>
            </w:r>
          </w:p>
        </w:tc>
      </w:tr>
      <w:tr w:rsidR="00812C8A" w:rsidRPr="00812C8A" w14:paraId="1A9AFACE"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B5803EA" w14:textId="77777777" w:rsidR="00812C8A" w:rsidRPr="00812C8A" w:rsidRDefault="00812C8A" w:rsidP="007D05C2">
            <w:pPr>
              <w:framePr w:wrap="around"/>
            </w:pPr>
            <w:r w:rsidRPr="00812C8A">
              <w:t>Alternative Scenario:</w:t>
            </w:r>
          </w:p>
        </w:tc>
      </w:tr>
      <w:tr w:rsidR="00812C8A" w:rsidRPr="00812C8A" w14:paraId="47300B2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947FA9" w14:textId="77777777" w:rsidR="00812C8A" w:rsidRPr="00812C8A" w:rsidRDefault="00812C8A" w:rsidP="007D05C2">
            <w:pPr>
              <w:framePr w:wrap="around"/>
            </w:pPr>
            <w:r w:rsidRPr="00812C8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9F25388" w14:textId="77777777" w:rsidR="00812C8A" w:rsidRPr="00812C8A" w:rsidRDefault="00812C8A" w:rsidP="007D05C2">
            <w:pPr>
              <w:framePr w:wrap="around"/>
            </w:pPr>
            <w:r w:rsidRPr="00812C8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7B59C7" w14:textId="77777777" w:rsidR="00812C8A" w:rsidRPr="00812C8A" w:rsidRDefault="00812C8A" w:rsidP="007D05C2">
            <w:pPr>
              <w:framePr w:wrap="around"/>
            </w:pPr>
            <w:r w:rsidRPr="00812C8A">
              <w:t>System Response</w:t>
            </w:r>
          </w:p>
        </w:tc>
      </w:tr>
      <w:tr w:rsidR="00812C8A" w:rsidRPr="00812C8A" w14:paraId="6FB6F51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92975C5" w14:textId="77777777" w:rsidR="00812C8A" w:rsidRPr="00812C8A" w:rsidRDefault="00812C8A" w:rsidP="007D05C2">
            <w:pPr>
              <w:framePr w:wrap="around"/>
            </w:pPr>
            <w:r w:rsidRPr="00812C8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697D7C9" w14:textId="77777777" w:rsidR="00812C8A" w:rsidRPr="00812C8A" w:rsidRDefault="00812C8A" w:rsidP="007D05C2">
            <w:pPr>
              <w:framePr w:wrap="around"/>
            </w:pPr>
            <w:r w:rsidRPr="00812C8A">
              <w:t>Repair workers are not logged in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A3E3653" w14:textId="77777777" w:rsidR="00812C8A" w:rsidRPr="00812C8A" w:rsidRDefault="00812C8A" w:rsidP="007D05C2">
            <w:pPr>
              <w:framePr w:wrap="around"/>
            </w:pPr>
            <w:r w:rsidRPr="00812C8A">
              <w:t>The System can’t show the list of suggested orders</w:t>
            </w:r>
          </w:p>
        </w:tc>
      </w:tr>
      <w:tr w:rsidR="00812C8A" w:rsidRPr="00812C8A" w14:paraId="045B9C40"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8E5D650" w14:textId="77777777" w:rsidR="00812C8A" w:rsidRPr="00812C8A" w:rsidRDefault="00812C8A" w:rsidP="007D05C2">
            <w:pPr>
              <w:framePr w:wrap="around"/>
            </w:pPr>
            <w:r w:rsidRPr="00812C8A">
              <w:t>Exceptions:</w:t>
            </w:r>
          </w:p>
        </w:tc>
      </w:tr>
      <w:tr w:rsidR="00812C8A" w:rsidRPr="00812C8A" w14:paraId="49F44273"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985E6EA" w14:textId="77777777" w:rsidR="00812C8A" w:rsidRPr="00812C8A" w:rsidRDefault="00812C8A" w:rsidP="007D05C2">
            <w:pPr>
              <w:framePr w:wrap="around"/>
            </w:pPr>
            <w:r w:rsidRPr="00812C8A">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0F88A88" w14:textId="77777777" w:rsidR="00812C8A" w:rsidRPr="00812C8A" w:rsidRDefault="00812C8A" w:rsidP="007D05C2">
            <w:pPr>
              <w:framePr w:wrap="around"/>
            </w:pPr>
            <w:r w:rsidRPr="00812C8A">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9E74FFC" w14:textId="77777777" w:rsidR="00812C8A" w:rsidRPr="00812C8A" w:rsidRDefault="00812C8A" w:rsidP="007D05C2">
            <w:pPr>
              <w:framePr w:wrap="around"/>
            </w:pPr>
            <w:r w:rsidRPr="00812C8A">
              <w:t>System Response</w:t>
            </w:r>
          </w:p>
        </w:tc>
      </w:tr>
      <w:tr w:rsidR="00812C8A" w:rsidRPr="00812C8A" w14:paraId="022549E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AA60FB1" w14:textId="77777777" w:rsidR="00812C8A" w:rsidRPr="00812C8A" w:rsidRDefault="00812C8A" w:rsidP="007D05C2">
            <w:pPr>
              <w:framePr w:wrap="around"/>
            </w:pPr>
            <w:r w:rsidRPr="00812C8A">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FB4D1F2" w14:textId="77777777" w:rsidR="00812C8A" w:rsidRPr="00812C8A" w:rsidRDefault="00812C8A"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6E6DFD2" w14:textId="77777777" w:rsidR="00812C8A" w:rsidRPr="00812C8A" w:rsidRDefault="00812C8A" w:rsidP="007D05C2">
            <w:pPr>
              <w:framePr w:wrap="around"/>
            </w:pPr>
            <w:r w:rsidRPr="00812C8A">
              <w:t>System show message the "System is busy" when the internet is lost</w:t>
            </w:r>
          </w:p>
        </w:tc>
      </w:tr>
      <w:tr w:rsidR="00812C8A" w:rsidRPr="00812C8A" w14:paraId="53E35C9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B90780F" w14:textId="77777777" w:rsidR="00812C8A" w:rsidRPr="00812C8A" w:rsidRDefault="00812C8A" w:rsidP="007D05C2">
            <w:pPr>
              <w:framePr w:wrap="around"/>
            </w:pPr>
            <w:r w:rsidRPr="00812C8A">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05AB530" w14:textId="77777777" w:rsidR="00812C8A" w:rsidRPr="00812C8A" w:rsidRDefault="00812C8A" w:rsidP="007D05C2">
            <w:pPr>
              <w:framePr w:wrap="around"/>
            </w:pPr>
            <w:r w:rsidRPr="00812C8A">
              <w:t>Repairer don’t have any orders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2E5C5D5" w14:textId="77777777" w:rsidR="00812C8A" w:rsidRPr="00812C8A" w:rsidRDefault="00812C8A" w:rsidP="007D05C2">
            <w:pPr>
              <w:framePr w:wrap="around"/>
            </w:pPr>
            <w:r w:rsidRPr="00812C8A">
              <w:t>System show message “You don’t have any orders”</w:t>
            </w:r>
          </w:p>
        </w:tc>
      </w:tr>
      <w:tr w:rsidR="00812C8A" w:rsidRPr="00812C8A" w14:paraId="1323BF8D"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463C906" w14:textId="77777777" w:rsidR="00812C8A" w:rsidRPr="00812C8A" w:rsidRDefault="00812C8A" w:rsidP="007D05C2">
            <w:pPr>
              <w:framePr w:wrap="around"/>
            </w:pPr>
            <w:r w:rsidRPr="00812C8A">
              <w:t>Relationships: View the specific order</w:t>
            </w:r>
          </w:p>
        </w:tc>
      </w:tr>
      <w:tr w:rsidR="00812C8A" w:rsidRPr="00812C8A" w14:paraId="6B05BCC7"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D784BED" w14:textId="77777777" w:rsidR="00812C8A" w:rsidRPr="00812C8A" w:rsidRDefault="00812C8A" w:rsidP="007D05C2">
            <w:pPr>
              <w:framePr w:wrap="around"/>
            </w:pPr>
            <w:r w:rsidRPr="00812C8A">
              <w:t>Business Rules:</w:t>
            </w:r>
            <w:r w:rsidRPr="00812C8A">
              <w:br/>
              <w:t>-This function is only for repairers</w:t>
            </w:r>
            <w:r w:rsidRPr="00812C8A">
              <w:br/>
              <w:t>-User must be login to app to use this function</w:t>
            </w:r>
            <w:r w:rsidRPr="00812C8A">
              <w:br/>
              <w:t>-User must have at least 1 order</w:t>
            </w:r>
            <w:r w:rsidRPr="00812C8A">
              <w:br/>
              <w:t>-This function only shows the valid orders</w:t>
            </w:r>
          </w:p>
        </w:tc>
      </w:tr>
    </w:tbl>
    <w:p w14:paraId="28BB25A2" w14:textId="2E9F6EA0" w:rsidR="007E4503" w:rsidRPr="007E4503" w:rsidRDefault="007E4503" w:rsidP="007D05C2">
      <w:pPr>
        <w:framePr w:wrap="around"/>
      </w:pPr>
    </w:p>
    <w:p w14:paraId="3563C180" w14:textId="4F030904" w:rsidR="007E4503" w:rsidRPr="007E4503" w:rsidRDefault="007E4503" w:rsidP="007D05C2">
      <w:pPr>
        <w:framePr w:wrap="around"/>
      </w:pPr>
    </w:p>
    <w:p w14:paraId="427DBD2A" w14:textId="6CCEBE82" w:rsidR="007E4503" w:rsidRPr="007E4503" w:rsidRDefault="007E4503" w:rsidP="007D05C2">
      <w:pPr>
        <w:framePr w:wrap="around"/>
      </w:pPr>
    </w:p>
    <w:p w14:paraId="526F81A7" w14:textId="1ACDCA66" w:rsidR="007E4503" w:rsidRPr="007E4503" w:rsidRDefault="007E4503" w:rsidP="007D05C2">
      <w:pPr>
        <w:framePr w:wrap="around"/>
      </w:pPr>
    </w:p>
    <w:p w14:paraId="63DA5FA7" w14:textId="4B947723" w:rsidR="007E4503" w:rsidRPr="007E4503" w:rsidRDefault="007E4503" w:rsidP="007D05C2">
      <w:pPr>
        <w:framePr w:wrap="around"/>
      </w:pPr>
    </w:p>
    <w:p w14:paraId="19AB6205" w14:textId="5EDC074C" w:rsidR="007E4503" w:rsidRDefault="007E4503" w:rsidP="007D05C2">
      <w:pPr>
        <w:framePr w:wrap="around"/>
      </w:pPr>
    </w:p>
    <w:p w14:paraId="3A10D244" w14:textId="5FF10868" w:rsidR="007E4503" w:rsidRDefault="007E4503" w:rsidP="007D05C2">
      <w:pPr>
        <w:framePr w:wrap="around"/>
      </w:pPr>
    </w:p>
    <w:p w14:paraId="58B198C4" w14:textId="0E688541" w:rsidR="007E4503" w:rsidRDefault="007E4503" w:rsidP="007D05C2">
      <w:pPr>
        <w:pStyle w:val="Heading2"/>
        <w:framePr w:wrap="around"/>
      </w:pPr>
      <w:r>
        <w:t xml:space="preserve"> </w:t>
      </w:r>
      <w:bookmarkStart w:id="57" w:name="_Toc66865336"/>
      <w:r>
        <w:t>Cancel booking</w:t>
      </w:r>
      <w:bookmarkEnd w:id="57"/>
    </w:p>
    <w:p w14:paraId="5ACCB8B9" w14:textId="77777777" w:rsidR="007E4503" w:rsidRPr="007E4503" w:rsidRDefault="007E4503" w:rsidP="007D05C2">
      <w:pPr>
        <w:framePr w:wrap="around"/>
      </w:pPr>
    </w:p>
    <w:p w14:paraId="3CDC6EEC" w14:textId="5AD3562D" w:rsidR="007E4503" w:rsidRDefault="007E4503" w:rsidP="007D05C2">
      <w:pPr>
        <w:framePr w:wrap="around"/>
      </w:pPr>
      <w:r w:rsidRPr="00CB2298">
        <w:rPr>
          <w:noProof/>
        </w:rPr>
        <w:drawing>
          <wp:anchor distT="0" distB="0" distL="114300" distR="114300" simplePos="0" relativeHeight="251684864" behindDoc="1" locked="0" layoutInCell="1" allowOverlap="1" wp14:anchorId="1C43CA5A" wp14:editId="3BD12BBF">
            <wp:simplePos x="0" y="0"/>
            <wp:positionH relativeFrom="margin">
              <wp:posOffset>502920</wp:posOffset>
            </wp:positionH>
            <wp:positionV relativeFrom="paragraph">
              <wp:posOffset>0</wp:posOffset>
            </wp:positionV>
            <wp:extent cx="5166360" cy="2750820"/>
            <wp:effectExtent l="0" t="0" r="0" b="0"/>
            <wp:wrapTight wrapText="bothSides">
              <wp:wrapPolygon edited="0">
                <wp:start x="0" y="0"/>
                <wp:lineTo x="0" y="21391"/>
                <wp:lineTo x="21504" y="21391"/>
                <wp:lineTo x="2150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66360" cy="2750820"/>
                    </a:xfrm>
                    <a:prstGeom prst="rect">
                      <a:avLst/>
                    </a:prstGeom>
                  </pic:spPr>
                </pic:pic>
              </a:graphicData>
            </a:graphic>
            <wp14:sizeRelH relativeFrom="margin">
              <wp14:pctWidth>0</wp14:pctWidth>
            </wp14:sizeRelH>
            <wp14:sizeRelV relativeFrom="margin">
              <wp14:pctHeight>0</wp14:pctHeight>
            </wp14:sizeRelV>
          </wp:anchor>
        </w:drawing>
      </w:r>
    </w:p>
    <w:p w14:paraId="789DCFE4" w14:textId="2823A4AC" w:rsidR="007E4503" w:rsidRPr="007E4503" w:rsidRDefault="007E4503" w:rsidP="007D05C2">
      <w:pPr>
        <w:framePr w:wrap="around"/>
      </w:pPr>
    </w:p>
    <w:p w14:paraId="7A712BB4" w14:textId="62A694B2" w:rsidR="007E4503" w:rsidRPr="007E4503" w:rsidRDefault="007E4503" w:rsidP="007D05C2">
      <w:pPr>
        <w:framePr w:wrap="around"/>
      </w:pPr>
    </w:p>
    <w:p w14:paraId="2BA357B1" w14:textId="3467F1C6" w:rsidR="007E4503" w:rsidRPr="007E4503" w:rsidRDefault="007E4503" w:rsidP="007D05C2">
      <w:pPr>
        <w:framePr w:wrap="around"/>
      </w:pPr>
    </w:p>
    <w:p w14:paraId="12B315EB" w14:textId="7B5C9BCE" w:rsidR="007E4503" w:rsidRPr="007E4503" w:rsidRDefault="007E4503" w:rsidP="007D05C2">
      <w:pPr>
        <w:framePr w:wrap="around"/>
      </w:pPr>
    </w:p>
    <w:p w14:paraId="2AD219F6" w14:textId="593AAA0A" w:rsidR="007E4503" w:rsidRPr="007E4503" w:rsidRDefault="007E4503" w:rsidP="007D05C2">
      <w:pPr>
        <w:framePr w:wrap="around"/>
      </w:pPr>
    </w:p>
    <w:p w14:paraId="3A9A19E6" w14:textId="44E06558" w:rsidR="007E4503" w:rsidRPr="007E4503" w:rsidRDefault="007E4503" w:rsidP="007D05C2">
      <w:pPr>
        <w:framePr w:wrap="around"/>
      </w:pPr>
    </w:p>
    <w:p w14:paraId="6F9CC42C" w14:textId="6C1EB8B4" w:rsidR="007E4503" w:rsidRPr="007E4503" w:rsidRDefault="007E4503" w:rsidP="007D05C2">
      <w:pPr>
        <w:framePr w:wrap="around"/>
      </w:pPr>
    </w:p>
    <w:p w14:paraId="71A0C0CE" w14:textId="3F11A2EF" w:rsidR="007E4503" w:rsidRPr="007E4503" w:rsidRDefault="007E4503" w:rsidP="007D05C2">
      <w:pPr>
        <w:framePr w:wrap="around"/>
      </w:pPr>
    </w:p>
    <w:p w14:paraId="22A48DA8" w14:textId="1DDB2FEA" w:rsidR="007E4503" w:rsidRPr="007E4503" w:rsidRDefault="007E4503" w:rsidP="007D05C2">
      <w:pPr>
        <w:framePr w:wrap="around"/>
      </w:pPr>
    </w:p>
    <w:p w14:paraId="7CC9DB3A" w14:textId="66EC3B40" w:rsidR="007E4503" w:rsidRPr="007E4503" w:rsidRDefault="007E4503" w:rsidP="007D05C2">
      <w:pPr>
        <w:framePr w:wrap="around"/>
      </w:pPr>
    </w:p>
    <w:p w14:paraId="0FA9F7C5" w14:textId="0692FB2A" w:rsidR="007E4503" w:rsidRPr="007E4503" w:rsidRDefault="007E4503" w:rsidP="007D05C2">
      <w:pPr>
        <w:framePr w:wrap="around"/>
      </w:pPr>
    </w:p>
    <w:p w14:paraId="4FBA2F62" w14:textId="34B89420" w:rsidR="007E4503" w:rsidRPr="007E4503" w:rsidRDefault="007E4503" w:rsidP="007D05C2">
      <w:pPr>
        <w:framePr w:wrap="around"/>
      </w:pPr>
    </w:p>
    <w:p w14:paraId="28175B14" w14:textId="230DE4BC" w:rsidR="007E4503" w:rsidRPr="007E4503" w:rsidRDefault="007E4503" w:rsidP="007D05C2">
      <w:pPr>
        <w:framePr w:wrap="around"/>
      </w:pPr>
    </w:p>
    <w:p w14:paraId="670CCB4C" w14:textId="70E01BFE" w:rsidR="007E4503" w:rsidRPr="007E4503" w:rsidRDefault="007E4503" w:rsidP="007D05C2">
      <w:pPr>
        <w:framePr w:wrap="around"/>
      </w:pPr>
    </w:p>
    <w:p w14:paraId="609EC300" w14:textId="45ABCE36" w:rsidR="007E4503" w:rsidRPr="007E4503" w:rsidRDefault="007E4503" w:rsidP="007D05C2">
      <w:pPr>
        <w:framePr w:wrap="around"/>
      </w:pPr>
    </w:p>
    <w:p w14:paraId="6B12C714" w14:textId="4A6C45D2" w:rsidR="007E4503" w:rsidRPr="007E4503" w:rsidRDefault="007E4503" w:rsidP="007D05C2">
      <w:pPr>
        <w:framePr w:wrap="around"/>
      </w:pPr>
    </w:p>
    <w:p w14:paraId="36BF775C" w14:textId="6A52D7BD" w:rsidR="007E4503" w:rsidRPr="007E4503" w:rsidRDefault="007E4503" w:rsidP="007D05C2">
      <w:pPr>
        <w:framePr w:wrap="around"/>
      </w:pPr>
    </w:p>
    <w:p w14:paraId="072B6D44" w14:textId="280B89FE" w:rsidR="007E4503" w:rsidRPr="007E4503" w:rsidRDefault="007E4503" w:rsidP="007D05C2">
      <w:pPr>
        <w:framePr w:wrap="around"/>
      </w:pPr>
    </w:p>
    <w:p w14:paraId="5DB9A944" w14:textId="369F874C" w:rsidR="007E4503" w:rsidRPr="007E4503" w:rsidRDefault="007E4503" w:rsidP="007D05C2">
      <w:pPr>
        <w:framePr w:wrap="around"/>
      </w:pPr>
    </w:p>
    <w:p w14:paraId="2116302D" w14:textId="6B42DF59" w:rsidR="007E4503" w:rsidRPr="007E4503" w:rsidRDefault="007E4503" w:rsidP="007D05C2">
      <w:pPr>
        <w:framePr w:wrap="around"/>
      </w:pPr>
    </w:p>
    <w:tbl>
      <w:tblPr>
        <w:tblW w:w="0" w:type="dxa"/>
        <w:tblCellMar>
          <w:left w:w="0" w:type="dxa"/>
          <w:right w:w="0" w:type="dxa"/>
        </w:tblCellMar>
        <w:tblLook w:val="04A0" w:firstRow="1" w:lastRow="0" w:firstColumn="1" w:lastColumn="0" w:noHBand="0" w:noVBand="1"/>
      </w:tblPr>
      <w:tblGrid>
        <w:gridCol w:w="1348"/>
        <w:gridCol w:w="3166"/>
        <w:gridCol w:w="3271"/>
        <w:gridCol w:w="1199"/>
      </w:tblGrid>
      <w:tr w:rsidR="008D01A4" w:rsidRPr="008D01A4" w14:paraId="53EB7A04" w14:textId="77777777" w:rsidTr="008D01A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C1E4FE" w14:textId="77777777" w:rsidR="008D01A4" w:rsidRPr="008D01A4" w:rsidRDefault="008D01A4"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7AA9BC" w14:textId="77777777" w:rsidR="008D01A4" w:rsidRPr="008D01A4" w:rsidRDefault="008D01A4" w:rsidP="007D05C2">
            <w:pPr>
              <w:framePr w:wrap="around"/>
            </w:pPr>
            <w:r w:rsidRPr="008D01A4">
              <w:t>Cancel Booking</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6CE5362" w14:textId="77777777" w:rsidR="008D01A4" w:rsidRPr="008D01A4" w:rsidRDefault="008D01A4"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61B863" w14:textId="77777777" w:rsidR="008D01A4" w:rsidRPr="008D01A4" w:rsidRDefault="008D01A4" w:rsidP="007D05C2">
            <w:pPr>
              <w:framePr w:wrap="around"/>
            </w:pPr>
          </w:p>
        </w:tc>
      </w:tr>
      <w:tr w:rsidR="008D01A4" w:rsidRPr="008D01A4" w14:paraId="331B27BC" w14:textId="77777777" w:rsidTr="008D01A4">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0BB4D34F" w14:textId="0148D8C6" w:rsidR="008D01A4" w:rsidRPr="008D01A4" w:rsidRDefault="008D01A4" w:rsidP="007D05C2">
            <w:pPr>
              <w:framePr w:wrap="around"/>
            </w:pPr>
            <w:r w:rsidRPr="008D01A4">
              <w:t>USE-UC0</w:t>
            </w:r>
            <w:r>
              <w:t>21</w:t>
            </w:r>
          </w:p>
        </w:tc>
      </w:tr>
      <w:tr w:rsidR="008D01A4" w:rsidRPr="008D01A4" w14:paraId="5CE6997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3D02D51" w14:textId="77777777" w:rsidR="008D01A4" w:rsidRPr="008D01A4" w:rsidRDefault="008D01A4" w:rsidP="007D05C2">
            <w:pPr>
              <w:framePr w:wrap="around"/>
            </w:pPr>
            <w:r w:rsidRPr="008D01A4">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46743FB" w14:textId="331860CF" w:rsidR="008D01A4" w:rsidRPr="008D01A4" w:rsidRDefault="008D01A4" w:rsidP="007D05C2">
            <w:pPr>
              <w:framePr w:wrap="around"/>
            </w:pPr>
            <w:r w:rsidRPr="008D01A4">
              <w:t>UC0</w:t>
            </w:r>
            <w:r>
              <w:t>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8A7DFEF" w14:textId="77777777" w:rsidR="008D01A4" w:rsidRPr="008D01A4" w:rsidRDefault="008D01A4" w:rsidP="007D05C2">
            <w:pPr>
              <w:framePr w:wrap="around"/>
            </w:pPr>
            <w:r w:rsidRPr="008D01A4">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B468EF0" w14:textId="77777777" w:rsidR="008D01A4" w:rsidRPr="008D01A4" w:rsidRDefault="008D01A4" w:rsidP="007D05C2">
            <w:pPr>
              <w:framePr w:wrap="around"/>
            </w:pPr>
            <w:r w:rsidRPr="008D01A4">
              <w:t>1.0</w:t>
            </w:r>
          </w:p>
        </w:tc>
      </w:tr>
      <w:tr w:rsidR="008D01A4" w:rsidRPr="008D01A4" w14:paraId="118E8F3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599D22E" w14:textId="77777777" w:rsidR="008D01A4" w:rsidRPr="008D01A4" w:rsidRDefault="008D01A4" w:rsidP="007D05C2">
            <w:pPr>
              <w:framePr w:wrap="around"/>
            </w:pPr>
            <w:r w:rsidRPr="008D01A4">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920FCC9" w14:textId="77777777" w:rsidR="008D01A4" w:rsidRPr="008D01A4" w:rsidRDefault="008D01A4" w:rsidP="007D05C2">
            <w:pPr>
              <w:framePr w:wrap="around"/>
            </w:pPr>
            <w:r w:rsidRPr="008D01A4">
              <w:t>Cancel Booking</w:t>
            </w:r>
          </w:p>
        </w:tc>
      </w:tr>
      <w:tr w:rsidR="008D01A4" w:rsidRPr="008D01A4" w14:paraId="1E38EFE2"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5186BC0" w14:textId="77777777" w:rsidR="008D01A4" w:rsidRPr="008D01A4" w:rsidRDefault="008D01A4" w:rsidP="007D05C2">
            <w:pPr>
              <w:framePr w:wrap="around"/>
            </w:pPr>
            <w:r w:rsidRPr="008D01A4">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4EA5E85" w14:textId="77777777" w:rsidR="008D01A4" w:rsidRPr="008D01A4" w:rsidRDefault="008D01A4" w:rsidP="007D05C2">
            <w:pPr>
              <w:framePr w:wrap="around"/>
            </w:pPr>
            <w:proofErr w:type="spellStart"/>
            <w:r w:rsidRPr="008D01A4">
              <w:t>ThiLK</w:t>
            </w:r>
            <w:proofErr w:type="spellEnd"/>
          </w:p>
        </w:tc>
      </w:tr>
      <w:tr w:rsidR="008D01A4" w:rsidRPr="008D01A4" w14:paraId="2F58B2C2"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957633B" w14:textId="77777777" w:rsidR="008D01A4" w:rsidRPr="008D01A4" w:rsidRDefault="008D01A4" w:rsidP="007D05C2">
            <w:pPr>
              <w:framePr w:wrap="around"/>
            </w:pPr>
            <w:r w:rsidRPr="008D01A4">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88695C3" w14:textId="77777777" w:rsidR="008D01A4" w:rsidRPr="008D01A4" w:rsidRDefault="008D01A4" w:rsidP="007D05C2">
            <w:pPr>
              <w:framePr w:wrap="around"/>
            </w:pPr>
            <w:r w:rsidRPr="008D01A4">
              <w:t>15/01/2021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E2C570B" w14:textId="77777777" w:rsidR="008D01A4" w:rsidRPr="008D01A4" w:rsidRDefault="008D01A4" w:rsidP="007D05C2">
            <w:pPr>
              <w:framePr w:wrap="around"/>
            </w:pPr>
            <w:r w:rsidRPr="008D01A4">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6142EEA" w14:textId="77777777" w:rsidR="008D01A4" w:rsidRPr="008D01A4" w:rsidRDefault="008D01A4" w:rsidP="007D05C2">
            <w:pPr>
              <w:framePr w:wrap="around"/>
            </w:pPr>
            <w:r w:rsidRPr="008D01A4">
              <w:t>High</w:t>
            </w:r>
          </w:p>
        </w:tc>
      </w:tr>
      <w:tr w:rsidR="008D01A4" w:rsidRPr="008D01A4" w14:paraId="23CEE820"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8CE7798" w14:textId="77777777" w:rsidR="008D01A4" w:rsidRPr="008D01A4" w:rsidRDefault="008D01A4" w:rsidP="007D05C2">
            <w:pPr>
              <w:framePr w:wrap="around"/>
            </w:pPr>
            <w:r w:rsidRPr="008D01A4">
              <w:t>Actor:</w:t>
            </w:r>
            <w:r w:rsidRPr="008D01A4">
              <w:br/>
              <w:t>- Customer</w:t>
            </w:r>
            <w:r w:rsidRPr="008D01A4">
              <w:br/>
              <w:t>Summary:</w:t>
            </w:r>
            <w:r w:rsidRPr="008D01A4">
              <w:br/>
              <w:t>- Help customer to cancel booking</w:t>
            </w:r>
            <w:r w:rsidRPr="008D01A4">
              <w:br/>
              <w:t>Goal:</w:t>
            </w:r>
            <w:r w:rsidRPr="008D01A4">
              <w:br/>
              <w:t xml:space="preserve">- Customer cancel booking a repairer </w:t>
            </w:r>
            <w:r w:rsidRPr="008D01A4">
              <w:br/>
              <w:t>Triggers:</w:t>
            </w:r>
            <w:r w:rsidRPr="008D01A4">
              <w:br/>
              <w:t>- Customer login to the app</w:t>
            </w:r>
            <w:r w:rsidRPr="008D01A4">
              <w:br/>
              <w:t>- Customer click view the list of current orders</w:t>
            </w:r>
            <w:r w:rsidRPr="008D01A4">
              <w:br/>
              <w:t>Precondition:</w:t>
            </w:r>
            <w:r w:rsidRPr="008D01A4">
              <w:br/>
              <w:t>- User must be Customer</w:t>
            </w:r>
            <w:r w:rsidRPr="008D01A4">
              <w:br/>
              <w:t>- The order has not been canceled by the system due to too long time</w:t>
            </w:r>
            <w:r w:rsidRPr="008D01A4">
              <w:br/>
              <w:t>Post Conditions:</w:t>
            </w:r>
            <w:r w:rsidRPr="008D01A4">
              <w:br/>
              <w:t>- Success: Customer successful cancel booking a repairer</w:t>
            </w:r>
            <w:r w:rsidRPr="008D01A4">
              <w:br/>
              <w:t>Main Success Scenario:</w:t>
            </w:r>
          </w:p>
        </w:tc>
      </w:tr>
      <w:tr w:rsidR="008D01A4" w:rsidRPr="008D01A4" w14:paraId="3347725B"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3ABC84C" w14:textId="77777777" w:rsidR="008D01A4" w:rsidRPr="008D01A4" w:rsidRDefault="008D01A4" w:rsidP="007D05C2">
            <w:pPr>
              <w:framePr w:wrap="around"/>
            </w:pPr>
            <w:r w:rsidRPr="008D01A4">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030000D" w14:textId="77777777" w:rsidR="008D01A4" w:rsidRPr="008D01A4" w:rsidRDefault="008D01A4" w:rsidP="007D05C2">
            <w:pPr>
              <w:framePr w:wrap="around"/>
            </w:pPr>
            <w:r w:rsidRPr="008D01A4">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C7EB08A" w14:textId="77777777" w:rsidR="008D01A4" w:rsidRPr="008D01A4" w:rsidRDefault="008D01A4" w:rsidP="007D05C2">
            <w:pPr>
              <w:framePr w:wrap="around"/>
            </w:pPr>
            <w:r w:rsidRPr="008D01A4">
              <w:t>System Response</w:t>
            </w:r>
          </w:p>
        </w:tc>
      </w:tr>
      <w:tr w:rsidR="008D01A4" w:rsidRPr="008D01A4" w14:paraId="1AAF7E51"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6FAD537" w14:textId="77777777" w:rsidR="008D01A4" w:rsidRPr="008D01A4" w:rsidRDefault="008D01A4" w:rsidP="007D05C2">
            <w:pPr>
              <w:framePr w:wrap="around"/>
            </w:pPr>
            <w:r w:rsidRPr="008D01A4">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FD275BF" w14:textId="77777777" w:rsidR="008D01A4" w:rsidRPr="008D01A4" w:rsidRDefault="008D01A4" w:rsidP="007D05C2">
            <w:pPr>
              <w:framePr w:wrap="around"/>
            </w:pPr>
            <w:r w:rsidRPr="008D01A4">
              <w:t>Customer login to the app</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7FC0743" w14:textId="77777777" w:rsidR="008D01A4" w:rsidRPr="008D01A4" w:rsidRDefault="008D01A4" w:rsidP="007D05C2">
            <w:pPr>
              <w:framePr w:wrap="around"/>
            </w:pPr>
            <w:r w:rsidRPr="008D01A4">
              <w:t>The system will return 2 cases:</w:t>
            </w:r>
            <w:r w:rsidRPr="008D01A4">
              <w:br/>
              <w:t>-Show the main screen</w:t>
            </w:r>
            <w:r w:rsidRPr="008D01A4">
              <w:br/>
              <w:t>-Show login fail message</w:t>
            </w:r>
          </w:p>
        </w:tc>
      </w:tr>
      <w:tr w:rsidR="008D01A4" w:rsidRPr="008D01A4" w14:paraId="0A3FD5FF"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98DAF55" w14:textId="77777777" w:rsidR="008D01A4" w:rsidRPr="008D01A4" w:rsidRDefault="008D01A4" w:rsidP="007D05C2">
            <w:pPr>
              <w:framePr w:wrap="around"/>
            </w:pPr>
            <w:r w:rsidRPr="008D01A4">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8C3BC7" w14:textId="77777777" w:rsidR="008D01A4" w:rsidRPr="008D01A4" w:rsidRDefault="008D01A4" w:rsidP="007D05C2">
            <w:pPr>
              <w:framePr w:wrap="around"/>
            </w:pPr>
            <w:r w:rsidRPr="008D01A4">
              <w:t>Customer Click view the list of current orders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DDE0A59" w14:textId="77777777" w:rsidR="008D01A4" w:rsidRPr="008D01A4" w:rsidRDefault="008D01A4" w:rsidP="007D05C2">
            <w:pPr>
              <w:framePr w:wrap="around"/>
            </w:pPr>
            <w:r w:rsidRPr="008D01A4">
              <w:t>The system will return 2 cases:</w:t>
            </w:r>
            <w:r w:rsidRPr="008D01A4">
              <w:br/>
              <w:t>-Show the list of suggested orders</w:t>
            </w:r>
            <w:r w:rsidRPr="008D01A4">
              <w:br/>
              <w:t>- Show error message</w:t>
            </w:r>
          </w:p>
        </w:tc>
      </w:tr>
      <w:tr w:rsidR="008D01A4" w:rsidRPr="008D01A4" w14:paraId="7989806F"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E014D0F" w14:textId="77777777" w:rsidR="008D01A4" w:rsidRPr="008D01A4" w:rsidRDefault="008D01A4" w:rsidP="007D05C2">
            <w:pPr>
              <w:framePr w:wrap="around"/>
            </w:pPr>
            <w:r w:rsidRPr="008D01A4">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F625D9" w14:textId="77777777" w:rsidR="008D01A4" w:rsidRPr="008D01A4" w:rsidRDefault="008D01A4" w:rsidP="007D05C2">
            <w:pPr>
              <w:framePr w:wrap="around"/>
            </w:pPr>
            <w:r w:rsidRPr="008D01A4">
              <w:t>Customer click view detail of a current orders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816B0CD" w14:textId="77777777" w:rsidR="008D01A4" w:rsidRPr="008D01A4" w:rsidRDefault="008D01A4" w:rsidP="007D05C2">
            <w:pPr>
              <w:framePr w:wrap="around"/>
            </w:pPr>
            <w:r w:rsidRPr="008D01A4">
              <w:t>The system will return 2 cases:</w:t>
            </w:r>
            <w:r w:rsidRPr="008D01A4">
              <w:br/>
              <w:t>- Show the detail of a current orders</w:t>
            </w:r>
            <w:r w:rsidRPr="008D01A4">
              <w:br/>
              <w:t>- Show error message</w:t>
            </w:r>
          </w:p>
        </w:tc>
      </w:tr>
      <w:tr w:rsidR="008D01A4" w:rsidRPr="008D01A4" w14:paraId="679743A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112BF8" w14:textId="77777777" w:rsidR="008D01A4" w:rsidRPr="008D01A4" w:rsidRDefault="008D01A4" w:rsidP="007D05C2">
            <w:pPr>
              <w:framePr w:wrap="around"/>
            </w:pPr>
            <w:r w:rsidRPr="008D01A4">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CD0967F" w14:textId="77777777" w:rsidR="008D01A4" w:rsidRPr="008D01A4" w:rsidRDefault="008D01A4" w:rsidP="007D05C2">
            <w:pPr>
              <w:framePr w:wrap="around"/>
            </w:pPr>
            <w:r w:rsidRPr="008D01A4">
              <w:t>Customer click cancel booking</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92A51F6" w14:textId="77777777" w:rsidR="008D01A4" w:rsidRPr="008D01A4" w:rsidRDefault="008D01A4" w:rsidP="007D05C2">
            <w:pPr>
              <w:framePr w:wrap="around"/>
            </w:pPr>
            <w:r w:rsidRPr="008D01A4">
              <w:t>The system will return 2 cases:</w:t>
            </w:r>
            <w:r w:rsidRPr="008D01A4">
              <w:br/>
              <w:t>- Show successful message</w:t>
            </w:r>
            <w:r w:rsidRPr="008D01A4">
              <w:br/>
              <w:t>- Show error message</w:t>
            </w:r>
          </w:p>
        </w:tc>
      </w:tr>
      <w:tr w:rsidR="008D01A4" w:rsidRPr="008D01A4" w14:paraId="394EB570"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10C20AF" w14:textId="77777777" w:rsidR="008D01A4" w:rsidRPr="008D01A4" w:rsidRDefault="008D01A4" w:rsidP="007D05C2">
            <w:pPr>
              <w:framePr w:wrap="around"/>
            </w:pPr>
            <w:r w:rsidRPr="008D01A4">
              <w:t>Alternative Scenario:</w:t>
            </w:r>
          </w:p>
        </w:tc>
      </w:tr>
      <w:tr w:rsidR="008D01A4" w:rsidRPr="008D01A4" w14:paraId="58FB254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B9357B1" w14:textId="77777777" w:rsidR="008D01A4" w:rsidRPr="008D01A4" w:rsidRDefault="008D01A4" w:rsidP="007D05C2">
            <w:pPr>
              <w:framePr w:wrap="around"/>
            </w:pPr>
            <w:r w:rsidRPr="008D01A4">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E97D825" w14:textId="77777777" w:rsidR="008D01A4" w:rsidRPr="008D01A4" w:rsidRDefault="008D01A4" w:rsidP="007D05C2">
            <w:pPr>
              <w:framePr w:wrap="around"/>
            </w:pPr>
            <w:r w:rsidRPr="008D01A4">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4C0226" w14:textId="77777777" w:rsidR="008D01A4" w:rsidRPr="008D01A4" w:rsidRDefault="008D01A4" w:rsidP="007D05C2">
            <w:pPr>
              <w:framePr w:wrap="around"/>
            </w:pPr>
            <w:r w:rsidRPr="008D01A4">
              <w:t>System Response</w:t>
            </w:r>
          </w:p>
        </w:tc>
      </w:tr>
      <w:tr w:rsidR="008D01A4" w:rsidRPr="008D01A4" w14:paraId="2E321E00"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5D1D47C" w14:textId="77777777" w:rsidR="008D01A4" w:rsidRPr="008D01A4" w:rsidRDefault="008D01A4" w:rsidP="007D05C2">
            <w:pPr>
              <w:framePr w:wrap="around"/>
            </w:pPr>
            <w:r w:rsidRPr="008D01A4">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DD15BA8" w14:textId="77777777" w:rsidR="008D01A4" w:rsidRPr="008D01A4" w:rsidRDefault="008D01A4" w:rsidP="007D05C2">
            <w:pPr>
              <w:framePr w:wrap="around"/>
            </w:pPr>
            <w:r w:rsidRPr="008D01A4">
              <w:t>Customer are not logged in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3B6283A" w14:textId="77777777" w:rsidR="008D01A4" w:rsidRPr="008D01A4" w:rsidRDefault="008D01A4" w:rsidP="007D05C2">
            <w:pPr>
              <w:framePr w:wrap="around"/>
            </w:pPr>
            <w:r w:rsidRPr="008D01A4">
              <w:t>The System can’t show the list of suggested orders</w:t>
            </w:r>
          </w:p>
        </w:tc>
      </w:tr>
      <w:tr w:rsidR="008D01A4" w:rsidRPr="008D01A4" w14:paraId="7CAA8280"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3B5B340" w14:textId="77777777" w:rsidR="008D01A4" w:rsidRPr="008D01A4" w:rsidRDefault="008D01A4" w:rsidP="007D05C2">
            <w:pPr>
              <w:framePr w:wrap="around"/>
            </w:pPr>
            <w:r w:rsidRPr="008D01A4">
              <w:t>Exceptions:</w:t>
            </w:r>
          </w:p>
        </w:tc>
      </w:tr>
      <w:tr w:rsidR="008D01A4" w:rsidRPr="008D01A4" w14:paraId="3BCCF4A8"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45D6A0D" w14:textId="77777777" w:rsidR="008D01A4" w:rsidRPr="008D01A4" w:rsidRDefault="008D01A4" w:rsidP="007D05C2">
            <w:pPr>
              <w:framePr w:wrap="around"/>
            </w:pPr>
            <w:r w:rsidRPr="008D01A4">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EBA50CE" w14:textId="77777777" w:rsidR="008D01A4" w:rsidRPr="008D01A4" w:rsidRDefault="008D01A4" w:rsidP="007D05C2">
            <w:pPr>
              <w:framePr w:wrap="around"/>
            </w:pPr>
            <w:r w:rsidRPr="008D01A4">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CBAF81B" w14:textId="77777777" w:rsidR="008D01A4" w:rsidRPr="008D01A4" w:rsidRDefault="008D01A4" w:rsidP="007D05C2">
            <w:pPr>
              <w:framePr w:wrap="around"/>
            </w:pPr>
            <w:r w:rsidRPr="008D01A4">
              <w:t>System Response</w:t>
            </w:r>
          </w:p>
        </w:tc>
      </w:tr>
      <w:tr w:rsidR="008D01A4" w:rsidRPr="008D01A4" w14:paraId="691838F1"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0D2AA7F" w14:textId="77777777" w:rsidR="008D01A4" w:rsidRPr="008D01A4" w:rsidRDefault="008D01A4" w:rsidP="007D05C2">
            <w:pPr>
              <w:framePr w:wrap="around"/>
            </w:pPr>
            <w:r w:rsidRPr="008D01A4">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CE39F54" w14:textId="77777777" w:rsidR="008D01A4" w:rsidRPr="008D01A4" w:rsidRDefault="008D01A4"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3644782" w14:textId="77777777" w:rsidR="008D01A4" w:rsidRPr="008D01A4" w:rsidRDefault="008D01A4" w:rsidP="007D05C2">
            <w:pPr>
              <w:framePr w:wrap="around"/>
            </w:pPr>
            <w:r w:rsidRPr="008D01A4">
              <w:t>System show message the "System is busy" when the internet is lost</w:t>
            </w:r>
          </w:p>
        </w:tc>
      </w:tr>
      <w:tr w:rsidR="008D01A4" w:rsidRPr="008D01A4" w14:paraId="6070F25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4D52FC" w14:textId="77777777" w:rsidR="008D01A4" w:rsidRPr="008D01A4" w:rsidRDefault="008D01A4" w:rsidP="007D05C2">
            <w:pPr>
              <w:framePr w:wrap="around"/>
            </w:pPr>
            <w:r w:rsidRPr="008D01A4">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757ACA" w14:textId="77777777" w:rsidR="008D01A4" w:rsidRPr="008D01A4" w:rsidRDefault="008D01A4" w:rsidP="007D05C2">
            <w:pPr>
              <w:framePr w:wrap="around"/>
            </w:pPr>
            <w:r w:rsidRPr="008D01A4">
              <w:t>Customer don’t have any orders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F49125" w14:textId="77777777" w:rsidR="008D01A4" w:rsidRPr="008D01A4" w:rsidRDefault="008D01A4" w:rsidP="007D05C2">
            <w:pPr>
              <w:framePr w:wrap="around"/>
            </w:pPr>
            <w:r w:rsidRPr="008D01A4">
              <w:t>System show message “You don’t have any orders”</w:t>
            </w:r>
          </w:p>
        </w:tc>
      </w:tr>
      <w:tr w:rsidR="008D01A4" w:rsidRPr="008D01A4" w14:paraId="13A6D9FC"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80E9CEB" w14:textId="77777777" w:rsidR="008D01A4" w:rsidRPr="008D01A4" w:rsidRDefault="008D01A4" w:rsidP="007D05C2">
            <w:pPr>
              <w:framePr w:wrap="around"/>
            </w:pPr>
            <w:r w:rsidRPr="008D01A4">
              <w:t>Relationships: View the detail of a current orders, Book repairer, Report problem</w:t>
            </w:r>
          </w:p>
        </w:tc>
      </w:tr>
      <w:tr w:rsidR="008D01A4" w:rsidRPr="008D01A4" w14:paraId="0058D04B"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30560A2" w14:textId="77777777" w:rsidR="008D01A4" w:rsidRPr="008D01A4" w:rsidRDefault="008D01A4" w:rsidP="007D05C2">
            <w:pPr>
              <w:framePr w:wrap="around"/>
            </w:pPr>
            <w:r w:rsidRPr="008D01A4">
              <w:t>Business Rules:</w:t>
            </w:r>
            <w:r w:rsidRPr="008D01A4">
              <w:br/>
              <w:t>-This function is only for repairers</w:t>
            </w:r>
            <w:r w:rsidRPr="008D01A4">
              <w:br/>
              <w:t>-User must be login to app to use this function</w:t>
            </w:r>
            <w:r w:rsidRPr="008D01A4">
              <w:br/>
              <w:t>-User must have at least 1 order</w:t>
            </w:r>
            <w:r w:rsidRPr="008D01A4">
              <w:br/>
              <w:t>-This function only shows the valid orders</w:t>
            </w:r>
            <w:r w:rsidRPr="008D01A4">
              <w:br/>
              <w:t>-This function only cancels the valid orders</w:t>
            </w:r>
          </w:p>
        </w:tc>
      </w:tr>
    </w:tbl>
    <w:p w14:paraId="7F7F5197" w14:textId="5269FC39" w:rsidR="007E4503" w:rsidRDefault="007E4503" w:rsidP="007D05C2">
      <w:pPr>
        <w:framePr w:wrap="around"/>
      </w:pPr>
    </w:p>
    <w:p w14:paraId="46FE05FA" w14:textId="1FB5E854" w:rsidR="007E4503" w:rsidRDefault="007E4503" w:rsidP="007D05C2">
      <w:pPr>
        <w:framePr w:wrap="around"/>
      </w:pPr>
    </w:p>
    <w:p w14:paraId="4E0AF791" w14:textId="6E8EA87E" w:rsidR="007E4503" w:rsidRDefault="007E4503" w:rsidP="007D05C2">
      <w:pPr>
        <w:pStyle w:val="Heading2"/>
        <w:framePr w:wrap="around"/>
      </w:pPr>
      <w:r>
        <w:t xml:space="preserve"> </w:t>
      </w:r>
      <w:bookmarkStart w:id="58" w:name="_Toc66865337"/>
      <w:r>
        <w:t>Logout</w:t>
      </w:r>
      <w:bookmarkEnd w:id="58"/>
    </w:p>
    <w:p w14:paraId="209EA0AE" w14:textId="5AAC25C5" w:rsidR="007E4503" w:rsidRDefault="007E4503" w:rsidP="007D05C2">
      <w:pPr>
        <w:framePr w:wrap="around"/>
      </w:pPr>
      <w:r w:rsidRPr="007E4503">
        <w:rPr>
          <w:noProof/>
        </w:rPr>
        <w:drawing>
          <wp:anchor distT="0" distB="0" distL="114300" distR="114300" simplePos="0" relativeHeight="251685888" behindDoc="1" locked="0" layoutInCell="1" allowOverlap="1" wp14:anchorId="6543A04F" wp14:editId="79435DA5">
            <wp:simplePos x="0" y="0"/>
            <wp:positionH relativeFrom="margin">
              <wp:posOffset>114300</wp:posOffset>
            </wp:positionH>
            <wp:positionV relativeFrom="paragraph">
              <wp:posOffset>236220</wp:posOffset>
            </wp:positionV>
            <wp:extent cx="5210175" cy="2209800"/>
            <wp:effectExtent l="0" t="0" r="9525" b="0"/>
            <wp:wrapTight wrapText="bothSides">
              <wp:wrapPolygon edited="0">
                <wp:start x="0" y="0"/>
                <wp:lineTo x="0" y="21414"/>
                <wp:lineTo x="21561" y="21414"/>
                <wp:lineTo x="2156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10175" cy="2209800"/>
                    </a:xfrm>
                    <a:prstGeom prst="rect">
                      <a:avLst/>
                    </a:prstGeom>
                  </pic:spPr>
                </pic:pic>
              </a:graphicData>
            </a:graphic>
            <wp14:sizeRelV relativeFrom="margin">
              <wp14:pctHeight>0</wp14:pctHeight>
            </wp14:sizeRelV>
          </wp:anchor>
        </w:drawing>
      </w:r>
    </w:p>
    <w:p w14:paraId="1931DF65" w14:textId="6B818D67" w:rsidR="007E4503" w:rsidRPr="007E4503" w:rsidRDefault="007E4503" w:rsidP="007D05C2">
      <w:pPr>
        <w:framePr w:wrap="around"/>
      </w:pPr>
    </w:p>
    <w:p w14:paraId="641A8AA6" w14:textId="6945E13D" w:rsidR="007E4503" w:rsidRPr="007E4503" w:rsidRDefault="007E4503" w:rsidP="007D05C2">
      <w:pPr>
        <w:framePr w:wrap="around"/>
      </w:pPr>
    </w:p>
    <w:p w14:paraId="38DEC052" w14:textId="5484D77D" w:rsidR="007E4503" w:rsidRPr="007E4503" w:rsidRDefault="007E4503" w:rsidP="007D05C2">
      <w:pPr>
        <w:framePr w:wrap="around"/>
      </w:pPr>
    </w:p>
    <w:p w14:paraId="074BBE1D" w14:textId="7FC920FE" w:rsidR="007E4503" w:rsidRPr="007E4503" w:rsidRDefault="007E4503" w:rsidP="007D05C2">
      <w:pPr>
        <w:framePr w:wrap="around"/>
      </w:pPr>
    </w:p>
    <w:p w14:paraId="6203B4E5" w14:textId="433FA283" w:rsidR="007E4503" w:rsidRPr="007E4503" w:rsidRDefault="007E4503" w:rsidP="007D05C2">
      <w:pPr>
        <w:framePr w:wrap="around"/>
      </w:pPr>
    </w:p>
    <w:p w14:paraId="7B4A55F3" w14:textId="6DD04DBA" w:rsidR="007E4503" w:rsidRPr="007E4503" w:rsidRDefault="007E4503" w:rsidP="007D05C2">
      <w:pPr>
        <w:framePr w:wrap="around"/>
      </w:pPr>
    </w:p>
    <w:p w14:paraId="6B42BB8C" w14:textId="7A21E81C" w:rsidR="007E4503" w:rsidRPr="007E4503" w:rsidRDefault="007E4503" w:rsidP="007D05C2">
      <w:pPr>
        <w:framePr w:wrap="around"/>
      </w:pPr>
    </w:p>
    <w:p w14:paraId="01D27CED" w14:textId="030F423B" w:rsidR="007E4503" w:rsidRPr="007E4503" w:rsidRDefault="007E4503" w:rsidP="007D05C2">
      <w:pPr>
        <w:framePr w:wrap="around"/>
      </w:pPr>
    </w:p>
    <w:p w14:paraId="7B6C7267" w14:textId="0A6DC743" w:rsidR="007E4503" w:rsidRPr="007E4503" w:rsidRDefault="007E4503" w:rsidP="007D05C2">
      <w:pPr>
        <w:framePr w:wrap="around"/>
      </w:pPr>
    </w:p>
    <w:p w14:paraId="30820C43" w14:textId="081D45A7" w:rsidR="007E4503" w:rsidRPr="007E4503" w:rsidRDefault="007E4503" w:rsidP="007D05C2">
      <w:pPr>
        <w:framePr w:wrap="around"/>
      </w:pPr>
    </w:p>
    <w:p w14:paraId="6605CCF1" w14:textId="07941903" w:rsidR="007E4503" w:rsidRPr="007E4503" w:rsidRDefault="007E4503" w:rsidP="007D05C2">
      <w:pPr>
        <w:framePr w:wrap="around"/>
      </w:pPr>
    </w:p>
    <w:p w14:paraId="57904B4D" w14:textId="55A5A030" w:rsidR="007E4503" w:rsidRPr="007E4503" w:rsidRDefault="007E4503" w:rsidP="007D05C2">
      <w:pPr>
        <w:framePr w:wrap="around"/>
      </w:pPr>
    </w:p>
    <w:p w14:paraId="4DFF3BC3" w14:textId="53A47803" w:rsidR="007E4503" w:rsidRPr="007E4503" w:rsidRDefault="007E4503" w:rsidP="007D05C2">
      <w:pPr>
        <w:framePr w:wrap="around"/>
      </w:pPr>
    </w:p>
    <w:p w14:paraId="679CF290" w14:textId="0B127899" w:rsidR="007E4503" w:rsidRPr="007E4503" w:rsidRDefault="007E4503" w:rsidP="007D05C2">
      <w:pPr>
        <w:framePr w:wrap="around"/>
      </w:pPr>
    </w:p>
    <w:p w14:paraId="5EA949D7" w14:textId="1F82A928" w:rsidR="007E4503" w:rsidRPr="007E4503" w:rsidRDefault="007E4503" w:rsidP="007D05C2">
      <w:pPr>
        <w:framePr w:wrap="around"/>
      </w:pPr>
    </w:p>
    <w:p w14:paraId="72A01428" w14:textId="02323E51" w:rsidR="007E4503" w:rsidRPr="007E4503" w:rsidRDefault="007E4503" w:rsidP="007D05C2">
      <w:pPr>
        <w:framePr w:wrap="around"/>
      </w:pPr>
    </w:p>
    <w:p w14:paraId="5C8D5F99" w14:textId="369956F0" w:rsidR="007E4503" w:rsidRPr="007E4503" w:rsidRDefault="007E4503" w:rsidP="007D05C2">
      <w:pPr>
        <w:framePr w:wrap="around"/>
      </w:pPr>
    </w:p>
    <w:p w14:paraId="33A90450" w14:textId="761743B5" w:rsidR="007E4503" w:rsidRDefault="007E4503" w:rsidP="007D05C2">
      <w:pPr>
        <w:framePr w:wrap="around"/>
      </w:pPr>
    </w:p>
    <w:p w14:paraId="758D5E01" w14:textId="411A5684" w:rsidR="007E4503" w:rsidRDefault="007E4503" w:rsidP="007D05C2">
      <w:pPr>
        <w:framePr w:wrap="around"/>
      </w:pPr>
    </w:p>
    <w:p w14:paraId="432C63B2" w14:textId="77777777" w:rsidR="007E4503" w:rsidRPr="007E4503" w:rsidRDefault="007E4503" w:rsidP="007D05C2">
      <w:pPr>
        <w:framePr w:wrap="around"/>
      </w:pPr>
      <w:r>
        <w:tab/>
      </w:r>
    </w:p>
    <w:tbl>
      <w:tblPr>
        <w:tblW w:w="0" w:type="dxa"/>
        <w:tblCellMar>
          <w:left w:w="0" w:type="dxa"/>
          <w:right w:w="0" w:type="dxa"/>
        </w:tblCellMar>
        <w:tblLook w:val="04A0" w:firstRow="1" w:lastRow="0" w:firstColumn="1" w:lastColumn="0" w:noHBand="0" w:noVBand="1"/>
      </w:tblPr>
      <w:tblGrid>
        <w:gridCol w:w="1350"/>
        <w:gridCol w:w="2993"/>
        <w:gridCol w:w="3013"/>
        <w:gridCol w:w="1628"/>
      </w:tblGrid>
      <w:tr w:rsidR="007E4503" w:rsidRPr="007E4503" w14:paraId="30DE907D" w14:textId="77777777" w:rsidTr="007E450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F9715F" w14:textId="77777777" w:rsidR="007E4503" w:rsidRPr="007E4503" w:rsidRDefault="007E4503"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7EFB7D" w14:textId="77777777" w:rsidR="007E4503" w:rsidRPr="007E4503" w:rsidRDefault="007E4503" w:rsidP="007D05C2">
            <w:pPr>
              <w:framePr w:wrap="around"/>
            </w:pPr>
            <w:r w:rsidRPr="007E4503">
              <w:t>Logout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82CA2C" w14:textId="77777777" w:rsidR="007E4503" w:rsidRPr="007E4503" w:rsidRDefault="007E4503"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92B2B4" w14:textId="77777777" w:rsidR="007E4503" w:rsidRPr="007E4503" w:rsidRDefault="007E4503" w:rsidP="007D05C2">
            <w:pPr>
              <w:framePr w:wrap="around"/>
            </w:pPr>
          </w:p>
        </w:tc>
      </w:tr>
      <w:tr w:rsidR="007E4503" w:rsidRPr="007E4503" w14:paraId="41AEBD19" w14:textId="77777777" w:rsidTr="007E4503">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6559D0DE" w14:textId="17BC365E" w:rsidR="007E4503" w:rsidRPr="007E4503" w:rsidRDefault="007E4503" w:rsidP="007D05C2">
            <w:pPr>
              <w:framePr w:wrap="around"/>
            </w:pPr>
            <w:r w:rsidRPr="007E4503">
              <w:t>USE-UC0</w:t>
            </w:r>
            <w:r>
              <w:t>22</w:t>
            </w:r>
          </w:p>
        </w:tc>
      </w:tr>
      <w:tr w:rsidR="007E4503" w:rsidRPr="007E4503" w14:paraId="7015215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79949DD" w14:textId="77777777" w:rsidR="007E4503" w:rsidRPr="007E4503" w:rsidRDefault="007E4503" w:rsidP="007D05C2">
            <w:pPr>
              <w:framePr w:wrap="around"/>
            </w:pPr>
            <w:r w:rsidRPr="007E4503">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EB37EB2" w14:textId="471661BD" w:rsidR="007E4503" w:rsidRPr="007E4503" w:rsidRDefault="007E4503" w:rsidP="007D05C2">
            <w:pPr>
              <w:framePr w:wrap="around"/>
            </w:pPr>
            <w:r w:rsidRPr="007E4503">
              <w:t>UC0</w:t>
            </w:r>
            <w:r>
              <w:t>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7106395" w14:textId="77777777" w:rsidR="007E4503" w:rsidRPr="007E4503" w:rsidRDefault="007E4503" w:rsidP="007D05C2">
            <w:pPr>
              <w:framePr w:wrap="around"/>
            </w:pPr>
            <w:r w:rsidRPr="007E4503">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C91AC7" w14:textId="77777777" w:rsidR="007E4503" w:rsidRPr="007E4503" w:rsidRDefault="007E4503" w:rsidP="007D05C2">
            <w:pPr>
              <w:framePr w:wrap="around"/>
            </w:pPr>
            <w:r w:rsidRPr="007E4503">
              <w:t>1.0</w:t>
            </w:r>
          </w:p>
        </w:tc>
      </w:tr>
      <w:tr w:rsidR="007E4503" w:rsidRPr="007E4503" w14:paraId="01FBBAEF"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AD6A76" w14:textId="77777777" w:rsidR="007E4503" w:rsidRPr="007E4503" w:rsidRDefault="007E4503" w:rsidP="007D05C2">
            <w:pPr>
              <w:framePr w:wrap="around"/>
            </w:pPr>
            <w:r w:rsidRPr="007E4503">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8DA18F2" w14:textId="77777777" w:rsidR="007E4503" w:rsidRPr="007E4503" w:rsidRDefault="007E4503" w:rsidP="007D05C2">
            <w:pPr>
              <w:framePr w:wrap="around"/>
            </w:pPr>
            <w:r w:rsidRPr="007E4503">
              <w:t>Logout</w:t>
            </w:r>
          </w:p>
        </w:tc>
      </w:tr>
      <w:tr w:rsidR="007E4503" w:rsidRPr="007E4503" w14:paraId="3C721EC8"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13F0D16" w14:textId="77777777" w:rsidR="007E4503" w:rsidRPr="007E4503" w:rsidRDefault="007E4503" w:rsidP="007D05C2">
            <w:pPr>
              <w:framePr w:wrap="around"/>
            </w:pPr>
            <w:r w:rsidRPr="007E4503">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E5C98D" w14:textId="77777777" w:rsidR="007E4503" w:rsidRPr="007E4503" w:rsidRDefault="007E4503" w:rsidP="007D05C2">
            <w:pPr>
              <w:framePr w:wrap="around"/>
            </w:pPr>
            <w:proofErr w:type="spellStart"/>
            <w:r w:rsidRPr="007E4503">
              <w:t>ThiLK</w:t>
            </w:r>
            <w:proofErr w:type="spellEnd"/>
          </w:p>
        </w:tc>
      </w:tr>
      <w:tr w:rsidR="007E4503" w:rsidRPr="007E4503" w14:paraId="1B53978B"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13C277" w14:textId="77777777" w:rsidR="007E4503" w:rsidRPr="007E4503" w:rsidRDefault="007E4503" w:rsidP="007D05C2">
            <w:pPr>
              <w:framePr w:wrap="around"/>
            </w:pPr>
            <w:r w:rsidRPr="007E4503">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18009B" w14:textId="77777777" w:rsidR="007E4503" w:rsidRPr="007E4503" w:rsidRDefault="007E4503" w:rsidP="007D05C2">
            <w:pPr>
              <w:framePr w:wrap="around"/>
            </w:pPr>
            <w:r w:rsidRPr="007E4503">
              <w:t>15/01/2021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9DC2F0D" w14:textId="77777777" w:rsidR="007E4503" w:rsidRPr="007E4503" w:rsidRDefault="007E4503" w:rsidP="007D05C2">
            <w:pPr>
              <w:framePr w:wrap="around"/>
            </w:pPr>
            <w:r w:rsidRPr="007E4503">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05C495" w14:textId="77777777" w:rsidR="007E4503" w:rsidRPr="007E4503" w:rsidRDefault="007E4503" w:rsidP="007D05C2">
            <w:pPr>
              <w:framePr w:wrap="around"/>
            </w:pPr>
            <w:r w:rsidRPr="007E4503">
              <w:t>Normal</w:t>
            </w:r>
          </w:p>
        </w:tc>
      </w:tr>
      <w:tr w:rsidR="007E4503" w:rsidRPr="007E4503" w14:paraId="48581028"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E97C72" w14:textId="49E34FA6" w:rsidR="007E4503" w:rsidRPr="007E4503" w:rsidRDefault="007E4503" w:rsidP="007D05C2">
            <w:pPr>
              <w:framePr w:wrap="around"/>
            </w:pPr>
            <w:r w:rsidRPr="007E4503">
              <w:t>Actor:</w:t>
            </w:r>
            <w:r w:rsidRPr="007E4503">
              <w:br/>
              <w:t>- Authenticated User</w:t>
            </w:r>
            <w:r w:rsidRPr="007E4503">
              <w:br/>
              <w:t>Summary:</w:t>
            </w:r>
            <w:r w:rsidRPr="007E4503">
              <w:br/>
              <w:t>- Help Authenticated User to logout</w:t>
            </w:r>
            <w:r w:rsidRPr="007E4503">
              <w:br/>
              <w:t>Goal:</w:t>
            </w:r>
            <w:r w:rsidRPr="007E4503">
              <w:br/>
              <w:t xml:space="preserve">- Authenticated User logout the app </w:t>
            </w:r>
            <w:r w:rsidRPr="007E4503">
              <w:br/>
              <w:t>Triggers:</w:t>
            </w:r>
            <w:r w:rsidRPr="007E4503">
              <w:br/>
              <w:t>- Authenticated User click Logout button</w:t>
            </w:r>
            <w:r w:rsidRPr="007E4503">
              <w:br/>
              <w:t>Precondition:</w:t>
            </w:r>
            <w:r w:rsidRPr="007E4503">
              <w:br/>
              <w:t>- Guest must be Login</w:t>
            </w:r>
            <w:r w:rsidRPr="007E4503">
              <w:br/>
              <w:t>Post Conditions:</w:t>
            </w:r>
            <w:r w:rsidRPr="007E4503">
              <w:br/>
              <w:t>- Success: Authenticated User successful logout the app</w:t>
            </w:r>
            <w:r w:rsidRPr="007E4503">
              <w:br/>
              <w:t>Main Success Scenario:</w:t>
            </w:r>
          </w:p>
        </w:tc>
      </w:tr>
      <w:tr w:rsidR="007E4503" w:rsidRPr="007E4503" w14:paraId="76C8ADD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70BA5A" w14:textId="77777777" w:rsidR="007E4503" w:rsidRPr="007E4503" w:rsidRDefault="007E4503" w:rsidP="007D05C2">
            <w:pPr>
              <w:framePr w:wrap="around"/>
            </w:pPr>
            <w:r w:rsidRPr="007E450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0A9F726" w14:textId="77777777" w:rsidR="007E4503" w:rsidRPr="007E4503" w:rsidRDefault="007E4503" w:rsidP="007D05C2">
            <w:pPr>
              <w:framePr w:wrap="around"/>
            </w:pPr>
            <w:r w:rsidRPr="007E450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37B2860" w14:textId="77777777" w:rsidR="007E4503" w:rsidRPr="007E4503" w:rsidRDefault="007E4503" w:rsidP="007D05C2">
            <w:pPr>
              <w:framePr w:wrap="around"/>
            </w:pPr>
            <w:r w:rsidRPr="007E4503">
              <w:t>System Response</w:t>
            </w:r>
          </w:p>
        </w:tc>
      </w:tr>
      <w:tr w:rsidR="007E4503" w:rsidRPr="007E4503" w14:paraId="75CDA78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C2C51A" w14:textId="77777777" w:rsidR="007E4503" w:rsidRPr="007E4503" w:rsidRDefault="007E4503" w:rsidP="007D05C2">
            <w:pPr>
              <w:framePr w:wrap="around"/>
            </w:pPr>
            <w:r w:rsidRPr="007E4503">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A102F2A" w14:textId="77777777" w:rsidR="007E4503" w:rsidRPr="007E4503" w:rsidRDefault="007E4503" w:rsidP="007D05C2">
            <w:pPr>
              <w:framePr w:wrap="around"/>
            </w:pPr>
            <w:r w:rsidRPr="007E4503">
              <w:t>Guest login to the app</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9EE4B5A" w14:textId="77777777" w:rsidR="007E4503" w:rsidRPr="007E4503" w:rsidRDefault="007E4503" w:rsidP="007D05C2">
            <w:pPr>
              <w:framePr w:wrap="around"/>
            </w:pPr>
            <w:r w:rsidRPr="007E4503">
              <w:t>The system will return 2 cases:</w:t>
            </w:r>
            <w:r w:rsidRPr="007E4503">
              <w:br/>
              <w:t>-Show the main screen</w:t>
            </w:r>
            <w:r w:rsidRPr="007E4503">
              <w:br/>
              <w:t>-Show login fail message</w:t>
            </w:r>
          </w:p>
        </w:tc>
      </w:tr>
      <w:tr w:rsidR="007E4503" w:rsidRPr="007E4503" w14:paraId="654F1EC1"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DA05B67" w14:textId="77777777" w:rsidR="007E4503" w:rsidRPr="007E4503" w:rsidRDefault="007E4503" w:rsidP="007D05C2">
            <w:pPr>
              <w:framePr w:wrap="around"/>
            </w:pPr>
            <w:r w:rsidRPr="007E4503">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BDF605A" w14:textId="77777777" w:rsidR="007E4503" w:rsidRPr="007E4503" w:rsidRDefault="007E4503" w:rsidP="007D05C2">
            <w:pPr>
              <w:framePr w:wrap="around"/>
            </w:pPr>
            <w:r w:rsidRPr="007E4503">
              <w:t>Authenticated User Click logout button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3801FC3" w14:textId="77777777" w:rsidR="007E4503" w:rsidRPr="007E4503" w:rsidRDefault="007E4503" w:rsidP="007D05C2">
            <w:pPr>
              <w:framePr w:wrap="around"/>
            </w:pPr>
            <w:r w:rsidRPr="007E4503">
              <w:t>The system will return 2 cases:</w:t>
            </w:r>
            <w:r w:rsidRPr="007E4503">
              <w:br/>
              <w:t>-Show logout successful message</w:t>
            </w:r>
            <w:r w:rsidRPr="007E4503">
              <w:br/>
              <w:t>- Show error message</w:t>
            </w:r>
          </w:p>
        </w:tc>
      </w:tr>
      <w:tr w:rsidR="007E4503" w:rsidRPr="007E4503" w14:paraId="069516A4"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75BC4AE" w14:textId="77777777" w:rsidR="007E4503" w:rsidRPr="007E4503" w:rsidRDefault="007E4503" w:rsidP="007D05C2">
            <w:pPr>
              <w:framePr w:wrap="around"/>
            </w:pPr>
            <w:r w:rsidRPr="007E4503">
              <w:t>Alternative Scenario:</w:t>
            </w:r>
          </w:p>
        </w:tc>
      </w:tr>
      <w:tr w:rsidR="007E4503" w:rsidRPr="007E4503" w14:paraId="472B950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092335F" w14:textId="77777777" w:rsidR="007E4503" w:rsidRPr="007E4503" w:rsidRDefault="007E4503" w:rsidP="007D05C2">
            <w:pPr>
              <w:framePr w:wrap="around"/>
            </w:pPr>
            <w:r w:rsidRPr="007E450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3C99A48" w14:textId="77777777" w:rsidR="007E4503" w:rsidRPr="007E4503" w:rsidRDefault="007E4503" w:rsidP="007D05C2">
            <w:pPr>
              <w:framePr w:wrap="around"/>
            </w:pPr>
            <w:r w:rsidRPr="007E450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8307CAC" w14:textId="77777777" w:rsidR="007E4503" w:rsidRPr="007E4503" w:rsidRDefault="007E4503" w:rsidP="007D05C2">
            <w:pPr>
              <w:framePr w:wrap="around"/>
            </w:pPr>
            <w:r w:rsidRPr="007E4503">
              <w:t>System Response</w:t>
            </w:r>
          </w:p>
        </w:tc>
      </w:tr>
      <w:tr w:rsidR="007E4503" w:rsidRPr="007E4503" w14:paraId="3BD17F72"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00C60B" w14:textId="77777777" w:rsidR="007E4503" w:rsidRPr="007E4503" w:rsidRDefault="007E4503" w:rsidP="007D05C2">
            <w:pPr>
              <w:framePr w:wrap="around"/>
            </w:pPr>
            <w:r w:rsidRPr="007E4503">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EBA7D0C" w14:textId="77777777" w:rsidR="007E4503" w:rsidRPr="007E4503" w:rsidRDefault="007E4503" w:rsidP="007D05C2">
            <w:pPr>
              <w:framePr w:wrap="around"/>
            </w:pPr>
            <w:r w:rsidRPr="007E4503">
              <w:t>Customer are not logged in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35C0250" w14:textId="77777777" w:rsidR="007E4503" w:rsidRPr="007E4503" w:rsidRDefault="007E4503" w:rsidP="007D05C2">
            <w:pPr>
              <w:framePr w:wrap="around"/>
            </w:pPr>
            <w:r w:rsidRPr="007E4503">
              <w:t>The System can’t show the list of suggested orders</w:t>
            </w:r>
          </w:p>
        </w:tc>
      </w:tr>
      <w:tr w:rsidR="007E4503" w:rsidRPr="007E4503" w14:paraId="469C7CB8"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F12FDB8" w14:textId="77777777" w:rsidR="007E4503" w:rsidRPr="007E4503" w:rsidRDefault="007E4503" w:rsidP="007D05C2">
            <w:pPr>
              <w:framePr w:wrap="around"/>
            </w:pPr>
            <w:r w:rsidRPr="007E4503">
              <w:t>Exceptions:</w:t>
            </w:r>
          </w:p>
        </w:tc>
      </w:tr>
      <w:tr w:rsidR="007E4503" w:rsidRPr="007E4503" w14:paraId="1F2BBAA2"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C6988DD" w14:textId="77777777" w:rsidR="007E4503" w:rsidRPr="007E4503" w:rsidRDefault="007E4503" w:rsidP="007D05C2">
            <w:pPr>
              <w:framePr w:wrap="around"/>
            </w:pPr>
            <w:r w:rsidRPr="007E450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7B4874F" w14:textId="77777777" w:rsidR="007E4503" w:rsidRPr="007E4503" w:rsidRDefault="007E4503" w:rsidP="007D05C2">
            <w:pPr>
              <w:framePr w:wrap="around"/>
            </w:pPr>
            <w:r w:rsidRPr="007E450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B7D9CF" w14:textId="77777777" w:rsidR="007E4503" w:rsidRPr="007E4503" w:rsidRDefault="007E4503" w:rsidP="007D05C2">
            <w:pPr>
              <w:framePr w:wrap="around"/>
            </w:pPr>
            <w:r w:rsidRPr="007E4503">
              <w:t>System Response</w:t>
            </w:r>
          </w:p>
        </w:tc>
      </w:tr>
      <w:tr w:rsidR="007E4503" w:rsidRPr="007E4503" w14:paraId="65FF393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BA3A9EC" w14:textId="77777777" w:rsidR="007E4503" w:rsidRPr="007E4503" w:rsidRDefault="007E4503" w:rsidP="007D05C2">
            <w:pPr>
              <w:framePr w:wrap="around"/>
            </w:pPr>
            <w:r w:rsidRPr="007E4503">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0BAB11C" w14:textId="77777777" w:rsidR="007E4503" w:rsidRPr="007E4503" w:rsidRDefault="007E450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52921B7" w14:textId="77777777" w:rsidR="007E4503" w:rsidRPr="007E4503" w:rsidRDefault="007E4503" w:rsidP="007D05C2">
            <w:pPr>
              <w:framePr w:wrap="around"/>
            </w:pPr>
            <w:r w:rsidRPr="007E4503">
              <w:t>System show message the "System is busy" when the internet is lost</w:t>
            </w:r>
          </w:p>
        </w:tc>
      </w:tr>
      <w:tr w:rsidR="007E4503" w:rsidRPr="007E4503" w14:paraId="4FA3FBE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426F6D" w14:textId="77777777" w:rsidR="007E4503" w:rsidRPr="007E4503" w:rsidRDefault="007E4503" w:rsidP="007D05C2">
            <w:pPr>
              <w:framePr w:wrap="around"/>
            </w:pPr>
            <w:r w:rsidRPr="007E4503">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B95735" w14:textId="77777777" w:rsidR="007E4503" w:rsidRPr="007E4503" w:rsidRDefault="007E4503" w:rsidP="007D05C2">
            <w:pPr>
              <w:framePr w:wrap="around"/>
            </w:pPr>
            <w:r w:rsidRPr="007E4503">
              <w:t>Customer didn’t login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77533EFA" w14:textId="77777777" w:rsidR="007E4503" w:rsidRPr="007E4503" w:rsidRDefault="007E4503" w:rsidP="007D05C2">
            <w:pPr>
              <w:framePr w:wrap="around"/>
            </w:pPr>
          </w:p>
        </w:tc>
      </w:tr>
      <w:tr w:rsidR="007E4503" w:rsidRPr="007E4503" w14:paraId="5EBD7039"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0382CA" w14:textId="77777777" w:rsidR="007E4503" w:rsidRPr="007E4503" w:rsidRDefault="007E4503" w:rsidP="007D05C2">
            <w:pPr>
              <w:framePr w:wrap="around"/>
            </w:pPr>
            <w:r w:rsidRPr="007E4503">
              <w:t>Relationships: N/A</w:t>
            </w:r>
          </w:p>
        </w:tc>
      </w:tr>
      <w:tr w:rsidR="007E4503" w:rsidRPr="007E4503" w14:paraId="7056AC0F"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48729AE" w14:textId="77777777" w:rsidR="007E4503" w:rsidRPr="007E4503" w:rsidRDefault="007E4503" w:rsidP="007D05C2">
            <w:pPr>
              <w:framePr w:wrap="around"/>
            </w:pPr>
            <w:r w:rsidRPr="007E4503">
              <w:t>Business Rules:</w:t>
            </w:r>
            <w:r w:rsidRPr="007E4503">
              <w:br/>
              <w:t>-This function is only for Authenticated User</w:t>
            </w:r>
            <w:r w:rsidRPr="007E4503">
              <w:br/>
              <w:t>-User must be login to app to use this function</w:t>
            </w:r>
          </w:p>
        </w:tc>
      </w:tr>
    </w:tbl>
    <w:p w14:paraId="2A75E424" w14:textId="29DF9501" w:rsidR="007E4503" w:rsidRDefault="007E4503" w:rsidP="007D05C2">
      <w:pPr>
        <w:framePr w:wrap="around"/>
      </w:pPr>
    </w:p>
    <w:p w14:paraId="01641E36" w14:textId="78E79EBB" w:rsidR="00392300" w:rsidRDefault="00392300" w:rsidP="007D05C2">
      <w:pPr>
        <w:framePr w:wrap="around"/>
      </w:pPr>
    </w:p>
    <w:p w14:paraId="68C17713" w14:textId="69708AF0" w:rsidR="00392300" w:rsidRDefault="00392300" w:rsidP="007D05C2">
      <w:pPr>
        <w:framePr w:wrap="around"/>
      </w:pPr>
    </w:p>
    <w:p w14:paraId="232DCFFE" w14:textId="1A575A46" w:rsidR="00392300" w:rsidRDefault="00392300" w:rsidP="007D05C2">
      <w:pPr>
        <w:pStyle w:val="Heading2"/>
        <w:framePr w:wrap="around"/>
      </w:pPr>
      <w:r>
        <w:t xml:space="preserve"> </w:t>
      </w:r>
      <w:bookmarkStart w:id="59" w:name="_Toc66865338"/>
      <w:r>
        <w:t>Post a new</w:t>
      </w:r>
      <w:bookmarkEnd w:id="59"/>
    </w:p>
    <w:p w14:paraId="1D8F0F94" w14:textId="6365A342" w:rsidR="00392300" w:rsidRDefault="00392300" w:rsidP="007D05C2">
      <w:pPr>
        <w:framePr w:wrap="around"/>
      </w:pPr>
      <w:r w:rsidRPr="00392300">
        <w:rPr>
          <w:noProof/>
        </w:rPr>
        <w:drawing>
          <wp:anchor distT="0" distB="0" distL="114300" distR="114300" simplePos="0" relativeHeight="251686912" behindDoc="1" locked="0" layoutInCell="1" allowOverlap="1" wp14:anchorId="00DCDD61" wp14:editId="2F440B8F">
            <wp:simplePos x="0" y="0"/>
            <wp:positionH relativeFrom="margin">
              <wp:posOffset>731520</wp:posOffset>
            </wp:positionH>
            <wp:positionV relativeFrom="paragraph">
              <wp:posOffset>175260</wp:posOffset>
            </wp:positionV>
            <wp:extent cx="4671060" cy="2255520"/>
            <wp:effectExtent l="0" t="0" r="0" b="0"/>
            <wp:wrapTight wrapText="bothSides">
              <wp:wrapPolygon edited="0">
                <wp:start x="0" y="0"/>
                <wp:lineTo x="0" y="21345"/>
                <wp:lineTo x="21494" y="21345"/>
                <wp:lineTo x="2149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671060" cy="2255520"/>
                    </a:xfrm>
                    <a:prstGeom prst="rect">
                      <a:avLst/>
                    </a:prstGeom>
                  </pic:spPr>
                </pic:pic>
              </a:graphicData>
            </a:graphic>
            <wp14:sizeRelH relativeFrom="margin">
              <wp14:pctWidth>0</wp14:pctWidth>
            </wp14:sizeRelH>
            <wp14:sizeRelV relativeFrom="margin">
              <wp14:pctHeight>0</wp14:pctHeight>
            </wp14:sizeRelV>
          </wp:anchor>
        </w:drawing>
      </w:r>
    </w:p>
    <w:p w14:paraId="4D34FC02" w14:textId="0E0107C1" w:rsidR="00392300" w:rsidRPr="00392300" w:rsidRDefault="00392300" w:rsidP="007D05C2">
      <w:pPr>
        <w:framePr w:wrap="around"/>
      </w:pPr>
    </w:p>
    <w:p w14:paraId="58932D83" w14:textId="2145CF7C" w:rsidR="00392300" w:rsidRPr="00392300" w:rsidRDefault="00392300" w:rsidP="007D05C2">
      <w:pPr>
        <w:framePr w:wrap="around"/>
      </w:pPr>
    </w:p>
    <w:p w14:paraId="0E359A2C" w14:textId="39684075" w:rsidR="00392300" w:rsidRPr="00392300" w:rsidRDefault="00392300" w:rsidP="007D05C2">
      <w:pPr>
        <w:framePr w:wrap="around"/>
      </w:pPr>
    </w:p>
    <w:p w14:paraId="6F7DA45D" w14:textId="42177826" w:rsidR="00392300" w:rsidRPr="00392300" w:rsidRDefault="00392300" w:rsidP="007D05C2">
      <w:pPr>
        <w:framePr w:wrap="around"/>
      </w:pPr>
    </w:p>
    <w:p w14:paraId="19692718" w14:textId="720D7CA9" w:rsidR="00392300" w:rsidRPr="00392300" w:rsidRDefault="00392300" w:rsidP="007D05C2">
      <w:pPr>
        <w:framePr w:wrap="around"/>
      </w:pPr>
    </w:p>
    <w:p w14:paraId="0A746166" w14:textId="2DC93F3A" w:rsidR="00392300" w:rsidRPr="00392300" w:rsidRDefault="00392300" w:rsidP="007D05C2">
      <w:pPr>
        <w:framePr w:wrap="around"/>
      </w:pPr>
    </w:p>
    <w:p w14:paraId="1C8B5E40" w14:textId="29AB9059" w:rsidR="00392300" w:rsidRPr="00392300" w:rsidRDefault="00392300" w:rsidP="007D05C2">
      <w:pPr>
        <w:framePr w:wrap="around"/>
      </w:pPr>
    </w:p>
    <w:p w14:paraId="35CD6AAB" w14:textId="2481EEC6" w:rsidR="00392300" w:rsidRPr="00392300" w:rsidRDefault="00392300" w:rsidP="007D05C2">
      <w:pPr>
        <w:framePr w:wrap="around"/>
      </w:pPr>
    </w:p>
    <w:p w14:paraId="27B1F4CD" w14:textId="71093243" w:rsidR="00392300" w:rsidRPr="00392300" w:rsidRDefault="00392300" w:rsidP="007D05C2">
      <w:pPr>
        <w:framePr w:wrap="around"/>
      </w:pPr>
    </w:p>
    <w:p w14:paraId="08DA33B9" w14:textId="35FEEB97" w:rsidR="00392300" w:rsidRPr="00392300" w:rsidRDefault="00392300" w:rsidP="007D05C2">
      <w:pPr>
        <w:framePr w:wrap="around"/>
      </w:pPr>
    </w:p>
    <w:p w14:paraId="0FA0E037" w14:textId="29C66816" w:rsidR="00392300" w:rsidRPr="00392300" w:rsidRDefault="00392300" w:rsidP="007D05C2">
      <w:pPr>
        <w:framePr w:wrap="around"/>
      </w:pPr>
    </w:p>
    <w:p w14:paraId="3B93E01F" w14:textId="3309CDB8" w:rsidR="00392300" w:rsidRPr="00392300" w:rsidRDefault="00392300" w:rsidP="007D05C2">
      <w:pPr>
        <w:framePr w:wrap="around"/>
      </w:pPr>
    </w:p>
    <w:p w14:paraId="1A25D820" w14:textId="38E0F3A8" w:rsidR="00392300" w:rsidRPr="00392300" w:rsidRDefault="00392300" w:rsidP="007D05C2">
      <w:pPr>
        <w:framePr w:wrap="around"/>
      </w:pPr>
    </w:p>
    <w:p w14:paraId="28F03811" w14:textId="22A3BB52" w:rsidR="00392300" w:rsidRPr="00392300" w:rsidRDefault="00392300" w:rsidP="007D05C2">
      <w:pPr>
        <w:framePr w:wrap="around"/>
      </w:pPr>
    </w:p>
    <w:p w14:paraId="7E55F5C7" w14:textId="42C2CDF3" w:rsidR="00392300" w:rsidRPr="00392300" w:rsidRDefault="00392300" w:rsidP="007D05C2">
      <w:pPr>
        <w:framePr w:wrap="around"/>
      </w:pPr>
    </w:p>
    <w:p w14:paraId="4663CA74" w14:textId="7D5AA28C" w:rsidR="00392300" w:rsidRPr="00392300" w:rsidRDefault="00392300" w:rsidP="007D05C2">
      <w:pPr>
        <w:framePr w:wrap="around"/>
      </w:pPr>
    </w:p>
    <w:p w14:paraId="191ACFF8" w14:textId="34A9215B" w:rsidR="00392300" w:rsidRPr="00392300" w:rsidRDefault="00392300" w:rsidP="007D05C2">
      <w:pPr>
        <w:framePr w:wrap="around"/>
      </w:pPr>
    </w:p>
    <w:p w14:paraId="577165BE" w14:textId="34590104" w:rsidR="00392300" w:rsidRPr="00392300" w:rsidRDefault="00392300" w:rsidP="007D05C2">
      <w:pPr>
        <w:framePr w:wrap="around"/>
      </w:pPr>
    </w:p>
    <w:p w14:paraId="5588CBDF" w14:textId="7C02068B" w:rsidR="00392300" w:rsidRDefault="00392300" w:rsidP="007D05C2">
      <w:pPr>
        <w:framePr w:wrap="around"/>
      </w:pPr>
    </w:p>
    <w:p w14:paraId="74C20F35" w14:textId="50F4269C" w:rsidR="00392300" w:rsidRDefault="00392300" w:rsidP="007D05C2">
      <w:pPr>
        <w:framePr w:wrap="around"/>
      </w:pPr>
    </w:p>
    <w:p w14:paraId="0589E658" w14:textId="77777777" w:rsidR="00392300" w:rsidRPr="00392300" w:rsidRDefault="00392300" w:rsidP="007D05C2">
      <w:pPr>
        <w:framePr w:wrap="around"/>
      </w:pPr>
      <w:r>
        <w:tab/>
      </w:r>
    </w:p>
    <w:tbl>
      <w:tblPr>
        <w:tblW w:w="0" w:type="dxa"/>
        <w:tblCellMar>
          <w:left w:w="0" w:type="dxa"/>
          <w:right w:w="0" w:type="dxa"/>
        </w:tblCellMar>
        <w:tblLook w:val="04A0" w:firstRow="1" w:lastRow="0" w:firstColumn="1" w:lastColumn="0" w:noHBand="0" w:noVBand="1"/>
      </w:tblPr>
      <w:tblGrid>
        <w:gridCol w:w="1380"/>
        <w:gridCol w:w="2733"/>
        <w:gridCol w:w="3072"/>
        <w:gridCol w:w="1799"/>
      </w:tblGrid>
      <w:tr w:rsidR="00392300" w:rsidRPr="00392300" w14:paraId="770291C2" w14:textId="77777777" w:rsidTr="00392300">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566DC7" w14:textId="77777777" w:rsidR="00392300" w:rsidRPr="00392300" w:rsidRDefault="00392300"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BE1A6D" w14:textId="77777777" w:rsidR="00392300" w:rsidRPr="00392300" w:rsidRDefault="00392300" w:rsidP="007D05C2">
            <w:pPr>
              <w:framePr w:wrap="around"/>
            </w:pPr>
            <w:r w:rsidRPr="00392300">
              <w:t>Post a new</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0884BC" w14:textId="77777777" w:rsidR="00392300" w:rsidRPr="00392300" w:rsidRDefault="00392300"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D928E5" w14:textId="77777777" w:rsidR="00392300" w:rsidRPr="00392300" w:rsidRDefault="00392300" w:rsidP="007D05C2">
            <w:pPr>
              <w:framePr w:wrap="around"/>
            </w:pPr>
          </w:p>
        </w:tc>
      </w:tr>
      <w:tr w:rsidR="00392300" w:rsidRPr="00392300" w14:paraId="3DF85EDA" w14:textId="77777777" w:rsidTr="00392300">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389EC500" w14:textId="74E9079D" w:rsidR="00392300" w:rsidRPr="00392300" w:rsidRDefault="00392300" w:rsidP="007D05C2">
            <w:pPr>
              <w:framePr w:wrap="around"/>
            </w:pPr>
            <w:r w:rsidRPr="00392300">
              <w:t>USE-UC0</w:t>
            </w:r>
            <w:r>
              <w:t>23</w:t>
            </w:r>
          </w:p>
        </w:tc>
      </w:tr>
      <w:tr w:rsidR="00392300" w:rsidRPr="00392300" w14:paraId="0E4B5AE9"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C5BA077" w14:textId="77777777" w:rsidR="00392300" w:rsidRPr="00392300" w:rsidRDefault="00392300" w:rsidP="007D05C2">
            <w:pPr>
              <w:framePr w:wrap="around"/>
            </w:pPr>
            <w:r w:rsidRPr="00392300">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227FC2D" w14:textId="42854424" w:rsidR="00392300" w:rsidRPr="00392300" w:rsidRDefault="00392300" w:rsidP="007D05C2">
            <w:pPr>
              <w:framePr w:wrap="around"/>
            </w:pPr>
            <w:r w:rsidRPr="00392300">
              <w:t>UC0</w:t>
            </w:r>
            <w:r>
              <w:t>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302296F" w14:textId="77777777" w:rsidR="00392300" w:rsidRPr="00392300" w:rsidRDefault="00392300" w:rsidP="007D05C2">
            <w:pPr>
              <w:framePr w:wrap="around"/>
            </w:pPr>
            <w:r w:rsidRPr="00392300">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4FC4E0E" w14:textId="77777777" w:rsidR="00392300" w:rsidRPr="00392300" w:rsidRDefault="00392300" w:rsidP="007D05C2">
            <w:pPr>
              <w:framePr w:wrap="around"/>
            </w:pPr>
            <w:r w:rsidRPr="00392300">
              <w:t>1.0</w:t>
            </w:r>
          </w:p>
        </w:tc>
      </w:tr>
      <w:tr w:rsidR="00392300" w:rsidRPr="00392300" w14:paraId="2BC76AEF"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BEB5ECE" w14:textId="77777777" w:rsidR="00392300" w:rsidRPr="00392300" w:rsidRDefault="00392300" w:rsidP="007D05C2">
            <w:pPr>
              <w:framePr w:wrap="around"/>
            </w:pPr>
            <w:r w:rsidRPr="00392300">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FA0ED97" w14:textId="77777777" w:rsidR="00392300" w:rsidRPr="00392300" w:rsidRDefault="00392300" w:rsidP="007D05C2">
            <w:pPr>
              <w:framePr w:wrap="around"/>
            </w:pPr>
            <w:r w:rsidRPr="00392300">
              <w:t>Post a new</w:t>
            </w:r>
          </w:p>
        </w:tc>
      </w:tr>
      <w:tr w:rsidR="00392300" w:rsidRPr="00392300" w14:paraId="2E01BFC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C5E2BB1" w14:textId="77777777" w:rsidR="00392300" w:rsidRPr="00392300" w:rsidRDefault="00392300" w:rsidP="007D05C2">
            <w:pPr>
              <w:framePr w:wrap="around"/>
            </w:pPr>
            <w:r w:rsidRPr="00392300">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BEE91C" w14:textId="77777777" w:rsidR="00392300" w:rsidRPr="00392300" w:rsidRDefault="00392300" w:rsidP="007D05C2">
            <w:pPr>
              <w:framePr w:wrap="around"/>
            </w:pPr>
            <w:proofErr w:type="spellStart"/>
            <w:r w:rsidRPr="00392300">
              <w:t>LongNLT</w:t>
            </w:r>
            <w:proofErr w:type="spellEnd"/>
          </w:p>
        </w:tc>
      </w:tr>
      <w:tr w:rsidR="00392300" w:rsidRPr="00392300" w14:paraId="7CA68559"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426D84A" w14:textId="77777777" w:rsidR="00392300" w:rsidRPr="00392300" w:rsidRDefault="00392300" w:rsidP="007D05C2">
            <w:pPr>
              <w:framePr w:wrap="around"/>
            </w:pPr>
            <w:r w:rsidRPr="00392300">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1443BB1" w14:textId="77777777" w:rsidR="00392300" w:rsidRPr="00392300" w:rsidRDefault="00392300" w:rsidP="007D05C2">
            <w:pPr>
              <w:framePr w:wrap="around"/>
            </w:pPr>
            <w:r w:rsidRPr="00392300">
              <w:t>20/01/2021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1B2C09B" w14:textId="77777777" w:rsidR="00392300" w:rsidRPr="00392300" w:rsidRDefault="00392300" w:rsidP="007D05C2">
            <w:pPr>
              <w:framePr w:wrap="around"/>
            </w:pPr>
            <w:r w:rsidRPr="00392300">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93C2D6" w14:textId="77777777" w:rsidR="00392300" w:rsidRPr="00392300" w:rsidRDefault="00392300" w:rsidP="007D05C2">
            <w:pPr>
              <w:framePr w:wrap="around"/>
            </w:pPr>
            <w:r w:rsidRPr="00392300">
              <w:t>Medium</w:t>
            </w:r>
          </w:p>
        </w:tc>
      </w:tr>
      <w:tr w:rsidR="00392300" w:rsidRPr="00392300" w14:paraId="6543B1A7"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B569FF8" w14:textId="01FFFA59" w:rsidR="00392300" w:rsidRPr="00392300" w:rsidRDefault="00392300" w:rsidP="007D05C2">
            <w:pPr>
              <w:framePr w:wrap="around"/>
            </w:pPr>
            <w:r w:rsidRPr="00392300">
              <w:t>Actor:</w:t>
            </w:r>
            <w:r w:rsidRPr="00392300">
              <w:br/>
              <w:t>- Admin</w:t>
            </w:r>
            <w:r w:rsidRPr="00392300">
              <w:br/>
              <w:t>Summary:</w:t>
            </w:r>
            <w:r w:rsidRPr="00392300">
              <w:br/>
              <w:t>- Post new(s) on the deals and new(s)</w:t>
            </w:r>
            <w:r w:rsidRPr="00392300">
              <w:br/>
              <w:t>Goal:</w:t>
            </w:r>
            <w:r w:rsidRPr="00392300">
              <w:br/>
              <w:t>- Show the user new deal(s) and new(s)</w:t>
            </w:r>
            <w:r w:rsidRPr="00392300">
              <w:br/>
              <w:t>Triggers:</w:t>
            </w:r>
            <w:r w:rsidRPr="00392300">
              <w:br/>
              <w:t>- Admin click Post</w:t>
            </w:r>
            <w:r w:rsidRPr="00392300">
              <w:br/>
            </w:r>
            <w:r w:rsidRPr="00392300">
              <w:lastRenderedPageBreak/>
              <w:t>Precondition:</w:t>
            </w:r>
            <w:r w:rsidRPr="00392300">
              <w:br/>
              <w:t>- User must be Admin</w:t>
            </w:r>
            <w:r w:rsidRPr="00392300">
              <w:br/>
              <w:t>- Deal(s) or New(s) that has been approved.</w:t>
            </w:r>
            <w:r w:rsidRPr="00392300">
              <w:br/>
              <w:t>Post Conditions:</w:t>
            </w:r>
            <w:r w:rsidRPr="00392300">
              <w:br/>
              <w:t>- Success: A new New/Deals has been uploaded</w:t>
            </w:r>
            <w:r w:rsidRPr="00392300">
              <w:br/>
              <w:t>Main Success Scenario:</w:t>
            </w:r>
          </w:p>
        </w:tc>
      </w:tr>
      <w:tr w:rsidR="00392300" w:rsidRPr="00392300" w14:paraId="74A7D3E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1033539" w14:textId="77777777" w:rsidR="00392300" w:rsidRPr="00392300" w:rsidRDefault="00392300" w:rsidP="007D05C2">
            <w:pPr>
              <w:framePr w:wrap="around"/>
            </w:pPr>
            <w:r w:rsidRPr="00392300">
              <w:lastRenderedPageBreak/>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31DB894" w14:textId="77777777" w:rsidR="00392300" w:rsidRPr="00392300" w:rsidRDefault="00392300" w:rsidP="007D05C2">
            <w:pPr>
              <w:framePr w:wrap="around"/>
            </w:pPr>
            <w:r w:rsidRPr="00392300">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3EDCC2" w14:textId="77777777" w:rsidR="00392300" w:rsidRPr="00392300" w:rsidRDefault="00392300" w:rsidP="007D05C2">
            <w:pPr>
              <w:framePr w:wrap="around"/>
            </w:pPr>
            <w:r w:rsidRPr="00392300">
              <w:t>System Response</w:t>
            </w:r>
          </w:p>
        </w:tc>
      </w:tr>
      <w:tr w:rsidR="00392300" w:rsidRPr="00392300" w14:paraId="173946F3"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78D4BA" w14:textId="77777777" w:rsidR="00392300" w:rsidRPr="00392300" w:rsidRDefault="00392300" w:rsidP="007D05C2">
            <w:pPr>
              <w:framePr w:wrap="around"/>
            </w:pPr>
            <w:r w:rsidRPr="00392300">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785C9FF" w14:textId="77777777" w:rsidR="00392300" w:rsidRPr="00392300" w:rsidRDefault="00392300" w:rsidP="007D05C2">
            <w:pPr>
              <w:framePr w:wrap="around"/>
            </w:pPr>
            <w:r w:rsidRPr="00392300">
              <w:t>Admin clicks on the New icon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2A32118" w14:textId="77777777" w:rsidR="00392300" w:rsidRPr="00392300" w:rsidRDefault="00392300" w:rsidP="007D05C2">
            <w:pPr>
              <w:framePr w:wrap="around"/>
            </w:pPr>
            <w:r w:rsidRPr="00392300">
              <w:t>Display the list of News</w:t>
            </w:r>
          </w:p>
        </w:tc>
      </w:tr>
      <w:tr w:rsidR="00392300" w:rsidRPr="00392300" w14:paraId="4AF2F173"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6398B8" w14:textId="77777777" w:rsidR="00392300" w:rsidRPr="00392300" w:rsidRDefault="00392300" w:rsidP="007D05C2">
            <w:pPr>
              <w:framePr w:wrap="around"/>
            </w:pPr>
            <w:r w:rsidRPr="00392300">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E6866A" w14:textId="77777777" w:rsidR="00392300" w:rsidRPr="00392300" w:rsidRDefault="00392300" w:rsidP="007D05C2">
            <w:pPr>
              <w:framePr w:wrap="around"/>
            </w:pPr>
            <w:r w:rsidRPr="00392300">
              <w:t>Admin clicks Add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4BF537E" w14:textId="77777777" w:rsidR="00392300" w:rsidRPr="00392300" w:rsidRDefault="00392300" w:rsidP="007D05C2">
            <w:pPr>
              <w:framePr w:wrap="around"/>
            </w:pPr>
            <w:r w:rsidRPr="00392300">
              <w:t>Display the format of a new for input</w:t>
            </w:r>
          </w:p>
        </w:tc>
      </w:tr>
      <w:tr w:rsidR="00392300" w:rsidRPr="00392300" w14:paraId="04530F17"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259919" w14:textId="77777777" w:rsidR="00392300" w:rsidRPr="00392300" w:rsidRDefault="00392300" w:rsidP="007D05C2">
            <w:pPr>
              <w:framePr w:wrap="around"/>
            </w:pPr>
            <w:r w:rsidRPr="00392300">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6F497E" w14:textId="1D03A29C" w:rsidR="00392300" w:rsidRPr="00392300" w:rsidRDefault="00392300" w:rsidP="007D05C2">
            <w:pPr>
              <w:framePr w:wrap="around"/>
            </w:pPr>
            <w:r w:rsidRPr="00392300">
              <w:t>Admin input the ne</w:t>
            </w:r>
            <w:r>
              <w:t>w</w:t>
            </w:r>
            <w:r w:rsidRPr="00392300">
              <w:t>s</w:t>
            </w:r>
            <w:r>
              <w:t>’</w:t>
            </w:r>
            <w:r w:rsidRPr="00392300">
              <w:t xml:space="preserve"> information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E6358D1" w14:textId="77777777" w:rsidR="00392300" w:rsidRPr="00392300" w:rsidRDefault="00392300" w:rsidP="007D05C2">
            <w:pPr>
              <w:framePr w:wrap="around"/>
            </w:pPr>
            <w:r w:rsidRPr="00392300">
              <w:t>System will show if there is any wrong format input</w:t>
            </w:r>
          </w:p>
        </w:tc>
      </w:tr>
      <w:tr w:rsidR="00392300" w:rsidRPr="00392300" w14:paraId="30B0375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768B93" w14:textId="77777777" w:rsidR="00392300" w:rsidRPr="00392300" w:rsidRDefault="00392300" w:rsidP="007D05C2">
            <w:pPr>
              <w:framePr w:wrap="around"/>
            </w:pPr>
            <w:r w:rsidRPr="00392300">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BD52BF1" w14:textId="77777777" w:rsidR="00392300" w:rsidRPr="00392300" w:rsidRDefault="00392300" w:rsidP="007D05C2">
            <w:pPr>
              <w:framePr w:wrap="around"/>
            </w:pPr>
            <w:r w:rsidRPr="00392300">
              <w:t>Admin click Post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C039676" w14:textId="77777777" w:rsidR="00392300" w:rsidRPr="00392300" w:rsidRDefault="00392300" w:rsidP="007D05C2">
            <w:pPr>
              <w:framePr w:wrap="around"/>
            </w:pPr>
            <w:r w:rsidRPr="00392300">
              <w:t>Return to the list of news with the new news just added.</w:t>
            </w:r>
          </w:p>
        </w:tc>
      </w:tr>
      <w:tr w:rsidR="00392300" w:rsidRPr="00392300" w14:paraId="1F8AE508"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347AB7E" w14:textId="77777777" w:rsidR="00392300" w:rsidRPr="00392300" w:rsidRDefault="00392300" w:rsidP="007D05C2">
            <w:pPr>
              <w:framePr w:wrap="around"/>
            </w:pPr>
            <w:r w:rsidRPr="00392300">
              <w:t>Alternative Scenario:</w:t>
            </w:r>
          </w:p>
        </w:tc>
      </w:tr>
      <w:tr w:rsidR="00392300" w:rsidRPr="00392300" w14:paraId="38B38492"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E8118E2" w14:textId="77777777" w:rsidR="00392300" w:rsidRPr="00392300" w:rsidRDefault="00392300" w:rsidP="007D05C2">
            <w:pPr>
              <w:framePr w:wrap="around"/>
            </w:pPr>
            <w:r w:rsidRPr="00392300">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9A459B0" w14:textId="77777777" w:rsidR="00392300" w:rsidRPr="00392300" w:rsidRDefault="00392300" w:rsidP="007D05C2">
            <w:pPr>
              <w:framePr w:wrap="around"/>
            </w:pPr>
            <w:r w:rsidRPr="00392300">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11188A2" w14:textId="77777777" w:rsidR="00392300" w:rsidRPr="00392300" w:rsidRDefault="00392300" w:rsidP="007D05C2">
            <w:pPr>
              <w:framePr w:wrap="around"/>
            </w:pPr>
            <w:r w:rsidRPr="00392300">
              <w:t>System Response</w:t>
            </w:r>
          </w:p>
        </w:tc>
      </w:tr>
      <w:tr w:rsidR="00392300" w:rsidRPr="00392300" w14:paraId="40F7D8E8"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9F1A716" w14:textId="77777777" w:rsidR="00392300" w:rsidRPr="00392300" w:rsidRDefault="00392300" w:rsidP="007D05C2">
            <w:pPr>
              <w:framePr w:wrap="around"/>
            </w:pPr>
            <w:r w:rsidRPr="00392300">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6A3CCDD" w14:textId="77777777" w:rsidR="00392300" w:rsidRPr="00392300" w:rsidRDefault="00392300"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4F6F3E7" w14:textId="77777777" w:rsidR="00392300" w:rsidRPr="00392300" w:rsidRDefault="00392300" w:rsidP="007D05C2">
            <w:pPr>
              <w:framePr w:wrap="around"/>
            </w:pPr>
            <w:r w:rsidRPr="00392300">
              <w:t>System show similar repairer info</w:t>
            </w:r>
          </w:p>
        </w:tc>
      </w:tr>
      <w:tr w:rsidR="00392300" w:rsidRPr="00392300" w14:paraId="32EAE909"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491D03" w14:textId="77777777" w:rsidR="00392300" w:rsidRPr="00392300" w:rsidRDefault="00392300" w:rsidP="007D05C2">
            <w:pPr>
              <w:framePr w:wrap="around"/>
            </w:pPr>
            <w:r w:rsidRPr="00392300">
              <w:t>Exceptions:</w:t>
            </w:r>
          </w:p>
        </w:tc>
      </w:tr>
      <w:tr w:rsidR="00392300" w:rsidRPr="00392300" w14:paraId="53B49F3E"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8FADC4D" w14:textId="77777777" w:rsidR="00392300" w:rsidRPr="00392300" w:rsidRDefault="00392300" w:rsidP="007D05C2">
            <w:pPr>
              <w:framePr w:wrap="around"/>
            </w:pPr>
            <w:r w:rsidRPr="00392300">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AE2749A" w14:textId="77777777" w:rsidR="00392300" w:rsidRPr="00392300" w:rsidRDefault="00392300" w:rsidP="007D05C2">
            <w:pPr>
              <w:framePr w:wrap="around"/>
            </w:pPr>
            <w:r w:rsidRPr="00392300">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CA010E2" w14:textId="77777777" w:rsidR="00392300" w:rsidRPr="00392300" w:rsidRDefault="00392300" w:rsidP="007D05C2">
            <w:pPr>
              <w:framePr w:wrap="around"/>
            </w:pPr>
            <w:r w:rsidRPr="00392300">
              <w:t>System Response</w:t>
            </w:r>
          </w:p>
        </w:tc>
      </w:tr>
      <w:tr w:rsidR="00392300" w:rsidRPr="00392300" w14:paraId="3C0785B1"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34DF227" w14:textId="77777777" w:rsidR="00392300" w:rsidRPr="00392300" w:rsidRDefault="00392300" w:rsidP="007D05C2">
            <w:pPr>
              <w:framePr w:wrap="around"/>
            </w:pPr>
            <w:r w:rsidRPr="00392300">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4F99D5" w14:textId="77777777" w:rsidR="00392300" w:rsidRPr="00392300" w:rsidRDefault="00392300"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CD6E26" w14:textId="77777777" w:rsidR="00392300" w:rsidRPr="00392300" w:rsidRDefault="00392300" w:rsidP="007D05C2">
            <w:pPr>
              <w:framePr w:wrap="around"/>
            </w:pPr>
            <w:r w:rsidRPr="00392300">
              <w:t>System show message the "System is busy" when the internet is lost</w:t>
            </w:r>
          </w:p>
        </w:tc>
      </w:tr>
      <w:tr w:rsidR="00392300" w:rsidRPr="00392300" w14:paraId="0CABF75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7A0A1A2" w14:textId="77777777" w:rsidR="00392300" w:rsidRPr="00392300" w:rsidRDefault="00392300" w:rsidP="007D05C2">
            <w:pPr>
              <w:framePr w:wrap="around"/>
            </w:pPr>
            <w:r w:rsidRPr="00392300">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657E85" w14:textId="77777777" w:rsidR="00392300" w:rsidRPr="00392300" w:rsidRDefault="00392300"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8B396C6" w14:textId="77777777" w:rsidR="00392300" w:rsidRPr="00392300" w:rsidRDefault="00392300" w:rsidP="007D05C2">
            <w:pPr>
              <w:framePr w:wrap="around"/>
            </w:pPr>
            <w:r w:rsidRPr="00392300">
              <w:t>System show message the "Not found"</w:t>
            </w:r>
          </w:p>
        </w:tc>
      </w:tr>
      <w:tr w:rsidR="00392300" w:rsidRPr="00392300" w14:paraId="6EFE49B2"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C3C43B5" w14:textId="5DC9F015" w:rsidR="00392300" w:rsidRPr="00392300" w:rsidRDefault="00392300" w:rsidP="007D05C2">
            <w:pPr>
              <w:framePr w:wrap="around"/>
            </w:pPr>
            <w:r w:rsidRPr="00392300">
              <w:t>Relationships: N/A</w:t>
            </w:r>
            <w:r w:rsidRPr="00392300">
              <w:br/>
              <w:t>Business Rules:</w:t>
            </w:r>
            <w:r w:rsidRPr="00392300">
              <w:br/>
              <w:t>- This function is only for Admin</w:t>
            </w:r>
            <w:r w:rsidRPr="00392300">
              <w:br/>
              <w:t>- User must be login to app before use this function</w:t>
            </w:r>
            <w:r w:rsidRPr="00392300">
              <w:br/>
              <w:t>- Add request will be sent to the system</w:t>
            </w:r>
            <w:r w:rsidRPr="00392300">
              <w:br/>
              <w:t>- System will add the news</w:t>
            </w:r>
            <w:r w:rsidR="00452810">
              <w:t>’</w:t>
            </w:r>
            <w:r w:rsidRPr="00392300">
              <w:t xml:space="preserve"> information into database</w:t>
            </w:r>
          </w:p>
        </w:tc>
      </w:tr>
    </w:tbl>
    <w:p w14:paraId="417A10C1" w14:textId="02F32CBC" w:rsidR="00392300" w:rsidRDefault="00392300" w:rsidP="007D05C2">
      <w:pPr>
        <w:framePr w:wrap="around"/>
      </w:pPr>
    </w:p>
    <w:p w14:paraId="4607C811" w14:textId="2BA49718" w:rsidR="00156424" w:rsidRDefault="00156424" w:rsidP="007D05C2">
      <w:pPr>
        <w:framePr w:wrap="around"/>
      </w:pPr>
    </w:p>
    <w:p w14:paraId="5B973C3D" w14:textId="71181072" w:rsidR="00156424" w:rsidRDefault="00156424" w:rsidP="007D05C2">
      <w:pPr>
        <w:pStyle w:val="Heading2"/>
        <w:framePr w:wrap="around"/>
      </w:pPr>
      <w:bookmarkStart w:id="60" w:name="_Toc66865339"/>
      <w:r w:rsidRPr="00156424">
        <w:rPr>
          <w:noProof/>
        </w:rPr>
        <w:drawing>
          <wp:anchor distT="0" distB="0" distL="114300" distR="114300" simplePos="0" relativeHeight="251687936" behindDoc="1" locked="0" layoutInCell="1" allowOverlap="1" wp14:anchorId="7F22BCAF" wp14:editId="003FAC53">
            <wp:simplePos x="0" y="0"/>
            <wp:positionH relativeFrom="margin">
              <wp:posOffset>708660</wp:posOffset>
            </wp:positionH>
            <wp:positionV relativeFrom="paragraph">
              <wp:posOffset>626110</wp:posOffset>
            </wp:positionV>
            <wp:extent cx="4672965" cy="2446020"/>
            <wp:effectExtent l="0" t="0" r="0" b="0"/>
            <wp:wrapTight wrapText="bothSides">
              <wp:wrapPolygon edited="0">
                <wp:start x="0" y="0"/>
                <wp:lineTo x="0" y="21364"/>
                <wp:lineTo x="21486" y="21364"/>
                <wp:lineTo x="2148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72965" cy="2446020"/>
                    </a:xfrm>
                    <a:prstGeom prst="rect">
                      <a:avLst/>
                    </a:prstGeom>
                  </pic:spPr>
                </pic:pic>
              </a:graphicData>
            </a:graphic>
            <wp14:sizeRelH relativeFrom="margin">
              <wp14:pctWidth>0</wp14:pctWidth>
            </wp14:sizeRelH>
            <wp14:sizeRelV relativeFrom="margin">
              <wp14:pctHeight>0</wp14:pctHeight>
            </wp14:sizeRelV>
          </wp:anchor>
        </w:drawing>
      </w:r>
      <w:r>
        <w:t xml:space="preserve"> Remove a new</w:t>
      </w:r>
      <w:r w:rsidR="0069524C">
        <w:t>s</w:t>
      </w:r>
      <w:bookmarkEnd w:id="60"/>
    </w:p>
    <w:p w14:paraId="47F01A35" w14:textId="57FD5E14" w:rsidR="00156424" w:rsidRPr="00156424" w:rsidRDefault="00156424" w:rsidP="007D05C2">
      <w:pPr>
        <w:framePr w:wrap="around"/>
      </w:pPr>
    </w:p>
    <w:p w14:paraId="6445496F" w14:textId="17177982" w:rsidR="00156424" w:rsidRDefault="00156424" w:rsidP="007D05C2">
      <w:pPr>
        <w:framePr w:wrap="around"/>
      </w:pPr>
    </w:p>
    <w:p w14:paraId="7A9D2C64" w14:textId="5B19A574" w:rsidR="00156424" w:rsidRPr="00156424" w:rsidRDefault="00156424" w:rsidP="007D05C2">
      <w:pPr>
        <w:framePr w:wrap="around"/>
      </w:pPr>
    </w:p>
    <w:p w14:paraId="01ED2B1C" w14:textId="029B8E18" w:rsidR="00156424" w:rsidRPr="00156424" w:rsidRDefault="00156424" w:rsidP="007D05C2">
      <w:pPr>
        <w:framePr w:wrap="around"/>
      </w:pPr>
    </w:p>
    <w:p w14:paraId="24A6D5B0" w14:textId="2F60766F" w:rsidR="00156424" w:rsidRPr="00156424" w:rsidRDefault="00156424" w:rsidP="007D05C2">
      <w:pPr>
        <w:framePr w:wrap="around"/>
      </w:pPr>
    </w:p>
    <w:p w14:paraId="22AC46AF" w14:textId="4620708E" w:rsidR="00156424" w:rsidRPr="00156424" w:rsidRDefault="00156424" w:rsidP="007D05C2">
      <w:pPr>
        <w:framePr w:wrap="around"/>
      </w:pPr>
    </w:p>
    <w:p w14:paraId="658ACE47" w14:textId="191859B4" w:rsidR="00156424" w:rsidRPr="00156424" w:rsidRDefault="00156424" w:rsidP="007D05C2">
      <w:pPr>
        <w:framePr w:wrap="around"/>
      </w:pPr>
    </w:p>
    <w:p w14:paraId="5636150C" w14:textId="73D25236" w:rsidR="00156424" w:rsidRPr="00156424" w:rsidRDefault="00156424" w:rsidP="007D05C2">
      <w:pPr>
        <w:framePr w:wrap="around"/>
      </w:pPr>
    </w:p>
    <w:p w14:paraId="66A8CE30" w14:textId="74FAE8EB" w:rsidR="00156424" w:rsidRPr="00156424" w:rsidRDefault="00156424" w:rsidP="007D05C2">
      <w:pPr>
        <w:framePr w:wrap="around"/>
      </w:pPr>
    </w:p>
    <w:p w14:paraId="58C66546" w14:textId="4E280978" w:rsidR="00156424" w:rsidRPr="00156424" w:rsidRDefault="00156424" w:rsidP="007D05C2">
      <w:pPr>
        <w:framePr w:wrap="around"/>
      </w:pPr>
    </w:p>
    <w:p w14:paraId="71000EAB" w14:textId="2A3F9A4D" w:rsidR="00156424" w:rsidRPr="00156424" w:rsidRDefault="00156424" w:rsidP="007D05C2">
      <w:pPr>
        <w:framePr w:wrap="around"/>
      </w:pPr>
    </w:p>
    <w:p w14:paraId="650F5044" w14:textId="178727CF" w:rsidR="00156424" w:rsidRPr="00156424" w:rsidRDefault="00156424" w:rsidP="007D05C2">
      <w:pPr>
        <w:framePr w:wrap="around"/>
      </w:pPr>
    </w:p>
    <w:p w14:paraId="370EE147" w14:textId="50E539A8" w:rsidR="00156424" w:rsidRPr="00156424" w:rsidRDefault="00156424" w:rsidP="007D05C2">
      <w:pPr>
        <w:framePr w:wrap="around"/>
      </w:pPr>
    </w:p>
    <w:p w14:paraId="04E1CC35" w14:textId="6563CF7D" w:rsidR="00156424" w:rsidRPr="00156424" w:rsidRDefault="00156424" w:rsidP="007D05C2">
      <w:pPr>
        <w:framePr w:wrap="around"/>
      </w:pPr>
    </w:p>
    <w:p w14:paraId="411BDE21" w14:textId="65256B28" w:rsidR="00156424" w:rsidRPr="00156424" w:rsidRDefault="00156424" w:rsidP="007D05C2">
      <w:pPr>
        <w:framePr w:wrap="around"/>
      </w:pPr>
    </w:p>
    <w:p w14:paraId="678CCF32" w14:textId="1FF5A00F" w:rsidR="00156424" w:rsidRPr="00156424" w:rsidRDefault="00156424" w:rsidP="007D05C2">
      <w:pPr>
        <w:framePr w:wrap="around"/>
      </w:pPr>
    </w:p>
    <w:p w14:paraId="2D0A32B2" w14:textId="7B47A8EF" w:rsidR="00156424" w:rsidRPr="00156424" w:rsidRDefault="00156424" w:rsidP="007D05C2">
      <w:pPr>
        <w:framePr w:wrap="around"/>
      </w:pPr>
    </w:p>
    <w:p w14:paraId="0728C39A" w14:textId="41E49847" w:rsidR="00156424" w:rsidRPr="00156424" w:rsidRDefault="00156424" w:rsidP="007D05C2">
      <w:pPr>
        <w:framePr w:wrap="around"/>
      </w:pPr>
    </w:p>
    <w:p w14:paraId="79B2B182" w14:textId="5750C0A3" w:rsidR="00156424" w:rsidRPr="00156424" w:rsidRDefault="00156424" w:rsidP="007D05C2">
      <w:pPr>
        <w:framePr w:wrap="around"/>
      </w:pPr>
    </w:p>
    <w:p w14:paraId="4FFB0328" w14:textId="6BB4FC7B" w:rsidR="00156424" w:rsidRDefault="00156424" w:rsidP="007D05C2">
      <w:pPr>
        <w:framePr w:wrap="around"/>
      </w:pPr>
    </w:p>
    <w:p w14:paraId="4A762159" w14:textId="77777777" w:rsidR="00156424" w:rsidRPr="00156424" w:rsidRDefault="00156424" w:rsidP="007D05C2">
      <w:pPr>
        <w:framePr w:wrap="around"/>
      </w:pPr>
      <w:r>
        <w:tab/>
      </w:r>
    </w:p>
    <w:tbl>
      <w:tblPr>
        <w:tblW w:w="0" w:type="dxa"/>
        <w:tblCellMar>
          <w:left w:w="0" w:type="dxa"/>
          <w:right w:w="0" w:type="dxa"/>
        </w:tblCellMar>
        <w:tblLook w:val="04A0" w:firstRow="1" w:lastRow="0" w:firstColumn="1" w:lastColumn="0" w:noHBand="0" w:noVBand="1"/>
      </w:tblPr>
      <w:tblGrid>
        <w:gridCol w:w="1415"/>
        <w:gridCol w:w="2506"/>
        <w:gridCol w:w="3212"/>
        <w:gridCol w:w="1851"/>
      </w:tblGrid>
      <w:tr w:rsidR="00156424" w:rsidRPr="00156424" w14:paraId="128BCEB1" w14:textId="77777777" w:rsidTr="0015642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EA2169" w14:textId="77777777" w:rsidR="00156424" w:rsidRPr="00156424" w:rsidRDefault="00156424"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1076F6" w14:textId="77777777" w:rsidR="00156424" w:rsidRPr="00156424" w:rsidRDefault="00156424" w:rsidP="007D05C2">
            <w:pPr>
              <w:framePr w:wrap="around"/>
            </w:pPr>
            <w:r w:rsidRPr="00156424">
              <w:t>Remove a new</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B08F97" w14:textId="77777777" w:rsidR="00156424" w:rsidRPr="00156424" w:rsidRDefault="00156424"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814DA1" w14:textId="77777777" w:rsidR="00156424" w:rsidRPr="00156424" w:rsidRDefault="00156424" w:rsidP="007D05C2">
            <w:pPr>
              <w:framePr w:wrap="around"/>
            </w:pPr>
          </w:p>
        </w:tc>
      </w:tr>
      <w:tr w:rsidR="00156424" w:rsidRPr="00156424" w14:paraId="4387594B" w14:textId="77777777" w:rsidTr="00156424">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18850E6E" w14:textId="7BAE8AB1" w:rsidR="00156424" w:rsidRPr="00156424" w:rsidRDefault="00156424" w:rsidP="007D05C2">
            <w:pPr>
              <w:framePr w:wrap="around"/>
            </w:pPr>
            <w:r w:rsidRPr="00156424">
              <w:t>USE-UC0</w:t>
            </w:r>
            <w:r w:rsidR="00AC47F5">
              <w:t>24</w:t>
            </w:r>
          </w:p>
        </w:tc>
      </w:tr>
      <w:tr w:rsidR="00156424" w:rsidRPr="00156424" w14:paraId="4C90BFE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A796917" w14:textId="77777777" w:rsidR="00156424" w:rsidRPr="00156424" w:rsidRDefault="00156424" w:rsidP="007D05C2">
            <w:pPr>
              <w:framePr w:wrap="around"/>
            </w:pPr>
            <w:r w:rsidRPr="00156424">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EC15ED6" w14:textId="149968E1" w:rsidR="00156424" w:rsidRPr="00156424" w:rsidRDefault="00156424" w:rsidP="007D05C2">
            <w:pPr>
              <w:framePr w:wrap="around"/>
            </w:pPr>
            <w:r w:rsidRPr="00156424">
              <w:t>UC0</w:t>
            </w:r>
            <w:r w:rsidR="00AC47F5">
              <w:t>24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B601C85" w14:textId="77777777" w:rsidR="00156424" w:rsidRPr="00156424" w:rsidRDefault="00156424" w:rsidP="007D05C2">
            <w:pPr>
              <w:framePr w:wrap="around"/>
            </w:pPr>
            <w:r w:rsidRPr="00156424">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132FFEB" w14:textId="77777777" w:rsidR="00156424" w:rsidRPr="00156424" w:rsidRDefault="00156424" w:rsidP="007D05C2">
            <w:pPr>
              <w:framePr w:wrap="around"/>
            </w:pPr>
            <w:r w:rsidRPr="00156424">
              <w:t>1.0</w:t>
            </w:r>
          </w:p>
        </w:tc>
      </w:tr>
      <w:tr w:rsidR="00156424" w:rsidRPr="00156424" w14:paraId="63143A2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81EB930" w14:textId="77777777" w:rsidR="00156424" w:rsidRPr="00156424" w:rsidRDefault="00156424" w:rsidP="007D05C2">
            <w:pPr>
              <w:framePr w:wrap="around"/>
            </w:pPr>
            <w:r w:rsidRPr="00156424">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DB35015" w14:textId="77777777" w:rsidR="00156424" w:rsidRPr="00156424" w:rsidRDefault="00156424" w:rsidP="007D05C2">
            <w:pPr>
              <w:framePr w:wrap="around"/>
            </w:pPr>
            <w:r w:rsidRPr="00156424">
              <w:t>Remove a new</w:t>
            </w:r>
          </w:p>
        </w:tc>
      </w:tr>
      <w:tr w:rsidR="00156424" w:rsidRPr="00156424" w14:paraId="17C0466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A08B6A1" w14:textId="77777777" w:rsidR="00156424" w:rsidRPr="00156424" w:rsidRDefault="00156424" w:rsidP="007D05C2">
            <w:pPr>
              <w:framePr w:wrap="around"/>
            </w:pPr>
            <w:r w:rsidRPr="00156424">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B52EFA4" w14:textId="77777777" w:rsidR="00156424" w:rsidRPr="00156424" w:rsidRDefault="00156424" w:rsidP="007D05C2">
            <w:pPr>
              <w:framePr w:wrap="around"/>
            </w:pPr>
            <w:proofErr w:type="spellStart"/>
            <w:r w:rsidRPr="00156424">
              <w:t>LongNLT</w:t>
            </w:r>
            <w:proofErr w:type="spellEnd"/>
          </w:p>
        </w:tc>
      </w:tr>
      <w:tr w:rsidR="00156424" w:rsidRPr="00156424" w14:paraId="1D55149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5A1032" w14:textId="77777777" w:rsidR="00156424" w:rsidRPr="00156424" w:rsidRDefault="00156424" w:rsidP="007D05C2">
            <w:pPr>
              <w:framePr w:wrap="around"/>
            </w:pPr>
            <w:r w:rsidRPr="00156424">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82C3724" w14:textId="77777777" w:rsidR="00156424" w:rsidRPr="00156424" w:rsidRDefault="00156424" w:rsidP="007D05C2">
            <w:pPr>
              <w:framePr w:wrap="around"/>
            </w:pPr>
            <w:r w:rsidRPr="00156424">
              <w:t>21/01/2021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34C25EA" w14:textId="77777777" w:rsidR="00156424" w:rsidRPr="00156424" w:rsidRDefault="00156424" w:rsidP="007D05C2">
            <w:pPr>
              <w:framePr w:wrap="around"/>
            </w:pPr>
            <w:r w:rsidRPr="00156424">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B574093" w14:textId="77777777" w:rsidR="00156424" w:rsidRPr="00156424" w:rsidRDefault="00156424" w:rsidP="007D05C2">
            <w:pPr>
              <w:framePr w:wrap="around"/>
            </w:pPr>
            <w:r w:rsidRPr="00156424">
              <w:t>Medium</w:t>
            </w:r>
          </w:p>
        </w:tc>
      </w:tr>
      <w:tr w:rsidR="00156424" w:rsidRPr="00156424" w14:paraId="6DFC8507"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4034F0D" w14:textId="73B25FA8" w:rsidR="00156424" w:rsidRPr="00156424" w:rsidRDefault="00156424" w:rsidP="007D05C2">
            <w:pPr>
              <w:framePr w:wrap="around"/>
            </w:pPr>
            <w:r w:rsidRPr="00156424">
              <w:t>Actor:</w:t>
            </w:r>
            <w:r w:rsidRPr="00156424">
              <w:br/>
              <w:t>- Admin</w:t>
            </w:r>
            <w:r w:rsidRPr="00156424">
              <w:br/>
              <w:t>Summary:</w:t>
            </w:r>
            <w:r w:rsidRPr="00156424">
              <w:br/>
              <w:t>- Delete a New</w:t>
            </w:r>
            <w:r w:rsidRPr="00156424">
              <w:br/>
              <w:t>Goal:</w:t>
            </w:r>
            <w:r w:rsidRPr="00156424">
              <w:br/>
              <w:t>- Delete a wrong or unnecessary new on the New List</w:t>
            </w:r>
            <w:r w:rsidRPr="00156424">
              <w:br/>
              <w:t>Triggers:</w:t>
            </w:r>
            <w:r w:rsidRPr="00156424">
              <w:br/>
              <w:t>- Admin click Delete</w:t>
            </w:r>
            <w:r w:rsidRPr="00156424">
              <w:br/>
              <w:t>Precondition:</w:t>
            </w:r>
            <w:r w:rsidRPr="00156424">
              <w:br/>
              <w:t>- User must be Admin</w:t>
            </w:r>
            <w:r w:rsidRPr="00156424">
              <w:br/>
              <w:t>Post Conditions:</w:t>
            </w:r>
            <w:r w:rsidRPr="00156424">
              <w:br/>
              <w:t>- Success: A new New/Deals will be deleted.</w:t>
            </w:r>
            <w:r w:rsidRPr="00156424">
              <w:br/>
              <w:t>Main Success Scenario:</w:t>
            </w:r>
          </w:p>
        </w:tc>
      </w:tr>
      <w:tr w:rsidR="00156424" w:rsidRPr="00156424" w14:paraId="0EEF3717"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885F8C" w14:textId="77777777" w:rsidR="00156424" w:rsidRPr="00156424" w:rsidRDefault="00156424" w:rsidP="007D05C2">
            <w:pPr>
              <w:framePr w:wrap="around"/>
            </w:pPr>
            <w:r w:rsidRPr="00156424">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9C63709" w14:textId="77777777" w:rsidR="00156424" w:rsidRPr="00156424" w:rsidRDefault="00156424" w:rsidP="007D05C2">
            <w:pPr>
              <w:framePr w:wrap="around"/>
            </w:pPr>
            <w:r w:rsidRPr="00156424">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439F817" w14:textId="77777777" w:rsidR="00156424" w:rsidRPr="00156424" w:rsidRDefault="00156424" w:rsidP="007D05C2">
            <w:pPr>
              <w:framePr w:wrap="around"/>
            </w:pPr>
            <w:r w:rsidRPr="00156424">
              <w:t>System Response</w:t>
            </w:r>
          </w:p>
        </w:tc>
      </w:tr>
      <w:tr w:rsidR="00156424" w:rsidRPr="00156424" w14:paraId="5C1AC562"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A2131B2" w14:textId="77777777" w:rsidR="00156424" w:rsidRPr="00156424" w:rsidRDefault="00156424" w:rsidP="007D05C2">
            <w:pPr>
              <w:framePr w:wrap="around"/>
            </w:pPr>
            <w:r w:rsidRPr="00156424">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67C1FF4" w14:textId="77777777" w:rsidR="00156424" w:rsidRPr="00156424" w:rsidRDefault="00156424" w:rsidP="007D05C2">
            <w:pPr>
              <w:framePr w:wrap="around"/>
            </w:pPr>
            <w:r w:rsidRPr="00156424">
              <w:t>Admin clicks on the New icon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2E2A683" w14:textId="77777777" w:rsidR="00156424" w:rsidRPr="00156424" w:rsidRDefault="00156424" w:rsidP="007D05C2">
            <w:pPr>
              <w:framePr w:wrap="around"/>
            </w:pPr>
            <w:r w:rsidRPr="00156424">
              <w:t>Display the list of News</w:t>
            </w:r>
          </w:p>
        </w:tc>
      </w:tr>
      <w:tr w:rsidR="00156424" w:rsidRPr="00156424" w14:paraId="68109593"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A13199F" w14:textId="77777777" w:rsidR="00156424" w:rsidRPr="00156424" w:rsidRDefault="00156424" w:rsidP="007D05C2">
            <w:pPr>
              <w:framePr w:wrap="around"/>
            </w:pPr>
            <w:r w:rsidRPr="00156424">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9CA9426" w14:textId="77777777" w:rsidR="00156424" w:rsidRPr="00156424" w:rsidRDefault="00156424" w:rsidP="007D05C2">
            <w:pPr>
              <w:framePr w:wrap="around"/>
            </w:pPr>
            <w:r w:rsidRPr="00156424">
              <w:t>Admin clicks on a New</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A22FCD" w14:textId="2210818F" w:rsidR="00156424" w:rsidRPr="00156424" w:rsidRDefault="00156424" w:rsidP="007D05C2">
            <w:pPr>
              <w:framePr w:wrap="around"/>
            </w:pPr>
            <w:r w:rsidRPr="00156424">
              <w:t>Display the news</w:t>
            </w:r>
            <w:r>
              <w:t>’</w:t>
            </w:r>
            <w:r w:rsidRPr="00156424">
              <w:t xml:space="preserve"> information</w:t>
            </w:r>
          </w:p>
        </w:tc>
      </w:tr>
      <w:tr w:rsidR="00156424" w:rsidRPr="00156424" w14:paraId="2A7DC98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471AE4" w14:textId="77777777" w:rsidR="00156424" w:rsidRPr="00156424" w:rsidRDefault="00156424" w:rsidP="007D05C2">
            <w:pPr>
              <w:framePr w:wrap="around"/>
            </w:pPr>
            <w:r w:rsidRPr="00156424">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5DF8BA6" w14:textId="77777777" w:rsidR="00156424" w:rsidRPr="00156424" w:rsidRDefault="00156424" w:rsidP="007D05C2">
            <w:pPr>
              <w:framePr w:wrap="around"/>
            </w:pPr>
            <w:r w:rsidRPr="00156424">
              <w:t>Admin click Delete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FD2B95" w14:textId="77777777" w:rsidR="00156424" w:rsidRPr="00156424" w:rsidRDefault="00156424" w:rsidP="007D05C2">
            <w:pPr>
              <w:framePr w:wrap="around"/>
            </w:pPr>
            <w:r w:rsidRPr="00156424">
              <w:t>System will show a confirm message</w:t>
            </w:r>
          </w:p>
        </w:tc>
      </w:tr>
      <w:tr w:rsidR="00156424" w:rsidRPr="00156424" w14:paraId="1899BA32"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6A8DDB7" w14:textId="77777777" w:rsidR="00156424" w:rsidRPr="00156424" w:rsidRDefault="00156424" w:rsidP="007D05C2">
            <w:pPr>
              <w:framePr w:wrap="around"/>
            </w:pPr>
            <w:r w:rsidRPr="00156424">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74E8CA0" w14:textId="77777777" w:rsidR="00156424" w:rsidRPr="00156424" w:rsidRDefault="00156424" w:rsidP="007D05C2">
            <w:pPr>
              <w:framePr w:wrap="around"/>
            </w:pPr>
            <w:r w:rsidRPr="00156424">
              <w:t>Admin click Agree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B75931D" w14:textId="77777777" w:rsidR="00156424" w:rsidRPr="00156424" w:rsidRDefault="00156424" w:rsidP="007D05C2">
            <w:pPr>
              <w:framePr w:wrap="around"/>
            </w:pPr>
            <w:r w:rsidRPr="00156424">
              <w:t>Return to the list of news without the deleted new</w:t>
            </w:r>
          </w:p>
        </w:tc>
      </w:tr>
      <w:tr w:rsidR="00156424" w:rsidRPr="00156424" w14:paraId="07C5E53C"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C88D0FA" w14:textId="77777777" w:rsidR="00156424" w:rsidRPr="00156424" w:rsidRDefault="00156424" w:rsidP="007D05C2">
            <w:pPr>
              <w:framePr w:wrap="around"/>
            </w:pPr>
            <w:r w:rsidRPr="00156424">
              <w:t>Alternative Scenario:</w:t>
            </w:r>
          </w:p>
        </w:tc>
      </w:tr>
      <w:tr w:rsidR="00156424" w:rsidRPr="00156424" w14:paraId="6C38092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DF7DD2D" w14:textId="77777777" w:rsidR="00156424" w:rsidRPr="00156424" w:rsidRDefault="00156424" w:rsidP="007D05C2">
            <w:pPr>
              <w:framePr w:wrap="around"/>
            </w:pPr>
            <w:r w:rsidRPr="00156424">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ECF1E5" w14:textId="77777777" w:rsidR="00156424" w:rsidRPr="00156424" w:rsidRDefault="00156424" w:rsidP="007D05C2">
            <w:pPr>
              <w:framePr w:wrap="around"/>
            </w:pPr>
            <w:r w:rsidRPr="00156424">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508C344" w14:textId="77777777" w:rsidR="00156424" w:rsidRPr="00156424" w:rsidRDefault="00156424" w:rsidP="007D05C2">
            <w:pPr>
              <w:framePr w:wrap="around"/>
            </w:pPr>
            <w:r w:rsidRPr="00156424">
              <w:t>System Response</w:t>
            </w:r>
          </w:p>
        </w:tc>
      </w:tr>
      <w:tr w:rsidR="00156424" w:rsidRPr="00156424" w14:paraId="1535D26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CC4FEC1" w14:textId="77777777" w:rsidR="00156424" w:rsidRPr="00156424" w:rsidRDefault="00156424" w:rsidP="007D05C2">
            <w:pPr>
              <w:framePr w:wrap="around"/>
            </w:pPr>
            <w:r w:rsidRPr="00156424">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C6E123E" w14:textId="77777777" w:rsidR="00156424" w:rsidRPr="00156424" w:rsidRDefault="00156424"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5BED673" w14:textId="77777777" w:rsidR="00156424" w:rsidRPr="00156424" w:rsidRDefault="00156424" w:rsidP="007D05C2">
            <w:pPr>
              <w:framePr w:wrap="around"/>
            </w:pPr>
            <w:r w:rsidRPr="00156424">
              <w:t>System show other news that is old or unpopular</w:t>
            </w:r>
          </w:p>
        </w:tc>
      </w:tr>
      <w:tr w:rsidR="00156424" w:rsidRPr="00156424" w14:paraId="4ECEBBAD"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CD62824" w14:textId="77777777" w:rsidR="00156424" w:rsidRPr="00156424" w:rsidRDefault="00156424" w:rsidP="007D05C2">
            <w:pPr>
              <w:framePr w:wrap="around"/>
            </w:pPr>
            <w:r w:rsidRPr="00156424">
              <w:t>Exceptions:</w:t>
            </w:r>
          </w:p>
        </w:tc>
      </w:tr>
      <w:tr w:rsidR="00156424" w:rsidRPr="00156424" w14:paraId="21D1F01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C02CA70" w14:textId="77777777" w:rsidR="00156424" w:rsidRPr="00156424" w:rsidRDefault="00156424" w:rsidP="007D05C2">
            <w:pPr>
              <w:framePr w:wrap="around"/>
            </w:pPr>
            <w:r w:rsidRPr="00156424">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21D2EC9" w14:textId="77777777" w:rsidR="00156424" w:rsidRPr="00156424" w:rsidRDefault="00156424" w:rsidP="007D05C2">
            <w:pPr>
              <w:framePr w:wrap="around"/>
            </w:pPr>
            <w:r w:rsidRPr="00156424">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498B7D9" w14:textId="77777777" w:rsidR="00156424" w:rsidRPr="00156424" w:rsidRDefault="00156424" w:rsidP="007D05C2">
            <w:pPr>
              <w:framePr w:wrap="around"/>
            </w:pPr>
            <w:r w:rsidRPr="00156424">
              <w:t>System Response</w:t>
            </w:r>
          </w:p>
        </w:tc>
      </w:tr>
      <w:tr w:rsidR="00156424" w:rsidRPr="00156424" w14:paraId="1B2F63D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DF3E6A4" w14:textId="77777777" w:rsidR="00156424" w:rsidRPr="00156424" w:rsidRDefault="00156424" w:rsidP="007D05C2">
            <w:pPr>
              <w:framePr w:wrap="around"/>
            </w:pPr>
            <w:r w:rsidRPr="00156424">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0E3DDF8" w14:textId="77777777" w:rsidR="00156424" w:rsidRPr="00156424" w:rsidRDefault="00156424"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0C75C5F" w14:textId="77777777" w:rsidR="00156424" w:rsidRPr="00156424" w:rsidRDefault="00156424" w:rsidP="007D05C2">
            <w:pPr>
              <w:framePr w:wrap="around"/>
            </w:pPr>
            <w:r w:rsidRPr="00156424">
              <w:t>System show message the "System is busy" when the internet is lost</w:t>
            </w:r>
          </w:p>
        </w:tc>
      </w:tr>
      <w:tr w:rsidR="00156424" w:rsidRPr="00156424" w14:paraId="4E198911"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4169D02" w14:textId="77777777" w:rsidR="00156424" w:rsidRPr="00156424" w:rsidRDefault="00156424" w:rsidP="007D05C2">
            <w:pPr>
              <w:framePr w:wrap="around"/>
            </w:pPr>
            <w:r w:rsidRPr="00156424">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291FE09" w14:textId="77777777" w:rsidR="00156424" w:rsidRPr="00156424" w:rsidRDefault="00156424"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CB94D4" w14:textId="77777777" w:rsidR="00156424" w:rsidRPr="00156424" w:rsidRDefault="00156424" w:rsidP="007D05C2">
            <w:pPr>
              <w:framePr w:wrap="around"/>
            </w:pPr>
            <w:r w:rsidRPr="00156424">
              <w:t>System show message the "Not found"</w:t>
            </w:r>
          </w:p>
        </w:tc>
      </w:tr>
      <w:tr w:rsidR="00156424" w:rsidRPr="00156424" w14:paraId="1E6ACE10"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4AC3B46" w14:textId="49FC6B6F" w:rsidR="00156424" w:rsidRPr="00156424" w:rsidRDefault="00156424" w:rsidP="007D05C2">
            <w:pPr>
              <w:framePr w:wrap="around"/>
            </w:pPr>
            <w:r w:rsidRPr="00156424">
              <w:t>Relationships: N/A</w:t>
            </w:r>
            <w:r w:rsidRPr="00156424">
              <w:br/>
              <w:t>Business Rules:</w:t>
            </w:r>
            <w:r w:rsidRPr="00156424">
              <w:br/>
              <w:t>- This function is only for Admin</w:t>
            </w:r>
            <w:r w:rsidRPr="00156424">
              <w:br/>
              <w:t>- User must be login to app before use this function</w:t>
            </w:r>
            <w:r w:rsidRPr="00156424">
              <w:br/>
              <w:t>- Add request will be sent to the system</w:t>
            </w:r>
            <w:r w:rsidRPr="00156424">
              <w:br/>
              <w:t>- System remove the news</w:t>
            </w:r>
            <w:r>
              <w:t>’</w:t>
            </w:r>
            <w:r w:rsidRPr="00156424">
              <w:t xml:space="preserve"> information into database</w:t>
            </w:r>
          </w:p>
        </w:tc>
      </w:tr>
    </w:tbl>
    <w:p w14:paraId="1946EA8E" w14:textId="66F180EC" w:rsidR="00156424" w:rsidRDefault="00156424" w:rsidP="007D05C2">
      <w:pPr>
        <w:framePr w:wrap="around"/>
      </w:pPr>
    </w:p>
    <w:p w14:paraId="59EBDBB0" w14:textId="4857D5BD" w:rsidR="00AC47F5" w:rsidRDefault="00AC47F5" w:rsidP="007D05C2">
      <w:pPr>
        <w:framePr w:wrap="around"/>
      </w:pPr>
    </w:p>
    <w:p w14:paraId="6CAF9597" w14:textId="20DE94BE" w:rsidR="00AC47F5" w:rsidRDefault="00AC47F5" w:rsidP="007D05C2">
      <w:pPr>
        <w:framePr w:wrap="around"/>
      </w:pPr>
    </w:p>
    <w:p w14:paraId="6C6AC269" w14:textId="3BC694F2" w:rsidR="00AC47F5" w:rsidRDefault="009233A4" w:rsidP="007D05C2">
      <w:pPr>
        <w:pStyle w:val="Heading2"/>
        <w:framePr w:wrap="around"/>
      </w:pPr>
      <w:r>
        <w:t xml:space="preserve"> </w:t>
      </w:r>
      <w:bookmarkStart w:id="61" w:name="_Toc66865340"/>
      <w:r>
        <w:t>Update a news</w:t>
      </w:r>
      <w:bookmarkEnd w:id="61"/>
    </w:p>
    <w:p w14:paraId="21E85B78" w14:textId="54B6BE02" w:rsidR="009233A4" w:rsidRPr="009233A4" w:rsidRDefault="009233A4" w:rsidP="007D05C2">
      <w:pPr>
        <w:framePr w:wrap="around"/>
      </w:pPr>
    </w:p>
    <w:p w14:paraId="7CB52FDC" w14:textId="1178803E" w:rsidR="009233A4" w:rsidRPr="009233A4" w:rsidRDefault="009233A4" w:rsidP="007D05C2">
      <w:pPr>
        <w:framePr w:wrap="around"/>
      </w:pPr>
    </w:p>
    <w:p w14:paraId="15FD03D5" w14:textId="39E7D542" w:rsidR="00AC47F5" w:rsidRDefault="009233A4" w:rsidP="007D05C2">
      <w:pPr>
        <w:framePr w:wrap="around"/>
      </w:pPr>
      <w:r w:rsidRPr="009233A4">
        <w:rPr>
          <w:noProof/>
        </w:rPr>
        <w:drawing>
          <wp:anchor distT="0" distB="0" distL="114300" distR="114300" simplePos="0" relativeHeight="251688960" behindDoc="1" locked="0" layoutInCell="1" allowOverlap="1" wp14:anchorId="4E6459FC" wp14:editId="0E3526E1">
            <wp:simplePos x="0" y="0"/>
            <wp:positionH relativeFrom="margin">
              <wp:posOffset>121920</wp:posOffset>
            </wp:positionH>
            <wp:positionV relativeFrom="paragraph">
              <wp:posOffset>255270</wp:posOffset>
            </wp:positionV>
            <wp:extent cx="5533390" cy="2621280"/>
            <wp:effectExtent l="0" t="0" r="0" b="7620"/>
            <wp:wrapTight wrapText="bothSides">
              <wp:wrapPolygon edited="0">
                <wp:start x="0" y="0"/>
                <wp:lineTo x="0" y="21506"/>
                <wp:lineTo x="21491" y="21506"/>
                <wp:lineTo x="2149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33390" cy="2621280"/>
                    </a:xfrm>
                    <a:prstGeom prst="rect">
                      <a:avLst/>
                    </a:prstGeom>
                  </pic:spPr>
                </pic:pic>
              </a:graphicData>
            </a:graphic>
            <wp14:sizeRelV relativeFrom="margin">
              <wp14:pctHeight>0</wp14:pctHeight>
            </wp14:sizeRelV>
          </wp:anchor>
        </w:drawing>
      </w:r>
    </w:p>
    <w:p w14:paraId="0DED2616" w14:textId="5DDADD0D" w:rsidR="00CA0868" w:rsidRPr="00CA0868" w:rsidRDefault="00CA0868" w:rsidP="007D05C2">
      <w:pPr>
        <w:framePr w:wrap="around"/>
      </w:pPr>
    </w:p>
    <w:p w14:paraId="305F2B5E" w14:textId="4E0F815A" w:rsidR="00CA0868" w:rsidRPr="00CA0868" w:rsidRDefault="00CA0868" w:rsidP="007D05C2">
      <w:pPr>
        <w:framePr w:wrap="around"/>
      </w:pPr>
    </w:p>
    <w:p w14:paraId="43E2291F" w14:textId="5650526B" w:rsidR="00CA0868" w:rsidRPr="00CA0868" w:rsidRDefault="00CA0868" w:rsidP="007D05C2">
      <w:pPr>
        <w:framePr w:wrap="around"/>
      </w:pPr>
    </w:p>
    <w:p w14:paraId="6276A9A3" w14:textId="7D56B917" w:rsidR="00CA0868" w:rsidRPr="00CA0868" w:rsidRDefault="00CA0868" w:rsidP="007D05C2">
      <w:pPr>
        <w:framePr w:wrap="around"/>
      </w:pPr>
    </w:p>
    <w:p w14:paraId="03079042" w14:textId="5435F2D7" w:rsidR="00CA0868" w:rsidRPr="00CA0868" w:rsidRDefault="00CA0868" w:rsidP="007D05C2">
      <w:pPr>
        <w:framePr w:wrap="around"/>
      </w:pPr>
    </w:p>
    <w:tbl>
      <w:tblPr>
        <w:tblW w:w="0" w:type="dxa"/>
        <w:tblCellMar>
          <w:left w:w="0" w:type="dxa"/>
          <w:right w:w="0" w:type="dxa"/>
        </w:tblCellMar>
        <w:tblLook w:val="04A0" w:firstRow="1" w:lastRow="0" w:firstColumn="1" w:lastColumn="0" w:noHBand="0" w:noVBand="1"/>
      </w:tblPr>
      <w:tblGrid>
        <w:gridCol w:w="1414"/>
        <w:gridCol w:w="2506"/>
        <w:gridCol w:w="3213"/>
        <w:gridCol w:w="1851"/>
      </w:tblGrid>
      <w:tr w:rsidR="00CA0868" w:rsidRPr="00CA0868" w14:paraId="30D7DAA7" w14:textId="77777777" w:rsidTr="00CA0868">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4B0A1B" w14:textId="77777777" w:rsidR="00CA0868" w:rsidRPr="00CA0868" w:rsidRDefault="00CA0868"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CF676D" w14:textId="77777777" w:rsidR="00CA0868" w:rsidRPr="00CA0868" w:rsidRDefault="00CA0868" w:rsidP="007D05C2">
            <w:pPr>
              <w:framePr w:wrap="around"/>
            </w:pPr>
            <w:r w:rsidRPr="00CA0868">
              <w:t>Update a New</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BFB497" w14:textId="77777777" w:rsidR="00CA0868" w:rsidRPr="00CA0868" w:rsidRDefault="00CA0868" w:rsidP="007D05C2">
            <w:pPr>
              <w:framePr w:wrap="around"/>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7FBF3A" w14:textId="77777777" w:rsidR="00CA0868" w:rsidRPr="00CA0868" w:rsidRDefault="00CA0868" w:rsidP="007D05C2">
            <w:pPr>
              <w:framePr w:wrap="around"/>
            </w:pPr>
          </w:p>
        </w:tc>
      </w:tr>
      <w:tr w:rsidR="00CA0868" w:rsidRPr="00CA0868" w14:paraId="732A0FE9" w14:textId="77777777" w:rsidTr="00CA0868">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63EC168D" w14:textId="77CA1DCB" w:rsidR="00CA0868" w:rsidRPr="00CA0868" w:rsidRDefault="00CA0868" w:rsidP="007D05C2">
            <w:pPr>
              <w:framePr w:wrap="around"/>
            </w:pPr>
            <w:r w:rsidRPr="00CA0868">
              <w:t>USE-UC0</w:t>
            </w:r>
            <w:r w:rsidR="00157776">
              <w:t>25</w:t>
            </w:r>
          </w:p>
        </w:tc>
      </w:tr>
      <w:tr w:rsidR="00CA0868" w:rsidRPr="00CA0868" w14:paraId="6C214F7B"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FB1650B" w14:textId="77777777" w:rsidR="00CA0868" w:rsidRPr="00CA0868" w:rsidRDefault="00CA0868" w:rsidP="007D05C2">
            <w:pPr>
              <w:framePr w:wrap="around"/>
            </w:pPr>
            <w:r w:rsidRPr="00CA0868">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37E132A" w14:textId="44F6F23A" w:rsidR="00CA0868" w:rsidRPr="00CA0868" w:rsidRDefault="00CA0868" w:rsidP="007D05C2">
            <w:pPr>
              <w:framePr w:wrap="around"/>
            </w:pPr>
            <w:r w:rsidRPr="00CA0868">
              <w:t>UC0</w:t>
            </w:r>
            <w:r w:rsidR="00157776">
              <w:t>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6B206A0" w14:textId="77777777" w:rsidR="00CA0868" w:rsidRPr="00CA0868" w:rsidRDefault="00CA0868" w:rsidP="007D05C2">
            <w:pPr>
              <w:framePr w:wrap="around"/>
            </w:pPr>
            <w:r w:rsidRPr="00CA0868">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B51633" w14:textId="77777777" w:rsidR="00CA0868" w:rsidRPr="00CA0868" w:rsidRDefault="00CA0868" w:rsidP="007D05C2">
            <w:pPr>
              <w:framePr w:wrap="around"/>
            </w:pPr>
            <w:r w:rsidRPr="00CA0868">
              <w:t>1.0</w:t>
            </w:r>
          </w:p>
        </w:tc>
      </w:tr>
      <w:tr w:rsidR="00CA0868" w:rsidRPr="00CA0868" w14:paraId="4DEB4FD9"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4F32149" w14:textId="77777777" w:rsidR="00CA0868" w:rsidRPr="00CA0868" w:rsidRDefault="00CA0868" w:rsidP="007D05C2">
            <w:pPr>
              <w:framePr w:wrap="around"/>
            </w:pPr>
            <w:r w:rsidRPr="00CA0868">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50D440" w14:textId="77777777" w:rsidR="00CA0868" w:rsidRPr="00CA0868" w:rsidRDefault="00CA0868" w:rsidP="007D05C2">
            <w:pPr>
              <w:framePr w:wrap="around"/>
            </w:pPr>
            <w:r w:rsidRPr="00CA0868">
              <w:t>Update a new</w:t>
            </w:r>
          </w:p>
        </w:tc>
      </w:tr>
      <w:tr w:rsidR="00CA0868" w:rsidRPr="00CA0868" w14:paraId="7E0DC84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763254D" w14:textId="77777777" w:rsidR="00CA0868" w:rsidRPr="00CA0868" w:rsidRDefault="00CA0868" w:rsidP="007D05C2">
            <w:pPr>
              <w:framePr w:wrap="around"/>
            </w:pPr>
            <w:r w:rsidRPr="00CA0868">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19AE347" w14:textId="77777777" w:rsidR="00CA0868" w:rsidRPr="00CA0868" w:rsidRDefault="00CA0868" w:rsidP="007D05C2">
            <w:pPr>
              <w:framePr w:wrap="around"/>
            </w:pPr>
            <w:proofErr w:type="spellStart"/>
            <w:r w:rsidRPr="00CA0868">
              <w:t>LongNLT</w:t>
            </w:r>
            <w:proofErr w:type="spellEnd"/>
          </w:p>
        </w:tc>
      </w:tr>
      <w:tr w:rsidR="00CA0868" w:rsidRPr="00CA0868" w14:paraId="406EB8A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1C90915" w14:textId="77777777" w:rsidR="00CA0868" w:rsidRPr="00CA0868" w:rsidRDefault="00CA0868" w:rsidP="007D05C2">
            <w:pPr>
              <w:framePr w:wrap="around"/>
            </w:pPr>
            <w:r w:rsidRPr="00CA0868">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86E5AF2" w14:textId="77777777" w:rsidR="00CA0868" w:rsidRPr="00CA0868" w:rsidRDefault="00CA0868" w:rsidP="007D05C2">
            <w:pPr>
              <w:framePr w:wrap="around"/>
            </w:pPr>
            <w:r w:rsidRPr="00CA0868">
              <w:t>21/01/2021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CA3DA8B" w14:textId="77777777" w:rsidR="00CA0868" w:rsidRPr="00CA0868" w:rsidRDefault="00CA0868" w:rsidP="007D05C2">
            <w:pPr>
              <w:framePr w:wrap="around"/>
            </w:pPr>
            <w:r w:rsidRPr="00CA0868">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503DE2A" w14:textId="77777777" w:rsidR="00CA0868" w:rsidRPr="00CA0868" w:rsidRDefault="00CA0868" w:rsidP="007D05C2">
            <w:pPr>
              <w:framePr w:wrap="around"/>
            </w:pPr>
            <w:r w:rsidRPr="00CA0868">
              <w:t>Medium</w:t>
            </w:r>
          </w:p>
        </w:tc>
      </w:tr>
      <w:tr w:rsidR="00CA0868" w:rsidRPr="00CA0868" w14:paraId="45C0B766"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2AF2F91" w14:textId="09AD2E08" w:rsidR="00CA0868" w:rsidRPr="00CA0868" w:rsidRDefault="00CA0868" w:rsidP="007D05C2">
            <w:pPr>
              <w:framePr w:wrap="around"/>
            </w:pPr>
            <w:r w:rsidRPr="00CA0868">
              <w:t>Actor:</w:t>
            </w:r>
            <w:r w:rsidRPr="00CA0868">
              <w:br/>
              <w:t>- Admin</w:t>
            </w:r>
            <w:r w:rsidRPr="00CA0868">
              <w:br/>
              <w:t>Summary:</w:t>
            </w:r>
            <w:r w:rsidRPr="00CA0868">
              <w:br/>
              <w:t>- Update a New</w:t>
            </w:r>
            <w:r w:rsidRPr="00CA0868">
              <w:br/>
              <w:t>Goal:</w:t>
            </w:r>
            <w:r w:rsidRPr="00CA0868">
              <w:br/>
              <w:t>- Update the current wrong new</w:t>
            </w:r>
            <w:r w:rsidRPr="00CA0868">
              <w:br/>
              <w:t>Triggers:</w:t>
            </w:r>
            <w:r w:rsidRPr="00CA0868">
              <w:br/>
              <w:t>- Admin click Update</w:t>
            </w:r>
            <w:r w:rsidRPr="00CA0868">
              <w:br/>
              <w:t>Precondition:</w:t>
            </w:r>
            <w:r w:rsidRPr="00CA0868">
              <w:br/>
              <w:t>- User must be Admin</w:t>
            </w:r>
            <w:r w:rsidRPr="00CA0868">
              <w:br/>
              <w:t>Post Conditions:</w:t>
            </w:r>
            <w:r w:rsidRPr="00CA0868">
              <w:br/>
              <w:t>- Success: A new New/Deals will be updated.</w:t>
            </w:r>
            <w:r w:rsidRPr="00CA0868">
              <w:br/>
              <w:t>Main Success Scenario:</w:t>
            </w:r>
          </w:p>
        </w:tc>
      </w:tr>
      <w:tr w:rsidR="00CA0868" w:rsidRPr="00CA0868" w14:paraId="2901D7E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D48A949" w14:textId="77777777" w:rsidR="00CA0868" w:rsidRPr="00CA0868" w:rsidRDefault="00CA0868" w:rsidP="007D05C2">
            <w:pPr>
              <w:framePr w:wrap="around"/>
            </w:pPr>
            <w:r w:rsidRPr="00CA0868">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7931835" w14:textId="77777777" w:rsidR="00CA0868" w:rsidRPr="00CA0868" w:rsidRDefault="00CA0868" w:rsidP="007D05C2">
            <w:pPr>
              <w:framePr w:wrap="around"/>
            </w:pPr>
            <w:r w:rsidRPr="00CA0868">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114760F" w14:textId="77777777" w:rsidR="00CA0868" w:rsidRPr="00CA0868" w:rsidRDefault="00CA0868" w:rsidP="007D05C2">
            <w:pPr>
              <w:framePr w:wrap="around"/>
            </w:pPr>
            <w:r w:rsidRPr="00CA0868">
              <w:t>System Response</w:t>
            </w:r>
          </w:p>
        </w:tc>
      </w:tr>
      <w:tr w:rsidR="00CA0868" w:rsidRPr="00CA0868" w14:paraId="0A6D789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6C439BE" w14:textId="77777777" w:rsidR="00CA0868" w:rsidRPr="00CA0868" w:rsidRDefault="00CA0868" w:rsidP="007D05C2">
            <w:pPr>
              <w:framePr w:wrap="around"/>
            </w:pPr>
            <w:r w:rsidRPr="00CA0868">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E807C9" w14:textId="77777777" w:rsidR="00CA0868" w:rsidRPr="00CA0868" w:rsidRDefault="00CA0868" w:rsidP="007D05C2">
            <w:pPr>
              <w:framePr w:wrap="around"/>
            </w:pPr>
            <w:r w:rsidRPr="00CA0868">
              <w:t>Admin clicks on the New icon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07F9B17" w14:textId="77777777" w:rsidR="00CA0868" w:rsidRPr="00CA0868" w:rsidRDefault="00CA0868" w:rsidP="007D05C2">
            <w:pPr>
              <w:framePr w:wrap="around"/>
            </w:pPr>
            <w:r w:rsidRPr="00CA0868">
              <w:t>Display the list of News</w:t>
            </w:r>
          </w:p>
        </w:tc>
      </w:tr>
      <w:tr w:rsidR="00CA0868" w:rsidRPr="00CA0868" w14:paraId="763C740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4B79A96" w14:textId="77777777" w:rsidR="00CA0868" w:rsidRPr="00CA0868" w:rsidRDefault="00CA0868" w:rsidP="007D05C2">
            <w:pPr>
              <w:framePr w:wrap="around"/>
            </w:pPr>
            <w:r w:rsidRPr="00CA0868">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B237A5" w14:textId="77777777" w:rsidR="00CA0868" w:rsidRPr="00CA0868" w:rsidRDefault="00CA0868" w:rsidP="007D05C2">
            <w:pPr>
              <w:framePr w:wrap="around"/>
            </w:pPr>
            <w:r w:rsidRPr="00CA0868">
              <w:t>Admin clicks on a New</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A0D95E5" w14:textId="5A170AC5" w:rsidR="00CA0868" w:rsidRPr="00CA0868" w:rsidRDefault="00CA0868" w:rsidP="007D05C2">
            <w:pPr>
              <w:framePr w:wrap="around"/>
            </w:pPr>
            <w:r w:rsidRPr="00CA0868">
              <w:t>Display the news</w:t>
            </w:r>
            <w:r>
              <w:t>’</w:t>
            </w:r>
            <w:r w:rsidRPr="00CA0868">
              <w:t xml:space="preserve"> information</w:t>
            </w:r>
            <w:r w:rsidRPr="00CA0868">
              <w:br/>
              <w:t>[Exception]</w:t>
            </w:r>
          </w:p>
        </w:tc>
      </w:tr>
      <w:tr w:rsidR="00CA0868" w:rsidRPr="00CA0868" w14:paraId="7439925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83C9B99" w14:textId="77777777" w:rsidR="00CA0868" w:rsidRPr="00CA0868" w:rsidRDefault="00CA0868" w:rsidP="007D05C2">
            <w:pPr>
              <w:framePr w:wrap="around"/>
            </w:pPr>
            <w:r w:rsidRPr="00CA0868">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829E8B8" w14:textId="77777777" w:rsidR="00CA0868" w:rsidRPr="00CA0868" w:rsidRDefault="00CA0868" w:rsidP="007D05C2">
            <w:pPr>
              <w:framePr w:wrap="around"/>
            </w:pPr>
            <w:r w:rsidRPr="00CA0868">
              <w:t>Admin click Update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AD18DCC" w14:textId="73F570E6" w:rsidR="00CA0868" w:rsidRPr="00CA0868" w:rsidRDefault="00CA0868" w:rsidP="007D05C2">
            <w:pPr>
              <w:framePr w:wrap="around"/>
            </w:pPr>
            <w:r w:rsidRPr="00CA0868">
              <w:t>System let the Admin to change the news</w:t>
            </w:r>
            <w:r>
              <w:t>’</w:t>
            </w:r>
            <w:r w:rsidRPr="00CA0868">
              <w:t xml:space="preserve"> information</w:t>
            </w:r>
          </w:p>
        </w:tc>
      </w:tr>
      <w:tr w:rsidR="00CA0868" w:rsidRPr="00CA0868" w14:paraId="055DEE5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B0F005" w14:textId="77777777" w:rsidR="00CA0868" w:rsidRPr="00CA0868" w:rsidRDefault="00CA0868" w:rsidP="007D05C2">
            <w:pPr>
              <w:framePr w:wrap="around"/>
            </w:pPr>
            <w:r w:rsidRPr="00CA0868">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1F4E1EF" w14:textId="77777777" w:rsidR="00CA0868" w:rsidRPr="00CA0868" w:rsidRDefault="00CA0868" w:rsidP="007D05C2">
            <w:pPr>
              <w:framePr w:wrap="around"/>
            </w:pPr>
            <w:r w:rsidRPr="00CA0868">
              <w:t>Admin click Confirm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A8C59CD" w14:textId="77777777" w:rsidR="00CA0868" w:rsidRPr="00CA0868" w:rsidRDefault="00CA0868" w:rsidP="007D05C2">
            <w:pPr>
              <w:framePr w:wrap="around"/>
            </w:pPr>
            <w:r w:rsidRPr="00CA0868">
              <w:t>[Exception]</w:t>
            </w:r>
            <w:r w:rsidRPr="00CA0868">
              <w:br/>
              <w:t>System will show a confirm dialog</w:t>
            </w:r>
          </w:p>
        </w:tc>
      </w:tr>
      <w:tr w:rsidR="00CA0868" w:rsidRPr="00CA0868" w14:paraId="4B214B92"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8DED93" w14:textId="77777777" w:rsidR="00CA0868" w:rsidRPr="00CA0868" w:rsidRDefault="00CA0868" w:rsidP="007D05C2">
            <w:pPr>
              <w:framePr w:wrap="around"/>
            </w:pPr>
            <w:r w:rsidRPr="00CA0868">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2E01C6A" w14:textId="77777777" w:rsidR="00CA0868" w:rsidRPr="00CA0868" w:rsidRDefault="00CA0868" w:rsidP="007D05C2">
            <w:pPr>
              <w:framePr w:wrap="around"/>
            </w:pPr>
            <w:r w:rsidRPr="00CA0868">
              <w:t>Admin click Agree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AAEB34C" w14:textId="77777777" w:rsidR="00CA0868" w:rsidRPr="00CA0868" w:rsidRDefault="00CA0868" w:rsidP="007D05C2">
            <w:pPr>
              <w:framePr w:wrap="around"/>
            </w:pPr>
            <w:r w:rsidRPr="00CA0868">
              <w:t>Return to the list of news</w:t>
            </w:r>
          </w:p>
        </w:tc>
      </w:tr>
      <w:tr w:rsidR="00CA0868" w:rsidRPr="00CA0868" w14:paraId="22DCF614"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75CEC2A" w14:textId="77777777" w:rsidR="00CA0868" w:rsidRPr="00CA0868" w:rsidRDefault="00CA0868" w:rsidP="007D05C2">
            <w:pPr>
              <w:framePr w:wrap="around"/>
            </w:pPr>
            <w:r w:rsidRPr="00CA0868">
              <w:t>Alternative Scenario:</w:t>
            </w:r>
          </w:p>
        </w:tc>
      </w:tr>
      <w:tr w:rsidR="00CA0868" w:rsidRPr="00CA0868" w14:paraId="3CC4B26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1D9298C" w14:textId="77777777" w:rsidR="00CA0868" w:rsidRPr="00CA0868" w:rsidRDefault="00CA0868" w:rsidP="007D05C2">
            <w:pPr>
              <w:framePr w:wrap="around"/>
            </w:pPr>
            <w:r w:rsidRPr="00CA0868">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31B8FE3" w14:textId="77777777" w:rsidR="00CA0868" w:rsidRPr="00CA0868" w:rsidRDefault="00CA0868" w:rsidP="007D05C2">
            <w:pPr>
              <w:framePr w:wrap="around"/>
            </w:pPr>
            <w:r w:rsidRPr="00CA0868">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6BE1DC" w14:textId="77777777" w:rsidR="00CA0868" w:rsidRPr="00CA0868" w:rsidRDefault="00CA0868" w:rsidP="007D05C2">
            <w:pPr>
              <w:framePr w:wrap="around"/>
            </w:pPr>
            <w:r w:rsidRPr="00CA0868">
              <w:t>System Response</w:t>
            </w:r>
          </w:p>
        </w:tc>
      </w:tr>
      <w:tr w:rsidR="00CA0868" w:rsidRPr="00CA0868" w14:paraId="272DC48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0FDE2F3" w14:textId="77777777" w:rsidR="00CA0868" w:rsidRPr="00CA0868" w:rsidRDefault="00CA0868" w:rsidP="007D05C2">
            <w:pPr>
              <w:framePr w:wrap="around"/>
            </w:pPr>
            <w:r w:rsidRPr="00CA0868">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F87EF0" w14:textId="77777777" w:rsidR="00CA0868" w:rsidRPr="00CA0868" w:rsidRDefault="00CA0868"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2A7DEE" w14:textId="77777777" w:rsidR="00CA0868" w:rsidRPr="00CA0868" w:rsidRDefault="00CA0868" w:rsidP="007D05C2">
            <w:pPr>
              <w:framePr w:wrap="around"/>
            </w:pPr>
            <w:r w:rsidRPr="00CA0868">
              <w:t>System show other news</w:t>
            </w:r>
          </w:p>
        </w:tc>
      </w:tr>
      <w:tr w:rsidR="00CA0868" w:rsidRPr="00CA0868" w14:paraId="38E7B2D0"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1D9BB00" w14:textId="77777777" w:rsidR="00CA0868" w:rsidRPr="00CA0868" w:rsidRDefault="00CA0868" w:rsidP="007D05C2">
            <w:pPr>
              <w:framePr w:wrap="around"/>
            </w:pPr>
            <w:r w:rsidRPr="00CA0868">
              <w:t>Exceptions:</w:t>
            </w:r>
          </w:p>
        </w:tc>
      </w:tr>
      <w:tr w:rsidR="00CA0868" w:rsidRPr="00CA0868" w14:paraId="690670B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C397CD" w14:textId="77777777" w:rsidR="00CA0868" w:rsidRPr="00CA0868" w:rsidRDefault="00CA0868" w:rsidP="007D05C2">
            <w:pPr>
              <w:framePr w:wrap="around"/>
            </w:pPr>
            <w:r w:rsidRPr="00CA0868">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9A35CD5" w14:textId="77777777" w:rsidR="00CA0868" w:rsidRPr="00CA0868" w:rsidRDefault="00CA0868" w:rsidP="007D05C2">
            <w:pPr>
              <w:framePr w:wrap="around"/>
            </w:pPr>
            <w:r w:rsidRPr="00CA0868">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B2D042F" w14:textId="77777777" w:rsidR="00CA0868" w:rsidRPr="00CA0868" w:rsidRDefault="00CA0868" w:rsidP="007D05C2">
            <w:pPr>
              <w:framePr w:wrap="around"/>
            </w:pPr>
            <w:r w:rsidRPr="00CA0868">
              <w:t>System Response</w:t>
            </w:r>
          </w:p>
        </w:tc>
      </w:tr>
      <w:tr w:rsidR="00CA0868" w:rsidRPr="00CA0868" w14:paraId="2A54931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71FF18E" w14:textId="77777777" w:rsidR="00CA0868" w:rsidRPr="00CA0868" w:rsidRDefault="00CA0868" w:rsidP="007D05C2">
            <w:pPr>
              <w:framePr w:wrap="around"/>
            </w:pPr>
            <w:r w:rsidRPr="00CA0868">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82A7D4" w14:textId="77777777" w:rsidR="00CA0868" w:rsidRPr="00CA0868" w:rsidRDefault="00CA0868"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6D68A7" w14:textId="77777777" w:rsidR="00CA0868" w:rsidRPr="00CA0868" w:rsidRDefault="00CA0868" w:rsidP="007D05C2">
            <w:pPr>
              <w:framePr w:wrap="around"/>
            </w:pPr>
            <w:r w:rsidRPr="00CA0868">
              <w:t>System show message the "System is busy" when the internet is lost</w:t>
            </w:r>
          </w:p>
        </w:tc>
      </w:tr>
      <w:tr w:rsidR="00CA0868" w:rsidRPr="00CA0868" w14:paraId="58CD934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99B39E4" w14:textId="77777777" w:rsidR="00CA0868" w:rsidRPr="00CA0868" w:rsidRDefault="00CA0868" w:rsidP="007D05C2">
            <w:pPr>
              <w:framePr w:wrap="around"/>
            </w:pPr>
            <w:r w:rsidRPr="00CA0868">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3088837" w14:textId="77777777" w:rsidR="00CA0868" w:rsidRPr="00CA0868" w:rsidRDefault="00CA0868"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95E7C27" w14:textId="77777777" w:rsidR="00CA0868" w:rsidRPr="00CA0868" w:rsidRDefault="00CA0868" w:rsidP="007D05C2">
            <w:pPr>
              <w:framePr w:wrap="around"/>
            </w:pPr>
            <w:r w:rsidRPr="00CA0868">
              <w:t>System show message the "Not found"</w:t>
            </w:r>
          </w:p>
        </w:tc>
      </w:tr>
      <w:tr w:rsidR="00CA0868" w:rsidRPr="00CA0868" w14:paraId="395C70C4"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98AE1D" w14:textId="6D9B4AEB" w:rsidR="00CA0868" w:rsidRPr="00CA0868" w:rsidRDefault="00CA0868" w:rsidP="007D05C2">
            <w:pPr>
              <w:framePr w:wrap="around"/>
            </w:pPr>
            <w:r w:rsidRPr="00CA0868">
              <w:t>Relationships: N/A</w:t>
            </w:r>
            <w:r w:rsidRPr="00CA0868">
              <w:br/>
              <w:t>Business Rules:</w:t>
            </w:r>
            <w:r w:rsidRPr="00CA0868">
              <w:br/>
              <w:t>- This function is only for Admin</w:t>
            </w:r>
            <w:r w:rsidRPr="00CA0868">
              <w:br/>
              <w:t>- User must be login to app before use this function</w:t>
            </w:r>
            <w:r w:rsidRPr="00CA0868">
              <w:br/>
              <w:t>- Add request will be sent to the system</w:t>
            </w:r>
            <w:r w:rsidRPr="00CA0868">
              <w:br/>
              <w:t>- System update the news</w:t>
            </w:r>
            <w:r>
              <w:t>’</w:t>
            </w:r>
            <w:r w:rsidRPr="00CA0868">
              <w:t xml:space="preserve"> information into database</w:t>
            </w:r>
          </w:p>
        </w:tc>
      </w:tr>
    </w:tbl>
    <w:p w14:paraId="34B20B29" w14:textId="2D62E156" w:rsidR="00CA0868" w:rsidRPr="00CA0868" w:rsidRDefault="00CA0868" w:rsidP="007D05C2">
      <w:pPr>
        <w:framePr w:wrap="around"/>
      </w:pPr>
    </w:p>
    <w:p w14:paraId="456B77FC" w14:textId="46E6CCEC" w:rsidR="00CA0868" w:rsidRPr="00CA0868" w:rsidRDefault="00CA0868" w:rsidP="007D05C2">
      <w:pPr>
        <w:framePr w:wrap="around"/>
      </w:pPr>
    </w:p>
    <w:p w14:paraId="1F50536D" w14:textId="679D4055" w:rsidR="00CA0868" w:rsidRPr="00CA0868" w:rsidRDefault="00CA0868" w:rsidP="007D05C2">
      <w:pPr>
        <w:framePr w:wrap="around"/>
      </w:pPr>
    </w:p>
    <w:p w14:paraId="16B9DE83" w14:textId="739A1510" w:rsidR="00CA0868" w:rsidRPr="00CA0868" w:rsidRDefault="00CA0868" w:rsidP="007D05C2">
      <w:pPr>
        <w:framePr w:wrap="around"/>
      </w:pPr>
    </w:p>
    <w:p w14:paraId="7926FFF8" w14:textId="6836C25B" w:rsidR="00CA0868" w:rsidRPr="00CA0868" w:rsidRDefault="00CA0868" w:rsidP="007D05C2">
      <w:pPr>
        <w:framePr w:wrap="around"/>
      </w:pPr>
    </w:p>
    <w:p w14:paraId="17CB013E" w14:textId="61FB5561" w:rsidR="00CA0868" w:rsidRPr="00CA0868" w:rsidRDefault="00CA0868" w:rsidP="007D05C2">
      <w:pPr>
        <w:framePr w:wrap="around"/>
      </w:pPr>
    </w:p>
    <w:p w14:paraId="5171ED06" w14:textId="6C752619" w:rsidR="00BD5ED1" w:rsidRDefault="00BD5ED1" w:rsidP="007D05C2">
      <w:pPr>
        <w:pStyle w:val="Heading2"/>
        <w:framePr w:wrap="around"/>
      </w:pPr>
      <w:r>
        <w:t xml:space="preserve"> </w:t>
      </w:r>
      <w:bookmarkStart w:id="62" w:name="_Toc66865341"/>
      <w:r>
        <w:t>Ban a repairer</w:t>
      </w:r>
      <w:bookmarkEnd w:id="62"/>
    </w:p>
    <w:p w14:paraId="3625CFDD" w14:textId="345938F4" w:rsidR="00BD5ED1" w:rsidRPr="00BD5ED1" w:rsidRDefault="00BD5ED1" w:rsidP="007D05C2">
      <w:pPr>
        <w:framePr w:wrap="around"/>
      </w:pPr>
    </w:p>
    <w:p w14:paraId="02074A60" w14:textId="10497F68" w:rsidR="00CA0868" w:rsidRPr="00CA0868" w:rsidRDefault="00CA0868" w:rsidP="007D05C2">
      <w:pPr>
        <w:framePr w:wrap="around"/>
      </w:pPr>
    </w:p>
    <w:p w14:paraId="28D28366" w14:textId="65437767" w:rsidR="00CA0868" w:rsidRPr="00CA0868" w:rsidRDefault="00165A16" w:rsidP="007D05C2">
      <w:pPr>
        <w:framePr w:wrap="around"/>
      </w:pPr>
      <w:r w:rsidRPr="00BD5ED1">
        <w:rPr>
          <w:noProof/>
        </w:rPr>
        <w:drawing>
          <wp:anchor distT="0" distB="0" distL="114300" distR="114300" simplePos="0" relativeHeight="251689984" behindDoc="1" locked="0" layoutInCell="1" allowOverlap="1" wp14:anchorId="7142FAB6" wp14:editId="2CC09868">
            <wp:simplePos x="0" y="0"/>
            <wp:positionH relativeFrom="margin">
              <wp:posOffset>411480</wp:posOffset>
            </wp:positionH>
            <wp:positionV relativeFrom="paragraph">
              <wp:posOffset>7620</wp:posOffset>
            </wp:positionV>
            <wp:extent cx="5001895" cy="2468880"/>
            <wp:effectExtent l="0" t="0" r="8255" b="7620"/>
            <wp:wrapTight wrapText="bothSides">
              <wp:wrapPolygon edited="0">
                <wp:start x="0" y="0"/>
                <wp:lineTo x="0" y="21500"/>
                <wp:lineTo x="21553" y="21500"/>
                <wp:lineTo x="2155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001895" cy="2468880"/>
                    </a:xfrm>
                    <a:prstGeom prst="rect">
                      <a:avLst/>
                    </a:prstGeom>
                  </pic:spPr>
                </pic:pic>
              </a:graphicData>
            </a:graphic>
            <wp14:sizeRelH relativeFrom="margin">
              <wp14:pctWidth>0</wp14:pctWidth>
            </wp14:sizeRelH>
            <wp14:sizeRelV relativeFrom="margin">
              <wp14:pctHeight>0</wp14:pctHeight>
            </wp14:sizeRelV>
          </wp:anchor>
        </w:drawing>
      </w:r>
    </w:p>
    <w:p w14:paraId="51601251" w14:textId="6DAB9C18" w:rsidR="00CA0868" w:rsidRPr="00CA0868" w:rsidRDefault="00CA0868" w:rsidP="007D05C2">
      <w:pPr>
        <w:framePr w:wrap="around"/>
      </w:pPr>
    </w:p>
    <w:p w14:paraId="6B90296C" w14:textId="1491F2DF" w:rsidR="00CA0868" w:rsidRPr="00CA0868" w:rsidRDefault="00CA0868" w:rsidP="007D05C2">
      <w:pPr>
        <w:framePr w:wrap="around"/>
      </w:pPr>
    </w:p>
    <w:p w14:paraId="3E1F185F" w14:textId="49F6D9AA" w:rsidR="00CA0868" w:rsidRPr="00CA0868" w:rsidRDefault="00CA0868" w:rsidP="007D05C2">
      <w:pPr>
        <w:framePr w:wrap="around"/>
      </w:pPr>
    </w:p>
    <w:p w14:paraId="1E0930D7" w14:textId="61A37907" w:rsidR="00CA0868" w:rsidRPr="00CA0868" w:rsidRDefault="00CA0868" w:rsidP="007D05C2">
      <w:pPr>
        <w:framePr w:wrap="around"/>
      </w:pPr>
    </w:p>
    <w:p w14:paraId="5766E1F9" w14:textId="20F804E5" w:rsidR="00CA0868" w:rsidRPr="00CA0868" w:rsidRDefault="00CA0868" w:rsidP="007D05C2">
      <w:pPr>
        <w:framePr w:wrap="around"/>
      </w:pPr>
    </w:p>
    <w:p w14:paraId="65E08D32" w14:textId="7295A65B" w:rsidR="00CA0868" w:rsidRPr="00CA0868" w:rsidRDefault="00CA0868" w:rsidP="007D05C2">
      <w:pPr>
        <w:framePr w:wrap="around"/>
      </w:pPr>
    </w:p>
    <w:p w14:paraId="721BE02D" w14:textId="32740693" w:rsidR="00CA0868" w:rsidRPr="00CA0868" w:rsidRDefault="00CA0868" w:rsidP="007D05C2">
      <w:pPr>
        <w:framePr w:wrap="around"/>
      </w:pPr>
    </w:p>
    <w:p w14:paraId="282D025B" w14:textId="61C02570" w:rsidR="00CA0868" w:rsidRPr="00CA0868" w:rsidRDefault="00CA0868" w:rsidP="007D05C2">
      <w:pPr>
        <w:framePr w:wrap="around"/>
      </w:pPr>
    </w:p>
    <w:p w14:paraId="2369255D" w14:textId="0F48E081" w:rsidR="00CA0868" w:rsidRDefault="00CA0868" w:rsidP="007D05C2">
      <w:pPr>
        <w:framePr w:wrap="around"/>
      </w:pPr>
    </w:p>
    <w:p w14:paraId="79D96411" w14:textId="66A3F495" w:rsidR="00BD5ED1" w:rsidRPr="00BD5ED1" w:rsidRDefault="00BD5ED1" w:rsidP="007D05C2">
      <w:pPr>
        <w:framePr w:wrap="around"/>
      </w:pPr>
    </w:p>
    <w:p w14:paraId="3AEAF316" w14:textId="627C6F9A" w:rsidR="00BD5ED1" w:rsidRPr="00BD5ED1" w:rsidRDefault="00BD5ED1" w:rsidP="007D05C2">
      <w:pPr>
        <w:framePr w:wrap="around"/>
      </w:pPr>
    </w:p>
    <w:p w14:paraId="5AD25444" w14:textId="51F78F11" w:rsidR="00BD5ED1" w:rsidRPr="00BD5ED1" w:rsidRDefault="00BD5ED1" w:rsidP="007D05C2">
      <w:pPr>
        <w:framePr w:wrap="around"/>
      </w:pPr>
    </w:p>
    <w:p w14:paraId="21385B44" w14:textId="0A11FC40" w:rsidR="00BD5ED1" w:rsidRPr="00BD5ED1" w:rsidRDefault="00BD5ED1" w:rsidP="007D05C2">
      <w:pPr>
        <w:framePr w:wrap="around"/>
      </w:pPr>
    </w:p>
    <w:p w14:paraId="6F06CDBB" w14:textId="730F7EC2" w:rsidR="00BD5ED1" w:rsidRPr="00BD5ED1" w:rsidRDefault="00BD5ED1" w:rsidP="007D05C2">
      <w:pPr>
        <w:framePr w:wrap="around"/>
      </w:pPr>
    </w:p>
    <w:p w14:paraId="347ED42F" w14:textId="009EE4B9" w:rsidR="00BD5ED1" w:rsidRPr="00BD5ED1" w:rsidRDefault="00BD5ED1" w:rsidP="007D05C2">
      <w:pPr>
        <w:framePr w:wrap="around"/>
      </w:pPr>
    </w:p>
    <w:p w14:paraId="6AB931EB" w14:textId="5DBD04B9" w:rsidR="00BD5ED1" w:rsidRPr="00BD5ED1" w:rsidRDefault="00BD5ED1" w:rsidP="007D05C2">
      <w:pPr>
        <w:framePr w:wrap="around"/>
      </w:pPr>
    </w:p>
    <w:p w14:paraId="376B1848" w14:textId="228F4B4A" w:rsidR="00BD5ED1" w:rsidRPr="00BD5ED1" w:rsidRDefault="00BD5ED1" w:rsidP="007D05C2">
      <w:pPr>
        <w:framePr w:wrap="around"/>
      </w:pPr>
    </w:p>
    <w:p w14:paraId="6E481425" w14:textId="5E39CD78" w:rsidR="00BD5ED1" w:rsidRDefault="00BD5ED1" w:rsidP="007D05C2">
      <w:pPr>
        <w:framePr w:wrap="around"/>
      </w:pPr>
    </w:p>
    <w:p w14:paraId="6A8C6283" w14:textId="5592721C" w:rsidR="00BD5ED1" w:rsidRDefault="00BD5ED1" w:rsidP="007D05C2">
      <w:pPr>
        <w:framePr w:wrap="around"/>
      </w:pPr>
    </w:p>
    <w:tbl>
      <w:tblPr>
        <w:tblW w:w="0" w:type="dxa"/>
        <w:tblCellMar>
          <w:left w:w="0" w:type="dxa"/>
          <w:right w:w="0" w:type="dxa"/>
        </w:tblCellMar>
        <w:tblLook w:val="04A0" w:firstRow="1" w:lastRow="0" w:firstColumn="1" w:lastColumn="0" w:noHBand="0" w:noVBand="1"/>
      </w:tblPr>
      <w:tblGrid>
        <w:gridCol w:w="1387"/>
        <w:gridCol w:w="2881"/>
        <w:gridCol w:w="3468"/>
        <w:gridCol w:w="1248"/>
      </w:tblGrid>
      <w:tr w:rsidR="00BD5ED1" w:rsidRPr="00BD5ED1" w14:paraId="429B422B" w14:textId="77777777" w:rsidTr="00BD5ED1">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7F823E41" w14:textId="1CEEFABB" w:rsidR="00BD5ED1" w:rsidRPr="00BD5ED1" w:rsidRDefault="00BD5ED1" w:rsidP="007D05C2">
            <w:pPr>
              <w:framePr w:wrap="around"/>
            </w:pPr>
            <w:r w:rsidRPr="00BD5ED1">
              <w:t>USE-UC0</w:t>
            </w:r>
            <w:r>
              <w:t>2</w:t>
            </w:r>
            <w:r w:rsidRPr="00BD5ED1">
              <w:t>6</w:t>
            </w:r>
          </w:p>
        </w:tc>
      </w:tr>
      <w:tr w:rsidR="00BD5ED1" w:rsidRPr="00BD5ED1" w14:paraId="03CF30CB"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9463D84" w14:textId="77777777" w:rsidR="00BD5ED1" w:rsidRPr="00BD5ED1" w:rsidRDefault="00BD5ED1" w:rsidP="007D05C2">
            <w:pPr>
              <w:framePr w:wrap="around"/>
            </w:pPr>
            <w:r w:rsidRPr="00BD5ED1">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6B2DF3F" w14:textId="3412E478" w:rsidR="00BD5ED1" w:rsidRPr="00BD5ED1" w:rsidRDefault="00BD5ED1" w:rsidP="007D05C2">
            <w:pPr>
              <w:framePr w:wrap="around"/>
            </w:pPr>
            <w:r w:rsidRPr="00BD5ED1">
              <w:t>UC0</w:t>
            </w:r>
            <w:r>
              <w:t>2</w:t>
            </w:r>
            <w:r w:rsidRPr="00BD5ED1">
              <w:t>6</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72B5C1D" w14:textId="77777777" w:rsidR="00BD5ED1" w:rsidRPr="00BD5ED1" w:rsidRDefault="00BD5ED1" w:rsidP="007D05C2">
            <w:pPr>
              <w:framePr w:wrap="around"/>
            </w:pPr>
            <w:r w:rsidRPr="00BD5ED1">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79917C" w14:textId="77777777" w:rsidR="00BD5ED1" w:rsidRPr="00BD5ED1" w:rsidRDefault="00BD5ED1" w:rsidP="007D05C2">
            <w:pPr>
              <w:framePr w:wrap="around"/>
            </w:pPr>
            <w:r w:rsidRPr="00BD5ED1">
              <w:t>1.0</w:t>
            </w:r>
          </w:p>
        </w:tc>
      </w:tr>
      <w:tr w:rsidR="00BD5ED1" w:rsidRPr="00BD5ED1" w14:paraId="6F46879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E8FA10E" w14:textId="77777777" w:rsidR="00BD5ED1" w:rsidRPr="00BD5ED1" w:rsidRDefault="00BD5ED1" w:rsidP="007D05C2">
            <w:pPr>
              <w:framePr w:wrap="around"/>
            </w:pPr>
            <w:r w:rsidRPr="00BD5ED1">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722709A" w14:textId="77777777" w:rsidR="00BD5ED1" w:rsidRPr="00BD5ED1" w:rsidRDefault="00BD5ED1" w:rsidP="007D05C2">
            <w:pPr>
              <w:framePr w:wrap="around"/>
            </w:pPr>
            <w:r w:rsidRPr="00BD5ED1">
              <w:t>Ban a repairer</w:t>
            </w:r>
          </w:p>
        </w:tc>
      </w:tr>
      <w:tr w:rsidR="00BD5ED1" w:rsidRPr="00BD5ED1" w14:paraId="56475C53"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CD1FF8" w14:textId="77777777" w:rsidR="00BD5ED1" w:rsidRPr="00BD5ED1" w:rsidRDefault="00BD5ED1" w:rsidP="007D05C2">
            <w:pPr>
              <w:framePr w:wrap="around"/>
            </w:pPr>
            <w:r w:rsidRPr="00BD5ED1">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B506533" w14:textId="77777777" w:rsidR="00BD5ED1" w:rsidRPr="00BD5ED1" w:rsidRDefault="00BD5ED1" w:rsidP="007D05C2">
            <w:pPr>
              <w:framePr w:wrap="around"/>
            </w:pPr>
            <w:proofErr w:type="spellStart"/>
            <w:r w:rsidRPr="00BD5ED1">
              <w:t>LongNLT</w:t>
            </w:r>
            <w:proofErr w:type="spellEnd"/>
          </w:p>
        </w:tc>
      </w:tr>
      <w:tr w:rsidR="00BD5ED1" w:rsidRPr="00BD5ED1" w14:paraId="4A3D7E43"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AADAD4E" w14:textId="77777777" w:rsidR="00BD5ED1" w:rsidRPr="00BD5ED1" w:rsidRDefault="00BD5ED1" w:rsidP="007D05C2">
            <w:pPr>
              <w:framePr w:wrap="around"/>
            </w:pPr>
            <w:r w:rsidRPr="00BD5ED1">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3DE31F2" w14:textId="77777777" w:rsidR="00BD5ED1" w:rsidRPr="00BD5ED1" w:rsidRDefault="00BD5ED1" w:rsidP="007D05C2">
            <w:pPr>
              <w:framePr w:wrap="around"/>
            </w:pPr>
            <w:r w:rsidRPr="00BD5ED1">
              <w:t>22/01/2021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E2EFBFD" w14:textId="77777777" w:rsidR="00BD5ED1" w:rsidRPr="00BD5ED1" w:rsidRDefault="00BD5ED1" w:rsidP="007D05C2">
            <w:pPr>
              <w:framePr w:wrap="around"/>
            </w:pPr>
            <w:r w:rsidRPr="00BD5ED1">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85E20B" w14:textId="77777777" w:rsidR="00BD5ED1" w:rsidRPr="00BD5ED1" w:rsidRDefault="00BD5ED1" w:rsidP="007D05C2">
            <w:pPr>
              <w:framePr w:wrap="around"/>
            </w:pPr>
            <w:r w:rsidRPr="00BD5ED1">
              <w:t>High</w:t>
            </w:r>
          </w:p>
        </w:tc>
      </w:tr>
      <w:tr w:rsidR="00BD5ED1" w:rsidRPr="00BD5ED1" w14:paraId="0A371C23"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421A802" w14:textId="35AEAC19" w:rsidR="00BD5ED1" w:rsidRPr="00BD5ED1" w:rsidRDefault="00BD5ED1" w:rsidP="007D05C2">
            <w:pPr>
              <w:framePr w:wrap="around"/>
            </w:pPr>
            <w:r w:rsidRPr="00BD5ED1">
              <w:t>Actor:</w:t>
            </w:r>
            <w:r w:rsidRPr="00BD5ED1">
              <w:br/>
              <w:t>- Admin</w:t>
            </w:r>
            <w:r w:rsidRPr="00BD5ED1">
              <w:br/>
              <w:t>Summary:</w:t>
            </w:r>
            <w:r w:rsidRPr="00BD5ED1">
              <w:br/>
              <w:t>- Ban a repairer</w:t>
            </w:r>
            <w:r w:rsidRPr="00BD5ED1">
              <w:br/>
              <w:t>Goal:</w:t>
            </w:r>
            <w:r w:rsidRPr="00BD5ED1">
              <w:br/>
              <w:t>- Ban a mistake making repairer</w:t>
            </w:r>
            <w:r w:rsidRPr="00BD5ED1">
              <w:br/>
              <w:t>Triggers:</w:t>
            </w:r>
            <w:r w:rsidRPr="00BD5ED1">
              <w:br/>
              <w:t>- Admin click Ban</w:t>
            </w:r>
            <w:r w:rsidRPr="00BD5ED1">
              <w:br/>
              <w:t>Precondition:</w:t>
            </w:r>
            <w:r w:rsidRPr="00BD5ED1">
              <w:br/>
              <w:t>- User must be Admin</w:t>
            </w:r>
            <w:r w:rsidRPr="00BD5ED1">
              <w:br/>
              <w:t>- Approved repairer's action has happen many time</w:t>
            </w:r>
            <w:r w:rsidRPr="00BD5ED1">
              <w:br/>
              <w:t>Post Conditions:</w:t>
            </w:r>
            <w:r w:rsidRPr="00BD5ED1">
              <w:br/>
              <w:t>- Success: A repairer has been Ban.</w:t>
            </w:r>
            <w:r w:rsidRPr="00BD5ED1">
              <w:br/>
              <w:t>Main Success Scenario:</w:t>
            </w:r>
          </w:p>
        </w:tc>
      </w:tr>
      <w:tr w:rsidR="00BD5ED1" w:rsidRPr="00BD5ED1" w14:paraId="7F31952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F3F2229" w14:textId="77777777" w:rsidR="00BD5ED1" w:rsidRPr="00BD5ED1" w:rsidRDefault="00BD5ED1" w:rsidP="007D05C2">
            <w:pPr>
              <w:framePr w:wrap="around"/>
            </w:pPr>
            <w:r w:rsidRPr="00BD5ED1">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40E689F" w14:textId="77777777" w:rsidR="00BD5ED1" w:rsidRPr="00BD5ED1" w:rsidRDefault="00BD5ED1" w:rsidP="007D05C2">
            <w:pPr>
              <w:framePr w:wrap="around"/>
            </w:pPr>
            <w:r w:rsidRPr="00BD5ED1">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7D05AA1" w14:textId="77777777" w:rsidR="00BD5ED1" w:rsidRPr="00BD5ED1" w:rsidRDefault="00BD5ED1" w:rsidP="007D05C2">
            <w:pPr>
              <w:framePr w:wrap="around"/>
            </w:pPr>
            <w:r w:rsidRPr="00BD5ED1">
              <w:t>System Response</w:t>
            </w:r>
          </w:p>
        </w:tc>
      </w:tr>
      <w:tr w:rsidR="00BD5ED1" w:rsidRPr="00BD5ED1" w14:paraId="76DA402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C34AC27" w14:textId="77777777" w:rsidR="00BD5ED1" w:rsidRPr="00BD5ED1" w:rsidRDefault="00BD5ED1" w:rsidP="007D05C2">
            <w:pPr>
              <w:framePr w:wrap="around"/>
            </w:pPr>
            <w:r w:rsidRPr="00BD5ED1">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BBD0EAF" w14:textId="77777777" w:rsidR="00BD5ED1" w:rsidRPr="00BD5ED1" w:rsidRDefault="00BD5ED1" w:rsidP="007D05C2">
            <w:pPr>
              <w:framePr w:wrap="around"/>
            </w:pPr>
            <w:r w:rsidRPr="00BD5ED1">
              <w:t>Admin search for repairer(s)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EE94A75" w14:textId="77777777" w:rsidR="00BD5ED1" w:rsidRPr="00BD5ED1" w:rsidRDefault="00BD5ED1" w:rsidP="007D05C2">
            <w:pPr>
              <w:framePr w:wrap="around"/>
            </w:pPr>
            <w:r w:rsidRPr="00BD5ED1">
              <w:t>Display the list of related repairer</w:t>
            </w:r>
          </w:p>
        </w:tc>
      </w:tr>
      <w:tr w:rsidR="00BD5ED1" w:rsidRPr="00BD5ED1" w14:paraId="5A6339A8"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DDBBCE2" w14:textId="77777777" w:rsidR="00BD5ED1" w:rsidRPr="00BD5ED1" w:rsidRDefault="00BD5ED1" w:rsidP="007D05C2">
            <w:pPr>
              <w:framePr w:wrap="around"/>
            </w:pPr>
            <w:r w:rsidRPr="00BD5ED1">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EA043D" w14:textId="77777777" w:rsidR="00BD5ED1" w:rsidRPr="00BD5ED1" w:rsidRDefault="00BD5ED1" w:rsidP="007D05C2">
            <w:pPr>
              <w:framePr w:wrap="around"/>
            </w:pPr>
            <w:r w:rsidRPr="00BD5ED1">
              <w:t>Admin clicks on a repairer</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9B185B4" w14:textId="77777777" w:rsidR="00BD5ED1" w:rsidRPr="00BD5ED1" w:rsidRDefault="00BD5ED1" w:rsidP="007D05C2">
            <w:pPr>
              <w:framePr w:wrap="around"/>
            </w:pPr>
            <w:r w:rsidRPr="00BD5ED1">
              <w:t>Display the repairer's information</w:t>
            </w:r>
          </w:p>
        </w:tc>
      </w:tr>
      <w:tr w:rsidR="00BD5ED1" w:rsidRPr="00BD5ED1" w14:paraId="63693B6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A7D81F" w14:textId="77777777" w:rsidR="00BD5ED1" w:rsidRPr="00BD5ED1" w:rsidRDefault="00BD5ED1" w:rsidP="007D05C2">
            <w:pPr>
              <w:framePr w:wrap="around"/>
            </w:pPr>
            <w:r w:rsidRPr="00BD5ED1">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1ADAED" w14:textId="77777777" w:rsidR="00BD5ED1" w:rsidRPr="00BD5ED1" w:rsidRDefault="00BD5ED1" w:rsidP="007D05C2">
            <w:pPr>
              <w:framePr w:wrap="around"/>
            </w:pPr>
            <w:r w:rsidRPr="00BD5ED1">
              <w:t>Admin click Ban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E4DA2BE" w14:textId="77777777" w:rsidR="00BD5ED1" w:rsidRPr="00BD5ED1" w:rsidRDefault="00BD5ED1" w:rsidP="007D05C2">
            <w:pPr>
              <w:framePr w:wrap="around"/>
            </w:pPr>
            <w:r w:rsidRPr="00BD5ED1">
              <w:t>Show reason(s) and message to send</w:t>
            </w:r>
          </w:p>
        </w:tc>
      </w:tr>
      <w:tr w:rsidR="00BD5ED1" w:rsidRPr="00BD5ED1" w14:paraId="62420FB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71892DE" w14:textId="77777777" w:rsidR="00BD5ED1" w:rsidRPr="00BD5ED1" w:rsidRDefault="00BD5ED1" w:rsidP="007D05C2">
            <w:pPr>
              <w:framePr w:wrap="around"/>
            </w:pPr>
            <w:r w:rsidRPr="00BD5ED1">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4C72E2E" w14:textId="77777777" w:rsidR="00BD5ED1" w:rsidRPr="00BD5ED1" w:rsidRDefault="00BD5ED1" w:rsidP="007D05C2">
            <w:pPr>
              <w:framePr w:wrap="around"/>
            </w:pPr>
            <w:r w:rsidRPr="00BD5ED1">
              <w:t>Admin input reason and click confirm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8438B41" w14:textId="77777777" w:rsidR="00BD5ED1" w:rsidRPr="00BD5ED1" w:rsidRDefault="00BD5ED1" w:rsidP="007D05C2">
            <w:pPr>
              <w:framePr w:wrap="around"/>
            </w:pPr>
            <w:r w:rsidRPr="00BD5ED1">
              <w:t>System will show a confirm dialog</w:t>
            </w:r>
          </w:p>
        </w:tc>
      </w:tr>
      <w:tr w:rsidR="00BD5ED1" w:rsidRPr="00BD5ED1" w14:paraId="03459832"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B617D74" w14:textId="77777777" w:rsidR="00BD5ED1" w:rsidRPr="00BD5ED1" w:rsidRDefault="00BD5ED1" w:rsidP="007D05C2">
            <w:pPr>
              <w:framePr w:wrap="around"/>
            </w:pPr>
            <w:r w:rsidRPr="00BD5ED1">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61697CC" w14:textId="77777777" w:rsidR="00BD5ED1" w:rsidRPr="00BD5ED1" w:rsidRDefault="00BD5ED1" w:rsidP="007D05C2">
            <w:pPr>
              <w:framePr w:wrap="around"/>
            </w:pPr>
            <w:r w:rsidRPr="00BD5ED1">
              <w:t>Admin click Agree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CA199E" w14:textId="77777777" w:rsidR="00BD5ED1" w:rsidRPr="00BD5ED1" w:rsidRDefault="00BD5ED1" w:rsidP="007D05C2">
            <w:pPr>
              <w:framePr w:wrap="around"/>
            </w:pPr>
            <w:r w:rsidRPr="00BD5ED1">
              <w:t>Return main page with success message</w:t>
            </w:r>
          </w:p>
        </w:tc>
      </w:tr>
      <w:tr w:rsidR="00BD5ED1" w:rsidRPr="00BD5ED1" w14:paraId="4B7DEBAD"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FEC68D1" w14:textId="77777777" w:rsidR="00BD5ED1" w:rsidRPr="00BD5ED1" w:rsidRDefault="00BD5ED1" w:rsidP="007D05C2">
            <w:pPr>
              <w:framePr w:wrap="around"/>
            </w:pPr>
            <w:r w:rsidRPr="00BD5ED1">
              <w:t>Alternative Scenario:</w:t>
            </w:r>
          </w:p>
        </w:tc>
      </w:tr>
      <w:tr w:rsidR="00BD5ED1" w:rsidRPr="00BD5ED1" w14:paraId="5265801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8C71CD9" w14:textId="77777777" w:rsidR="00BD5ED1" w:rsidRPr="00BD5ED1" w:rsidRDefault="00BD5ED1" w:rsidP="007D05C2">
            <w:pPr>
              <w:framePr w:wrap="around"/>
            </w:pPr>
            <w:r w:rsidRPr="00BD5ED1">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9AA71DF" w14:textId="77777777" w:rsidR="00BD5ED1" w:rsidRPr="00BD5ED1" w:rsidRDefault="00BD5ED1" w:rsidP="007D05C2">
            <w:pPr>
              <w:framePr w:wrap="around"/>
            </w:pPr>
            <w:r w:rsidRPr="00BD5ED1">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ADF44F7" w14:textId="77777777" w:rsidR="00BD5ED1" w:rsidRPr="00BD5ED1" w:rsidRDefault="00BD5ED1" w:rsidP="007D05C2">
            <w:pPr>
              <w:framePr w:wrap="around"/>
            </w:pPr>
            <w:r w:rsidRPr="00BD5ED1">
              <w:t>System Response</w:t>
            </w:r>
          </w:p>
        </w:tc>
      </w:tr>
      <w:tr w:rsidR="00BD5ED1" w:rsidRPr="00BD5ED1" w14:paraId="65ADDFE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AF09DD9" w14:textId="77777777" w:rsidR="00BD5ED1" w:rsidRPr="00BD5ED1" w:rsidRDefault="00BD5ED1" w:rsidP="007D05C2">
            <w:pPr>
              <w:framePr w:wrap="around"/>
            </w:pPr>
            <w:r w:rsidRPr="00BD5ED1">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BE441FC" w14:textId="77777777" w:rsidR="00BD5ED1" w:rsidRPr="00BD5ED1" w:rsidRDefault="00BD5ED1"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EC42436" w14:textId="77777777" w:rsidR="00BD5ED1" w:rsidRPr="00BD5ED1" w:rsidRDefault="00BD5ED1" w:rsidP="007D05C2">
            <w:pPr>
              <w:framePr w:wrap="around"/>
            </w:pPr>
            <w:r w:rsidRPr="00BD5ED1">
              <w:t>System show other repairer</w:t>
            </w:r>
          </w:p>
        </w:tc>
      </w:tr>
      <w:tr w:rsidR="00BD5ED1" w:rsidRPr="00BD5ED1" w14:paraId="30FBFB84"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740BF7" w14:textId="77777777" w:rsidR="00BD5ED1" w:rsidRPr="00BD5ED1" w:rsidRDefault="00BD5ED1" w:rsidP="007D05C2">
            <w:pPr>
              <w:framePr w:wrap="around"/>
            </w:pPr>
            <w:r w:rsidRPr="00BD5ED1">
              <w:t>Exceptions:</w:t>
            </w:r>
          </w:p>
        </w:tc>
      </w:tr>
      <w:tr w:rsidR="00BD5ED1" w:rsidRPr="00BD5ED1" w14:paraId="306D934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DECC94C" w14:textId="77777777" w:rsidR="00BD5ED1" w:rsidRPr="00BD5ED1" w:rsidRDefault="00BD5ED1" w:rsidP="007D05C2">
            <w:pPr>
              <w:framePr w:wrap="around"/>
            </w:pPr>
            <w:r w:rsidRPr="00BD5ED1">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FF35A5B" w14:textId="77777777" w:rsidR="00BD5ED1" w:rsidRPr="00BD5ED1" w:rsidRDefault="00BD5ED1" w:rsidP="007D05C2">
            <w:pPr>
              <w:framePr w:wrap="around"/>
            </w:pPr>
            <w:r w:rsidRPr="00BD5ED1">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5DDFE33" w14:textId="77777777" w:rsidR="00BD5ED1" w:rsidRPr="00BD5ED1" w:rsidRDefault="00BD5ED1" w:rsidP="007D05C2">
            <w:pPr>
              <w:framePr w:wrap="around"/>
            </w:pPr>
            <w:r w:rsidRPr="00BD5ED1">
              <w:t>System Response</w:t>
            </w:r>
          </w:p>
        </w:tc>
      </w:tr>
      <w:tr w:rsidR="00BD5ED1" w:rsidRPr="00BD5ED1" w14:paraId="6932267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6B85087" w14:textId="77777777" w:rsidR="00BD5ED1" w:rsidRPr="00BD5ED1" w:rsidRDefault="00BD5ED1" w:rsidP="007D05C2">
            <w:pPr>
              <w:framePr w:wrap="around"/>
            </w:pPr>
            <w:r w:rsidRPr="00BD5ED1">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7F6324C" w14:textId="77777777" w:rsidR="00BD5ED1" w:rsidRPr="00BD5ED1" w:rsidRDefault="00BD5ED1"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F44CC6" w14:textId="77777777" w:rsidR="00BD5ED1" w:rsidRPr="00BD5ED1" w:rsidRDefault="00BD5ED1" w:rsidP="007D05C2">
            <w:pPr>
              <w:framePr w:wrap="around"/>
            </w:pPr>
            <w:r w:rsidRPr="00BD5ED1">
              <w:t>System show message the "System is busy" when the internet is lost</w:t>
            </w:r>
          </w:p>
        </w:tc>
      </w:tr>
      <w:tr w:rsidR="00BD5ED1" w:rsidRPr="00BD5ED1" w14:paraId="628D23C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3FB6C17" w14:textId="77777777" w:rsidR="00BD5ED1" w:rsidRPr="00BD5ED1" w:rsidRDefault="00BD5ED1" w:rsidP="007D05C2">
            <w:pPr>
              <w:framePr w:wrap="around"/>
            </w:pPr>
            <w:r w:rsidRPr="00BD5ED1">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F6E90AA" w14:textId="77777777" w:rsidR="00BD5ED1" w:rsidRPr="00BD5ED1" w:rsidRDefault="00BD5ED1"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FB08938" w14:textId="77777777" w:rsidR="00BD5ED1" w:rsidRPr="00BD5ED1" w:rsidRDefault="00BD5ED1" w:rsidP="007D05C2">
            <w:pPr>
              <w:framePr w:wrap="around"/>
            </w:pPr>
            <w:r w:rsidRPr="00BD5ED1">
              <w:t>System show message the "Not found"</w:t>
            </w:r>
          </w:p>
        </w:tc>
      </w:tr>
      <w:tr w:rsidR="00BD5ED1" w:rsidRPr="00BD5ED1" w14:paraId="7EA26DF4"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BA25BA3" w14:textId="2DC567D7" w:rsidR="00BD5ED1" w:rsidRPr="00BD5ED1" w:rsidRDefault="00BD5ED1" w:rsidP="007D05C2">
            <w:pPr>
              <w:framePr w:wrap="around"/>
            </w:pPr>
            <w:r w:rsidRPr="00BD5ED1">
              <w:t>Relationships: N/A</w:t>
            </w:r>
            <w:r w:rsidRPr="00BD5ED1">
              <w:br/>
              <w:t>Business Rules:</w:t>
            </w:r>
            <w:r w:rsidRPr="00BD5ED1">
              <w:br/>
              <w:t>- This function is only for Admin</w:t>
            </w:r>
            <w:r w:rsidRPr="00BD5ED1">
              <w:br/>
              <w:t>- User must be login to app before use this function</w:t>
            </w:r>
            <w:r w:rsidRPr="00BD5ED1">
              <w:br/>
              <w:t>- Message request will be sent to the system</w:t>
            </w:r>
            <w:r w:rsidRPr="00BD5ED1">
              <w:br/>
              <w:t>- System will add the ban's record into database</w:t>
            </w:r>
            <w:r w:rsidRPr="00BD5ED1">
              <w:br/>
              <w:t>- The current banned repairer will be unactive for a perio</w:t>
            </w:r>
            <w:r w:rsidR="009C6138">
              <w:t>d</w:t>
            </w:r>
            <w:r w:rsidRPr="00BD5ED1">
              <w:t xml:space="preserve"> of time</w:t>
            </w:r>
          </w:p>
        </w:tc>
      </w:tr>
    </w:tbl>
    <w:p w14:paraId="2B56A6E5" w14:textId="1415AF59" w:rsidR="00BF6B02" w:rsidRDefault="00BF6B02" w:rsidP="007D05C2">
      <w:pPr>
        <w:framePr w:wrap="around"/>
      </w:pPr>
    </w:p>
    <w:p w14:paraId="547360D2" w14:textId="2DB7EF7F" w:rsidR="00BF6B02" w:rsidRDefault="00BF6B02" w:rsidP="007D05C2">
      <w:pPr>
        <w:pStyle w:val="Heading2"/>
        <w:framePr w:wrap="around"/>
      </w:pPr>
      <w:r>
        <w:t xml:space="preserve"> </w:t>
      </w:r>
      <w:bookmarkStart w:id="63" w:name="_Toc66865342"/>
      <w:r>
        <w:t>Warn a repairer</w:t>
      </w:r>
      <w:bookmarkEnd w:id="63"/>
    </w:p>
    <w:p w14:paraId="1EF4A1AE" w14:textId="5F5C1B56" w:rsidR="00BF6B02" w:rsidRDefault="00BF6B02" w:rsidP="007D05C2">
      <w:pPr>
        <w:framePr w:wrap="around"/>
      </w:pPr>
    </w:p>
    <w:p w14:paraId="10319BF6" w14:textId="0017DE4C" w:rsidR="00CC4413" w:rsidRPr="00CC4413" w:rsidRDefault="00CC4413" w:rsidP="007D05C2">
      <w:pPr>
        <w:framePr w:wrap="around"/>
      </w:pPr>
    </w:p>
    <w:p w14:paraId="564E8C57" w14:textId="046BB19C" w:rsidR="00CC4413" w:rsidRPr="00CC4413" w:rsidRDefault="00CD56FD" w:rsidP="007D05C2">
      <w:pPr>
        <w:framePr w:wrap="around"/>
      </w:pPr>
      <w:r w:rsidRPr="00BF6B02">
        <w:rPr>
          <w:noProof/>
        </w:rPr>
        <w:drawing>
          <wp:anchor distT="0" distB="0" distL="114300" distR="114300" simplePos="0" relativeHeight="251691008" behindDoc="1" locked="0" layoutInCell="1" allowOverlap="1" wp14:anchorId="3C5A0400" wp14:editId="74CD57D9">
            <wp:simplePos x="0" y="0"/>
            <wp:positionH relativeFrom="margin">
              <wp:posOffset>342900</wp:posOffset>
            </wp:positionH>
            <wp:positionV relativeFrom="paragraph">
              <wp:posOffset>7620</wp:posOffset>
            </wp:positionV>
            <wp:extent cx="5210175" cy="2125980"/>
            <wp:effectExtent l="0" t="0" r="9525" b="7620"/>
            <wp:wrapTight wrapText="bothSides">
              <wp:wrapPolygon edited="0">
                <wp:start x="0" y="0"/>
                <wp:lineTo x="0" y="21484"/>
                <wp:lineTo x="21561" y="21484"/>
                <wp:lineTo x="2156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10175" cy="2125980"/>
                    </a:xfrm>
                    <a:prstGeom prst="rect">
                      <a:avLst/>
                    </a:prstGeom>
                  </pic:spPr>
                </pic:pic>
              </a:graphicData>
            </a:graphic>
            <wp14:sizeRelV relativeFrom="margin">
              <wp14:pctHeight>0</wp14:pctHeight>
            </wp14:sizeRelV>
          </wp:anchor>
        </w:drawing>
      </w:r>
    </w:p>
    <w:p w14:paraId="04A057A7" w14:textId="0FB0AE9E" w:rsidR="00CC4413" w:rsidRPr="00CC4413" w:rsidRDefault="00CC4413" w:rsidP="007D05C2">
      <w:pPr>
        <w:framePr w:wrap="around"/>
      </w:pPr>
    </w:p>
    <w:p w14:paraId="7D0C37E7" w14:textId="31FB7BF8" w:rsidR="00CC4413" w:rsidRPr="00CC4413" w:rsidRDefault="00CC4413" w:rsidP="007D05C2">
      <w:pPr>
        <w:framePr w:wrap="around"/>
      </w:pPr>
    </w:p>
    <w:p w14:paraId="480CD721" w14:textId="2FA5F67D" w:rsidR="00CC4413" w:rsidRPr="00CC4413" w:rsidRDefault="00CC4413" w:rsidP="007D05C2">
      <w:pPr>
        <w:framePr w:wrap="around"/>
      </w:pPr>
    </w:p>
    <w:p w14:paraId="0CEDE9A9" w14:textId="04B02522" w:rsidR="00CC4413" w:rsidRDefault="00CC4413" w:rsidP="007D05C2">
      <w:pPr>
        <w:framePr w:wrap="around"/>
      </w:pPr>
    </w:p>
    <w:p w14:paraId="748D4238" w14:textId="6A325960" w:rsidR="00165A16" w:rsidRDefault="00165A16" w:rsidP="007D05C2">
      <w:pPr>
        <w:framePr w:wrap="around"/>
      </w:pPr>
    </w:p>
    <w:p w14:paraId="289B9B9B" w14:textId="74AD5A14" w:rsidR="00165A16" w:rsidRDefault="00165A16" w:rsidP="007D05C2">
      <w:pPr>
        <w:framePr w:wrap="around"/>
      </w:pPr>
    </w:p>
    <w:p w14:paraId="3965AA20" w14:textId="0C3C6705" w:rsidR="00165A16" w:rsidRDefault="00165A16" w:rsidP="007D05C2">
      <w:pPr>
        <w:framePr w:wrap="around"/>
      </w:pPr>
    </w:p>
    <w:p w14:paraId="0448D2AF" w14:textId="78C728F6" w:rsidR="00165A16" w:rsidRDefault="00165A16" w:rsidP="007D05C2">
      <w:pPr>
        <w:framePr w:wrap="around"/>
      </w:pPr>
    </w:p>
    <w:p w14:paraId="0B7B57B6" w14:textId="15E09BCA" w:rsidR="00165A16" w:rsidRDefault="00165A16" w:rsidP="007D05C2">
      <w:pPr>
        <w:framePr w:wrap="around"/>
      </w:pPr>
    </w:p>
    <w:p w14:paraId="64C55079" w14:textId="00AD25BA" w:rsidR="00165A16" w:rsidRDefault="00165A16" w:rsidP="007D05C2">
      <w:pPr>
        <w:framePr w:wrap="around"/>
      </w:pPr>
    </w:p>
    <w:p w14:paraId="0D8CF60A" w14:textId="77777777" w:rsidR="00165A16" w:rsidRDefault="00165A16" w:rsidP="007D05C2">
      <w:pPr>
        <w:framePr w:wrap="around"/>
      </w:pPr>
    </w:p>
    <w:tbl>
      <w:tblPr>
        <w:tblW w:w="0" w:type="dxa"/>
        <w:shd w:val="clear" w:color="auto" w:fill="FFFFFF" w:themeFill="background1"/>
        <w:tblCellMar>
          <w:left w:w="0" w:type="dxa"/>
          <w:right w:w="0" w:type="dxa"/>
        </w:tblCellMar>
        <w:tblLook w:val="04A0" w:firstRow="1" w:lastRow="0" w:firstColumn="1" w:lastColumn="0" w:noHBand="0" w:noVBand="1"/>
      </w:tblPr>
      <w:tblGrid>
        <w:gridCol w:w="1368"/>
        <w:gridCol w:w="2821"/>
        <w:gridCol w:w="3015"/>
        <w:gridCol w:w="1780"/>
      </w:tblGrid>
      <w:tr w:rsidR="00CC4413" w:rsidRPr="00CC4413" w14:paraId="5FDDD9D5" w14:textId="77777777" w:rsidTr="00165A16">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85AA29" w14:textId="03EE3E1E" w:rsidR="00CC4413" w:rsidRPr="00CC4413" w:rsidRDefault="00CC4413" w:rsidP="007D05C2">
            <w:pPr>
              <w:framePr w:wrap="around"/>
            </w:pPr>
            <w:r w:rsidRPr="00CC4413">
              <w:t>USE-UC0</w:t>
            </w:r>
            <w:r>
              <w:t>27</w:t>
            </w:r>
          </w:p>
        </w:tc>
      </w:tr>
      <w:tr w:rsidR="00CC4413" w:rsidRPr="00CC4413" w14:paraId="70CB00DB"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CFAB2A5" w14:textId="77777777" w:rsidR="00CC4413" w:rsidRPr="00CC4413" w:rsidRDefault="00CC4413" w:rsidP="007D05C2">
            <w:pPr>
              <w:framePr w:wrap="around"/>
            </w:pPr>
            <w:r w:rsidRPr="00CC4413">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8A43DDC" w14:textId="4C10784B" w:rsidR="00CC4413" w:rsidRPr="00CC4413" w:rsidRDefault="00CC4413" w:rsidP="007D05C2">
            <w:pPr>
              <w:framePr w:wrap="around"/>
            </w:pPr>
            <w:r w:rsidRPr="00CC4413">
              <w:t>UC0</w:t>
            </w:r>
            <w:r>
              <w:t>27</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FE5D332" w14:textId="77777777" w:rsidR="00CC4413" w:rsidRPr="00CC4413" w:rsidRDefault="00CC4413" w:rsidP="007D05C2">
            <w:pPr>
              <w:framePr w:wrap="around"/>
            </w:pPr>
            <w:r w:rsidRPr="00CC4413">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EE420CB" w14:textId="77777777" w:rsidR="00CC4413" w:rsidRPr="00CC4413" w:rsidRDefault="00CC4413" w:rsidP="007D05C2">
            <w:pPr>
              <w:framePr w:wrap="around"/>
            </w:pPr>
            <w:r w:rsidRPr="00CC4413">
              <w:t>1.0</w:t>
            </w:r>
          </w:p>
        </w:tc>
      </w:tr>
      <w:tr w:rsidR="00CC4413" w:rsidRPr="00CC4413" w14:paraId="00AAB11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6ECCE17" w14:textId="77777777" w:rsidR="00CC4413" w:rsidRPr="00CC4413" w:rsidRDefault="00CC4413" w:rsidP="007D05C2">
            <w:pPr>
              <w:framePr w:wrap="around"/>
            </w:pPr>
            <w:r w:rsidRPr="00CC4413">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5AB1E00" w14:textId="77777777" w:rsidR="00CC4413" w:rsidRPr="00CC4413" w:rsidRDefault="00CC4413" w:rsidP="007D05C2">
            <w:pPr>
              <w:framePr w:wrap="around"/>
            </w:pPr>
            <w:r w:rsidRPr="00CC4413">
              <w:t>Warn a repairer</w:t>
            </w:r>
          </w:p>
        </w:tc>
      </w:tr>
      <w:tr w:rsidR="00CC4413" w:rsidRPr="00CC4413" w14:paraId="67DE465B"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F582641" w14:textId="77777777" w:rsidR="00CC4413" w:rsidRPr="00CC4413" w:rsidRDefault="00CC4413" w:rsidP="007D05C2">
            <w:pPr>
              <w:framePr w:wrap="around"/>
            </w:pPr>
            <w:r w:rsidRPr="00CC4413">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3C06B39" w14:textId="77777777" w:rsidR="00CC4413" w:rsidRPr="00CC4413" w:rsidRDefault="00CC4413" w:rsidP="007D05C2">
            <w:pPr>
              <w:framePr w:wrap="around"/>
            </w:pPr>
            <w:proofErr w:type="spellStart"/>
            <w:r w:rsidRPr="00CC4413">
              <w:t>LongNLT</w:t>
            </w:r>
            <w:proofErr w:type="spellEnd"/>
          </w:p>
        </w:tc>
      </w:tr>
      <w:tr w:rsidR="00CC4413" w:rsidRPr="00CC4413" w14:paraId="532E864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53DEEB8" w14:textId="77777777" w:rsidR="00CC4413" w:rsidRPr="00CC4413" w:rsidRDefault="00CC4413" w:rsidP="007D05C2">
            <w:pPr>
              <w:framePr w:wrap="around"/>
            </w:pPr>
            <w:r w:rsidRPr="00CC4413">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3FBE4A2" w14:textId="77777777" w:rsidR="00CC4413" w:rsidRPr="00CC4413" w:rsidRDefault="00CC4413" w:rsidP="007D05C2">
            <w:pPr>
              <w:framePr w:wrap="around"/>
            </w:pPr>
            <w:r w:rsidRPr="00CC4413">
              <w:t>22/01/2021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17EE1E3" w14:textId="77777777" w:rsidR="00CC4413" w:rsidRPr="00CC4413" w:rsidRDefault="00CC4413" w:rsidP="007D05C2">
            <w:pPr>
              <w:framePr w:wrap="around"/>
            </w:pPr>
            <w:r w:rsidRPr="00CC4413">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BAC7C6E" w14:textId="77777777" w:rsidR="00CC4413" w:rsidRPr="00CC4413" w:rsidRDefault="00CC4413" w:rsidP="007D05C2">
            <w:pPr>
              <w:framePr w:wrap="around"/>
            </w:pPr>
            <w:r w:rsidRPr="00CC4413">
              <w:t>Medium</w:t>
            </w:r>
          </w:p>
        </w:tc>
      </w:tr>
      <w:tr w:rsidR="00CC4413" w:rsidRPr="00CC4413" w14:paraId="245FE054"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AE2A850" w14:textId="6D0F0547" w:rsidR="00CC4413" w:rsidRPr="00CC4413" w:rsidRDefault="00CC4413" w:rsidP="007D05C2">
            <w:pPr>
              <w:framePr w:wrap="around"/>
            </w:pPr>
            <w:r w:rsidRPr="00CC4413">
              <w:t>Actor:</w:t>
            </w:r>
            <w:r w:rsidRPr="00CC4413">
              <w:br/>
              <w:t>- Admin</w:t>
            </w:r>
            <w:r w:rsidRPr="00CC4413">
              <w:br/>
              <w:t>Summary:</w:t>
            </w:r>
            <w:r w:rsidRPr="00CC4413">
              <w:br/>
              <w:t>- Warn a repairer</w:t>
            </w:r>
            <w:r w:rsidRPr="00CC4413">
              <w:br/>
              <w:t>Goal:</w:t>
            </w:r>
            <w:r w:rsidRPr="00CC4413">
              <w:br/>
              <w:t>- Warn a mistake making repairer</w:t>
            </w:r>
            <w:r w:rsidRPr="00CC4413">
              <w:br/>
              <w:t>Triggers:</w:t>
            </w:r>
            <w:r w:rsidRPr="00CC4413">
              <w:br/>
              <w:t>- Admin click Warn</w:t>
            </w:r>
            <w:r w:rsidRPr="00CC4413">
              <w:br/>
              <w:t>Precondition:</w:t>
            </w:r>
            <w:r w:rsidRPr="00CC4413">
              <w:br/>
              <w:t>- User must be Admin</w:t>
            </w:r>
            <w:r w:rsidRPr="00CC4413">
              <w:br/>
              <w:t>- Approved repairer's action</w:t>
            </w:r>
            <w:r w:rsidRPr="00CC4413">
              <w:br/>
              <w:t>Post Conditions:</w:t>
            </w:r>
            <w:r w:rsidRPr="00CC4413">
              <w:br/>
              <w:t>- Success: A repairer has been warned.</w:t>
            </w:r>
            <w:r w:rsidRPr="00CC4413">
              <w:br/>
              <w:t>Main Success Scenario:</w:t>
            </w:r>
          </w:p>
        </w:tc>
      </w:tr>
      <w:tr w:rsidR="00CC4413" w:rsidRPr="00CC4413" w14:paraId="5B98364C"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D2DB323" w14:textId="77777777" w:rsidR="00CC4413" w:rsidRPr="00CC4413" w:rsidRDefault="00CC4413" w:rsidP="007D05C2">
            <w:pPr>
              <w:framePr w:wrap="around"/>
            </w:pPr>
            <w:r w:rsidRPr="00CC441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D3DF72B" w14:textId="77777777" w:rsidR="00CC4413" w:rsidRPr="00CC4413" w:rsidRDefault="00CC4413" w:rsidP="007D05C2">
            <w:pPr>
              <w:framePr w:wrap="around"/>
            </w:pPr>
            <w:r w:rsidRPr="00CC441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D4001F7" w14:textId="77777777" w:rsidR="00CC4413" w:rsidRPr="00CC4413" w:rsidRDefault="00CC4413" w:rsidP="007D05C2">
            <w:pPr>
              <w:framePr w:wrap="around"/>
            </w:pPr>
            <w:r w:rsidRPr="00CC4413">
              <w:t>System Response</w:t>
            </w:r>
          </w:p>
        </w:tc>
      </w:tr>
      <w:tr w:rsidR="00CC4413" w:rsidRPr="00CC4413" w14:paraId="789CE9DB"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967EC14" w14:textId="77777777" w:rsidR="00CC4413" w:rsidRPr="00CC4413" w:rsidRDefault="00CC4413" w:rsidP="007D05C2">
            <w:pPr>
              <w:framePr w:wrap="around"/>
            </w:pPr>
            <w:r w:rsidRPr="00CC4413">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2D8BFBE" w14:textId="77777777" w:rsidR="00CC4413" w:rsidRPr="00CC4413" w:rsidRDefault="00CC4413" w:rsidP="007D05C2">
            <w:pPr>
              <w:framePr w:wrap="around"/>
            </w:pPr>
            <w:r w:rsidRPr="00CC4413">
              <w:t>Admin search for repairer(s)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4094E4" w14:textId="77777777" w:rsidR="00CC4413" w:rsidRPr="00CC4413" w:rsidRDefault="00CC4413" w:rsidP="007D05C2">
            <w:pPr>
              <w:framePr w:wrap="around"/>
            </w:pPr>
            <w:r w:rsidRPr="00CC4413">
              <w:t>Display the list of related repairer</w:t>
            </w:r>
          </w:p>
        </w:tc>
      </w:tr>
      <w:tr w:rsidR="00CC4413" w:rsidRPr="00CC4413" w14:paraId="0D24AA11"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6C480A7" w14:textId="77777777" w:rsidR="00CC4413" w:rsidRPr="00CC4413" w:rsidRDefault="00CC4413" w:rsidP="007D05C2">
            <w:pPr>
              <w:framePr w:wrap="around"/>
            </w:pPr>
            <w:r w:rsidRPr="00CC4413">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B885784" w14:textId="77777777" w:rsidR="00CC4413" w:rsidRPr="00CC4413" w:rsidRDefault="00CC4413" w:rsidP="007D05C2">
            <w:pPr>
              <w:framePr w:wrap="around"/>
            </w:pPr>
            <w:r w:rsidRPr="00CC4413">
              <w:t>Admin clicks on a repairer</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8923C6B" w14:textId="77777777" w:rsidR="00CC4413" w:rsidRPr="00CC4413" w:rsidRDefault="00CC4413" w:rsidP="007D05C2">
            <w:pPr>
              <w:framePr w:wrap="around"/>
            </w:pPr>
            <w:r w:rsidRPr="00CC4413">
              <w:t>Display the repairer's information</w:t>
            </w:r>
          </w:p>
        </w:tc>
      </w:tr>
      <w:tr w:rsidR="00CC4413" w:rsidRPr="00CC4413" w14:paraId="445E028E"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29D15CE" w14:textId="77777777" w:rsidR="00CC4413" w:rsidRPr="00CC4413" w:rsidRDefault="00CC4413" w:rsidP="007D05C2">
            <w:pPr>
              <w:framePr w:wrap="around"/>
            </w:pPr>
            <w:r w:rsidRPr="00CC4413">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F5A728C" w14:textId="77777777" w:rsidR="00CC4413" w:rsidRPr="00CC4413" w:rsidRDefault="00CC4413" w:rsidP="007D05C2">
            <w:pPr>
              <w:framePr w:wrap="around"/>
            </w:pPr>
            <w:r w:rsidRPr="00CC4413">
              <w:t>Admin click Warn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BE96894" w14:textId="77777777" w:rsidR="00CC4413" w:rsidRPr="00CC4413" w:rsidRDefault="00CC4413" w:rsidP="007D05C2">
            <w:pPr>
              <w:framePr w:wrap="around"/>
            </w:pPr>
            <w:r w:rsidRPr="00CC4413">
              <w:t>Show reason(s) and message to send</w:t>
            </w:r>
          </w:p>
        </w:tc>
      </w:tr>
      <w:tr w:rsidR="00CC4413" w:rsidRPr="00CC4413" w14:paraId="16DA8C5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94E71D" w14:textId="77777777" w:rsidR="00CC4413" w:rsidRPr="00CC4413" w:rsidRDefault="00CC4413" w:rsidP="007D05C2">
            <w:pPr>
              <w:framePr w:wrap="around"/>
            </w:pPr>
            <w:r w:rsidRPr="00CC4413">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C732219" w14:textId="77777777" w:rsidR="00CC4413" w:rsidRPr="00CC4413" w:rsidRDefault="00CC4413" w:rsidP="007D05C2">
            <w:pPr>
              <w:framePr w:wrap="around"/>
            </w:pPr>
            <w:r w:rsidRPr="00CC4413">
              <w:t>Admin input reason and click confirm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7EFD567" w14:textId="77777777" w:rsidR="00CC4413" w:rsidRPr="00CC4413" w:rsidRDefault="00CC4413" w:rsidP="007D05C2">
            <w:pPr>
              <w:framePr w:wrap="around"/>
            </w:pPr>
            <w:r w:rsidRPr="00CC4413">
              <w:t>System will show a confirm dialog</w:t>
            </w:r>
          </w:p>
        </w:tc>
      </w:tr>
      <w:tr w:rsidR="00CC4413" w:rsidRPr="00CC4413" w14:paraId="07EA305B"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9478B40" w14:textId="77777777" w:rsidR="00CC4413" w:rsidRPr="00CC4413" w:rsidRDefault="00CC4413" w:rsidP="007D05C2">
            <w:pPr>
              <w:framePr w:wrap="around"/>
            </w:pPr>
            <w:r w:rsidRPr="00CC4413">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8B5EA52" w14:textId="77777777" w:rsidR="00CC4413" w:rsidRPr="00CC4413" w:rsidRDefault="00CC4413" w:rsidP="007D05C2">
            <w:pPr>
              <w:framePr w:wrap="around"/>
            </w:pPr>
            <w:r w:rsidRPr="00CC4413">
              <w:t>Admin click Agree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EB1DFC" w14:textId="77777777" w:rsidR="00CC4413" w:rsidRPr="00CC4413" w:rsidRDefault="00CC4413" w:rsidP="007D05C2">
            <w:pPr>
              <w:framePr w:wrap="around"/>
            </w:pPr>
            <w:r w:rsidRPr="00CC4413">
              <w:t>Return main page with success message</w:t>
            </w:r>
          </w:p>
        </w:tc>
      </w:tr>
      <w:tr w:rsidR="00CC4413" w:rsidRPr="00CC4413" w14:paraId="4875CB10"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E4DC470" w14:textId="77777777" w:rsidR="00CC4413" w:rsidRPr="00CC4413" w:rsidRDefault="00CC4413" w:rsidP="007D05C2">
            <w:pPr>
              <w:framePr w:wrap="around"/>
            </w:pPr>
            <w:r w:rsidRPr="00CC4413">
              <w:t>Alternative Scenario:</w:t>
            </w:r>
          </w:p>
        </w:tc>
      </w:tr>
      <w:tr w:rsidR="00CC4413" w:rsidRPr="00CC4413" w14:paraId="78180C7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9FBFE80" w14:textId="77777777" w:rsidR="00CC4413" w:rsidRPr="00CC4413" w:rsidRDefault="00CC4413" w:rsidP="007D05C2">
            <w:pPr>
              <w:framePr w:wrap="around"/>
            </w:pPr>
            <w:r w:rsidRPr="00CC441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35F5E9A" w14:textId="77777777" w:rsidR="00CC4413" w:rsidRPr="00CC4413" w:rsidRDefault="00CC4413" w:rsidP="007D05C2">
            <w:pPr>
              <w:framePr w:wrap="around"/>
            </w:pPr>
            <w:r w:rsidRPr="00CC441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CBCF536" w14:textId="77777777" w:rsidR="00CC4413" w:rsidRPr="00CC4413" w:rsidRDefault="00CC4413" w:rsidP="007D05C2">
            <w:pPr>
              <w:framePr w:wrap="around"/>
            </w:pPr>
            <w:r w:rsidRPr="00CC4413">
              <w:t>System Response</w:t>
            </w:r>
          </w:p>
        </w:tc>
      </w:tr>
      <w:tr w:rsidR="00CC4413" w:rsidRPr="00CC4413" w14:paraId="40714AB5"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DA2B773" w14:textId="77777777" w:rsidR="00CC4413" w:rsidRPr="00CC4413" w:rsidRDefault="00CC4413" w:rsidP="007D05C2">
            <w:pPr>
              <w:framePr w:wrap="around"/>
            </w:pPr>
            <w:r w:rsidRPr="00CC4413">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664939C" w14:textId="77777777" w:rsidR="00CC4413" w:rsidRPr="00CC4413" w:rsidRDefault="00CC441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B7FC9E7" w14:textId="0BE9E4EF" w:rsidR="00CC4413" w:rsidRPr="00CC4413" w:rsidRDefault="00CC4413" w:rsidP="007D05C2">
            <w:pPr>
              <w:framePr w:wrap="around"/>
            </w:pPr>
            <w:r w:rsidRPr="00CC4413">
              <w:t>System show</w:t>
            </w:r>
            <w:r w:rsidR="00B86F92">
              <w:t>s</w:t>
            </w:r>
            <w:r w:rsidRPr="00CC4413">
              <w:t xml:space="preserve"> other repairer</w:t>
            </w:r>
          </w:p>
        </w:tc>
      </w:tr>
      <w:tr w:rsidR="00CC4413" w:rsidRPr="00CC4413" w14:paraId="570C6C3B"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54BC689" w14:textId="77777777" w:rsidR="00CC4413" w:rsidRPr="00CC4413" w:rsidRDefault="00CC4413" w:rsidP="007D05C2">
            <w:pPr>
              <w:framePr w:wrap="around"/>
            </w:pPr>
            <w:r w:rsidRPr="00CC4413">
              <w:t>Exceptions:</w:t>
            </w:r>
          </w:p>
        </w:tc>
      </w:tr>
      <w:tr w:rsidR="00CC4413" w:rsidRPr="00CC4413" w14:paraId="6AEA7003"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2A0F3F2" w14:textId="77777777" w:rsidR="00CC4413" w:rsidRPr="00CC4413" w:rsidRDefault="00CC4413" w:rsidP="007D05C2">
            <w:pPr>
              <w:framePr w:wrap="around"/>
            </w:pPr>
            <w:r w:rsidRPr="00CC4413">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3BB3C97" w14:textId="77777777" w:rsidR="00CC4413" w:rsidRPr="00CC4413" w:rsidRDefault="00CC4413" w:rsidP="007D05C2">
            <w:pPr>
              <w:framePr w:wrap="around"/>
            </w:pPr>
            <w:r w:rsidRPr="00CC4413">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10571C" w14:textId="77777777" w:rsidR="00CC4413" w:rsidRPr="00CC4413" w:rsidRDefault="00CC4413" w:rsidP="007D05C2">
            <w:pPr>
              <w:framePr w:wrap="around"/>
            </w:pPr>
            <w:r w:rsidRPr="00CC4413">
              <w:t>System Response</w:t>
            </w:r>
          </w:p>
        </w:tc>
      </w:tr>
      <w:tr w:rsidR="00CC4413" w:rsidRPr="00CC4413" w14:paraId="522B0F78"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ED80EB0" w14:textId="77777777" w:rsidR="00CC4413" w:rsidRPr="00CC4413" w:rsidRDefault="00CC4413" w:rsidP="007D05C2">
            <w:pPr>
              <w:framePr w:wrap="around"/>
            </w:pPr>
            <w:r w:rsidRPr="00CC4413">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1B85507" w14:textId="77777777" w:rsidR="00CC4413" w:rsidRPr="00CC4413" w:rsidRDefault="00CC441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7A28DEA" w14:textId="77777777" w:rsidR="00CC4413" w:rsidRPr="00CC4413" w:rsidRDefault="00CC4413" w:rsidP="007D05C2">
            <w:pPr>
              <w:framePr w:wrap="around"/>
            </w:pPr>
            <w:r w:rsidRPr="00CC4413">
              <w:t>System show message the "System is busy" when the internet is lost</w:t>
            </w:r>
          </w:p>
        </w:tc>
      </w:tr>
      <w:tr w:rsidR="00CC4413" w:rsidRPr="00CC4413" w14:paraId="3A383BBE"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8FD47AF" w14:textId="77777777" w:rsidR="00CC4413" w:rsidRPr="00CC4413" w:rsidRDefault="00CC4413" w:rsidP="007D05C2">
            <w:pPr>
              <w:framePr w:wrap="around"/>
            </w:pPr>
            <w:r w:rsidRPr="00CC4413">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7B3DD4B" w14:textId="77777777" w:rsidR="00CC4413" w:rsidRPr="00CC4413" w:rsidRDefault="00CC4413"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A3D3C1F" w14:textId="77777777" w:rsidR="00CC4413" w:rsidRPr="00CC4413" w:rsidRDefault="00CC4413" w:rsidP="007D05C2">
            <w:pPr>
              <w:framePr w:wrap="around"/>
            </w:pPr>
            <w:r w:rsidRPr="00CC4413">
              <w:t>System show message the "Not found"</w:t>
            </w:r>
          </w:p>
        </w:tc>
      </w:tr>
      <w:tr w:rsidR="00CC4413" w:rsidRPr="00CC4413" w14:paraId="577CEAB3"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A58B0A2" w14:textId="09BB3A00" w:rsidR="00CC4413" w:rsidRPr="00CC4413" w:rsidRDefault="00CC4413" w:rsidP="007D05C2">
            <w:pPr>
              <w:framePr w:wrap="around"/>
            </w:pPr>
            <w:r w:rsidRPr="00CC4413">
              <w:t>Relationships: N/A</w:t>
            </w:r>
            <w:r w:rsidRPr="00CC4413">
              <w:br/>
              <w:t>Business Rules:</w:t>
            </w:r>
            <w:r w:rsidRPr="00CC4413">
              <w:br/>
              <w:t>- This function is only for Admin</w:t>
            </w:r>
            <w:r w:rsidRPr="00CC4413">
              <w:br/>
              <w:t>- User must be login to app before use this function</w:t>
            </w:r>
            <w:r w:rsidRPr="00CC4413">
              <w:br/>
              <w:t>- Message request will be sent to the system</w:t>
            </w:r>
            <w:r w:rsidRPr="00CC4413">
              <w:br/>
              <w:t>- System will add the warn record into database</w:t>
            </w:r>
          </w:p>
        </w:tc>
      </w:tr>
    </w:tbl>
    <w:p w14:paraId="42C9D81E" w14:textId="0224351E" w:rsidR="00CC4413" w:rsidRDefault="00CC4413" w:rsidP="007D05C2">
      <w:pPr>
        <w:framePr w:wrap="around"/>
      </w:pPr>
    </w:p>
    <w:p w14:paraId="421673AD" w14:textId="72607B07" w:rsidR="00CD56FD" w:rsidRDefault="00CD56FD" w:rsidP="007D05C2">
      <w:pPr>
        <w:framePr w:wrap="around"/>
      </w:pPr>
    </w:p>
    <w:p w14:paraId="7A5CC1D0" w14:textId="6DED0147" w:rsidR="00CD56FD" w:rsidRDefault="00CD56FD" w:rsidP="007D05C2">
      <w:pPr>
        <w:framePr w:wrap="around"/>
      </w:pPr>
    </w:p>
    <w:p w14:paraId="58338DD1" w14:textId="10410497" w:rsidR="00CD56FD" w:rsidRDefault="00CD56FD" w:rsidP="007D05C2">
      <w:pPr>
        <w:framePr w:wrap="around"/>
      </w:pPr>
    </w:p>
    <w:p w14:paraId="2959C51C" w14:textId="77777777" w:rsidR="00E3526B" w:rsidRDefault="00E3526B" w:rsidP="007D05C2">
      <w:pPr>
        <w:framePr w:wrap="around"/>
      </w:pPr>
    </w:p>
    <w:p w14:paraId="5EADC078" w14:textId="06427C2A" w:rsidR="00CD56FD" w:rsidRDefault="008A5C95" w:rsidP="007D05C2">
      <w:pPr>
        <w:pStyle w:val="Heading2"/>
        <w:framePr w:wrap="around"/>
      </w:pPr>
      <w:r>
        <w:rPr>
          <w:noProof/>
        </w:rPr>
        <w:drawing>
          <wp:anchor distT="0" distB="0" distL="114300" distR="114300" simplePos="0" relativeHeight="251693056" behindDoc="1" locked="0" layoutInCell="1" allowOverlap="1" wp14:anchorId="3B143D67" wp14:editId="1FD3B54C">
            <wp:simplePos x="0" y="0"/>
            <wp:positionH relativeFrom="margin">
              <wp:posOffset>914400</wp:posOffset>
            </wp:positionH>
            <wp:positionV relativeFrom="paragraph">
              <wp:posOffset>626745</wp:posOffset>
            </wp:positionV>
            <wp:extent cx="3282315" cy="188976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231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56FD">
        <w:t xml:space="preserve"> </w:t>
      </w:r>
      <w:bookmarkStart w:id="64" w:name="_Hlk66653371"/>
      <w:bookmarkStart w:id="65" w:name="_Toc66865343"/>
      <w:r w:rsidR="00CD56FD">
        <w:t>Cancel order</w:t>
      </w:r>
      <w:bookmarkEnd w:id="64"/>
      <w:bookmarkEnd w:id="65"/>
    </w:p>
    <w:p w14:paraId="0A75A844" w14:textId="132B9A50" w:rsidR="00CD56FD" w:rsidRPr="00CD56FD" w:rsidRDefault="00CD56FD" w:rsidP="007D05C2">
      <w:pPr>
        <w:framePr w:wrap="around"/>
      </w:pPr>
    </w:p>
    <w:p w14:paraId="0C8EF4D8" w14:textId="7079A882" w:rsidR="00CD56FD" w:rsidRDefault="00CD56FD" w:rsidP="007D05C2">
      <w:pPr>
        <w:framePr w:wrap="around"/>
      </w:pPr>
    </w:p>
    <w:tbl>
      <w:tblPr>
        <w:tblW w:w="0" w:type="dxa"/>
        <w:tblCellMar>
          <w:left w:w="0" w:type="dxa"/>
          <w:right w:w="0" w:type="dxa"/>
        </w:tblCellMar>
        <w:tblLook w:val="04A0" w:firstRow="1" w:lastRow="0" w:firstColumn="1" w:lastColumn="0" w:noHBand="0" w:noVBand="1"/>
      </w:tblPr>
      <w:tblGrid>
        <w:gridCol w:w="1303"/>
        <w:gridCol w:w="3480"/>
        <w:gridCol w:w="3053"/>
        <w:gridCol w:w="1148"/>
      </w:tblGrid>
      <w:tr w:rsidR="008A5C95" w:rsidRPr="00EE4D78" w14:paraId="25DCE610" w14:textId="77777777" w:rsidTr="0025407D">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1D64249A" w14:textId="77777777" w:rsidR="008A5C95" w:rsidRPr="00EE4D78" w:rsidRDefault="008A5C95" w:rsidP="007D05C2">
            <w:pPr>
              <w:framePr w:wrap="around"/>
            </w:pPr>
            <w:r w:rsidRPr="00EE4D78">
              <w:t>USE-UC0</w:t>
            </w:r>
            <w:r>
              <w:t>31</w:t>
            </w:r>
          </w:p>
        </w:tc>
      </w:tr>
      <w:tr w:rsidR="008A5C95" w:rsidRPr="00EE4D78" w14:paraId="541784B4" w14:textId="77777777" w:rsidTr="00E352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672BD8B" w14:textId="77777777" w:rsidR="008A5C95" w:rsidRPr="00EE4D78" w:rsidRDefault="008A5C95" w:rsidP="007D05C2">
            <w:pPr>
              <w:framePr w:wrap="around"/>
            </w:pPr>
            <w:r w:rsidRPr="00EE4D78">
              <w:t>Use Case 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DE4D26" w14:textId="77777777" w:rsidR="008A5C95" w:rsidRPr="00EE4D78" w:rsidRDefault="008A5C95" w:rsidP="007D05C2">
            <w:pPr>
              <w:framePr w:wrap="around"/>
            </w:pPr>
            <w:r w:rsidRPr="00EE4D78">
              <w:t>UC0</w:t>
            </w:r>
            <w:r>
              <w:t>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D426180" w14:textId="77777777" w:rsidR="008A5C95" w:rsidRPr="00EE4D78" w:rsidRDefault="008A5C95" w:rsidP="007D05C2">
            <w:pPr>
              <w:framePr w:wrap="around"/>
            </w:pPr>
            <w:r w:rsidRPr="00EE4D78">
              <w:t>Use Case Version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A35C44" w14:textId="77777777" w:rsidR="008A5C95" w:rsidRPr="00EE4D78" w:rsidRDefault="008A5C95" w:rsidP="007D05C2">
            <w:pPr>
              <w:framePr w:wrap="around"/>
            </w:pPr>
            <w:r w:rsidRPr="00EE4D78">
              <w:t>1</w:t>
            </w:r>
          </w:p>
        </w:tc>
      </w:tr>
      <w:tr w:rsidR="008A5C95" w:rsidRPr="00EE4D78" w14:paraId="77275AA3" w14:textId="77777777" w:rsidTr="00E352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54ACBBA" w14:textId="77777777" w:rsidR="008A5C95" w:rsidRPr="00EE4D78" w:rsidRDefault="008A5C95" w:rsidP="007D05C2">
            <w:pPr>
              <w:framePr w:wrap="around"/>
            </w:pPr>
            <w:r w:rsidRPr="00EE4D78">
              <w:t>Use Case Name</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766C59" w14:textId="77777777" w:rsidR="008A5C95" w:rsidRPr="00EE4D78" w:rsidRDefault="008A5C95" w:rsidP="007D05C2">
            <w:pPr>
              <w:framePr w:wrap="around"/>
            </w:pPr>
            <w:r>
              <w:t>Cancel Order</w:t>
            </w:r>
          </w:p>
        </w:tc>
      </w:tr>
      <w:tr w:rsidR="008A5C95" w:rsidRPr="00EE4D78" w14:paraId="2AF76904" w14:textId="77777777" w:rsidTr="00E352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BCD03EB" w14:textId="77777777" w:rsidR="008A5C95" w:rsidRPr="00EE4D78" w:rsidRDefault="008A5C95" w:rsidP="007D05C2">
            <w:pPr>
              <w:framePr w:wrap="around"/>
            </w:pPr>
            <w:r w:rsidRPr="00EE4D78">
              <w:t>Author</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1C2D01" w14:textId="77777777" w:rsidR="008A5C95" w:rsidRPr="00EE4D78" w:rsidRDefault="008A5C95" w:rsidP="007D05C2">
            <w:pPr>
              <w:framePr w:wrap="around"/>
            </w:pPr>
            <w:proofErr w:type="spellStart"/>
            <w:r>
              <w:t>LongNLT</w:t>
            </w:r>
            <w:proofErr w:type="spellEnd"/>
          </w:p>
        </w:tc>
      </w:tr>
      <w:tr w:rsidR="008A5C95" w:rsidRPr="00EE4D78" w14:paraId="4B7CDF67" w14:textId="77777777" w:rsidTr="00E352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0847646" w14:textId="77777777" w:rsidR="008A5C95" w:rsidRPr="00EE4D78" w:rsidRDefault="008A5C95" w:rsidP="007D05C2">
            <w:pPr>
              <w:framePr w:wrap="around"/>
            </w:pPr>
            <w:r w:rsidRPr="00EE4D78">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BA41A2" w14:textId="77777777" w:rsidR="008A5C95" w:rsidRPr="00EE4D78" w:rsidRDefault="008A5C95" w:rsidP="007D05C2">
            <w:pPr>
              <w:framePr w:wrap="around"/>
            </w:pPr>
            <w:r>
              <w:t>15/03/2021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874B467" w14:textId="77777777" w:rsidR="008A5C95" w:rsidRPr="00EE4D78" w:rsidRDefault="008A5C95" w:rsidP="007D05C2">
            <w:pPr>
              <w:framePr w:wrap="around"/>
            </w:pPr>
            <w:r w:rsidRPr="00EE4D78">
              <w:t>Priority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399102" w14:textId="77777777" w:rsidR="008A5C95" w:rsidRPr="00EE4D78" w:rsidRDefault="008A5C95" w:rsidP="007D05C2">
            <w:pPr>
              <w:framePr w:wrap="around"/>
            </w:pPr>
            <w:r w:rsidRPr="00EE4D78">
              <w:t>High</w:t>
            </w:r>
          </w:p>
        </w:tc>
      </w:tr>
      <w:tr w:rsidR="008A5C95" w:rsidRPr="00EE4D78" w14:paraId="00AD1173" w14:textId="77777777" w:rsidTr="0025407D">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10935EEB" w14:textId="77777777" w:rsidR="008A5C95" w:rsidRPr="00EE4D78" w:rsidRDefault="008A5C95" w:rsidP="007D05C2">
            <w:pPr>
              <w:framePr w:wrap="around"/>
            </w:pPr>
            <w:r w:rsidRPr="00EE4D78">
              <w:t>Actor:</w:t>
            </w:r>
            <w:r w:rsidRPr="00EE4D78">
              <w:br/>
              <w:t>- Repairer</w:t>
            </w:r>
            <w:r w:rsidRPr="00EE4D78">
              <w:br/>
              <w:t>Summary:</w:t>
            </w:r>
            <w:r w:rsidRPr="00EE4D78">
              <w:br/>
              <w:t xml:space="preserve">- This use case allows repairer to </w:t>
            </w:r>
            <w:r>
              <w:t>cancel</w:t>
            </w:r>
            <w:r w:rsidRPr="00EE4D78">
              <w:t xml:space="preserve"> order</w:t>
            </w:r>
            <w:r w:rsidRPr="00EE4D78">
              <w:br/>
              <w:t>Goal:</w:t>
            </w:r>
            <w:r w:rsidRPr="00EE4D78">
              <w:br/>
              <w:t xml:space="preserve">- Repairer can </w:t>
            </w:r>
            <w:r>
              <w:t>cancel</w:t>
            </w:r>
            <w:r w:rsidRPr="00EE4D78">
              <w:t xml:space="preserve"> order</w:t>
            </w:r>
            <w:r w:rsidRPr="00EE4D78">
              <w:br/>
              <w:t>Triggers:</w:t>
            </w:r>
            <w:r w:rsidRPr="00EE4D78">
              <w:br/>
              <w:t xml:space="preserve">- Repairer press on the </w:t>
            </w:r>
            <w:r>
              <w:t>cancel</w:t>
            </w:r>
            <w:r w:rsidRPr="00EE4D78">
              <w:t xml:space="preserve"> order button.</w:t>
            </w:r>
            <w:r w:rsidRPr="00EE4D78">
              <w:br/>
              <w:t xml:space="preserve">Precondition: </w:t>
            </w:r>
            <w:r w:rsidRPr="00EE4D78">
              <w:br/>
              <w:t>- User must login into the system with repairer role</w:t>
            </w:r>
            <w:r w:rsidRPr="00EE4D78">
              <w:br/>
              <w:t>Post Conditions:</w:t>
            </w:r>
            <w:r w:rsidRPr="00EE4D78">
              <w:br/>
              <w:t>- Success: Order accepted</w:t>
            </w:r>
            <w:r w:rsidRPr="00EE4D78">
              <w:br/>
              <w:t>Main Success Scenario:</w:t>
            </w:r>
          </w:p>
        </w:tc>
      </w:tr>
      <w:tr w:rsidR="008A5C95" w:rsidRPr="00EE4D78" w14:paraId="65C655EB" w14:textId="77777777" w:rsidTr="00E352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A832579" w14:textId="77777777" w:rsidR="008A5C95" w:rsidRPr="00EE4D78" w:rsidRDefault="008A5C95" w:rsidP="007D05C2">
            <w:pPr>
              <w:framePr w:wrap="around"/>
            </w:pPr>
            <w:r w:rsidRPr="00EE4D78">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4414B61" w14:textId="77777777" w:rsidR="008A5C95" w:rsidRPr="00EE4D78" w:rsidRDefault="008A5C95" w:rsidP="007D05C2">
            <w:pPr>
              <w:framePr w:wrap="around"/>
            </w:pPr>
            <w:r w:rsidRPr="00EE4D78">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7F5A4F6" w14:textId="77777777" w:rsidR="008A5C95" w:rsidRPr="00EE4D78" w:rsidRDefault="008A5C95" w:rsidP="007D05C2">
            <w:pPr>
              <w:framePr w:wrap="around"/>
            </w:pPr>
            <w:r w:rsidRPr="00EE4D78">
              <w:t>System Response</w:t>
            </w:r>
          </w:p>
        </w:tc>
      </w:tr>
      <w:tr w:rsidR="008A5C95" w:rsidRPr="00EE4D78" w14:paraId="2C7255BC"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4DB0F70" w14:textId="77777777" w:rsidR="008A5C95" w:rsidRPr="00EE4D78" w:rsidRDefault="008A5C95" w:rsidP="007D05C2">
            <w:pPr>
              <w:framePr w:wrap="around"/>
            </w:pPr>
            <w:r w:rsidRPr="00EE4D78">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EBE0DA" w14:textId="77777777" w:rsidR="008A5C95" w:rsidRPr="00EE4D78" w:rsidRDefault="008A5C95" w:rsidP="007D05C2">
            <w:pPr>
              <w:framePr w:wrap="around"/>
            </w:pPr>
            <w:r w:rsidRPr="00EE4D78">
              <w:t xml:space="preserve">Repairer views the list of </w:t>
            </w:r>
            <w:r>
              <w:t>accepted</w:t>
            </w:r>
            <w:r w:rsidRPr="00EE4D78">
              <w:t xml:space="preserve"> order</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1DE8A2" w14:textId="77777777" w:rsidR="008A5C95" w:rsidRPr="00EE4D78" w:rsidRDefault="008A5C95" w:rsidP="007D05C2">
            <w:pPr>
              <w:framePr w:wrap="around"/>
            </w:pPr>
            <w:r w:rsidRPr="00EE4D78">
              <w:t xml:space="preserve">Display the list of </w:t>
            </w:r>
            <w:r>
              <w:t>accepted</w:t>
            </w:r>
            <w:r w:rsidRPr="00EE4D78">
              <w:t xml:space="preserve"> order</w:t>
            </w:r>
          </w:p>
        </w:tc>
      </w:tr>
      <w:tr w:rsidR="008A5C95" w:rsidRPr="00EE4D78" w14:paraId="6B8625D8"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94FE0B1" w14:textId="77777777" w:rsidR="008A5C95" w:rsidRPr="00EE4D78" w:rsidRDefault="008A5C95" w:rsidP="007D05C2">
            <w:pPr>
              <w:framePr w:wrap="around"/>
            </w:pPr>
            <w:r w:rsidRPr="00EE4D78">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6BC682" w14:textId="77777777" w:rsidR="008A5C95" w:rsidRPr="00EE4D78" w:rsidRDefault="008A5C95" w:rsidP="007D05C2">
            <w:pPr>
              <w:framePr w:wrap="around"/>
            </w:pPr>
            <w:r w:rsidRPr="00EE4D78">
              <w:t xml:space="preserve">Repairer press on the </w:t>
            </w:r>
            <w:r>
              <w:t>cancel</w:t>
            </w:r>
            <w:r w:rsidRPr="00EE4D78">
              <w:t xml:space="preserve"> order button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AB4BC1" w14:textId="77777777" w:rsidR="008A5C95" w:rsidRPr="00EE4D78" w:rsidRDefault="008A5C95" w:rsidP="007D05C2">
            <w:pPr>
              <w:framePr w:wrap="around"/>
            </w:pPr>
            <w:r>
              <w:t>System show a reason chart</w:t>
            </w:r>
          </w:p>
        </w:tc>
      </w:tr>
      <w:tr w:rsidR="008A5C95" w:rsidRPr="00EE4D78" w14:paraId="195442C9"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1466BD8B" w14:textId="77777777" w:rsidR="008A5C95" w:rsidRPr="00EE4D78" w:rsidRDefault="008A5C95" w:rsidP="007D05C2">
            <w:pPr>
              <w:framePr w:wrap="around"/>
            </w:pPr>
            <w: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4822A87" w14:textId="77777777" w:rsidR="008A5C95" w:rsidRPr="00EE4D78" w:rsidRDefault="008A5C95" w:rsidP="007D05C2">
            <w:pPr>
              <w:framePr w:wrap="around"/>
            </w:pPr>
            <w:r>
              <w:t>Repairer choose the reason why he/she cancel the order.</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0A65D40" w14:textId="77777777" w:rsidR="008A5C95" w:rsidRPr="00EE4D78" w:rsidRDefault="008A5C95" w:rsidP="007D05C2">
            <w:pPr>
              <w:framePr w:wrap="around"/>
            </w:pPr>
            <w:r>
              <w:t>System cancel the order and record it into database</w:t>
            </w:r>
          </w:p>
        </w:tc>
      </w:tr>
      <w:tr w:rsidR="008A5C95" w:rsidRPr="00EE4D78" w14:paraId="29EA1F40" w14:textId="77777777" w:rsidTr="0025407D">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92C706" w14:textId="77777777" w:rsidR="008A5C95" w:rsidRPr="00EE4D78" w:rsidRDefault="008A5C95" w:rsidP="007D05C2">
            <w:pPr>
              <w:framePr w:wrap="around"/>
            </w:pPr>
            <w:r w:rsidRPr="00EE4D78">
              <w:t>Alternative Scenario: none</w:t>
            </w:r>
          </w:p>
        </w:tc>
      </w:tr>
      <w:tr w:rsidR="008A5C95" w:rsidRPr="00EE4D78" w14:paraId="28B89348" w14:textId="77777777" w:rsidTr="0025407D">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5BDAD93" w14:textId="77777777" w:rsidR="008A5C95" w:rsidRPr="00EE4D78" w:rsidRDefault="008A5C95" w:rsidP="007D05C2">
            <w:pPr>
              <w:framePr w:wrap="around"/>
            </w:pPr>
            <w:r w:rsidRPr="00EE4D78">
              <w:t>Exceptions:</w:t>
            </w:r>
          </w:p>
        </w:tc>
      </w:tr>
      <w:tr w:rsidR="008A5C95" w:rsidRPr="00EE4D78" w14:paraId="721DD56F" w14:textId="77777777" w:rsidTr="00E352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BF6F172" w14:textId="77777777" w:rsidR="008A5C95" w:rsidRPr="00EE4D78" w:rsidRDefault="008A5C95" w:rsidP="007D05C2">
            <w:pPr>
              <w:framePr w:wrap="around"/>
            </w:pPr>
            <w:r w:rsidRPr="00EE4D78">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B997668" w14:textId="77777777" w:rsidR="008A5C95" w:rsidRPr="00EE4D78" w:rsidRDefault="008A5C95" w:rsidP="007D05C2">
            <w:pPr>
              <w:framePr w:wrap="around"/>
            </w:pPr>
            <w:r w:rsidRPr="00EE4D78">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9606560" w14:textId="77777777" w:rsidR="008A5C95" w:rsidRPr="00EE4D78" w:rsidRDefault="008A5C95" w:rsidP="007D05C2">
            <w:pPr>
              <w:framePr w:wrap="around"/>
            </w:pPr>
            <w:r w:rsidRPr="00EE4D78">
              <w:t>System Response</w:t>
            </w:r>
          </w:p>
        </w:tc>
      </w:tr>
      <w:tr w:rsidR="008A5C95" w:rsidRPr="00EE4D78" w14:paraId="08C72234" w14:textId="77777777" w:rsidTr="002540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D92010D" w14:textId="77777777" w:rsidR="008A5C95" w:rsidRPr="00EE4D78" w:rsidRDefault="008A5C95" w:rsidP="007D05C2">
            <w:pPr>
              <w:framePr w:wrap="around"/>
            </w:pPr>
            <w:r w:rsidRPr="00EE4D78">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3F4821" w14:textId="77777777" w:rsidR="008A5C95" w:rsidRPr="00EE4D78" w:rsidRDefault="008A5C95"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BF164B" w14:textId="77777777" w:rsidR="008A5C95" w:rsidRPr="00EE4D78" w:rsidRDefault="008A5C95" w:rsidP="007D05C2">
            <w:pPr>
              <w:framePr w:wrap="around"/>
            </w:pPr>
            <w:r w:rsidRPr="00EE4D78">
              <w:t>System show message the "System is busy" when the internet is lost</w:t>
            </w:r>
          </w:p>
        </w:tc>
      </w:tr>
      <w:tr w:rsidR="008A5C95" w:rsidRPr="00EE4D78" w14:paraId="4041BC03" w14:textId="77777777" w:rsidTr="0025407D">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77C808" w14:textId="77777777" w:rsidR="008A5C95" w:rsidRPr="00EE4D78" w:rsidRDefault="008A5C95" w:rsidP="007D05C2">
            <w:pPr>
              <w:framePr w:wrap="around"/>
            </w:pPr>
            <w:r w:rsidRPr="00EE4D78">
              <w:t>Relationships: Cancel order</w:t>
            </w:r>
          </w:p>
        </w:tc>
      </w:tr>
      <w:tr w:rsidR="008A5C95" w:rsidRPr="00EE4D78" w14:paraId="2A0B993C" w14:textId="77777777" w:rsidTr="0025407D">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D6A884" w14:textId="77777777" w:rsidR="008A5C95" w:rsidRPr="00EE4D78" w:rsidRDefault="008A5C95" w:rsidP="007D05C2">
            <w:pPr>
              <w:framePr w:wrap="around"/>
            </w:pPr>
            <w:r w:rsidRPr="00EE4D78">
              <w:t>Business Rules:</w:t>
            </w:r>
            <w:r w:rsidRPr="00EE4D78">
              <w:br/>
              <w:t xml:space="preserve">-Repairer only </w:t>
            </w:r>
            <w:r>
              <w:t>cancel the order already been accepted.</w:t>
            </w:r>
          </w:p>
        </w:tc>
      </w:tr>
    </w:tbl>
    <w:p w14:paraId="0D239A5B" w14:textId="4FDCBC02" w:rsidR="00CD56FD" w:rsidRPr="00CD56FD" w:rsidRDefault="00CD56FD" w:rsidP="007D05C2">
      <w:pPr>
        <w:framePr w:wrap="around"/>
      </w:pPr>
    </w:p>
    <w:p w14:paraId="3AFB470D" w14:textId="54E18C3F" w:rsidR="00CD56FD" w:rsidRDefault="00CD56FD" w:rsidP="007D05C2">
      <w:pPr>
        <w:framePr w:wrap="around"/>
      </w:pPr>
    </w:p>
    <w:p w14:paraId="6BCE3483" w14:textId="01A2B24A" w:rsidR="00CD56FD" w:rsidRDefault="00CD56FD" w:rsidP="007D05C2">
      <w:pPr>
        <w:framePr w:wrap="around"/>
      </w:pPr>
    </w:p>
    <w:p w14:paraId="06A3DD78" w14:textId="0B70ED01" w:rsidR="00CD56FD" w:rsidRDefault="00CD56FD" w:rsidP="007D05C2">
      <w:pPr>
        <w:pStyle w:val="Heading2"/>
        <w:framePr w:wrap="around"/>
      </w:pPr>
      <w:r>
        <w:t xml:space="preserve"> </w:t>
      </w:r>
      <w:bookmarkStart w:id="66" w:name="_Toc66865344"/>
      <w:r>
        <w:t>Reject order</w:t>
      </w:r>
      <w:bookmarkEnd w:id="66"/>
    </w:p>
    <w:p w14:paraId="0640FE75" w14:textId="638A9B76" w:rsidR="00CD56FD" w:rsidRDefault="00CD56FD" w:rsidP="007D05C2">
      <w:pPr>
        <w:framePr w:wrap="around"/>
      </w:pPr>
      <w:r w:rsidRPr="00CD56FD">
        <w:rPr>
          <w:noProof/>
        </w:rPr>
        <w:drawing>
          <wp:anchor distT="0" distB="0" distL="114300" distR="114300" simplePos="0" relativeHeight="251694080" behindDoc="1" locked="0" layoutInCell="1" allowOverlap="1" wp14:anchorId="7ED80C14" wp14:editId="5F41753D">
            <wp:simplePos x="0" y="0"/>
            <wp:positionH relativeFrom="margin">
              <wp:align>center</wp:align>
            </wp:positionH>
            <wp:positionV relativeFrom="paragraph">
              <wp:posOffset>112395</wp:posOffset>
            </wp:positionV>
            <wp:extent cx="3771900" cy="2034540"/>
            <wp:effectExtent l="0" t="0" r="0" b="3810"/>
            <wp:wrapTight wrapText="bothSides">
              <wp:wrapPolygon edited="0">
                <wp:start x="0" y="0"/>
                <wp:lineTo x="0" y="21438"/>
                <wp:lineTo x="21491" y="21438"/>
                <wp:lineTo x="2149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771900" cy="2034540"/>
                    </a:xfrm>
                    <a:prstGeom prst="rect">
                      <a:avLst/>
                    </a:prstGeom>
                  </pic:spPr>
                </pic:pic>
              </a:graphicData>
            </a:graphic>
            <wp14:sizeRelV relativeFrom="margin">
              <wp14:pctHeight>0</wp14:pctHeight>
            </wp14:sizeRelV>
          </wp:anchor>
        </w:drawing>
      </w:r>
    </w:p>
    <w:p w14:paraId="58270FBC" w14:textId="1FCBBFC1" w:rsidR="00CD56FD" w:rsidRDefault="00CD56FD" w:rsidP="007D05C2">
      <w:pPr>
        <w:framePr w:wrap="around"/>
      </w:pPr>
    </w:p>
    <w:p w14:paraId="66881445" w14:textId="710FB80E" w:rsidR="00CD56FD" w:rsidRDefault="00CD56FD" w:rsidP="007D05C2">
      <w:pPr>
        <w:framePr w:wrap="around"/>
      </w:pPr>
    </w:p>
    <w:p w14:paraId="0314ECB9" w14:textId="54CA1D98" w:rsidR="00CD56FD" w:rsidRDefault="00CD56FD" w:rsidP="007D05C2">
      <w:pPr>
        <w:framePr w:wrap="around"/>
      </w:pPr>
    </w:p>
    <w:p w14:paraId="68DE2663" w14:textId="2D739076" w:rsidR="00CD56FD" w:rsidRDefault="00CD56FD" w:rsidP="007D05C2">
      <w:pPr>
        <w:framePr w:wrap="around"/>
      </w:pPr>
    </w:p>
    <w:p w14:paraId="4579D94E" w14:textId="6E926863" w:rsidR="00CD56FD" w:rsidRDefault="00CD56FD" w:rsidP="007D05C2">
      <w:pPr>
        <w:framePr w:wrap="around"/>
      </w:pPr>
    </w:p>
    <w:p w14:paraId="01BBA31E" w14:textId="166D60D6" w:rsidR="00CD56FD" w:rsidRDefault="00CD56FD" w:rsidP="007D05C2">
      <w:pPr>
        <w:framePr w:wrap="around"/>
      </w:pPr>
    </w:p>
    <w:p w14:paraId="7D28A84A" w14:textId="1BCD18B8" w:rsidR="00CD56FD" w:rsidRDefault="00CD56FD" w:rsidP="007D05C2">
      <w:pPr>
        <w:framePr w:wrap="around"/>
      </w:pPr>
    </w:p>
    <w:p w14:paraId="263A0BCF" w14:textId="1BE3CA2F" w:rsidR="00CD56FD" w:rsidRDefault="00CD56FD" w:rsidP="007D05C2">
      <w:pPr>
        <w:framePr w:wrap="around"/>
      </w:pPr>
    </w:p>
    <w:p w14:paraId="0CD03994" w14:textId="2B3DA7B4" w:rsidR="00CD56FD" w:rsidRDefault="00CD56FD" w:rsidP="007D05C2">
      <w:pPr>
        <w:framePr w:wrap="around"/>
      </w:pPr>
    </w:p>
    <w:p w14:paraId="77575C0F" w14:textId="6D73AA13" w:rsidR="00CD56FD" w:rsidRDefault="00CD56FD" w:rsidP="007D05C2">
      <w:pPr>
        <w:framePr w:wrap="around"/>
      </w:pPr>
    </w:p>
    <w:p w14:paraId="09509A36" w14:textId="7438AE1B" w:rsidR="00CD56FD" w:rsidRDefault="00CD56FD" w:rsidP="007D05C2">
      <w:pPr>
        <w:framePr w:wrap="around"/>
      </w:pPr>
    </w:p>
    <w:p w14:paraId="3D7C2D42" w14:textId="5FE102BC" w:rsidR="00CD56FD" w:rsidRDefault="00CD56FD" w:rsidP="007D05C2">
      <w:pPr>
        <w:framePr w:wrap="around"/>
      </w:pPr>
    </w:p>
    <w:p w14:paraId="5632C442" w14:textId="749FE945" w:rsidR="00CD56FD" w:rsidRDefault="00CD56FD" w:rsidP="007D05C2">
      <w:pPr>
        <w:framePr w:wrap="around"/>
      </w:pPr>
    </w:p>
    <w:p w14:paraId="35C4FF57" w14:textId="77777777" w:rsidR="00CD56FD" w:rsidRPr="00CD56FD" w:rsidRDefault="00CD56FD" w:rsidP="007D05C2">
      <w:pPr>
        <w:framePr w:wrap="around"/>
      </w:pPr>
    </w:p>
    <w:tbl>
      <w:tblPr>
        <w:tblW w:w="0" w:type="dxa"/>
        <w:shd w:val="clear" w:color="auto" w:fill="FFFFFF" w:themeFill="background1"/>
        <w:tblCellMar>
          <w:left w:w="0" w:type="dxa"/>
          <w:right w:w="0" w:type="dxa"/>
        </w:tblCellMar>
        <w:tblLook w:val="04A0" w:firstRow="1" w:lastRow="0" w:firstColumn="1" w:lastColumn="0" w:noHBand="0" w:noVBand="1"/>
      </w:tblPr>
      <w:tblGrid>
        <w:gridCol w:w="1315"/>
        <w:gridCol w:w="3178"/>
        <w:gridCol w:w="2793"/>
        <w:gridCol w:w="1698"/>
      </w:tblGrid>
      <w:tr w:rsidR="00CD56FD" w:rsidRPr="00CD56FD" w14:paraId="75A3A1E6" w14:textId="77777777" w:rsidTr="00165A16">
        <w:trPr>
          <w:trHeight w:val="31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1A081E3" w14:textId="7B819389" w:rsidR="00CD56FD" w:rsidRPr="00CD56FD" w:rsidRDefault="00CD56FD" w:rsidP="007D05C2">
            <w:pPr>
              <w:framePr w:wrap="around"/>
            </w:pPr>
            <w:r w:rsidRPr="00CD56FD">
              <w:t>USE-UC0</w:t>
            </w:r>
            <w:r>
              <w:t>29</w:t>
            </w:r>
          </w:p>
        </w:tc>
      </w:tr>
      <w:tr w:rsidR="00CD56FD" w:rsidRPr="00CD56FD" w14:paraId="44635B23"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186FCDA" w14:textId="77777777" w:rsidR="00CD56FD" w:rsidRPr="00CD56FD" w:rsidRDefault="00CD56FD" w:rsidP="007D05C2">
            <w:pPr>
              <w:framePr w:wrap="around"/>
            </w:pPr>
            <w:r w:rsidRPr="00CD56FD">
              <w:t>Use Case 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29EFA41" w14:textId="63E6CD09" w:rsidR="00CD56FD" w:rsidRPr="00CD56FD" w:rsidRDefault="00CD56FD" w:rsidP="007D05C2">
            <w:pPr>
              <w:framePr w:wrap="around"/>
            </w:pPr>
            <w:r w:rsidRPr="00CD56FD">
              <w:t>UC0</w:t>
            </w:r>
            <w:r>
              <w:t>29</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7F37F42" w14:textId="77777777" w:rsidR="00CD56FD" w:rsidRPr="00CD56FD" w:rsidRDefault="00CD56FD" w:rsidP="007D05C2">
            <w:pPr>
              <w:framePr w:wrap="around"/>
            </w:pPr>
            <w:r w:rsidRPr="00CD56FD">
              <w:t>Use Case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365D32F" w14:textId="77777777" w:rsidR="00CD56FD" w:rsidRPr="00CD56FD" w:rsidRDefault="00CD56FD" w:rsidP="007D05C2">
            <w:pPr>
              <w:framePr w:wrap="around"/>
            </w:pPr>
            <w:r w:rsidRPr="00CD56FD">
              <w:t>1.0</w:t>
            </w:r>
          </w:p>
        </w:tc>
      </w:tr>
      <w:tr w:rsidR="00CD56FD" w:rsidRPr="00CD56FD" w14:paraId="583BD32B"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2AC15DF" w14:textId="77777777" w:rsidR="00CD56FD" w:rsidRPr="00CD56FD" w:rsidRDefault="00CD56FD" w:rsidP="007D05C2">
            <w:pPr>
              <w:framePr w:wrap="around"/>
            </w:pPr>
            <w:r w:rsidRPr="00CD56FD">
              <w:lastRenderedPageBreak/>
              <w:t>Use Case Name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CFE2C8" w14:textId="77777777" w:rsidR="00CD56FD" w:rsidRPr="00CD56FD" w:rsidRDefault="00CD56FD" w:rsidP="007D05C2">
            <w:pPr>
              <w:framePr w:wrap="around"/>
            </w:pPr>
            <w:r w:rsidRPr="00CD56FD">
              <w:t>Reject order</w:t>
            </w:r>
          </w:p>
        </w:tc>
      </w:tr>
      <w:tr w:rsidR="00CD56FD" w:rsidRPr="00CD56FD" w14:paraId="66072D8B"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A210186" w14:textId="77777777" w:rsidR="00CD56FD" w:rsidRPr="00CD56FD" w:rsidRDefault="00CD56FD" w:rsidP="007D05C2">
            <w:pPr>
              <w:framePr w:wrap="around"/>
            </w:pPr>
            <w:r w:rsidRPr="00CD56FD">
              <w:t>Author</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F44308C" w14:textId="77777777" w:rsidR="00CD56FD" w:rsidRPr="00CD56FD" w:rsidRDefault="00CD56FD" w:rsidP="007D05C2">
            <w:pPr>
              <w:framePr w:wrap="around"/>
            </w:pPr>
            <w:proofErr w:type="spellStart"/>
            <w:r w:rsidRPr="00CD56FD">
              <w:t>LongNLT</w:t>
            </w:r>
            <w:proofErr w:type="spellEnd"/>
          </w:p>
        </w:tc>
      </w:tr>
      <w:tr w:rsidR="00CD56FD" w:rsidRPr="00CD56FD" w14:paraId="69C8207F"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C6B20A9" w14:textId="77777777" w:rsidR="00CD56FD" w:rsidRPr="00CD56FD" w:rsidRDefault="00CD56FD" w:rsidP="007D05C2">
            <w:pPr>
              <w:framePr w:wrap="around"/>
            </w:pPr>
            <w:r w:rsidRPr="00CD56FD">
              <w:t>Date</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4D0D433" w14:textId="77777777" w:rsidR="00CD56FD" w:rsidRPr="00CD56FD" w:rsidRDefault="00CD56FD" w:rsidP="007D05C2">
            <w:pPr>
              <w:framePr w:wrap="around"/>
            </w:pPr>
            <w:r w:rsidRPr="00CD56FD">
              <w:t>03/04/2021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A699C72" w14:textId="77777777" w:rsidR="00CD56FD" w:rsidRPr="00CD56FD" w:rsidRDefault="00CD56FD" w:rsidP="007D05C2">
            <w:pPr>
              <w:framePr w:wrap="around"/>
            </w:pPr>
            <w:r w:rsidRPr="00CD56FD">
              <w:t>Priority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0A374E5" w14:textId="77777777" w:rsidR="00CD56FD" w:rsidRPr="00CD56FD" w:rsidRDefault="00CD56FD" w:rsidP="007D05C2">
            <w:pPr>
              <w:framePr w:wrap="around"/>
            </w:pPr>
            <w:r w:rsidRPr="00CD56FD">
              <w:t>Medium</w:t>
            </w:r>
          </w:p>
        </w:tc>
      </w:tr>
      <w:tr w:rsidR="00CD56FD" w:rsidRPr="00CD56FD" w14:paraId="649CA40D"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D93A7E4" w14:textId="2154C62D" w:rsidR="00CD56FD" w:rsidRPr="00CD56FD" w:rsidRDefault="00CD56FD" w:rsidP="007D05C2">
            <w:pPr>
              <w:framePr w:wrap="around"/>
            </w:pPr>
            <w:r w:rsidRPr="00CD56FD">
              <w:t>Actor:</w:t>
            </w:r>
            <w:r w:rsidRPr="00CD56FD">
              <w:br/>
              <w:t>- Repairer</w:t>
            </w:r>
            <w:r w:rsidRPr="00CD56FD">
              <w:br/>
              <w:t>Summary:</w:t>
            </w:r>
            <w:r w:rsidRPr="00CD56FD">
              <w:br/>
              <w:t>- This use case is for repairer who want to reject customer's order</w:t>
            </w:r>
            <w:r w:rsidRPr="00CD56FD">
              <w:br/>
              <w:t>Goal:</w:t>
            </w:r>
            <w:r w:rsidRPr="00CD56FD">
              <w:br/>
              <w:t>- Repairer reject an order</w:t>
            </w:r>
            <w:r w:rsidRPr="00CD56FD">
              <w:br/>
              <w:t>Triggers:</w:t>
            </w:r>
            <w:r w:rsidRPr="00CD56FD">
              <w:br/>
              <w:t>- Repairer click reject</w:t>
            </w:r>
            <w:r w:rsidRPr="00CD56FD">
              <w:br/>
              <w:t>Precondition:</w:t>
            </w:r>
            <w:r w:rsidRPr="00CD56FD">
              <w:br/>
              <w:t>- User must be a Repairer</w:t>
            </w:r>
            <w:r w:rsidRPr="00CD56FD">
              <w:br/>
              <w:t>Post Conditions:</w:t>
            </w:r>
            <w:r w:rsidRPr="00CD56FD">
              <w:br/>
              <w:t>- Success: Reject and delete the out-going order</w:t>
            </w:r>
            <w:r w:rsidRPr="00CD56FD">
              <w:br/>
              <w:t>Main Success Scenario:</w:t>
            </w:r>
          </w:p>
        </w:tc>
      </w:tr>
      <w:tr w:rsidR="00CD56FD" w:rsidRPr="00CD56FD" w14:paraId="1E6B201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84E78D6" w14:textId="77777777" w:rsidR="00CD56FD" w:rsidRPr="00CD56FD" w:rsidRDefault="00CD56FD" w:rsidP="007D05C2">
            <w:pPr>
              <w:framePr w:wrap="around"/>
            </w:pPr>
            <w:r w:rsidRPr="00CD56FD">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57E9C16" w14:textId="77777777" w:rsidR="00CD56FD" w:rsidRPr="00CD56FD" w:rsidRDefault="00CD56FD" w:rsidP="007D05C2">
            <w:pPr>
              <w:framePr w:wrap="around"/>
            </w:pPr>
            <w:r w:rsidRPr="00CD56FD">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536B284" w14:textId="77777777" w:rsidR="00CD56FD" w:rsidRPr="00CD56FD" w:rsidRDefault="00CD56FD" w:rsidP="007D05C2">
            <w:pPr>
              <w:framePr w:wrap="around"/>
            </w:pPr>
            <w:r w:rsidRPr="00CD56FD">
              <w:t>System Response</w:t>
            </w:r>
          </w:p>
        </w:tc>
      </w:tr>
      <w:tr w:rsidR="00CD56FD" w:rsidRPr="00CD56FD" w14:paraId="7001644D"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EBBA7D1" w14:textId="77777777" w:rsidR="00CD56FD" w:rsidRPr="00CD56FD" w:rsidRDefault="00CD56FD" w:rsidP="007D05C2">
            <w:pPr>
              <w:framePr w:wrap="around"/>
            </w:pPr>
            <w:r w:rsidRPr="00CD56FD">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021C801" w14:textId="77777777" w:rsidR="00CD56FD" w:rsidRPr="00CD56FD" w:rsidRDefault="00CD56FD" w:rsidP="007D05C2">
            <w:pPr>
              <w:framePr w:wrap="around"/>
            </w:pPr>
            <w:r w:rsidRPr="00CD56FD">
              <w:t>Repairer view the list of on-going order</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B02A85A" w14:textId="77777777" w:rsidR="00CD56FD" w:rsidRPr="00CD56FD" w:rsidRDefault="00CD56FD" w:rsidP="007D05C2">
            <w:pPr>
              <w:framePr w:wrap="around"/>
            </w:pPr>
            <w:r w:rsidRPr="00CD56FD">
              <w:t>Display list of on-going order</w:t>
            </w:r>
          </w:p>
        </w:tc>
      </w:tr>
      <w:tr w:rsidR="00CD56FD" w:rsidRPr="00CD56FD" w14:paraId="78C2D859"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071D57D" w14:textId="77777777" w:rsidR="00CD56FD" w:rsidRPr="00CD56FD" w:rsidRDefault="00CD56FD" w:rsidP="007D05C2">
            <w:pPr>
              <w:framePr w:wrap="around"/>
            </w:pPr>
            <w:r w:rsidRPr="00CD56FD">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A17C519" w14:textId="77777777" w:rsidR="00CD56FD" w:rsidRPr="00CD56FD" w:rsidRDefault="00CD56FD" w:rsidP="007D05C2">
            <w:pPr>
              <w:framePr w:wrap="around"/>
            </w:pPr>
            <w:r w:rsidRPr="00CD56FD">
              <w:t>Repairer Click the Reject button next to an order</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CF11BC2" w14:textId="77777777" w:rsidR="00CD56FD" w:rsidRPr="00CD56FD" w:rsidRDefault="00CD56FD" w:rsidP="007D05C2">
            <w:pPr>
              <w:framePr w:wrap="around"/>
            </w:pPr>
            <w:r w:rsidRPr="00CD56FD">
              <w:t>Show a list of reasons why he/she reject the order</w:t>
            </w:r>
          </w:p>
        </w:tc>
      </w:tr>
      <w:tr w:rsidR="00CD56FD" w:rsidRPr="00CD56FD" w14:paraId="76FBB481"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5F2C218" w14:textId="77777777" w:rsidR="00CD56FD" w:rsidRPr="00CD56FD" w:rsidRDefault="00CD56FD" w:rsidP="007D05C2">
            <w:pPr>
              <w:framePr w:wrap="around"/>
            </w:pPr>
            <w:r w:rsidRPr="00CD56FD">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D0D04FC" w14:textId="77777777" w:rsidR="00CD56FD" w:rsidRPr="00CD56FD" w:rsidRDefault="00CD56FD" w:rsidP="007D05C2">
            <w:pPr>
              <w:framePr w:wrap="around"/>
            </w:pPr>
            <w:r w:rsidRPr="00CD56FD">
              <w:t>Repairer choose the reason to reject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7851175" w14:textId="77777777" w:rsidR="00CD56FD" w:rsidRPr="00CD56FD" w:rsidRDefault="00CD56FD" w:rsidP="007D05C2">
            <w:pPr>
              <w:framePr w:wrap="around"/>
            </w:pPr>
            <w:r w:rsidRPr="00CD56FD">
              <w:t>Select reason</w:t>
            </w:r>
          </w:p>
        </w:tc>
      </w:tr>
      <w:tr w:rsidR="00CD56FD" w:rsidRPr="00CD56FD" w14:paraId="058ED859"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148B47F" w14:textId="77777777" w:rsidR="00CD56FD" w:rsidRPr="00CD56FD" w:rsidRDefault="00CD56FD" w:rsidP="007D05C2">
            <w:pPr>
              <w:framePr w:wrap="around"/>
            </w:pPr>
            <w:r w:rsidRPr="00CD56FD">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D413AE3" w14:textId="77777777" w:rsidR="00CD56FD" w:rsidRPr="00CD56FD" w:rsidRDefault="00CD56FD" w:rsidP="007D05C2">
            <w:pPr>
              <w:framePr w:wrap="around"/>
            </w:pPr>
            <w:r w:rsidRPr="00CD56FD">
              <w:t>Repair click confirm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7CECA2" w14:textId="77777777" w:rsidR="00CD56FD" w:rsidRPr="00CD56FD" w:rsidRDefault="00CD56FD" w:rsidP="007D05C2">
            <w:pPr>
              <w:framePr w:wrap="around"/>
            </w:pPr>
            <w:r w:rsidRPr="00CD56FD">
              <w:t>System will show repair service</w:t>
            </w:r>
            <w:r w:rsidRPr="00CD56FD">
              <w:br/>
              <w:t>[Alternative Scenario 1]</w:t>
            </w:r>
            <w:r w:rsidRPr="00CD56FD">
              <w:br/>
              <w:t>[Exception 1]</w:t>
            </w:r>
          </w:p>
        </w:tc>
      </w:tr>
      <w:tr w:rsidR="00CD56FD" w:rsidRPr="00CD56FD" w14:paraId="4D098330"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40E8B79" w14:textId="77777777" w:rsidR="00CD56FD" w:rsidRPr="00CD56FD" w:rsidRDefault="00CD56FD" w:rsidP="007D05C2">
            <w:pPr>
              <w:framePr w:wrap="around"/>
            </w:pPr>
            <w:r w:rsidRPr="00CD56FD">
              <w:t>Alternative Scenario:</w:t>
            </w:r>
          </w:p>
        </w:tc>
      </w:tr>
      <w:tr w:rsidR="00CD56FD" w:rsidRPr="00CD56FD" w14:paraId="1B57E81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0FAA74D" w14:textId="77777777" w:rsidR="00CD56FD" w:rsidRPr="00CD56FD" w:rsidRDefault="00CD56FD" w:rsidP="007D05C2">
            <w:pPr>
              <w:framePr w:wrap="around"/>
            </w:pPr>
            <w:r w:rsidRPr="00CD56FD">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2AF0E6CD" w14:textId="77777777" w:rsidR="00CD56FD" w:rsidRPr="00CD56FD" w:rsidRDefault="00CD56FD" w:rsidP="007D05C2">
            <w:pPr>
              <w:framePr w:wrap="around"/>
            </w:pPr>
            <w:r w:rsidRPr="00CD56FD">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6D3184B" w14:textId="77777777" w:rsidR="00CD56FD" w:rsidRPr="00CD56FD" w:rsidRDefault="00CD56FD" w:rsidP="007D05C2">
            <w:pPr>
              <w:framePr w:wrap="around"/>
            </w:pPr>
            <w:r w:rsidRPr="00CD56FD">
              <w:t>System Response</w:t>
            </w:r>
          </w:p>
        </w:tc>
      </w:tr>
      <w:tr w:rsidR="00CD56FD" w:rsidRPr="00CD56FD" w14:paraId="2C914386"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166EF5A6" w14:textId="77777777" w:rsidR="00CD56FD" w:rsidRPr="00CD56FD" w:rsidRDefault="00CD56FD" w:rsidP="007D05C2">
            <w:pPr>
              <w:framePr w:wrap="around"/>
            </w:pPr>
            <w:r w:rsidRPr="00CD56FD">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9D2A57D" w14:textId="77777777" w:rsidR="00CD56FD" w:rsidRPr="00CD56FD" w:rsidRDefault="00CD56FD"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123917D" w14:textId="77777777" w:rsidR="00CD56FD" w:rsidRPr="00CD56FD" w:rsidRDefault="00CD56FD" w:rsidP="007D05C2">
            <w:pPr>
              <w:framePr w:wrap="around"/>
            </w:pPr>
          </w:p>
        </w:tc>
      </w:tr>
      <w:tr w:rsidR="00CD56FD" w:rsidRPr="00CD56FD" w14:paraId="1237D945"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BD840B9" w14:textId="77777777" w:rsidR="00CD56FD" w:rsidRPr="00CD56FD" w:rsidRDefault="00CD56FD" w:rsidP="007D05C2">
            <w:pPr>
              <w:framePr w:wrap="around"/>
            </w:pPr>
            <w:r w:rsidRPr="00CD56FD">
              <w:t>Exceptions:</w:t>
            </w:r>
          </w:p>
        </w:tc>
      </w:tr>
      <w:tr w:rsidR="00CD56FD" w:rsidRPr="00CD56FD" w14:paraId="23774320"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0396DA4D" w14:textId="77777777" w:rsidR="00CD56FD" w:rsidRPr="00CD56FD" w:rsidRDefault="00CD56FD" w:rsidP="007D05C2">
            <w:pPr>
              <w:framePr w:wrap="around"/>
            </w:pPr>
            <w:r w:rsidRPr="00CD56FD">
              <w:t>Step</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4D417238" w14:textId="77777777" w:rsidR="00CD56FD" w:rsidRPr="00CD56FD" w:rsidRDefault="00CD56FD" w:rsidP="007D05C2">
            <w:pPr>
              <w:framePr w:wrap="around"/>
            </w:pPr>
            <w:r w:rsidRPr="00CD56FD">
              <w:t>Actor Action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2C7BBAA" w14:textId="77777777" w:rsidR="00CD56FD" w:rsidRPr="00CD56FD" w:rsidRDefault="00CD56FD" w:rsidP="007D05C2">
            <w:pPr>
              <w:framePr w:wrap="around"/>
            </w:pPr>
            <w:r w:rsidRPr="00CD56FD">
              <w:t>System Response</w:t>
            </w:r>
          </w:p>
        </w:tc>
      </w:tr>
      <w:tr w:rsidR="00CD56FD" w:rsidRPr="00CD56FD" w14:paraId="36832044"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3156D85A" w14:textId="77777777" w:rsidR="00CD56FD" w:rsidRPr="00CD56FD" w:rsidRDefault="00CD56FD" w:rsidP="007D05C2">
            <w:pPr>
              <w:framePr w:wrap="around"/>
            </w:pPr>
            <w:r w:rsidRPr="00CD56FD">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BB6B13C" w14:textId="77777777" w:rsidR="00CD56FD" w:rsidRPr="00CD56FD" w:rsidRDefault="00CD56FD"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ABA4202" w14:textId="77777777" w:rsidR="00CD56FD" w:rsidRPr="00CD56FD" w:rsidRDefault="00CD56FD" w:rsidP="007D05C2">
            <w:pPr>
              <w:framePr w:wrap="around"/>
            </w:pPr>
            <w:r w:rsidRPr="00CD56FD">
              <w:t>System show message the "System is busy" when the internet is lost</w:t>
            </w:r>
          </w:p>
        </w:tc>
      </w:tr>
      <w:tr w:rsidR="00CD56FD" w:rsidRPr="00CD56FD" w14:paraId="3B98DE9A" w14:textId="77777777" w:rsidTr="00165A1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F79ACDD" w14:textId="77777777" w:rsidR="00CD56FD" w:rsidRPr="00CD56FD" w:rsidRDefault="00CD56FD" w:rsidP="007D05C2">
            <w:pPr>
              <w:framePr w:wrap="around"/>
            </w:pPr>
            <w:r w:rsidRPr="00CD56FD">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59E98428" w14:textId="77777777" w:rsidR="00CD56FD" w:rsidRPr="00CD56FD" w:rsidRDefault="00CD56FD" w:rsidP="007D05C2">
            <w:pPr>
              <w:framePr w:wrap="around"/>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6E7FE59E" w14:textId="77777777" w:rsidR="00CD56FD" w:rsidRPr="00CD56FD" w:rsidRDefault="00CD56FD" w:rsidP="007D05C2">
            <w:pPr>
              <w:framePr w:wrap="around"/>
            </w:pPr>
            <w:r w:rsidRPr="00CD56FD">
              <w:t>System show message the "Not found"</w:t>
            </w:r>
          </w:p>
        </w:tc>
      </w:tr>
      <w:tr w:rsidR="00CD56FD" w:rsidRPr="00CD56FD" w14:paraId="141BE5A9" w14:textId="77777777" w:rsidTr="00165A16">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hideMark/>
          </w:tcPr>
          <w:p w14:paraId="72A08BB0" w14:textId="77777777" w:rsidR="00CD56FD" w:rsidRPr="00CD56FD" w:rsidRDefault="00CD56FD" w:rsidP="007D05C2">
            <w:pPr>
              <w:framePr w:wrap="around"/>
            </w:pPr>
            <w:r w:rsidRPr="00CD56FD">
              <w:t>Relationships: N/A</w:t>
            </w:r>
            <w:r w:rsidRPr="00CD56FD">
              <w:br/>
              <w:t>Business Rules:</w:t>
            </w:r>
            <w:r w:rsidRPr="00CD56FD">
              <w:br/>
              <w:t>- This function is only for Repairer.</w:t>
            </w:r>
            <w:r w:rsidRPr="00CD56FD">
              <w:br/>
              <w:t>- User must be login to app before use this function.</w:t>
            </w:r>
            <w:r w:rsidRPr="00CD56FD">
              <w:br/>
              <w:t>- Search request will be sent to the system.</w:t>
            </w:r>
          </w:p>
        </w:tc>
      </w:tr>
    </w:tbl>
    <w:p w14:paraId="54A00A92" w14:textId="636805FC" w:rsidR="00CD56FD" w:rsidRPr="00CD56FD" w:rsidRDefault="00CD56FD" w:rsidP="007D05C2">
      <w:pPr>
        <w:framePr w:wrap="around"/>
      </w:pPr>
    </w:p>
    <w:p w14:paraId="407AAE63" w14:textId="76C604A2" w:rsidR="0051524F" w:rsidRDefault="0051524F" w:rsidP="007D05C2">
      <w:pPr>
        <w:pStyle w:val="Heading1"/>
        <w:framePr w:wrap="around"/>
      </w:pPr>
      <w:bookmarkStart w:id="67" w:name="_Toc66865345"/>
      <w:r>
        <w:lastRenderedPageBreak/>
        <w:t>NON-FUNCTIONAL Requirements</w:t>
      </w:r>
      <w:bookmarkEnd w:id="67"/>
      <w:r>
        <w:t xml:space="preserve"> </w:t>
      </w:r>
    </w:p>
    <w:p w14:paraId="383563C9" w14:textId="4DABD808" w:rsidR="00582638" w:rsidRPr="00582638" w:rsidRDefault="0050513B" w:rsidP="007D05C2">
      <w:pPr>
        <w:pStyle w:val="Heading2"/>
        <w:framePr w:wrap="around"/>
      </w:pPr>
      <w:bookmarkStart w:id="68" w:name="_Toc521150205"/>
      <w:bookmarkStart w:id="69" w:name="_Toc66865346"/>
      <w:r>
        <w:t>Usability</w:t>
      </w:r>
      <w:bookmarkEnd w:id="68"/>
      <w:bookmarkEnd w:id="69"/>
      <w:r>
        <w:t xml:space="preserve"> </w:t>
      </w:r>
    </w:p>
    <w:p w14:paraId="6E8403F1" w14:textId="7BA6F474" w:rsidR="008E66EE" w:rsidRDefault="00582638" w:rsidP="007D05C2">
      <w:pPr>
        <w:framePr w:wrap="around"/>
      </w:pPr>
      <w:r>
        <w:t>Repairer, Admin</w:t>
      </w:r>
      <w:r w:rsidR="008E66EE" w:rsidRPr="008E66EE">
        <w:t xml:space="preserve"> should need less than </w:t>
      </w:r>
      <w:r w:rsidR="008C18E6">
        <w:t>one</w:t>
      </w:r>
      <w:r w:rsidR="008E66EE" w:rsidRPr="008E66EE">
        <w:t xml:space="preserve"> </w:t>
      </w:r>
      <w:r>
        <w:t>day</w:t>
      </w:r>
      <w:r w:rsidR="008E66EE" w:rsidRPr="008E66EE">
        <w:t xml:space="preserve"> of training to be</w:t>
      </w:r>
      <w:r w:rsidR="008E66EE" w:rsidRPr="008E66EE">
        <w:br/>
        <w:t>productive with the system.</w:t>
      </w:r>
    </w:p>
    <w:p w14:paraId="02C9D3CD" w14:textId="18E960E5" w:rsidR="0050513B" w:rsidRDefault="0050513B" w:rsidP="007D05C2">
      <w:pPr>
        <w:pStyle w:val="Heading2"/>
        <w:framePr w:wrap="around"/>
      </w:pPr>
      <w:bookmarkStart w:id="70" w:name="_Toc521150206"/>
      <w:bookmarkStart w:id="71" w:name="_Toc66865347"/>
      <w:r>
        <w:t>Reliability</w:t>
      </w:r>
      <w:bookmarkEnd w:id="70"/>
      <w:bookmarkEnd w:id="71"/>
      <w:r>
        <w:t xml:space="preserve"> </w:t>
      </w:r>
    </w:p>
    <w:p w14:paraId="6FA85E7F" w14:textId="5C9AC37B" w:rsidR="00152A44" w:rsidRPr="00152A44" w:rsidRDefault="00152A44" w:rsidP="007D05C2">
      <w:pPr>
        <w:framePr w:wrap="around"/>
      </w:pPr>
      <w:r w:rsidRPr="00152A44">
        <w:rPr>
          <w:lang w:val="en"/>
        </w:rPr>
        <w:t xml:space="preserve">A reliable application is one that meets the needs and expectations of everyone it serves. While those needs and expectations will vary from case to case, reliability is characterized by the ability of an app to: </w:t>
      </w:r>
      <w:r w:rsidR="00391258">
        <w:rPr>
          <w:lang w:val="en"/>
        </w:rPr>
        <w:t>b</w:t>
      </w:r>
      <w:r w:rsidRPr="00152A44">
        <w:rPr>
          <w:lang w:val="en"/>
        </w:rPr>
        <w:t>e accessible when needed</w:t>
      </w:r>
      <w:r w:rsidR="00391258">
        <w:rPr>
          <w:lang w:val="en"/>
        </w:rPr>
        <w:t xml:space="preserve"> and</w:t>
      </w:r>
      <w:r w:rsidRPr="00152A44">
        <w:rPr>
          <w:lang w:val="en"/>
        </w:rPr>
        <w:t xml:space="preserve"> </w:t>
      </w:r>
      <w:r w:rsidR="00391258">
        <w:rPr>
          <w:lang w:val="en"/>
        </w:rPr>
        <w:t>r</w:t>
      </w:r>
      <w:r w:rsidRPr="00152A44">
        <w:rPr>
          <w:lang w:val="en"/>
        </w:rPr>
        <w:t>espond within the time frame needed. Our app guarantees all of that.</w:t>
      </w:r>
    </w:p>
    <w:p w14:paraId="4C36ED0F" w14:textId="77777777" w:rsidR="008C18E6" w:rsidRPr="008C18E6" w:rsidRDefault="008C18E6" w:rsidP="007D05C2">
      <w:pPr>
        <w:framePr w:wrap="around"/>
      </w:pPr>
    </w:p>
    <w:p w14:paraId="6ABA0CDA" w14:textId="2E58EABA" w:rsidR="0050513B" w:rsidRDefault="0050513B" w:rsidP="007D05C2">
      <w:pPr>
        <w:pStyle w:val="Heading2"/>
        <w:framePr w:wrap="around"/>
      </w:pPr>
      <w:bookmarkStart w:id="72" w:name="_Toc521150207"/>
      <w:bookmarkStart w:id="73" w:name="_Toc66865348"/>
      <w:r>
        <w:t>Performance</w:t>
      </w:r>
      <w:bookmarkEnd w:id="72"/>
      <w:bookmarkEnd w:id="73"/>
    </w:p>
    <w:p w14:paraId="2431AE73" w14:textId="7E812C3C" w:rsidR="00394866" w:rsidRPr="0025568E" w:rsidRDefault="00394866" w:rsidP="007D05C2">
      <w:pPr>
        <w:framePr w:wrap="around"/>
        <w:rPr>
          <w:lang w:val="en"/>
        </w:rPr>
      </w:pPr>
      <w:r w:rsidRPr="0025568E">
        <w:rPr>
          <w:lang w:val="en"/>
        </w:rPr>
        <w:t>The application’s load time should not be more than one second for users.</w:t>
      </w:r>
    </w:p>
    <w:p w14:paraId="22AAB234" w14:textId="33D77466" w:rsidR="0050513B" w:rsidRDefault="0050513B" w:rsidP="007D05C2">
      <w:pPr>
        <w:pStyle w:val="Heading2"/>
        <w:framePr w:wrap="around"/>
      </w:pPr>
      <w:bookmarkStart w:id="74" w:name="_Toc521150208"/>
      <w:bookmarkStart w:id="75" w:name="_Toc66865349"/>
      <w:r>
        <w:t>Supportability</w:t>
      </w:r>
      <w:bookmarkEnd w:id="74"/>
      <w:bookmarkEnd w:id="75"/>
    </w:p>
    <w:p w14:paraId="6B99483D" w14:textId="0C95DB8A" w:rsidR="003545B1" w:rsidRPr="003545B1" w:rsidRDefault="003545B1" w:rsidP="007D05C2">
      <w:pPr>
        <w:framePr w:wrap="around"/>
      </w:pPr>
      <w:r w:rsidRPr="003545B1">
        <w:t xml:space="preserve">The </w:t>
      </w:r>
      <w:r>
        <w:t>application is design that it can</w:t>
      </w:r>
      <w:r w:rsidRPr="003545B1">
        <w:t xml:space="preserve"> be maintainable and extensible.</w:t>
      </w:r>
    </w:p>
    <w:p w14:paraId="1ECFA471" w14:textId="577BF1DB" w:rsidR="0050513B" w:rsidRDefault="0050513B" w:rsidP="007D05C2">
      <w:pPr>
        <w:pStyle w:val="Heading2"/>
        <w:framePr w:wrap="around"/>
      </w:pPr>
      <w:bookmarkStart w:id="76" w:name="_Toc521150209"/>
      <w:bookmarkStart w:id="77" w:name="_Toc66865350"/>
      <w:r>
        <w:t>Design Constraints</w:t>
      </w:r>
      <w:bookmarkEnd w:id="76"/>
      <w:bookmarkEnd w:id="77"/>
    </w:p>
    <w:p w14:paraId="24BA6602" w14:textId="77777777" w:rsidR="0025568E" w:rsidRDefault="0025568E" w:rsidP="007D05C2">
      <w:pPr>
        <w:framePr w:wrap="around"/>
      </w:pPr>
      <w:r>
        <w:t>The</w:t>
      </w:r>
      <w:r w:rsidRPr="0025568E">
        <w:t xml:space="preserve"> application supports 2 main languages: Vietnamese and English.</w:t>
      </w:r>
    </w:p>
    <w:p w14:paraId="48FA4210" w14:textId="26820A31" w:rsidR="0025568E" w:rsidRPr="0025568E" w:rsidRDefault="0025568E" w:rsidP="007D05C2">
      <w:pPr>
        <w:framePr w:wrap="around"/>
      </w:pPr>
      <w:r>
        <w:t xml:space="preserve">The </w:t>
      </w:r>
      <w:r w:rsidRPr="0025568E">
        <w:t>application is unified in selecting only 2 to 3 different programming languages and 1 type of structure to facilitate debugging and updating.</w:t>
      </w:r>
    </w:p>
    <w:p w14:paraId="164DC561" w14:textId="6F4643F0" w:rsidR="0050513B" w:rsidRDefault="0050513B" w:rsidP="007D05C2">
      <w:pPr>
        <w:pStyle w:val="Heading1"/>
        <w:framePr w:wrap="around"/>
      </w:pPr>
      <w:bookmarkStart w:id="78" w:name="_Toc521150216"/>
      <w:bookmarkStart w:id="79" w:name="_Toc66865351"/>
      <w:r>
        <w:lastRenderedPageBreak/>
        <w:t>Supporting Information</w:t>
      </w:r>
      <w:bookmarkEnd w:id="78"/>
      <w:bookmarkEnd w:id="79"/>
      <w:r w:rsidR="0025568E">
        <w:t xml:space="preserve"> </w:t>
      </w:r>
    </w:p>
    <w:p w14:paraId="75A92E3E" w14:textId="09D3304C" w:rsidR="0025568E" w:rsidRPr="0025568E" w:rsidRDefault="0025568E" w:rsidP="007D05C2">
      <w:pPr>
        <w:framePr w:wrap="around"/>
      </w:pPr>
      <w:r>
        <w:t>N/A</w:t>
      </w:r>
    </w:p>
    <w:bookmarkEnd w:id="2"/>
    <w:bookmarkEnd w:id="3"/>
    <w:bookmarkEnd w:id="4"/>
    <w:bookmarkEnd w:id="5"/>
    <w:bookmarkEnd w:id="6"/>
    <w:bookmarkEnd w:id="7"/>
    <w:bookmarkEnd w:id="10"/>
    <w:bookmarkEnd w:id="11"/>
    <w:p w14:paraId="48D658D2" w14:textId="7E56840E" w:rsidR="0050513B" w:rsidRDefault="0050513B" w:rsidP="007D05C2">
      <w:pPr>
        <w:pStyle w:val="InfoBlue"/>
        <w:framePr w:wrap="around"/>
      </w:pPr>
    </w:p>
    <w:sectPr w:rsidR="0050513B">
      <w:headerReference w:type="default" r:id="rId37"/>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73CAB" w14:textId="77777777" w:rsidR="002930B0" w:rsidRDefault="002930B0" w:rsidP="007D05C2">
      <w:pPr>
        <w:framePr w:wrap="around"/>
      </w:pPr>
      <w:r>
        <w:separator/>
      </w:r>
    </w:p>
    <w:p w14:paraId="035F3A5A" w14:textId="77777777" w:rsidR="002930B0" w:rsidRDefault="002930B0" w:rsidP="007D05C2">
      <w:pPr>
        <w:framePr w:wrap="around"/>
      </w:pPr>
    </w:p>
    <w:p w14:paraId="774E3415" w14:textId="77777777" w:rsidR="002930B0" w:rsidRDefault="002930B0" w:rsidP="007D05C2">
      <w:pPr>
        <w:framePr w:wrap="around"/>
      </w:pPr>
    </w:p>
    <w:p w14:paraId="0E30FBF9" w14:textId="77777777" w:rsidR="002930B0" w:rsidRDefault="002930B0" w:rsidP="007D05C2">
      <w:pPr>
        <w:framePr w:wrap="around"/>
      </w:pPr>
    </w:p>
    <w:p w14:paraId="083F3A21" w14:textId="77777777" w:rsidR="002930B0" w:rsidRDefault="002930B0" w:rsidP="007D05C2">
      <w:pPr>
        <w:framePr w:wrap="around"/>
      </w:pPr>
    </w:p>
    <w:p w14:paraId="7CA5C014" w14:textId="77777777" w:rsidR="002930B0" w:rsidRDefault="002930B0" w:rsidP="007D05C2">
      <w:pPr>
        <w:framePr w:wrap="around"/>
      </w:pPr>
    </w:p>
    <w:p w14:paraId="7DC6B307" w14:textId="77777777" w:rsidR="002930B0" w:rsidRDefault="002930B0" w:rsidP="007D05C2">
      <w:pPr>
        <w:framePr w:wrap="around"/>
      </w:pPr>
    </w:p>
    <w:p w14:paraId="4ACF05CF" w14:textId="77777777" w:rsidR="002930B0" w:rsidRDefault="002930B0" w:rsidP="007D05C2">
      <w:pPr>
        <w:framePr w:wrap="around"/>
      </w:pPr>
    </w:p>
    <w:p w14:paraId="031EB031" w14:textId="77777777" w:rsidR="002930B0" w:rsidRDefault="002930B0" w:rsidP="007D05C2">
      <w:pPr>
        <w:framePr w:wrap="around"/>
      </w:pPr>
    </w:p>
    <w:p w14:paraId="4B5A010C" w14:textId="77777777" w:rsidR="002930B0" w:rsidRDefault="002930B0" w:rsidP="007D05C2">
      <w:pPr>
        <w:framePr w:wrap="around"/>
      </w:pPr>
    </w:p>
    <w:p w14:paraId="56E6FA82" w14:textId="77777777" w:rsidR="002930B0" w:rsidRDefault="002930B0" w:rsidP="007D05C2">
      <w:pPr>
        <w:framePr w:wrap="around"/>
      </w:pPr>
    </w:p>
  </w:endnote>
  <w:endnote w:type="continuationSeparator" w:id="0">
    <w:p w14:paraId="0C2A33E6" w14:textId="77777777" w:rsidR="002930B0" w:rsidRDefault="002930B0" w:rsidP="007D05C2">
      <w:pPr>
        <w:framePr w:wrap="around"/>
      </w:pPr>
      <w:r>
        <w:continuationSeparator/>
      </w:r>
    </w:p>
    <w:p w14:paraId="4A15C882" w14:textId="77777777" w:rsidR="002930B0" w:rsidRDefault="002930B0" w:rsidP="007D05C2">
      <w:pPr>
        <w:framePr w:wrap="around"/>
      </w:pPr>
    </w:p>
    <w:p w14:paraId="40BA07C8" w14:textId="77777777" w:rsidR="002930B0" w:rsidRDefault="002930B0" w:rsidP="007D05C2">
      <w:pPr>
        <w:framePr w:wrap="around"/>
      </w:pPr>
    </w:p>
    <w:p w14:paraId="3BC9545B" w14:textId="77777777" w:rsidR="002930B0" w:rsidRDefault="002930B0" w:rsidP="007D05C2">
      <w:pPr>
        <w:framePr w:wrap="around"/>
      </w:pPr>
    </w:p>
    <w:p w14:paraId="35B5F296" w14:textId="77777777" w:rsidR="002930B0" w:rsidRDefault="002930B0" w:rsidP="007D05C2">
      <w:pPr>
        <w:framePr w:wrap="around"/>
      </w:pPr>
    </w:p>
    <w:p w14:paraId="202841EE" w14:textId="77777777" w:rsidR="002930B0" w:rsidRDefault="002930B0" w:rsidP="007D05C2">
      <w:pPr>
        <w:framePr w:wrap="around"/>
      </w:pPr>
    </w:p>
    <w:p w14:paraId="43760E58" w14:textId="77777777" w:rsidR="002930B0" w:rsidRDefault="002930B0" w:rsidP="007D05C2">
      <w:pPr>
        <w:framePr w:wrap="around"/>
      </w:pPr>
    </w:p>
    <w:p w14:paraId="2311195E" w14:textId="77777777" w:rsidR="002930B0" w:rsidRDefault="002930B0" w:rsidP="007D05C2">
      <w:pPr>
        <w:framePr w:wrap="around"/>
      </w:pPr>
    </w:p>
    <w:p w14:paraId="6206E4FE" w14:textId="77777777" w:rsidR="002930B0" w:rsidRDefault="002930B0" w:rsidP="007D05C2">
      <w:pPr>
        <w:framePr w:wrap="around"/>
      </w:pPr>
    </w:p>
    <w:p w14:paraId="3D8BC6CE" w14:textId="77777777" w:rsidR="002930B0" w:rsidRDefault="002930B0" w:rsidP="007D05C2">
      <w:pPr>
        <w:framePr w:wrap="around"/>
      </w:pPr>
    </w:p>
    <w:p w14:paraId="3656A135" w14:textId="77777777" w:rsidR="002930B0" w:rsidRDefault="002930B0" w:rsidP="007D05C2">
      <w:pPr>
        <w:framePr w:wrap="around"/>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1" w:csb1="00000000"/>
  </w:font>
  <w:font w:name="Helvetica">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6D24" w14:textId="008F4C15" w:rsidR="0025407D" w:rsidRDefault="0025407D" w:rsidP="007D05C2">
    <w:pPr>
      <w:pStyle w:val="Footer"/>
      <w:framePr w:wrap="around"/>
    </w:pPr>
    <w:r>
      <w:t>FPT University</w:t>
    </w:r>
    <w:r>
      <w:tab/>
    </w:r>
    <w:r>
      <w:tab/>
    </w:r>
    <w:r>
      <w:rPr>
        <w:rStyle w:val="PageNumber"/>
      </w:rPr>
      <w:t>25.1.2021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9CF5C" w14:textId="77777777" w:rsidR="002930B0" w:rsidRDefault="002930B0" w:rsidP="007D05C2">
      <w:pPr>
        <w:framePr w:wrap="around"/>
      </w:pPr>
      <w:r>
        <w:separator/>
      </w:r>
    </w:p>
    <w:p w14:paraId="6614BAAF" w14:textId="77777777" w:rsidR="002930B0" w:rsidRDefault="002930B0" w:rsidP="007D05C2">
      <w:pPr>
        <w:framePr w:wrap="around"/>
      </w:pPr>
    </w:p>
    <w:p w14:paraId="444AC99B" w14:textId="77777777" w:rsidR="002930B0" w:rsidRDefault="002930B0" w:rsidP="007D05C2">
      <w:pPr>
        <w:framePr w:wrap="around"/>
      </w:pPr>
    </w:p>
    <w:p w14:paraId="042506B8" w14:textId="77777777" w:rsidR="002930B0" w:rsidRDefault="002930B0" w:rsidP="007D05C2">
      <w:pPr>
        <w:framePr w:wrap="around"/>
      </w:pPr>
    </w:p>
    <w:p w14:paraId="1B7F784B" w14:textId="77777777" w:rsidR="002930B0" w:rsidRDefault="002930B0" w:rsidP="007D05C2">
      <w:pPr>
        <w:framePr w:wrap="around"/>
      </w:pPr>
    </w:p>
    <w:p w14:paraId="0436989C" w14:textId="77777777" w:rsidR="002930B0" w:rsidRDefault="002930B0" w:rsidP="007D05C2">
      <w:pPr>
        <w:framePr w:wrap="around"/>
      </w:pPr>
    </w:p>
    <w:p w14:paraId="3D895776" w14:textId="77777777" w:rsidR="002930B0" w:rsidRDefault="002930B0" w:rsidP="007D05C2">
      <w:pPr>
        <w:framePr w:wrap="around"/>
      </w:pPr>
    </w:p>
    <w:p w14:paraId="58ED2BF2" w14:textId="77777777" w:rsidR="002930B0" w:rsidRDefault="002930B0" w:rsidP="007D05C2">
      <w:pPr>
        <w:framePr w:wrap="around"/>
      </w:pPr>
    </w:p>
    <w:p w14:paraId="1DBBDA34" w14:textId="77777777" w:rsidR="002930B0" w:rsidRDefault="002930B0" w:rsidP="007D05C2">
      <w:pPr>
        <w:framePr w:wrap="around"/>
      </w:pPr>
    </w:p>
    <w:p w14:paraId="4AAEB6F6" w14:textId="77777777" w:rsidR="002930B0" w:rsidRDefault="002930B0" w:rsidP="007D05C2">
      <w:pPr>
        <w:framePr w:wrap="around"/>
      </w:pPr>
    </w:p>
    <w:p w14:paraId="2BADCC71" w14:textId="77777777" w:rsidR="002930B0" w:rsidRDefault="002930B0" w:rsidP="007D05C2">
      <w:pPr>
        <w:framePr w:wrap="around"/>
      </w:pPr>
    </w:p>
  </w:footnote>
  <w:footnote w:type="continuationSeparator" w:id="0">
    <w:p w14:paraId="2D15AF48" w14:textId="77777777" w:rsidR="002930B0" w:rsidRDefault="002930B0" w:rsidP="007D05C2">
      <w:pPr>
        <w:framePr w:wrap="around"/>
      </w:pPr>
      <w:r>
        <w:continuationSeparator/>
      </w:r>
    </w:p>
    <w:p w14:paraId="33F225EA" w14:textId="77777777" w:rsidR="002930B0" w:rsidRDefault="002930B0" w:rsidP="007D05C2">
      <w:pPr>
        <w:framePr w:wrap="around"/>
      </w:pPr>
    </w:p>
    <w:p w14:paraId="6BA543CB" w14:textId="77777777" w:rsidR="002930B0" w:rsidRDefault="002930B0" w:rsidP="007D05C2">
      <w:pPr>
        <w:framePr w:wrap="around"/>
      </w:pPr>
    </w:p>
    <w:p w14:paraId="3E26AF05" w14:textId="77777777" w:rsidR="002930B0" w:rsidRDefault="002930B0" w:rsidP="007D05C2">
      <w:pPr>
        <w:framePr w:wrap="around"/>
      </w:pPr>
    </w:p>
    <w:p w14:paraId="6D15186C" w14:textId="77777777" w:rsidR="002930B0" w:rsidRDefault="002930B0" w:rsidP="007D05C2">
      <w:pPr>
        <w:framePr w:wrap="around"/>
      </w:pPr>
    </w:p>
    <w:p w14:paraId="5D56DD9F" w14:textId="77777777" w:rsidR="002930B0" w:rsidRDefault="002930B0" w:rsidP="007D05C2">
      <w:pPr>
        <w:framePr w:wrap="around"/>
      </w:pPr>
    </w:p>
    <w:p w14:paraId="6880F64D" w14:textId="77777777" w:rsidR="002930B0" w:rsidRDefault="002930B0" w:rsidP="007D05C2">
      <w:pPr>
        <w:framePr w:wrap="around"/>
      </w:pPr>
    </w:p>
    <w:p w14:paraId="3675C423" w14:textId="77777777" w:rsidR="002930B0" w:rsidRDefault="002930B0" w:rsidP="007D05C2">
      <w:pPr>
        <w:framePr w:wrap="around"/>
      </w:pPr>
    </w:p>
    <w:p w14:paraId="5EF23639" w14:textId="77777777" w:rsidR="002930B0" w:rsidRDefault="002930B0" w:rsidP="007D05C2">
      <w:pPr>
        <w:framePr w:wrap="around"/>
      </w:pPr>
    </w:p>
    <w:p w14:paraId="0D171BCD" w14:textId="77777777" w:rsidR="002930B0" w:rsidRDefault="002930B0" w:rsidP="007D05C2">
      <w:pPr>
        <w:framePr w:wrap="around"/>
      </w:pPr>
    </w:p>
    <w:p w14:paraId="4A923AF3" w14:textId="77777777" w:rsidR="002930B0" w:rsidRDefault="002930B0" w:rsidP="007D05C2">
      <w:pPr>
        <w:framePr w:wrap="aroun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CF1B" w14:textId="5C292398" w:rsidR="0025407D" w:rsidRDefault="0025407D" w:rsidP="007D05C2">
    <w:pPr>
      <w:pStyle w:val="Header"/>
      <w:framePr w:wrap="around"/>
    </w:pPr>
    <w:r>
      <w:t>&lt;IR.3000&gt; - Software Requirement Specification</w:t>
    </w:r>
    <w:r>
      <w:tab/>
    </w:r>
    <w:proofErr w:type="spellStart"/>
    <w:r>
      <w:t>v.xx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64410" w14:textId="4B8D63BB" w:rsidR="0025407D" w:rsidRDefault="0025407D" w:rsidP="007D05C2">
    <w:pPr>
      <w:pStyle w:val="Header"/>
      <w:framePr w:wrap="around"/>
    </w:pPr>
    <w:r>
      <w:t>&lt;FU_IR1&gt; - Software Requirement Specification</w:t>
    </w:r>
    <w:r>
      <w:tab/>
      <w:t>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2229"/>
    <w:multiLevelType w:val="hybridMultilevel"/>
    <w:tmpl w:val="B0DA48F6"/>
    <w:lvl w:ilvl="0" w:tplc="E858F446">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89A7244"/>
    <w:multiLevelType w:val="hybridMultilevel"/>
    <w:tmpl w:val="DAF8DDAC"/>
    <w:lvl w:ilvl="0" w:tplc="01125EF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7"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8" w15:restartNumberingAfterBreak="0">
    <w:nsid w:val="1B9D175A"/>
    <w:multiLevelType w:val="hybridMultilevel"/>
    <w:tmpl w:val="085CE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0" w15:restartNumberingAfterBreak="0">
    <w:nsid w:val="1FCC0F65"/>
    <w:multiLevelType w:val="hybridMultilevel"/>
    <w:tmpl w:val="C160FC8A"/>
    <w:lvl w:ilvl="0" w:tplc="513CCE9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86E04"/>
    <w:multiLevelType w:val="hybridMultilevel"/>
    <w:tmpl w:val="494E93DE"/>
    <w:lvl w:ilvl="0" w:tplc="01125EF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3"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4" w15:restartNumberingAfterBreak="0">
    <w:nsid w:val="32134C55"/>
    <w:multiLevelType w:val="multilevel"/>
    <w:tmpl w:val="18ACD3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7"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9"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0" w15:restartNumberingAfterBreak="0">
    <w:nsid w:val="41713D36"/>
    <w:multiLevelType w:val="hybridMultilevel"/>
    <w:tmpl w:val="FC6A3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821E1"/>
    <w:multiLevelType w:val="multilevel"/>
    <w:tmpl w:val="F0F488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5" w15:restartNumberingAfterBreak="0">
    <w:nsid w:val="4CEA6CED"/>
    <w:multiLevelType w:val="hybridMultilevel"/>
    <w:tmpl w:val="09B00E4C"/>
    <w:lvl w:ilvl="0" w:tplc="01125EF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E146D"/>
    <w:multiLevelType w:val="hybridMultilevel"/>
    <w:tmpl w:val="A10CBA66"/>
    <w:lvl w:ilvl="0" w:tplc="01125EF4">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E5F92"/>
    <w:multiLevelType w:val="hybridMultilevel"/>
    <w:tmpl w:val="096A99EA"/>
    <w:lvl w:ilvl="0" w:tplc="01125EF4">
      <w:numFmt w:val="bullet"/>
      <w:lvlText w:val="-"/>
      <w:lvlJc w:val="left"/>
      <w:pPr>
        <w:ind w:left="3960" w:hanging="360"/>
      </w:pPr>
      <w:rPr>
        <w:rFonts w:ascii="Tahoma" w:eastAsia="Times New Roman" w:hAnsi="Tahoma"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8" w15:restartNumberingAfterBreak="0">
    <w:nsid w:val="5C9F7B2D"/>
    <w:multiLevelType w:val="hybridMultilevel"/>
    <w:tmpl w:val="672EAFE2"/>
    <w:lvl w:ilvl="0" w:tplc="01125EF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0"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5C506F3"/>
    <w:multiLevelType w:val="multilevel"/>
    <w:tmpl w:val="0409001F"/>
    <w:numStyleLink w:val="111111"/>
  </w:abstractNum>
  <w:abstractNum w:abstractNumId="32"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3"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4"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5" w15:restartNumberingAfterBreak="0">
    <w:nsid w:val="6B34056E"/>
    <w:multiLevelType w:val="hybridMultilevel"/>
    <w:tmpl w:val="F114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7"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8"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9"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0"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1"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2" w15:restartNumberingAfterBreak="0">
    <w:nsid w:val="75BE4F62"/>
    <w:multiLevelType w:val="hybridMultilevel"/>
    <w:tmpl w:val="68C8410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3" w15:restartNumberingAfterBreak="0">
    <w:nsid w:val="78535965"/>
    <w:multiLevelType w:val="hybridMultilevel"/>
    <w:tmpl w:val="6212AA50"/>
    <w:lvl w:ilvl="0" w:tplc="01125EF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45" w15:restartNumberingAfterBreak="0">
    <w:nsid w:val="7CCF57E7"/>
    <w:multiLevelType w:val="multilevel"/>
    <w:tmpl w:val="1C30C3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17"/>
  </w:num>
  <w:num w:numId="3">
    <w:abstractNumId w:val="29"/>
  </w:num>
  <w:num w:numId="4">
    <w:abstractNumId w:val="13"/>
  </w:num>
  <w:num w:numId="5">
    <w:abstractNumId w:val="21"/>
  </w:num>
  <w:num w:numId="6">
    <w:abstractNumId w:val="40"/>
  </w:num>
  <w:num w:numId="7">
    <w:abstractNumId w:val="19"/>
  </w:num>
  <w:num w:numId="8">
    <w:abstractNumId w:val="15"/>
  </w:num>
  <w:num w:numId="9">
    <w:abstractNumId w:val="4"/>
  </w:num>
  <w:num w:numId="10">
    <w:abstractNumId w:val="31"/>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abstractNumId w:val="21"/>
  </w:num>
  <w:num w:numId="12">
    <w:abstractNumId w:val="21"/>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30"/>
  </w:num>
  <w:num w:numId="20">
    <w:abstractNumId w:val="21"/>
  </w:num>
  <w:num w:numId="21">
    <w:abstractNumId w:val="10"/>
  </w:num>
  <w:num w:numId="22">
    <w:abstractNumId w:val="0"/>
  </w:num>
  <w:num w:numId="23">
    <w:abstractNumId w:val="27"/>
  </w:num>
  <w:num w:numId="24">
    <w:abstractNumId w:val="43"/>
  </w:num>
  <w:num w:numId="25">
    <w:abstractNumId w:val="5"/>
  </w:num>
  <w:num w:numId="26">
    <w:abstractNumId w:val="25"/>
  </w:num>
  <w:num w:numId="27">
    <w:abstractNumId w:val="42"/>
  </w:num>
  <w:num w:numId="28">
    <w:abstractNumId w:val="28"/>
  </w:num>
  <w:num w:numId="29">
    <w:abstractNumId w:val="11"/>
  </w:num>
  <w:num w:numId="30">
    <w:abstractNumId w:val="21"/>
  </w:num>
  <w:num w:numId="31">
    <w:abstractNumId w:val="21"/>
  </w:num>
  <w:num w:numId="32">
    <w:abstractNumId w:val="21"/>
  </w:num>
  <w:num w:numId="33">
    <w:abstractNumId w:val="14"/>
  </w:num>
  <w:num w:numId="34">
    <w:abstractNumId w:val="26"/>
  </w:num>
  <w:num w:numId="35">
    <w:abstractNumId w:val="45"/>
  </w:num>
  <w:num w:numId="36">
    <w:abstractNumId w:val="21"/>
  </w:num>
  <w:num w:numId="37">
    <w:abstractNumId w:val="21"/>
  </w:num>
  <w:num w:numId="38">
    <w:abstractNumId w:val="8"/>
  </w:num>
  <w:num w:numId="39">
    <w:abstractNumId w:val="20"/>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10D99"/>
    <w:rsid w:val="00023B8D"/>
    <w:rsid w:val="00024B1D"/>
    <w:rsid w:val="000560B7"/>
    <w:rsid w:val="0007046A"/>
    <w:rsid w:val="00084882"/>
    <w:rsid w:val="00086D69"/>
    <w:rsid w:val="00094000"/>
    <w:rsid w:val="00095BAA"/>
    <w:rsid w:val="00096F7F"/>
    <w:rsid w:val="000A0DC3"/>
    <w:rsid w:val="000A322F"/>
    <w:rsid w:val="000A45D1"/>
    <w:rsid w:val="000D2B04"/>
    <w:rsid w:val="000D4711"/>
    <w:rsid w:val="00107843"/>
    <w:rsid w:val="00124339"/>
    <w:rsid w:val="00126A0C"/>
    <w:rsid w:val="00142F1E"/>
    <w:rsid w:val="00143915"/>
    <w:rsid w:val="00144FF1"/>
    <w:rsid w:val="001523FA"/>
    <w:rsid w:val="00152A44"/>
    <w:rsid w:val="00156424"/>
    <w:rsid w:val="00157776"/>
    <w:rsid w:val="00160E16"/>
    <w:rsid w:val="0016394C"/>
    <w:rsid w:val="00165A16"/>
    <w:rsid w:val="00166618"/>
    <w:rsid w:val="0017667F"/>
    <w:rsid w:val="0019327A"/>
    <w:rsid w:val="00195C22"/>
    <w:rsid w:val="00196DF3"/>
    <w:rsid w:val="00196E4E"/>
    <w:rsid w:val="001A5E70"/>
    <w:rsid w:val="001B323A"/>
    <w:rsid w:val="001C28BE"/>
    <w:rsid w:val="001C3A2D"/>
    <w:rsid w:val="001D0648"/>
    <w:rsid w:val="001D79B6"/>
    <w:rsid w:val="001E3AF1"/>
    <w:rsid w:val="001F547C"/>
    <w:rsid w:val="00201004"/>
    <w:rsid w:val="00201916"/>
    <w:rsid w:val="00201F98"/>
    <w:rsid w:val="00204BA7"/>
    <w:rsid w:val="00207428"/>
    <w:rsid w:val="00212D05"/>
    <w:rsid w:val="00223CA2"/>
    <w:rsid w:val="00234FB4"/>
    <w:rsid w:val="0023609F"/>
    <w:rsid w:val="002408BF"/>
    <w:rsid w:val="00242242"/>
    <w:rsid w:val="00244C9C"/>
    <w:rsid w:val="0025407D"/>
    <w:rsid w:val="0025568E"/>
    <w:rsid w:val="002604CD"/>
    <w:rsid w:val="00263F52"/>
    <w:rsid w:val="002739EF"/>
    <w:rsid w:val="002761E4"/>
    <w:rsid w:val="00277BFA"/>
    <w:rsid w:val="00282CC5"/>
    <w:rsid w:val="002930B0"/>
    <w:rsid w:val="002A3992"/>
    <w:rsid w:val="002B509A"/>
    <w:rsid w:val="002C75CE"/>
    <w:rsid w:val="002D5CEA"/>
    <w:rsid w:val="002E6860"/>
    <w:rsid w:val="002F5C33"/>
    <w:rsid w:val="003124CB"/>
    <w:rsid w:val="00312EF0"/>
    <w:rsid w:val="0032045B"/>
    <w:rsid w:val="00321FA1"/>
    <w:rsid w:val="003466DB"/>
    <w:rsid w:val="003545B1"/>
    <w:rsid w:val="00372D7B"/>
    <w:rsid w:val="00374332"/>
    <w:rsid w:val="00376509"/>
    <w:rsid w:val="00383A4D"/>
    <w:rsid w:val="00391258"/>
    <w:rsid w:val="00392300"/>
    <w:rsid w:val="0039475B"/>
    <w:rsid w:val="00394866"/>
    <w:rsid w:val="003B0AA3"/>
    <w:rsid w:val="003B1C64"/>
    <w:rsid w:val="003B2941"/>
    <w:rsid w:val="003C3F58"/>
    <w:rsid w:val="003E386A"/>
    <w:rsid w:val="003E41E3"/>
    <w:rsid w:val="003F299F"/>
    <w:rsid w:val="003F5A62"/>
    <w:rsid w:val="00405512"/>
    <w:rsid w:val="004213F3"/>
    <w:rsid w:val="00423FD9"/>
    <w:rsid w:val="00433883"/>
    <w:rsid w:val="00434B6F"/>
    <w:rsid w:val="004374A3"/>
    <w:rsid w:val="00447A68"/>
    <w:rsid w:val="00451C46"/>
    <w:rsid w:val="00452810"/>
    <w:rsid w:val="00457502"/>
    <w:rsid w:val="004621A1"/>
    <w:rsid w:val="004707B3"/>
    <w:rsid w:val="00474AF6"/>
    <w:rsid w:val="0048418B"/>
    <w:rsid w:val="00494410"/>
    <w:rsid w:val="004A4B3B"/>
    <w:rsid w:val="004B5721"/>
    <w:rsid w:val="004C0F69"/>
    <w:rsid w:val="004C26B2"/>
    <w:rsid w:val="004E7F7F"/>
    <w:rsid w:val="00500D69"/>
    <w:rsid w:val="0050513B"/>
    <w:rsid w:val="0051524F"/>
    <w:rsid w:val="00521C9B"/>
    <w:rsid w:val="0052332E"/>
    <w:rsid w:val="0053210E"/>
    <w:rsid w:val="00537D93"/>
    <w:rsid w:val="00567C8C"/>
    <w:rsid w:val="005710BA"/>
    <w:rsid w:val="00571B45"/>
    <w:rsid w:val="00574BB5"/>
    <w:rsid w:val="00576DB3"/>
    <w:rsid w:val="00581B55"/>
    <w:rsid w:val="00582638"/>
    <w:rsid w:val="00583D8E"/>
    <w:rsid w:val="005960D5"/>
    <w:rsid w:val="00596F15"/>
    <w:rsid w:val="00597360"/>
    <w:rsid w:val="005A3811"/>
    <w:rsid w:val="005A3896"/>
    <w:rsid w:val="005A7BCE"/>
    <w:rsid w:val="005B510F"/>
    <w:rsid w:val="005C033D"/>
    <w:rsid w:val="005D75E6"/>
    <w:rsid w:val="005E1CFB"/>
    <w:rsid w:val="005E7ABC"/>
    <w:rsid w:val="005F3244"/>
    <w:rsid w:val="005F4FA3"/>
    <w:rsid w:val="005F5AC3"/>
    <w:rsid w:val="00603A4B"/>
    <w:rsid w:val="0061159E"/>
    <w:rsid w:val="006132A4"/>
    <w:rsid w:val="006134CA"/>
    <w:rsid w:val="00621B68"/>
    <w:rsid w:val="006247A7"/>
    <w:rsid w:val="00626F02"/>
    <w:rsid w:val="00630F4A"/>
    <w:rsid w:val="00635ECA"/>
    <w:rsid w:val="00662A32"/>
    <w:rsid w:val="00670E0C"/>
    <w:rsid w:val="006931C7"/>
    <w:rsid w:val="0069524C"/>
    <w:rsid w:val="006A19C6"/>
    <w:rsid w:val="006A449F"/>
    <w:rsid w:val="006C39ED"/>
    <w:rsid w:val="006C5871"/>
    <w:rsid w:val="006D5798"/>
    <w:rsid w:val="006F7505"/>
    <w:rsid w:val="00705050"/>
    <w:rsid w:val="007114B7"/>
    <w:rsid w:val="007264C5"/>
    <w:rsid w:val="0072761A"/>
    <w:rsid w:val="00737E39"/>
    <w:rsid w:val="00745CD2"/>
    <w:rsid w:val="00766613"/>
    <w:rsid w:val="00781AB7"/>
    <w:rsid w:val="007828C2"/>
    <w:rsid w:val="0078390F"/>
    <w:rsid w:val="007A66E2"/>
    <w:rsid w:val="007C032D"/>
    <w:rsid w:val="007C6812"/>
    <w:rsid w:val="007D05C2"/>
    <w:rsid w:val="007D1025"/>
    <w:rsid w:val="007E4503"/>
    <w:rsid w:val="007F3C37"/>
    <w:rsid w:val="008023E0"/>
    <w:rsid w:val="00812C8A"/>
    <w:rsid w:val="00814D2A"/>
    <w:rsid w:val="00821359"/>
    <w:rsid w:val="00822243"/>
    <w:rsid w:val="00832901"/>
    <w:rsid w:val="00851D31"/>
    <w:rsid w:val="00851FA9"/>
    <w:rsid w:val="008532AD"/>
    <w:rsid w:val="0085549F"/>
    <w:rsid w:val="00871F05"/>
    <w:rsid w:val="00881283"/>
    <w:rsid w:val="00882280"/>
    <w:rsid w:val="00890D8A"/>
    <w:rsid w:val="008936E5"/>
    <w:rsid w:val="00896CDB"/>
    <w:rsid w:val="008A2EAB"/>
    <w:rsid w:val="008A5C95"/>
    <w:rsid w:val="008B41AA"/>
    <w:rsid w:val="008C18E6"/>
    <w:rsid w:val="008C2300"/>
    <w:rsid w:val="008C617E"/>
    <w:rsid w:val="008C7CB7"/>
    <w:rsid w:val="008D01A4"/>
    <w:rsid w:val="008E66EE"/>
    <w:rsid w:val="0090063F"/>
    <w:rsid w:val="009107D3"/>
    <w:rsid w:val="009158B9"/>
    <w:rsid w:val="00917347"/>
    <w:rsid w:val="009212CC"/>
    <w:rsid w:val="009233A4"/>
    <w:rsid w:val="009244BA"/>
    <w:rsid w:val="00934A7E"/>
    <w:rsid w:val="00943DE5"/>
    <w:rsid w:val="00960334"/>
    <w:rsid w:val="00965208"/>
    <w:rsid w:val="009657C0"/>
    <w:rsid w:val="009767A5"/>
    <w:rsid w:val="00980954"/>
    <w:rsid w:val="00985DE4"/>
    <w:rsid w:val="00987DD3"/>
    <w:rsid w:val="009A0B25"/>
    <w:rsid w:val="009A3343"/>
    <w:rsid w:val="009A4E51"/>
    <w:rsid w:val="009B1504"/>
    <w:rsid w:val="009B33AB"/>
    <w:rsid w:val="009B586C"/>
    <w:rsid w:val="009C001F"/>
    <w:rsid w:val="009C0A55"/>
    <w:rsid w:val="009C6138"/>
    <w:rsid w:val="009D2ECC"/>
    <w:rsid w:val="009D44D4"/>
    <w:rsid w:val="009E2903"/>
    <w:rsid w:val="009F17A6"/>
    <w:rsid w:val="009F48F7"/>
    <w:rsid w:val="009F7609"/>
    <w:rsid w:val="00A0033E"/>
    <w:rsid w:val="00A02AE5"/>
    <w:rsid w:val="00A06DF1"/>
    <w:rsid w:val="00A14894"/>
    <w:rsid w:val="00A1526B"/>
    <w:rsid w:val="00A246DF"/>
    <w:rsid w:val="00A31B41"/>
    <w:rsid w:val="00A43EC0"/>
    <w:rsid w:val="00A50319"/>
    <w:rsid w:val="00A51FA4"/>
    <w:rsid w:val="00A56CFF"/>
    <w:rsid w:val="00A76DCB"/>
    <w:rsid w:val="00A8180B"/>
    <w:rsid w:val="00A848E9"/>
    <w:rsid w:val="00A97ABB"/>
    <w:rsid w:val="00AB1B8E"/>
    <w:rsid w:val="00AC47F5"/>
    <w:rsid w:val="00AD13A9"/>
    <w:rsid w:val="00AD21B8"/>
    <w:rsid w:val="00AE27BF"/>
    <w:rsid w:val="00AF485B"/>
    <w:rsid w:val="00AF54CB"/>
    <w:rsid w:val="00B158E9"/>
    <w:rsid w:val="00B3697A"/>
    <w:rsid w:val="00B4249A"/>
    <w:rsid w:val="00B44CF7"/>
    <w:rsid w:val="00B55437"/>
    <w:rsid w:val="00B62447"/>
    <w:rsid w:val="00B65FBD"/>
    <w:rsid w:val="00B71D83"/>
    <w:rsid w:val="00B77EDC"/>
    <w:rsid w:val="00B80ED8"/>
    <w:rsid w:val="00B83A2D"/>
    <w:rsid w:val="00B86C81"/>
    <w:rsid w:val="00B86F92"/>
    <w:rsid w:val="00B9036D"/>
    <w:rsid w:val="00B95928"/>
    <w:rsid w:val="00BA22EA"/>
    <w:rsid w:val="00BA2754"/>
    <w:rsid w:val="00BA5DF8"/>
    <w:rsid w:val="00BB1003"/>
    <w:rsid w:val="00BB3306"/>
    <w:rsid w:val="00BB45D7"/>
    <w:rsid w:val="00BB549B"/>
    <w:rsid w:val="00BC410E"/>
    <w:rsid w:val="00BD5ED1"/>
    <w:rsid w:val="00BE0E3B"/>
    <w:rsid w:val="00BE3D87"/>
    <w:rsid w:val="00BF50F4"/>
    <w:rsid w:val="00BF6B02"/>
    <w:rsid w:val="00C014B8"/>
    <w:rsid w:val="00C144FF"/>
    <w:rsid w:val="00C3214D"/>
    <w:rsid w:val="00C400D8"/>
    <w:rsid w:val="00C42A0F"/>
    <w:rsid w:val="00C60284"/>
    <w:rsid w:val="00C747F7"/>
    <w:rsid w:val="00C7573D"/>
    <w:rsid w:val="00C76842"/>
    <w:rsid w:val="00C86369"/>
    <w:rsid w:val="00C968FB"/>
    <w:rsid w:val="00CA0868"/>
    <w:rsid w:val="00CA26BA"/>
    <w:rsid w:val="00CA7FF7"/>
    <w:rsid w:val="00CB10D1"/>
    <w:rsid w:val="00CB2298"/>
    <w:rsid w:val="00CB3EA1"/>
    <w:rsid w:val="00CC4413"/>
    <w:rsid w:val="00CC7ACF"/>
    <w:rsid w:val="00CD0376"/>
    <w:rsid w:val="00CD56FD"/>
    <w:rsid w:val="00CD72D8"/>
    <w:rsid w:val="00CE2033"/>
    <w:rsid w:val="00CE4D99"/>
    <w:rsid w:val="00CF014D"/>
    <w:rsid w:val="00CF19A7"/>
    <w:rsid w:val="00D03520"/>
    <w:rsid w:val="00D10829"/>
    <w:rsid w:val="00D230D2"/>
    <w:rsid w:val="00D26A2E"/>
    <w:rsid w:val="00D33786"/>
    <w:rsid w:val="00D36B88"/>
    <w:rsid w:val="00D417C9"/>
    <w:rsid w:val="00D57C21"/>
    <w:rsid w:val="00D613D0"/>
    <w:rsid w:val="00D64A52"/>
    <w:rsid w:val="00D65EC8"/>
    <w:rsid w:val="00D745A4"/>
    <w:rsid w:val="00D75006"/>
    <w:rsid w:val="00D80992"/>
    <w:rsid w:val="00DB01E2"/>
    <w:rsid w:val="00DC67DA"/>
    <w:rsid w:val="00DC7AB9"/>
    <w:rsid w:val="00DD14DE"/>
    <w:rsid w:val="00DD1792"/>
    <w:rsid w:val="00DD62E9"/>
    <w:rsid w:val="00DF1DE9"/>
    <w:rsid w:val="00DF577C"/>
    <w:rsid w:val="00E02472"/>
    <w:rsid w:val="00E037F6"/>
    <w:rsid w:val="00E06DB0"/>
    <w:rsid w:val="00E07120"/>
    <w:rsid w:val="00E11933"/>
    <w:rsid w:val="00E1312C"/>
    <w:rsid w:val="00E17F8A"/>
    <w:rsid w:val="00E27594"/>
    <w:rsid w:val="00E308C9"/>
    <w:rsid w:val="00E333D6"/>
    <w:rsid w:val="00E3526B"/>
    <w:rsid w:val="00E358CE"/>
    <w:rsid w:val="00E3760D"/>
    <w:rsid w:val="00E46733"/>
    <w:rsid w:val="00E637A0"/>
    <w:rsid w:val="00E7426A"/>
    <w:rsid w:val="00EB5178"/>
    <w:rsid w:val="00EB6592"/>
    <w:rsid w:val="00EB7EAC"/>
    <w:rsid w:val="00EC0DA5"/>
    <w:rsid w:val="00EC43AF"/>
    <w:rsid w:val="00ED0DE2"/>
    <w:rsid w:val="00ED424A"/>
    <w:rsid w:val="00F142D8"/>
    <w:rsid w:val="00F1564C"/>
    <w:rsid w:val="00F16571"/>
    <w:rsid w:val="00F22104"/>
    <w:rsid w:val="00F31188"/>
    <w:rsid w:val="00F47220"/>
    <w:rsid w:val="00F6392C"/>
    <w:rsid w:val="00F6552D"/>
    <w:rsid w:val="00F74992"/>
    <w:rsid w:val="00F74C3D"/>
    <w:rsid w:val="00F764A2"/>
    <w:rsid w:val="00F824F7"/>
    <w:rsid w:val="00F83935"/>
    <w:rsid w:val="00F97465"/>
    <w:rsid w:val="00FA3AB1"/>
    <w:rsid w:val="00FA43BA"/>
    <w:rsid w:val="00FA5B90"/>
    <w:rsid w:val="00FB4200"/>
    <w:rsid w:val="00FB5C4F"/>
    <w:rsid w:val="00FC0D82"/>
    <w:rsid w:val="00FC2DFC"/>
    <w:rsid w:val="00FE274C"/>
    <w:rsid w:val="00FE4FD3"/>
    <w:rsid w:val="00FE7A61"/>
    <w:rsid w:val="00FE7AAC"/>
    <w:rsid w:val="00FE7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6F888D0D"/>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D05C2"/>
    <w:pPr>
      <w:framePr w:hSpace="180" w:wrap="around" w:hAnchor="margin" w:xAlign="center" w:y="695"/>
    </w:pPr>
    <w:rPr>
      <w:color w:val="000000"/>
      <w:sz w:val="28"/>
      <w:szCs w:val="28"/>
      <w:shd w:val="clear" w:color="auto" w:fill="FFFFFF"/>
      <w:lang w:eastAsia="ja-JP"/>
    </w:rPr>
  </w:style>
  <w:style w:type="paragraph" w:styleId="Heading1">
    <w:name w:val="heading 1"/>
    <w:aliases w:val="H1"/>
    <w:basedOn w:val="Normal"/>
    <w:next w:val="Normal"/>
    <w:autoRedefine/>
    <w:qFormat/>
    <w:rsid w:val="00F31188"/>
    <w:pPr>
      <w:keepNext/>
      <w:pageBreakBefore/>
      <w:framePr w:wrap="around"/>
      <w:widowControl w:val="0"/>
      <w:numPr>
        <w:numId w:val="5"/>
      </w:numPr>
      <w:tabs>
        <w:tab w:val="clear" w:pos="432"/>
        <w:tab w:val="num" w:pos="540"/>
      </w:tabs>
      <w:spacing w:before="360" w:after="240" w:line="360" w:lineRule="auto"/>
      <w:ind w:left="547" w:hanging="547"/>
      <w:outlineLvl w:val="0"/>
    </w:pPr>
    <w:rPr>
      <w:rFonts w:ascii="Verdana" w:hAnsi="Verdana"/>
      <w:b/>
      <w:bCs/>
      <w:caps/>
      <w:snapToGrid w:val="0"/>
      <w:color w:val="6E2500"/>
      <w:kern w:val="28"/>
    </w:rPr>
  </w:style>
  <w:style w:type="paragraph" w:styleId="Heading2">
    <w:name w:val="heading 2"/>
    <w:aliases w:val="l2,H2"/>
    <w:basedOn w:val="Normal"/>
    <w:next w:val="Normal"/>
    <w:autoRedefine/>
    <w:qFormat/>
    <w:rsid w:val="00F31188"/>
    <w:pPr>
      <w:keepNext/>
      <w:framePr w:wrap="around"/>
      <w:numPr>
        <w:ilvl w:val="1"/>
        <w:numId w:val="5"/>
      </w:numPr>
      <w:spacing w:before="480" w:after="240"/>
      <w:jc w:val="both"/>
      <w:outlineLvl w:val="1"/>
    </w:pPr>
    <w:rPr>
      <w:rFonts w:ascii="Verdana" w:hAnsi="Verdana" w:cs="Tahoma"/>
      <w:b/>
      <w:i/>
      <w:iCs/>
      <w:snapToGrid w:val="0"/>
      <w:color w:val="003400"/>
    </w:rPr>
  </w:style>
  <w:style w:type="paragraph" w:styleId="Heading30">
    <w:name w:val="heading 3"/>
    <w:basedOn w:val="Normal"/>
    <w:next w:val="Normal"/>
    <w:autoRedefine/>
    <w:qFormat/>
    <w:rsid w:val="0050513B"/>
    <w:pPr>
      <w:keepNext/>
      <w:framePr w:wrap="around"/>
      <w:spacing w:before="360" w:after="240"/>
      <w:jc w:val="center"/>
      <w:outlineLvl w:val="2"/>
    </w:pPr>
    <w:rPr>
      <w:rFonts w:cs="Tahoma"/>
      <w:b/>
      <w:bCs/>
      <w:szCs w:val="18"/>
    </w:rPr>
  </w:style>
  <w:style w:type="paragraph" w:styleId="Heading4">
    <w:name w:val="heading 4"/>
    <w:basedOn w:val="Normal"/>
    <w:next w:val="Normal"/>
    <w:qFormat/>
    <w:pPr>
      <w:keepNext/>
      <w:framePr w:wrap="around"/>
      <w:numPr>
        <w:ilvl w:val="3"/>
        <w:numId w:val="5"/>
      </w:numPr>
      <w:spacing w:before="240"/>
      <w:jc w:val="both"/>
      <w:outlineLvl w:val="3"/>
    </w:pPr>
    <w:rPr>
      <w:b/>
      <w:bCs/>
    </w:rPr>
  </w:style>
  <w:style w:type="paragraph" w:styleId="Heading5">
    <w:name w:val="heading 5"/>
    <w:basedOn w:val="Normal"/>
    <w:next w:val="Normal"/>
    <w:qFormat/>
    <w:pPr>
      <w:framePr w:wrap="around"/>
      <w:numPr>
        <w:ilvl w:val="4"/>
        <w:numId w:val="5"/>
      </w:numPr>
      <w:spacing w:before="240"/>
      <w:jc w:val="both"/>
      <w:outlineLvl w:val="4"/>
    </w:pPr>
    <w:rPr>
      <w:rFonts w:ascii=".VnArial" w:hAnsi=".VnArial"/>
    </w:rPr>
  </w:style>
  <w:style w:type="paragraph" w:styleId="Heading6">
    <w:name w:val="heading 6"/>
    <w:basedOn w:val="Normal"/>
    <w:next w:val="Normal"/>
    <w:qFormat/>
    <w:pPr>
      <w:framePr w:wrap="around"/>
      <w:numPr>
        <w:ilvl w:val="5"/>
        <w:numId w:val="5"/>
      </w:numPr>
      <w:tabs>
        <w:tab w:val="left" w:pos="702"/>
        <w:tab w:val="left" w:pos="1080"/>
      </w:tabs>
      <w:spacing w:before="240" w:line="288" w:lineRule="auto"/>
      <w:jc w:val="both"/>
      <w:outlineLvl w:val="5"/>
    </w:pPr>
    <w:rPr>
      <w:rFonts w:ascii="Helvetica" w:hAnsi="Helvetica"/>
      <w:i/>
      <w:iCs/>
      <w:sz w:val="22"/>
      <w:szCs w:val="22"/>
    </w:rPr>
  </w:style>
  <w:style w:type="paragraph" w:styleId="Heading7">
    <w:name w:val="heading 7"/>
    <w:basedOn w:val="Normal"/>
    <w:next w:val="Normal"/>
    <w:qFormat/>
    <w:pPr>
      <w:framePr w:wrap="around"/>
      <w:numPr>
        <w:ilvl w:val="6"/>
        <w:numId w:val="5"/>
      </w:numPr>
      <w:tabs>
        <w:tab w:val="left" w:pos="702"/>
        <w:tab w:val="left" w:pos="1080"/>
      </w:tabs>
      <w:spacing w:before="240" w:line="288" w:lineRule="auto"/>
      <w:jc w:val="both"/>
      <w:outlineLvl w:val="6"/>
    </w:pPr>
    <w:rPr>
      <w:rFonts w:ascii="Helvetica" w:hAnsi="Helvetica"/>
    </w:rPr>
  </w:style>
  <w:style w:type="paragraph" w:styleId="Heading8">
    <w:name w:val="heading 8"/>
    <w:basedOn w:val="Normal"/>
    <w:next w:val="Normal"/>
    <w:qFormat/>
    <w:pPr>
      <w:framePr w:wrap="around"/>
      <w:numPr>
        <w:ilvl w:val="7"/>
        <w:numId w:val="5"/>
      </w:numPr>
      <w:tabs>
        <w:tab w:val="left" w:pos="702"/>
        <w:tab w:val="left" w:pos="1080"/>
      </w:tabs>
      <w:spacing w:before="240" w:line="288" w:lineRule="auto"/>
      <w:jc w:val="both"/>
      <w:outlineLvl w:val="7"/>
    </w:pPr>
    <w:rPr>
      <w:rFonts w:ascii="Helvetica" w:hAnsi="Helvetica"/>
      <w:i/>
      <w:iCs/>
    </w:rPr>
  </w:style>
  <w:style w:type="paragraph" w:styleId="Heading9">
    <w:name w:val="heading 9"/>
    <w:basedOn w:val="Normal"/>
    <w:next w:val="Normal"/>
    <w:qFormat/>
    <w:pPr>
      <w:framePr w:wrap="around"/>
      <w:numPr>
        <w:ilvl w:val="8"/>
        <w:numId w:val="5"/>
      </w:numPr>
      <w:tabs>
        <w:tab w:val="left" w:pos="702"/>
        <w:tab w:val="left" w:pos="1080"/>
      </w:tabs>
      <w:spacing w:before="240" w:line="288" w:lineRule="auto"/>
      <w:jc w:val="both"/>
      <w:outlineLvl w:val="8"/>
    </w:pPr>
    <w:rPr>
      <w:rFonts w:ascii="Helvetica" w:hAnsi="Helvetic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framePr w:wrap="around"/>
      <w:tabs>
        <w:tab w:val="left" w:pos="360"/>
        <w:tab w:val="left" w:pos="540"/>
        <w:tab w:val="right" w:leader="dot" w:pos="8630"/>
      </w:tabs>
      <w:spacing w:before="240" w:after="120" w:line="360" w:lineRule="auto"/>
    </w:pPr>
    <w:rPr>
      <w:rFonts w:cs="Tahoma"/>
      <w:b/>
      <w:bCs/>
      <w:caps/>
      <w:noProof/>
      <w:sz w:val="22"/>
    </w:rPr>
  </w:style>
  <w:style w:type="paragraph" w:styleId="NormalIndent">
    <w:name w:val="Normal Indent"/>
    <w:basedOn w:val="Normal"/>
    <w:pPr>
      <w:framePr w:wrap="around"/>
      <w:tabs>
        <w:tab w:val="left" w:pos="702"/>
        <w:tab w:val="left" w:pos="1080"/>
      </w:tabs>
      <w:spacing w:line="288" w:lineRule="auto"/>
      <w:jc w:val="both"/>
    </w:pPr>
  </w:style>
  <w:style w:type="paragraph" w:customStyle="1" w:styleId="Example">
    <w:name w:val="Example"/>
    <w:basedOn w:val="NormalIndent"/>
    <w:autoRedefine/>
    <w:pPr>
      <w:framePr w:wrap="around"/>
      <w:spacing w:before="60"/>
      <w:ind w:left="1440"/>
    </w:pPr>
    <w:rPr>
      <w:i/>
      <w:iCs/>
      <w:sz w:val="18"/>
      <w:szCs w:val="18"/>
    </w:rPr>
  </w:style>
  <w:style w:type="paragraph" w:customStyle="1" w:styleId="Heading10">
    <w:name w:val="Heading 10"/>
    <w:basedOn w:val="Heading4"/>
    <w:pPr>
      <w:framePr w:wrap="around"/>
      <w:numPr>
        <w:ilvl w:val="0"/>
        <w:numId w:val="0"/>
      </w:numPr>
      <w:ind w:left="720"/>
    </w:pPr>
    <w:rPr>
      <w:rFonts w:ascii=".VnTime" w:hAnsi=".VnTime"/>
      <w:i/>
      <w:iCs/>
      <w:sz w:val="22"/>
      <w:szCs w:val="22"/>
    </w:rPr>
  </w:style>
  <w:style w:type="paragraph" w:customStyle="1" w:styleId="Vidu">
    <w:name w:val="Vidu"/>
    <w:basedOn w:val="Normal"/>
    <w:pPr>
      <w:framePr w:wrap="around"/>
      <w:numPr>
        <w:numId w:val="1"/>
      </w:numPr>
      <w:jc w:val="both"/>
    </w:pPr>
  </w:style>
  <w:style w:type="paragraph" w:customStyle="1" w:styleId="Mucvidu">
    <w:name w:val="Mucvidu"/>
    <w:basedOn w:val="Vidu"/>
    <w:pPr>
      <w:framePr w:wrap="around"/>
      <w:numPr>
        <w:numId w:val="2"/>
      </w:numPr>
      <w:tabs>
        <w:tab w:val="clear" w:pos="360"/>
      </w:tabs>
      <w:ind w:left="1080"/>
    </w:pPr>
  </w:style>
  <w:style w:type="paragraph" w:customStyle="1" w:styleId="Tailieu">
    <w:name w:val="Tailieu"/>
    <w:basedOn w:val="Refer"/>
    <w:pPr>
      <w:framePr w:wrap="around"/>
      <w:numPr>
        <w:numId w:val="3"/>
      </w:numPr>
    </w:pPr>
  </w:style>
  <w:style w:type="paragraph" w:customStyle="1" w:styleId="Refer">
    <w:name w:val="Refer"/>
    <w:basedOn w:val="Normal"/>
    <w:pPr>
      <w:framePr w:wrap="around"/>
      <w:spacing w:after="120"/>
      <w:ind w:left="709" w:firstLine="720"/>
      <w:jc w:val="both"/>
    </w:pPr>
  </w:style>
  <w:style w:type="paragraph" w:customStyle="1" w:styleId="Point">
    <w:name w:val="Point"/>
    <w:basedOn w:val="Header"/>
    <w:pPr>
      <w:framePr w:wrap="around"/>
      <w:numPr>
        <w:numId w:val="4"/>
      </w:numPr>
    </w:pPr>
    <w:rPr>
      <w:rFonts w:ascii="Arial" w:hAnsi="Arial" w:cs="Arial"/>
    </w:rPr>
  </w:style>
  <w:style w:type="paragraph" w:styleId="Header">
    <w:name w:val="header"/>
    <w:basedOn w:val="Normal"/>
    <w:autoRedefine/>
    <w:pPr>
      <w:framePr w:wrap="around"/>
      <w:pBdr>
        <w:bottom w:val="single" w:sz="4" w:space="1" w:color="auto"/>
      </w:pBdr>
      <w:tabs>
        <w:tab w:val="right" w:pos="9000"/>
      </w:tabs>
      <w:ind w:right="8"/>
      <w:jc w:val="both"/>
    </w:pPr>
    <w:rPr>
      <w:rFonts w:ascii="Verdana" w:hAnsi="Verdana" w:cs="Tahoma"/>
    </w:rPr>
  </w:style>
  <w:style w:type="paragraph" w:styleId="TOC2">
    <w:name w:val="toc 2"/>
    <w:basedOn w:val="Normal"/>
    <w:next w:val="Normal"/>
    <w:autoRedefine/>
    <w:uiPriority w:val="39"/>
    <w:pPr>
      <w:framePr w:wrap="around"/>
      <w:tabs>
        <w:tab w:val="left" w:pos="1080"/>
        <w:tab w:val="right" w:leader="dot" w:pos="8630"/>
      </w:tabs>
      <w:ind w:left="360"/>
    </w:pPr>
    <w:rPr>
      <w:rFonts w:cs="Tahoma"/>
      <w:noProof/>
      <w:szCs w:val="24"/>
    </w:rPr>
  </w:style>
  <w:style w:type="paragraph" w:styleId="TOC3">
    <w:name w:val="toc 3"/>
    <w:basedOn w:val="Normal"/>
    <w:next w:val="Normal"/>
    <w:autoRedefine/>
    <w:semiHidden/>
    <w:pPr>
      <w:framePr w:wrap="around"/>
      <w:tabs>
        <w:tab w:val="left" w:pos="1200"/>
        <w:tab w:val="right" w:leader="dot" w:pos="8630"/>
      </w:tabs>
      <w:ind w:left="540"/>
    </w:pPr>
    <w:rPr>
      <w:noProof/>
      <w:sz w:val="18"/>
      <w:szCs w:val="18"/>
    </w:rPr>
  </w:style>
  <w:style w:type="paragraph" w:styleId="TOC4">
    <w:name w:val="toc 4"/>
    <w:basedOn w:val="Normal"/>
    <w:next w:val="Normal"/>
    <w:autoRedefine/>
    <w:semiHidden/>
    <w:pPr>
      <w:framePr w:wrap="around"/>
      <w:ind w:left="600"/>
    </w:pPr>
    <w:rPr>
      <w:sz w:val="18"/>
      <w:szCs w:val="18"/>
    </w:rPr>
  </w:style>
  <w:style w:type="paragraph" w:styleId="TOC5">
    <w:name w:val="toc 5"/>
    <w:basedOn w:val="Normal"/>
    <w:next w:val="Normal"/>
    <w:autoRedefine/>
    <w:semiHidden/>
    <w:pPr>
      <w:framePr w:wrap="around"/>
      <w:ind w:left="800"/>
    </w:pPr>
    <w:rPr>
      <w:sz w:val="18"/>
      <w:szCs w:val="18"/>
    </w:rPr>
  </w:style>
  <w:style w:type="paragraph" w:styleId="TOC6">
    <w:name w:val="toc 6"/>
    <w:basedOn w:val="Normal"/>
    <w:next w:val="Normal"/>
    <w:autoRedefine/>
    <w:semiHidden/>
    <w:pPr>
      <w:framePr w:wrap="around"/>
      <w:ind w:left="1000"/>
    </w:pPr>
    <w:rPr>
      <w:sz w:val="18"/>
      <w:szCs w:val="18"/>
    </w:rPr>
  </w:style>
  <w:style w:type="paragraph" w:styleId="TOC7">
    <w:name w:val="toc 7"/>
    <w:basedOn w:val="Normal"/>
    <w:next w:val="Normal"/>
    <w:autoRedefine/>
    <w:semiHidden/>
    <w:pPr>
      <w:framePr w:wrap="around"/>
      <w:ind w:left="1200"/>
    </w:pPr>
    <w:rPr>
      <w:sz w:val="18"/>
      <w:szCs w:val="18"/>
    </w:rPr>
  </w:style>
  <w:style w:type="paragraph" w:styleId="TOC8">
    <w:name w:val="toc 8"/>
    <w:basedOn w:val="Normal"/>
    <w:next w:val="Normal"/>
    <w:autoRedefine/>
    <w:semiHidden/>
    <w:pPr>
      <w:framePr w:wrap="around"/>
      <w:ind w:left="1400"/>
    </w:pPr>
    <w:rPr>
      <w:sz w:val="18"/>
      <w:szCs w:val="18"/>
    </w:rPr>
  </w:style>
  <w:style w:type="paragraph" w:styleId="TOC9">
    <w:name w:val="toc 9"/>
    <w:basedOn w:val="Normal"/>
    <w:next w:val="Normal"/>
    <w:autoRedefine/>
    <w:semiHidden/>
    <w:pPr>
      <w:framePr w:wrap="around"/>
      <w:ind w:left="1600"/>
    </w:pPr>
    <w:rPr>
      <w:sz w:val="18"/>
      <w:szCs w:val="18"/>
    </w:rPr>
  </w:style>
  <w:style w:type="paragraph" w:styleId="Title">
    <w:name w:val="Title"/>
    <w:basedOn w:val="Normal"/>
    <w:qFormat/>
    <w:pPr>
      <w:framePr w:wrap="around"/>
      <w:spacing w:before="240"/>
      <w:jc w:val="center"/>
    </w:pPr>
    <w:rPr>
      <w:rFonts w:ascii=".VnArialH" w:hAnsi=".VnArialH"/>
      <w:b/>
      <w:bCs/>
    </w:rPr>
  </w:style>
  <w:style w:type="paragraph" w:customStyle="1" w:styleId="NormalTB">
    <w:name w:val="NormalTB"/>
    <w:pPr>
      <w:jc w:val="center"/>
    </w:pPr>
    <w:rPr>
      <w:rFonts w:ascii=".VnTime" w:hAnsi=".VnTime"/>
      <w:lang w:val="en-GB"/>
    </w:rPr>
  </w:style>
  <w:style w:type="paragraph" w:styleId="Footer">
    <w:name w:val="footer"/>
    <w:basedOn w:val="Normal"/>
    <w:autoRedefine/>
    <w:pPr>
      <w:framePr w:wrap="around"/>
      <w:pBdr>
        <w:top w:val="single" w:sz="4" w:space="1" w:color="auto"/>
      </w:pBdr>
      <w:tabs>
        <w:tab w:val="center" w:pos="4320"/>
        <w:tab w:val="right" w:pos="9000"/>
      </w:tabs>
      <w:jc w:val="both"/>
    </w:pPr>
    <w:rPr>
      <w:rFonts w:cs="Tahoma"/>
    </w:rPr>
  </w:style>
  <w:style w:type="paragraph" w:customStyle="1" w:styleId="NormalH">
    <w:name w:val="NormalH"/>
    <w:basedOn w:val="Normal"/>
    <w:autoRedefine/>
    <w:pPr>
      <w:pageBreakBefore/>
      <w:framePr w:wrap="around"/>
      <w:tabs>
        <w:tab w:val="left" w:pos="2160"/>
        <w:tab w:val="right" w:pos="5040"/>
        <w:tab w:val="left" w:pos="5760"/>
        <w:tab w:val="right" w:pos="8640"/>
      </w:tabs>
      <w:spacing w:before="360" w:after="240"/>
    </w:pPr>
    <w:rPr>
      <w:rFonts w:ascii="Verdana" w:hAnsi="Verdana"/>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framePr w:wrap="around"/>
      <w:spacing w:before="80" w:after="80"/>
    </w:pPr>
    <w:rPr>
      <w:rFonts w:cs="Tahoma"/>
      <w:sz w:val="18"/>
      <w:szCs w:val="18"/>
    </w:rPr>
  </w:style>
  <w:style w:type="paragraph" w:customStyle="1" w:styleId="Heading3">
    <w:name w:val="Heading3"/>
    <w:basedOn w:val="NormalIndent"/>
    <w:pPr>
      <w:framePr w:wrap="around"/>
      <w:numPr>
        <w:ilvl w:val="1"/>
        <w:numId w:val="19"/>
      </w:numPr>
    </w:pPr>
    <w:rPr>
      <w:rFonts w:ascii=".VnArial" w:hAnsi=".VnArial"/>
      <w:sz w:val="22"/>
      <w:szCs w:val="22"/>
    </w:rPr>
  </w:style>
  <w:style w:type="paragraph" w:styleId="BodyTextIndent3">
    <w:name w:val="Body Text Indent 3"/>
    <w:basedOn w:val="Normal"/>
    <w:pPr>
      <w:framePr w:wrap="around"/>
      <w:ind w:left="540"/>
      <w:jc w:val="both"/>
    </w:pPr>
    <w:rPr>
      <w:lang w:val="en-AU"/>
    </w:rPr>
  </w:style>
  <w:style w:type="paragraph" w:styleId="BodyText">
    <w:name w:val="Body Text"/>
    <w:basedOn w:val="Normal"/>
    <w:pPr>
      <w:framePr w:wrap="around"/>
      <w:jc w:val="both"/>
    </w:pPr>
    <w:rPr>
      <w:sz w:val="24"/>
      <w:szCs w:val="24"/>
      <w:lang w:val="en-AU"/>
    </w:rPr>
  </w:style>
  <w:style w:type="paragraph" w:customStyle="1" w:styleId="Heading1H1">
    <w:name w:val="Heading 1.H1"/>
    <w:basedOn w:val="Normal"/>
    <w:next w:val="Normal"/>
    <w:pPr>
      <w:keepNext/>
      <w:framePr w:wrap="around"/>
      <w:tabs>
        <w:tab w:val="left" w:pos="432"/>
      </w:tabs>
      <w:spacing w:before="240" w:after="240"/>
      <w:ind w:left="432" w:hanging="432"/>
      <w:jc w:val="both"/>
    </w:pPr>
    <w:rPr>
      <w:b/>
      <w:bCs/>
      <w:caps/>
      <w:kern w:val="28"/>
      <w:sz w:val="24"/>
      <w:szCs w:val="24"/>
      <w:lang w:val="en-AU"/>
    </w:rPr>
  </w:style>
  <w:style w:type="paragraph" w:customStyle="1" w:styleId="Heading2H2">
    <w:name w:val="Heading 2.H2"/>
    <w:basedOn w:val="Normal"/>
    <w:next w:val="Normal"/>
    <w:pPr>
      <w:keepNext/>
      <w:framePr w:wrap="around"/>
      <w:tabs>
        <w:tab w:val="left" w:pos="576"/>
      </w:tabs>
      <w:spacing w:before="240" w:after="200"/>
      <w:ind w:left="576" w:hanging="576"/>
      <w:jc w:val="both"/>
    </w:pPr>
    <w:rPr>
      <w:b/>
      <w:bCs/>
      <w:lang w:val="en-AU"/>
    </w:rPr>
  </w:style>
  <w:style w:type="paragraph" w:customStyle="1" w:styleId="APP2">
    <w:name w:val="APP2"/>
    <w:basedOn w:val="Normal"/>
    <w:pPr>
      <w:framePr w:wrap="around"/>
      <w:tabs>
        <w:tab w:val="left" w:pos="-720"/>
        <w:tab w:val="left" w:pos="0"/>
      </w:tabs>
      <w:ind w:hanging="720"/>
      <w:jc w:val="both"/>
    </w:pPr>
    <w:rPr>
      <w:b/>
      <w:bCs/>
      <w:lang w:val="en-AU"/>
    </w:rPr>
  </w:style>
  <w:style w:type="paragraph" w:customStyle="1" w:styleId="App1">
    <w:name w:val="App1"/>
    <w:basedOn w:val="Heading1H1"/>
    <w:pPr>
      <w:framePr w:wrap="around"/>
      <w:tabs>
        <w:tab w:val="left" w:pos="-720"/>
        <w:tab w:val="left" w:pos="0"/>
      </w:tabs>
      <w:spacing w:before="0" w:after="0"/>
      <w:ind w:left="1440" w:hanging="1440"/>
    </w:pPr>
    <w:rPr>
      <w:caps w:val="0"/>
      <w:sz w:val="32"/>
      <w:szCs w:val="32"/>
    </w:rPr>
  </w:style>
  <w:style w:type="paragraph" w:customStyle="1" w:styleId="PARA1">
    <w:name w:val="PARA1"/>
    <w:basedOn w:val="Normal"/>
    <w:pPr>
      <w:framePr w:wrap="around"/>
      <w:tabs>
        <w:tab w:val="left" w:pos="-720"/>
        <w:tab w:val="left" w:pos="-576"/>
        <w:tab w:val="left" w:pos="0"/>
      </w:tabs>
      <w:jc w:val="both"/>
    </w:pPr>
    <w:rPr>
      <w:lang w:val="en-GB"/>
    </w:rPr>
  </w:style>
  <w:style w:type="paragraph" w:customStyle="1" w:styleId="chklvl2">
    <w:name w:val="chklvl2"/>
    <w:basedOn w:val="Normal"/>
    <w:pPr>
      <w:framePr w:wrap="around"/>
      <w:ind w:firstLine="720"/>
      <w:jc w:val="both"/>
    </w:pPr>
    <w:rPr>
      <w:sz w:val="22"/>
      <w:szCs w:val="22"/>
      <w:lang w:val="en-AU"/>
    </w:rPr>
  </w:style>
  <w:style w:type="paragraph" w:customStyle="1" w:styleId="chklvl1">
    <w:name w:val="chklvl1"/>
    <w:basedOn w:val="Normal"/>
    <w:pPr>
      <w:framePr w:wrap="around"/>
      <w:ind w:firstLine="360"/>
      <w:jc w:val="both"/>
    </w:pPr>
    <w:rPr>
      <w:sz w:val="24"/>
      <w:szCs w:val="24"/>
      <w:lang w:val="en-AU"/>
    </w:rPr>
  </w:style>
  <w:style w:type="paragraph" w:customStyle="1" w:styleId="chklvl3">
    <w:name w:val="chklvl3"/>
    <w:basedOn w:val="Normal"/>
    <w:pPr>
      <w:framePr w:wrap="around"/>
      <w:ind w:firstLine="1080"/>
      <w:jc w:val="both"/>
    </w:pPr>
    <w:rPr>
      <w:lang w:val="en-AU"/>
    </w:rPr>
  </w:style>
  <w:style w:type="paragraph" w:customStyle="1" w:styleId="CHKLVL4">
    <w:name w:val="CHKLVL4"/>
    <w:basedOn w:val="Normal"/>
    <w:pPr>
      <w:framePr w:wrap="around"/>
      <w:ind w:left="1440"/>
      <w:jc w:val="both"/>
    </w:pPr>
    <w:rPr>
      <w:i/>
      <w:iCs/>
      <w:lang w:val="en-AU"/>
    </w:rPr>
  </w:style>
  <w:style w:type="paragraph" w:customStyle="1" w:styleId="GLOSSARY1">
    <w:name w:val="GLOSSARY1"/>
    <w:basedOn w:val="Normal"/>
    <w:pPr>
      <w:framePr w:wrap="around"/>
      <w:ind w:left="274" w:hanging="274"/>
      <w:jc w:val="both"/>
    </w:pPr>
    <w:rPr>
      <w:b/>
      <w:bCs/>
      <w:lang w:val="en-AU"/>
    </w:rPr>
  </w:style>
  <w:style w:type="paragraph" w:customStyle="1" w:styleId="h1para">
    <w:name w:val="h1para"/>
    <w:basedOn w:val="Normal"/>
    <w:pPr>
      <w:framePr w:wrap="around"/>
      <w:ind w:left="450"/>
      <w:jc w:val="both"/>
    </w:pPr>
    <w:rPr>
      <w:lang w:val="en-AU"/>
    </w:rPr>
  </w:style>
  <w:style w:type="paragraph" w:customStyle="1" w:styleId="h2level">
    <w:name w:val="h2level"/>
    <w:basedOn w:val="Normal"/>
    <w:pPr>
      <w:framePr w:wrap="around"/>
      <w:ind w:left="1170"/>
      <w:jc w:val="both"/>
    </w:pPr>
    <w:rPr>
      <w:lang w:val="en-AU"/>
    </w:rPr>
  </w:style>
  <w:style w:type="paragraph" w:customStyle="1" w:styleId="Titlechklst">
    <w:name w:val="Title_chklst"/>
    <w:basedOn w:val="Normal"/>
    <w:pPr>
      <w:framePr w:wrap="around"/>
      <w:jc w:val="center"/>
    </w:pPr>
    <w:rPr>
      <w:b/>
      <w:bCs/>
      <w:caps/>
      <w:lang w:val="en-AU"/>
    </w:rPr>
  </w:style>
  <w:style w:type="paragraph" w:customStyle="1" w:styleId="CHAPTER">
    <w:name w:val="CHAPTER"/>
    <w:basedOn w:val="Normal"/>
    <w:pPr>
      <w:framePr w:wrap="around"/>
      <w:ind w:left="360" w:hanging="360"/>
      <w:jc w:val="center"/>
    </w:pPr>
    <w:rPr>
      <w:b/>
      <w:bCs/>
      <w:sz w:val="36"/>
      <w:szCs w:val="36"/>
      <w:lang w:val="en-AU"/>
    </w:rPr>
  </w:style>
  <w:style w:type="paragraph" w:customStyle="1" w:styleId="Sub-heading1">
    <w:name w:val="Sub-heading 1"/>
    <w:basedOn w:val="CHAPTER"/>
    <w:pPr>
      <w:framePr w:wrap="around"/>
      <w:jc w:val="left"/>
    </w:pPr>
    <w:rPr>
      <w:caps/>
      <w:sz w:val="28"/>
      <w:szCs w:val="28"/>
    </w:rPr>
  </w:style>
  <w:style w:type="paragraph" w:customStyle="1" w:styleId="Para">
    <w:name w:val="Para"/>
    <w:basedOn w:val="Normal"/>
    <w:pPr>
      <w:framePr w:wrap="around"/>
      <w:ind w:left="432"/>
      <w:jc w:val="both"/>
    </w:pPr>
    <w:rPr>
      <w:lang w:val="en-AU"/>
    </w:rPr>
  </w:style>
  <w:style w:type="paragraph" w:customStyle="1" w:styleId="Level4">
    <w:name w:val="Level_4"/>
    <w:basedOn w:val="Normal"/>
    <w:pPr>
      <w:framePr w:wrap="around"/>
      <w:ind w:left="1080"/>
      <w:jc w:val="both"/>
    </w:pPr>
    <w:rPr>
      <w:lang w:val="en-AU"/>
    </w:rPr>
  </w:style>
  <w:style w:type="paragraph" w:customStyle="1" w:styleId="Level1">
    <w:name w:val="Level_1"/>
    <w:basedOn w:val="Normal"/>
    <w:pPr>
      <w:framePr w:wrap="around"/>
      <w:jc w:val="both"/>
    </w:pPr>
    <w:rPr>
      <w:b/>
      <w:bCs/>
      <w:lang w:val="en-AU"/>
    </w:rPr>
  </w:style>
  <w:style w:type="paragraph" w:customStyle="1" w:styleId="Level3">
    <w:name w:val="Level_3"/>
    <w:basedOn w:val="Level1"/>
    <w:pPr>
      <w:framePr w:wrap="around"/>
      <w:ind w:left="720"/>
    </w:pPr>
    <w:rPr>
      <w:b w:val="0"/>
      <w:bCs w:val="0"/>
    </w:rPr>
  </w:style>
  <w:style w:type="paragraph" w:customStyle="1" w:styleId="Level2">
    <w:name w:val="Level_2"/>
    <w:basedOn w:val="Level3"/>
    <w:pPr>
      <w:framePr w:wrap="around"/>
      <w:ind w:left="432"/>
    </w:pPr>
  </w:style>
  <w:style w:type="paragraph" w:customStyle="1" w:styleId="Level5">
    <w:name w:val="Level_5"/>
    <w:basedOn w:val="Normal"/>
    <w:pPr>
      <w:framePr w:wrap="around"/>
      <w:ind w:left="1440"/>
      <w:jc w:val="both"/>
    </w:pPr>
    <w:rPr>
      <w:lang w:val="en-AU"/>
    </w:rPr>
  </w:style>
  <w:style w:type="paragraph" w:customStyle="1" w:styleId="level6">
    <w:name w:val="level_6"/>
    <w:basedOn w:val="Normal"/>
    <w:pPr>
      <w:framePr w:wrap="around"/>
      <w:ind w:left="1800"/>
      <w:jc w:val="both"/>
    </w:pPr>
    <w:rPr>
      <w:lang w:val="en-AU"/>
    </w:rPr>
  </w:style>
  <w:style w:type="paragraph" w:customStyle="1" w:styleId="Appendix">
    <w:name w:val="Appendix"/>
    <w:basedOn w:val="Normal"/>
    <w:pPr>
      <w:framePr w:wrap="around"/>
      <w:jc w:val="both"/>
    </w:pPr>
    <w:rPr>
      <w:b/>
      <w:bCs/>
      <w:caps/>
      <w:sz w:val="24"/>
      <w:szCs w:val="24"/>
      <w:lang w:val="en-AU"/>
    </w:rPr>
  </w:style>
  <w:style w:type="paragraph" w:customStyle="1" w:styleId="Applevel2">
    <w:name w:val="App_level2"/>
    <w:basedOn w:val="Normal"/>
    <w:pPr>
      <w:framePr w:wrap="around"/>
      <w:jc w:val="both"/>
    </w:pPr>
    <w:rPr>
      <w:b/>
      <w:bCs/>
      <w:caps/>
      <w:lang w:val="en-AU"/>
    </w:rPr>
  </w:style>
  <w:style w:type="paragraph" w:styleId="FootnoteText">
    <w:name w:val="footnote text"/>
    <w:basedOn w:val="Normal"/>
    <w:semiHidden/>
    <w:pPr>
      <w:framePr w:wrap="around"/>
    </w:p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framePr w:wrap="around"/>
    </w:pPr>
    <w:rPr>
      <w:lang w:val="en-GB"/>
    </w:rPr>
  </w:style>
  <w:style w:type="paragraph" w:styleId="BodyTextIndent">
    <w:name w:val="Body Text Indent"/>
    <w:basedOn w:val="Normal"/>
    <w:pPr>
      <w:framePr w:wrap="around"/>
      <w:jc w:val="both"/>
    </w:pPr>
    <w:rPr>
      <w:sz w:val="24"/>
      <w:szCs w:val="24"/>
      <w:lang w:val="en-AU"/>
    </w:rPr>
  </w:style>
  <w:style w:type="paragraph" w:customStyle="1" w:styleId="Starbullet">
    <w:name w:val="Starbullet"/>
    <w:basedOn w:val="Normal"/>
    <w:pPr>
      <w:framePr w:wrap="around"/>
      <w:spacing w:after="240"/>
      <w:ind w:left="360" w:hanging="360"/>
      <w:jc w:val="both"/>
    </w:pPr>
    <w:rPr>
      <w:sz w:val="24"/>
      <w:szCs w:val="24"/>
      <w:lang w:val="en-GB"/>
    </w:rPr>
  </w:style>
  <w:style w:type="paragraph" w:customStyle="1" w:styleId="textnotindented">
    <w:name w:val="text not indented"/>
    <w:basedOn w:val="Normal"/>
    <w:pPr>
      <w:framePr w:wrap="around"/>
      <w:spacing w:before="240"/>
      <w:jc w:val="both"/>
    </w:pPr>
    <w:rPr>
      <w:sz w:val="24"/>
      <w:szCs w:val="24"/>
      <w:lang w:val="en-GB"/>
    </w:rPr>
  </w:style>
  <w:style w:type="paragraph" w:styleId="Caption">
    <w:name w:val="caption"/>
    <w:basedOn w:val="Normal"/>
    <w:next w:val="Normal"/>
    <w:qFormat/>
    <w:pPr>
      <w:framePr w:wrap="around"/>
      <w:jc w:val="center"/>
    </w:pPr>
    <w:rPr>
      <w:sz w:val="24"/>
      <w:szCs w:val="24"/>
      <w:lang w:val="en-GB"/>
    </w:rPr>
  </w:style>
  <w:style w:type="paragraph" w:customStyle="1" w:styleId="table">
    <w:name w:val="table"/>
    <w:basedOn w:val="Normal"/>
    <w:pPr>
      <w:framePr w:wrap="around"/>
      <w:spacing w:after="120"/>
    </w:pPr>
    <w:rPr>
      <w:sz w:val="24"/>
      <w:szCs w:val="24"/>
      <w:lang w:val="en-GB"/>
    </w:rPr>
  </w:style>
  <w:style w:type="character" w:styleId="FootnoteReference">
    <w:name w:val="footnote reference"/>
    <w:semiHidden/>
    <w:rPr>
      <w:vertAlign w:val="superscript"/>
    </w:rPr>
  </w:style>
  <w:style w:type="paragraph" w:customStyle="1" w:styleId="Bullet">
    <w:name w:val="Bullet"/>
    <w:basedOn w:val="Normal"/>
    <w:pPr>
      <w:framePr w:wrap="around"/>
      <w:tabs>
        <w:tab w:val="left" w:pos="-720"/>
        <w:tab w:val="left" w:pos="0"/>
      </w:tabs>
      <w:spacing w:before="40" w:after="80"/>
      <w:ind w:left="1440" w:hanging="720"/>
      <w:jc w:val="both"/>
    </w:pPr>
    <w:rPr>
      <w:sz w:val="24"/>
      <w:szCs w:val="24"/>
      <w:lang w:val="en-AU"/>
    </w:rPr>
  </w:style>
  <w:style w:type="paragraph" w:customStyle="1" w:styleId="screentable">
    <w:name w:val="screen table"/>
    <w:pPr>
      <w:widowControl w:val="0"/>
    </w:pPr>
  </w:style>
  <w:style w:type="paragraph" w:styleId="BodyText3">
    <w:name w:val="Body Text 3"/>
    <w:basedOn w:val="Normal"/>
    <w:pPr>
      <w:framePr w:wrap="around"/>
    </w:pPr>
    <w:rPr>
      <w:b/>
      <w:bCs/>
      <w:i/>
      <w:iCs/>
      <w:sz w:val="44"/>
      <w:szCs w:val="44"/>
      <w:lang w:val="en-AU"/>
    </w:rPr>
  </w:style>
  <w:style w:type="paragraph" w:styleId="TableofFigures">
    <w:name w:val="table of figures"/>
    <w:basedOn w:val="Normal"/>
    <w:next w:val="Normal"/>
    <w:semiHidden/>
    <w:pPr>
      <w:framePr w:wrap="around"/>
    </w:pPr>
    <w:rPr>
      <w:i/>
      <w:iCs/>
      <w:lang w:val="en-GB"/>
    </w:rPr>
  </w:style>
  <w:style w:type="character" w:styleId="Hyperlink">
    <w:name w:val="Hyperlink"/>
    <w:uiPriority w:val="99"/>
    <w:rPr>
      <w:color w:val="0000FF"/>
      <w:u w:val="single"/>
    </w:rPr>
  </w:style>
  <w:style w:type="paragraph" w:customStyle="1" w:styleId="DiffListing">
    <w:name w:val="Diff Listing"/>
    <w:basedOn w:val="Normal"/>
    <w:pPr>
      <w:keepNext/>
      <w:framePr w:wrap="around"/>
      <w:pBdr>
        <w:top w:val="single" w:sz="6" w:space="31" w:color="auto"/>
        <w:left w:val="single" w:sz="6" w:space="31" w:color="auto"/>
        <w:bottom w:val="single" w:sz="6" w:space="31" w:color="auto"/>
        <w:right w:val="single" w:sz="6" w:space="31" w:color="auto"/>
      </w:pBdr>
      <w:shd w:val="pct5" w:color="auto" w:fill="FFFFFF"/>
    </w:pPr>
    <w:rPr>
      <w:rFonts w:ascii="Courier New" w:hAnsi="Courier New" w:cs="Courier New"/>
      <w:sz w:val="16"/>
      <w:szCs w:val="16"/>
      <w:lang w:val="en-GB"/>
    </w:rPr>
  </w:style>
  <w:style w:type="paragraph" w:customStyle="1" w:styleId="Shadedterminal">
    <w:name w:val="Shaded terminal"/>
    <w:basedOn w:val="Normal"/>
    <w:pPr>
      <w:framePr w:wrap="around"/>
      <w:widowControl w:val="0"/>
      <w:shd w:val="pct10" w:color="auto" w:fill="auto"/>
    </w:pPr>
    <w:rPr>
      <w:rFonts w:ascii="Courier New" w:hAnsi="Courier New" w:cs="Courier New"/>
      <w:sz w:val="12"/>
      <w:szCs w:val="12"/>
      <w:lang w:val="en-GB"/>
    </w:rPr>
  </w:style>
  <w:style w:type="paragraph" w:customStyle="1" w:styleId="jlm">
    <w:name w:val="jlm"/>
    <w:basedOn w:val="Normal"/>
    <w:pPr>
      <w:framePr w:wrap="around"/>
    </w:pPr>
    <w:rPr>
      <w:rFonts w:ascii="Courier New" w:hAnsi="Courier New" w:cs="Courier New"/>
    </w:rPr>
  </w:style>
  <w:style w:type="paragraph" w:styleId="DocumentMap">
    <w:name w:val="Document Map"/>
    <w:basedOn w:val="Normal"/>
    <w:semiHidden/>
    <w:pPr>
      <w:framePr w:wrap="around"/>
      <w:shd w:val="clear" w:color="auto" w:fill="000080"/>
      <w:jc w:val="both"/>
    </w:pPr>
    <w:rPr>
      <w:rFonts w:cs="Tahoma"/>
      <w:lang w:val="en-AU"/>
    </w:rPr>
  </w:style>
  <w:style w:type="paragraph" w:customStyle="1" w:styleId="Listing">
    <w:name w:val="Listing"/>
    <w:basedOn w:val="Normal"/>
    <w:pPr>
      <w:framePr w:wrap="around"/>
    </w:pPr>
    <w:rPr>
      <w:rFonts w:ascii="Courier New" w:hAnsi="Courier New" w:cs="Courier New"/>
      <w:noProof/>
      <w:sz w:val="16"/>
      <w:szCs w:val="16"/>
      <w:lang w:val="en-AU"/>
    </w:rPr>
  </w:style>
  <w:style w:type="paragraph" w:styleId="BodyTextIndent2">
    <w:name w:val="Body Text Indent 2"/>
    <w:basedOn w:val="Normal"/>
    <w:pPr>
      <w:framePr w:wrap="around"/>
    </w:pPr>
    <w:rPr>
      <w:rFonts w:ascii=".VnTime" w:hAnsi=".VnTime"/>
    </w:rPr>
  </w:style>
  <w:style w:type="paragraph" w:customStyle="1" w:styleId="NormalCaption">
    <w:name w:val="NormalCaption"/>
    <w:basedOn w:val="Normal"/>
    <w:pPr>
      <w:framePr w:wrap="around"/>
      <w:widowControl w:val="0"/>
      <w:spacing w:after="120"/>
      <w:ind w:left="709"/>
    </w:pPr>
    <w:rPr>
      <w:b/>
      <w:bCs/>
    </w:rPr>
  </w:style>
  <w:style w:type="paragraph" w:customStyle="1" w:styleId="NormalIndent0">
    <w:name w:val="NormalIndent"/>
    <w:basedOn w:val="Normal"/>
    <w:pPr>
      <w:framePr w:wrap="around"/>
    </w:pPr>
  </w:style>
  <w:style w:type="paragraph" w:customStyle="1" w:styleId="NormalIndex">
    <w:name w:val="NormalIndex"/>
    <w:basedOn w:val="NormalIndent0"/>
    <w:pPr>
      <w:framePr w:wrap="around"/>
      <w:tabs>
        <w:tab w:val="left" w:pos="360"/>
        <w:tab w:val="left" w:pos="450"/>
      </w:tabs>
      <w:spacing w:before="60"/>
      <w:ind w:hanging="360"/>
    </w:pPr>
  </w:style>
  <w:style w:type="paragraph" w:customStyle="1" w:styleId="NH-1">
    <w:name w:val="NH-1"/>
    <w:basedOn w:val="Normal"/>
    <w:next w:val="NH-2"/>
    <w:pPr>
      <w:keepNext/>
      <w:framePr w:wrap="around"/>
      <w:widowControl w:val="0"/>
      <w:tabs>
        <w:tab w:val="left" w:pos="360"/>
      </w:tabs>
      <w:ind w:left="360" w:hanging="360"/>
    </w:pPr>
    <w:rPr>
      <w:rFonts w:ascii=".VnArial" w:hAnsi=".VnArial"/>
      <w:b/>
      <w:bCs/>
      <w:sz w:val="24"/>
      <w:szCs w:val="24"/>
    </w:rPr>
  </w:style>
  <w:style w:type="paragraph" w:customStyle="1" w:styleId="NH-2">
    <w:name w:val="NH-2"/>
    <w:basedOn w:val="Normal"/>
    <w:next w:val="NormalIndent"/>
    <w:pPr>
      <w:keepNext/>
      <w:framePr w:wrap="around"/>
      <w:widowControl w:val="0"/>
      <w:tabs>
        <w:tab w:val="left" w:pos="720"/>
      </w:tabs>
      <w:ind w:left="360" w:hanging="360"/>
    </w:pPr>
    <w:rPr>
      <w:rFonts w:ascii=".VnArial" w:hAnsi=".VnArial"/>
      <w:b/>
      <w:bCs/>
      <w:sz w:val="24"/>
      <w:szCs w:val="24"/>
    </w:rPr>
  </w:style>
  <w:style w:type="paragraph" w:customStyle="1" w:styleId="NormalText">
    <w:name w:val="NormalText"/>
    <w:basedOn w:val="Normal"/>
    <w:pPr>
      <w:framePr w:wrap="around"/>
      <w:widowControl w:val="0"/>
      <w:jc w:val="both"/>
    </w:pPr>
  </w:style>
  <w:style w:type="paragraph" w:customStyle="1" w:styleId="H5">
    <w:name w:val="H5"/>
    <w:basedOn w:val="NormalIndent"/>
    <w:next w:val="Normal"/>
    <w:pPr>
      <w:keepNext/>
      <w:framePr w:wrap="around"/>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pPr>
      <w:framePr w:wrap="around"/>
      <w:widowControl w:val="0"/>
      <w:tabs>
        <w:tab w:val="left" w:pos="720"/>
        <w:tab w:val="left" w:leader="dot" w:pos="2160"/>
        <w:tab w:val="left" w:leader="dot" w:pos="2880"/>
        <w:tab w:val="left" w:leader="dot" w:pos="3600"/>
        <w:tab w:val="left" w:leader="dot" w:pos="4320"/>
        <w:tab w:val="right" w:leader="dot" w:pos="8280"/>
      </w:tabs>
      <w:ind w:left="2880" w:hanging="2160"/>
      <w:jc w:val="both"/>
    </w:pPr>
  </w:style>
  <w:style w:type="paragraph" w:customStyle="1" w:styleId="Normal2">
    <w:name w:val="Normal 2"/>
    <w:basedOn w:val="Normal"/>
    <w:pPr>
      <w:framePr w:wrap="around"/>
      <w:widowControl w:val="0"/>
      <w:tabs>
        <w:tab w:val="left" w:pos="360"/>
      </w:tabs>
      <w:ind w:left="360" w:hanging="360"/>
    </w:pPr>
  </w:style>
  <w:style w:type="paragraph" w:styleId="BlockText">
    <w:name w:val="Block Text"/>
    <w:basedOn w:val="Normal"/>
    <w:pPr>
      <w:framePr w:wrap="around"/>
      <w:widowControl w:val="0"/>
      <w:tabs>
        <w:tab w:val="left" w:pos="8820"/>
      </w:tabs>
      <w:ind w:right="22"/>
      <w:jc w:val="both"/>
    </w:pPr>
    <w:rPr>
      <w:rFonts w:ascii=".VnTime" w:hAnsi=".VnTime"/>
    </w:rPr>
  </w:style>
  <w:style w:type="character" w:styleId="CommentReference">
    <w:name w:val="annotation reference"/>
    <w:semiHidden/>
    <w:rPr>
      <w:sz w:val="16"/>
      <w:szCs w:val="16"/>
    </w:rPr>
  </w:style>
  <w:style w:type="paragraph" w:customStyle="1" w:styleId="Content">
    <w:name w:val="Content"/>
    <w:basedOn w:val="Normal"/>
    <w:pPr>
      <w:framePr w:wrap="around"/>
      <w:ind w:left="709" w:firstLine="720"/>
      <w:jc w:val="both"/>
    </w:pPr>
    <w:rPr>
      <w:rFonts w:ascii=".VnTime" w:hAnsi=".VnTime"/>
      <w:sz w:val="24"/>
      <w:szCs w:val="24"/>
    </w:rPr>
  </w:style>
  <w:style w:type="paragraph" w:customStyle="1" w:styleId="TableCaption">
    <w:name w:val="TableCaption"/>
    <w:basedOn w:val="NormalIndent"/>
    <w:pPr>
      <w:framePr w:wrap="around"/>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framePr w:wrap="around"/>
      <w:widowControl w:val="0"/>
      <w:numPr>
        <w:numId w:val="6"/>
      </w:numPr>
      <w:tabs>
        <w:tab w:val="clear" w:pos="702"/>
      </w:tabs>
      <w:spacing w:line="240" w:lineRule="auto"/>
      <w:ind w:right="29"/>
      <w:jc w:val="right"/>
    </w:pPr>
    <w:rPr>
      <w:rFonts w:ascii=".VnTime" w:hAnsi=".VnTime"/>
    </w:rPr>
  </w:style>
  <w:style w:type="paragraph" w:styleId="Index1">
    <w:name w:val="index 1"/>
    <w:basedOn w:val="Normal"/>
    <w:next w:val="Normal"/>
    <w:autoRedefine/>
    <w:semiHidden/>
    <w:pPr>
      <w:framePr w:wrap="around"/>
      <w:tabs>
        <w:tab w:val="left" w:pos="702"/>
        <w:tab w:val="left" w:pos="1080"/>
      </w:tabs>
      <w:spacing w:line="288" w:lineRule="auto"/>
      <w:ind w:left="-18"/>
      <w:jc w:val="both"/>
    </w:pPr>
    <w:rPr>
      <w:rFonts w:ascii=".VnTime" w:hAnsi=".VnTime"/>
      <w:i/>
      <w:iCs/>
    </w:rPr>
  </w:style>
  <w:style w:type="paragraph" w:customStyle="1" w:styleId="InfoBlue">
    <w:name w:val="InfoBlue"/>
    <w:basedOn w:val="Normal"/>
    <w:next w:val="BodyText"/>
    <w:autoRedefine/>
    <w:pPr>
      <w:framePr w:wrap="around"/>
      <w:widowControl w:val="0"/>
      <w:spacing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framePr w:wrap="around"/>
      <w:widowControl w:val="0"/>
      <w:jc w:val="center"/>
    </w:pPr>
    <w:rPr>
      <w:rFonts w:cs="Tahoma"/>
      <w:b/>
      <w:snapToGrid w:val="0"/>
      <w:color w:val="6E2500"/>
    </w:rPr>
  </w:style>
  <w:style w:type="paragraph" w:customStyle="1" w:styleId="NormalT">
    <w:name w:val="NormalT"/>
    <w:basedOn w:val="Normal"/>
    <w:pPr>
      <w:framePr w:wrap="around"/>
    </w:pPr>
  </w:style>
  <w:style w:type="paragraph" w:customStyle="1" w:styleId="TableContents">
    <w:name w:val="Table Contents"/>
    <w:basedOn w:val="Normal"/>
    <w:rsid w:val="00B62447"/>
    <w:pPr>
      <w:framePr w:wrap="around"/>
      <w:widowControl w:val="0"/>
      <w:suppressLineNumbers/>
      <w:suppressAutoHyphens/>
      <w:snapToGrid w:val="0"/>
      <w:ind w:left="144"/>
    </w:pPr>
    <w:rPr>
      <w:rFonts w:ascii="Arial" w:hAnsi="Arial"/>
      <w:lang w:eastAsia="ar-SA"/>
    </w:rPr>
  </w:style>
  <w:style w:type="numbering" w:styleId="111111">
    <w:name w:val="Outline List 2"/>
    <w:basedOn w:val="NoList"/>
    <w:rsid w:val="00B62447"/>
    <w:pPr>
      <w:numPr>
        <w:numId w:val="9"/>
      </w:numPr>
    </w:pPr>
  </w:style>
  <w:style w:type="character" w:customStyle="1" w:styleId="fontstyle01">
    <w:name w:val="fontstyle01"/>
    <w:basedOn w:val="DefaultParagraphFont"/>
    <w:rsid w:val="00D75006"/>
    <w:rPr>
      <w:rFonts w:ascii="Cambria" w:hAnsi="Cambria" w:hint="default"/>
      <w:b/>
      <w:bCs/>
      <w:i w:val="0"/>
      <w:iCs w:val="0"/>
      <w:color w:val="000000"/>
      <w:sz w:val="22"/>
      <w:szCs w:val="22"/>
    </w:rPr>
  </w:style>
  <w:style w:type="paragraph" w:styleId="ListParagraph">
    <w:name w:val="List Paragraph"/>
    <w:basedOn w:val="Normal"/>
    <w:uiPriority w:val="34"/>
    <w:qFormat/>
    <w:rsid w:val="007C032D"/>
    <w:pPr>
      <w:framePr w:wrap="around"/>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1034">
      <w:bodyDiv w:val="1"/>
      <w:marLeft w:val="0"/>
      <w:marRight w:val="0"/>
      <w:marTop w:val="0"/>
      <w:marBottom w:val="0"/>
      <w:divBdr>
        <w:top w:val="none" w:sz="0" w:space="0" w:color="auto"/>
        <w:left w:val="none" w:sz="0" w:space="0" w:color="auto"/>
        <w:bottom w:val="none" w:sz="0" w:space="0" w:color="auto"/>
        <w:right w:val="none" w:sz="0" w:space="0" w:color="auto"/>
      </w:divBdr>
    </w:div>
    <w:div w:id="110822745">
      <w:bodyDiv w:val="1"/>
      <w:marLeft w:val="0"/>
      <w:marRight w:val="0"/>
      <w:marTop w:val="0"/>
      <w:marBottom w:val="0"/>
      <w:divBdr>
        <w:top w:val="none" w:sz="0" w:space="0" w:color="auto"/>
        <w:left w:val="none" w:sz="0" w:space="0" w:color="auto"/>
        <w:bottom w:val="none" w:sz="0" w:space="0" w:color="auto"/>
        <w:right w:val="none" w:sz="0" w:space="0" w:color="auto"/>
      </w:divBdr>
    </w:div>
    <w:div w:id="148596971">
      <w:bodyDiv w:val="1"/>
      <w:marLeft w:val="0"/>
      <w:marRight w:val="0"/>
      <w:marTop w:val="0"/>
      <w:marBottom w:val="0"/>
      <w:divBdr>
        <w:top w:val="none" w:sz="0" w:space="0" w:color="auto"/>
        <w:left w:val="none" w:sz="0" w:space="0" w:color="auto"/>
        <w:bottom w:val="none" w:sz="0" w:space="0" w:color="auto"/>
        <w:right w:val="none" w:sz="0" w:space="0" w:color="auto"/>
      </w:divBdr>
    </w:div>
    <w:div w:id="211886275">
      <w:bodyDiv w:val="1"/>
      <w:marLeft w:val="0"/>
      <w:marRight w:val="0"/>
      <w:marTop w:val="0"/>
      <w:marBottom w:val="0"/>
      <w:divBdr>
        <w:top w:val="none" w:sz="0" w:space="0" w:color="auto"/>
        <w:left w:val="none" w:sz="0" w:space="0" w:color="auto"/>
        <w:bottom w:val="none" w:sz="0" w:space="0" w:color="auto"/>
        <w:right w:val="none" w:sz="0" w:space="0" w:color="auto"/>
      </w:divBdr>
    </w:div>
    <w:div w:id="232668903">
      <w:bodyDiv w:val="1"/>
      <w:marLeft w:val="0"/>
      <w:marRight w:val="0"/>
      <w:marTop w:val="0"/>
      <w:marBottom w:val="0"/>
      <w:divBdr>
        <w:top w:val="none" w:sz="0" w:space="0" w:color="auto"/>
        <w:left w:val="none" w:sz="0" w:space="0" w:color="auto"/>
        <w:bottom w:val="none" w:sz="0" w:space="0" w:color="auto"/>
        <w:right w:val="none" w:sz="0" w:space="0" w:color="auto"/>
      </w:divBdr>
    </w:div>
    <w:div w:id="243413373">
      <w:bodyDiv w:val="1"/>
      <w:marLeft w:val="0"/>
      <w:marRight w:val="0"/>
      <w:marTop w:val="0"/>
      <w:marBottom w:val="0"/>
      <w:divBdr>
        <w:top w:val="none" w:sz="0" w:space="0" w:color="auto"/>
        <w:left w:val="none" w:sz="0" w:space="0" w:color="auto"/>
        <w:bottom w:val="none" w:sz="0" w:space="0" w:color="auto"/>
        <w:right w:val="none" w:sz="0" w:space="0" w:color="auto"/>
      </w:divBdr>
    </w:div>
    <w:div w:id="321203868">
      <w:bodyDiv w:val="1"/>
      <w:marLeft w:val="0"/>
      <w:marRight w:val="0"/>
      <w:marTop w:val="0"/>
      <w:marBottom w:val="0"/>
      <w:divBdr>
        <w:top w:val="none" w:sz="0" w:space="0" w:color="auto"/>
        <w:left w:val="none" w:sz="0" w:space="0" w:color="auto"/>
        <w:bottom w:val="none" w:sz="0" w:space="0" w:color="auto"/>
        <w:right w:val="none" w:sz="0" w:space="0" w:color="auto"/>
      </w:divBdr>
    </w:div>
    <w:div w:id="328216328">
      <w:bodyDiv w:val="1"/>
      <w:marLeft w:val="0"/>
      <w:marRight w:val="0"/>
      <w:marTop w:val="0"/>
      <w:marBottom w:val="0"/>
      <w:divBdr>
        <w:top w:val="none" w:sz="0" w:space="0" w:color="auto"/>
        <w:left w:val="none" w:sz="0" w:space="0" w:color="auto"/>
        <w:bottom w:val="none" w:sz="0" w:space="0" w:color="auto"/>
        <w:right w:val="none" w:sz="0" w:space="0" w:color="auto"/>
      </w:divBdr>
    </w:div>
    <w:div w:id="337924264">
      <w:bodyDiv w:val="1"/>
      <w:marLeft w:val="0"/>
      <w:marRight w:val="0"/>
      <w:marTop w:val="0"/>
      <w:marBottom w:val="0"/>
      <w:divBdr>
        <w:top w:val="none" w:sz="0" w:space="0" w:color="auto"/>
        <w:left w:val="none" w:sz="0" w:space="0" w:color="auto"/>
        <w:bottom w:val="none" w:sz="0" w:space="0" w:color="auto"/>
        <w:right w:val="none" w:sz="0" w:space="0" w:color="auto"/>
      </w:divBdr>
    </w:div>
    <w:div w:id="366221281">
      <w:bodyDiv w:val="1"/>
      <w:marLeft w:val="0"/>
      <w:marRight w:val="0"/>
      <w:marTop w:val="0"/>
      <w:marBottom w:val="0"/>
      <w:divBdr>
        <w:top w:val="none" w:sz="0" w:space="0" w:color="auto"/>
        <w:left w:val="none" w:sz="0" w:space="0" w:color="auto"/>
        <w:bottom w:val="none" w:sz="0" w:space="0" w:color="auto"/>
        <w:right w:val="none" w:sz="0" w:space="0" w:color="auto"/>
      </w:divBdr>
    </w:div>
    <w:div w:id="366413330">
      <w:bodyDiv w:val="1"/>
      <w:marLeft w:val="0"/>
      <w:marRight w:val="0"/>
      <w:marTop w:val="0"/>
      <w:marBottom w:val="0"/>
      <w:divBdr>
        <w:top w:val="none" w:sz="0" w:space="0" w:color="auto"/>
        <w:left w:val="none" w:sz="0" w:space="0" w:color="auto"/>
        <w:bottom w:val="none" w:sz="0" w:space="0" w:color="auto"/>
        <w:right w:val="none" w:sz="0" w:space="0" w:color="auto"/>
      </w:divBdr>
    </w:div>
    <w:div w:id="490826714">
      <w:bodyDiv w:val="1"/>
      <w:marLeft w:val="0"/>
      <w:marRight w:val="0"/>
      <w:marTop w:val="0"/>
      <w:marBottom w:val="0"/>
      <w:divBdr>
        <w:top w:val="none" w:sz="0" w:space="0" w:color="auto"/>
        <w:left w:val="none" w:sz="0" w:space="0" w:color="auto"/>
        <w:bottom w:val="none" w:sz="0" w:space="0" w:color="auto"/>
        <w:right w:val="none" w:sz="0" w:space="0" w:color="auto"/>
      </w:divBdr>
    </w:div>
    <w:div w:id="619796921">
      <w:bodyDiv w:val="1"/>
      <w:marLeft w:val="0"/>
      <w:marRight w:val="0"/>
      <w:marTop w:val="0"/>
      <w:marBottom w:val="0"/>
      <w:divBdr>
        <w:top w:val="none" w:sz="0" w:space="0" w:color="auto"/>
        <w:left w:val="none" w:sz="0" w:space="0" w:color="auto"/>
        <w:bottom w:val="none" w:sz="0" w:space="0" w:color="auto"/>
        <w:right w:val="none" w:sz="0" w:space="0" w:color="auto"/>
      </w:divBdr>
    </w:div>
    <w:div w:id="678771282">
      <w:bodyDiv w:val="1"/>
      <w:marLeft w:val="0"/>
      <w:marRight w:val="0"/>
      <w:marTop w:val="0"/>
      <w:marBottom w:val="0"/>
      <w:divBdr>
        <w:top w:val="none" w:sz="0" w:space="0" w:color="auto"/>
        <w:left w:val="none" w:sz="0" w:space="0" w:color="auto"/>
        <w:bottom w:val="none" w:sz="0" w:space="0" w:color="auto"/>
        <w:right w:val="none" w:sz="0" w:space="0" w:color="auto"/>
      </w:divBdr>
    </w:div>
    <w:div w:id="719397388">
      <w:bodyDiv w:val="1"/>
      <w:marLeft w:val="0"/>
      <w:marRight w:val="0"/>
      <w:marTop w:val="0"/>
      <w:marBottom w:val="0"/>
      <w:divBdr>
        <w:top w:val="none" w:sz="0" w:space="0" w:color="auto"/>
        <w:left w:val="none" w:sz="0" w:space="0" w:color="auto"/>
        <w:bottom w:val="none" w:sz="0" w:space="0" w:color="auto"/>
        <w:right w:val="none" w:sz="0" w:space="0" w:color="auto"/>
      </w:divBdr>
    </w:div>
    <w:div w:id="768043222">
      <w:bodyDiv w:val="1"/>
      <w:marLeft w:val="0"/>
      <w:marRight w:val="0"/>
      <w:marTop w:val="0"/>
      <w:marBottom w:val="0"/>
      <w:divBdr>
        <w:top w:val="none" w:sz="0" w:space="0" w:color="auto"/>
        <w:left w:val="none" w:sz="0" w:space="0" w:color="auto"/>
        <w:bottom w:val="none" w:sz="0" w:space="0" w:color="auto"/>
        <w:right w:val="none" w:sz="0" w:space="0" w:color="auto"/>
      </w:divBdr>
    </w:div>
    <w:div w:id="806119039">
      <w:bodyDiv w:val="1"/>
      <w:marLeft w:val="0"/>
      <w:marRight w:val="0"/>
      <w:marTop w:val="0"/>
      <w:marBottom w:val="0"/>
      <w:divBdr>
        <w:top w:val="none" w:sz="0" w:space="0" w:color="auto"/>
        <w:left w:val="none" w:sz="0" w:space="0" w:color="auto"/>
        <w:bottom w:val="none" w:sz="0" w:space="0" w:color="auto"/>
        <w:right w:val="none" w:sz="0" w:space="0" w:color="auto"/>
      </w:divBdr>
    </w:div>
    <w:div w:id="857502346">
      <w:bodyDiv w:val="1"/>
      <w:marLeft w:val="0"/>
      <w:marRight w:val="0"/>
      <w:marTop w:val="0"/>
      <w:marBottom w:val="0"/>
      <w:divBdr>
        <w:top w:val="none" w:sz="0" w:space="0" w:color="auto"/>
        <w:left w:val="none" w:sz="0" w:space="0" w:color="auto"/>
        <w:bottom w:val="none" w:sz="0" w:space="0" w:color="auto"/>
        <w:right w:val="none" w:sz="0" w:space="0" w:color="auto"/>
      </w:divBdr>
    </w:div>
    <w:div w:id="864489017">
      <w:bodyDiv w:val="1"/>
      <w:marLeft w:val="0"/>
      <w:marRight w:val="0"/>
      <w:marTop w:val="0"/>
      <w:marBottom w:val="0"/>
      <w:divBdr>
        <w:top w:val="none" w:sz="0" w:space="0" w:color="auto"/>
        <w:left w:val="none" w:sz="0" w:space="0" w:color="auto"/>
        <w:bottom w:val="none" w:sz="0" w:space="0" w:color="auto"/>
        <w:right w:val="none" w:sz="0" w:space="0" w:color="auto"/>
      </w:divBdr>
    </w:div>
    <w:div w:id="949046012">
      <w:bodyDiv w:val="1"/>
      <w:marLeft w:val="0"/>
      <w:marRight w:val="0"/>
      <w:marTop w:val="0"/>
      <w:marBottom w:val="0"/>
      <w:divBdr>
        <w:top w:val="none" w:sz="0" w:space="0" w:color="auto"/>
        <w:left w:val="none" w:sz="0" w:space="0" w:color="auto"/>
        <w:bottom w:val="none" w:sz="0" w:space="0" w:color="auto"/>
        <w:right w:val="none" w:sz="0" w:space="0" w:color="auto"/>
      </w:divBdr>
    </w:div>
    <w:div w:id="1004554954">
      <w:bodyDiv w:val="1"/>
      <w:marLeft w:val="0"/>
      <w:marRight w:val="0"/>
      <w:marTop w:val="0"/>
      <w:marBottom w:val="0"/>
      <w:divBdr>
        <w:top w:val="none" w:sz="0" w:space="0" w:color="auto"/>
        <w:left w:val="none" w:sz="0" w:space="0" w:color="auto"/>
        <w:bottom w:val="none" w:sz="0" w:space="0" w:color="auto"/>
        <w:right w:val="none" w:sz="0" w:space="0" w:color="auto"/>
      </w:divBdr>
    </w:div>
    <w:div w:id="1083718433">
      <w:bodyDiv w:val="1"/>
      <w:marLeft w:val="0"/>
      <w:marRight w:val="0"/>
      <w:marTop w:val="0"/>
      <w:marBottom w:val="0"/>
      <w:divBdr>
        <w:top w:val="none" w:sz="0" w:space="0" w:color="auto"/>
        <w:left w:val="none" w:sz="0" w:space="0" w:color="auto"/>
        <w:bottom w:val="none" w:sz="0" w:space="0" w:color="auto"/>
        <w:right w:val="none" w:sz="0" w:space="0" w:color="auto"/>
      </w:divBdr>
    </w:div>
    <w:div w:id="1094325875">
      <w:bodyDiv w:val="1"/>
      <w:marLeft w:val="0"/>
      <w:marRight w:val="0"/>
      <w:marTop w:val="0"/>
      <w:marBottom w:val="0"/>
      <w:divBdr>
        <w:top w:val="none" w:sz="0" w:space="0" w:color="auto"/>
        <w:left w:val="none" w:sz="0" w:space="0" w:color="auto"/>
        <w:bottom w:val="none" w:sz="0" w:space="0" w:color="auto"/>
        <w:right w:val="none" w:sz="0" w:space="0" w:color="auto"/>
      </w:divBdr>
    </w:div>
    <w:div w:id="1204295004">
      <w:bodyDiv w:val="1"/>
      <w:marLeft w:val="0"/>
      <w:marRight w:val="0"/>
      <w:marTop w:val="0"/>
      <w:marBottom w:val="0"/>
      <w:divBdr>
        <w:top w:val="none" w:sz="0" w:space="0" w:color="auto"/>
        <w:left w:val="none" w:sz="0" w:space="0" w:color="auto"/>
        <w:bottom w:val="none" w:sz="0" w:space="0" w:color="auto"/>
        <w:right w:val="none" w:sz="0" w:space="0" w:color="auto"/>
      </w:divBdr>
    </w:div>
    <w:div w:id="1236017647">
      <w:bodyDiv w:val="1"/>
      <w:marLeft w:val="0"/>
      <w:marRight w:val="0"/>
      <w:marTop w:val="0"/>
      <w:marBottom w:val="0"/>
      <w:divBdr>
        <w:top w:val="none" w:sz="0" w:space="0" w:color="auto"/>
        <w:left w:val="none" w:sz="0" w:space="0" w:color="auto"/>
        <w:bottom w:val="none" w:sz="0" w:space="0" w:color="auto"/>
        <w:right w:val="none" w:sz="0" w:space="0" w:color="auto"/>
      </w:divBdr>
    </w:div>
    <w:div w:id="1264075666">
      <w:bodyDiv w:val="1"/>
      <w:marLeft w:val="0"/>
      <w:marRight w:val="0"/>
      <w:marTop w:val="0"/>
      <w:marBottom w:val="0"/>
      <w:divBdr>
        <w:top w:val="none" w:sz="0" w:space="0" w:color="auto"/>
        <w:left w:val="none" w:sz="0" w:space="0" w:color="auto"/>
        <w:bottom w:val="none" w:sz="0" w:space="0" w:color="auto"/>
        <w:right w:val="none" w:sz="0" w:space="0" w:color="auto"/>
      </w:divBdr>
    </w:div>
    <w:div w:id="1356885815">
      <w:bodyDiv w:val="1"/>
      <w:marLeft w:val="0"/>
      <w:marRight w:val="0"/>
      <w:marTop w:val="0"/>
      <w:marBottom w:val="0"/>
      <w:divBdr>
        <w:top w:val="none" w:sz="0" w:space="0" w:color="auto"/>
        <w:left w:val="none" w:sz="0" w:space="0" w:color="auto"/>
        <w:bottom w:val="none" w:sz="0" w:space="0" w:color="auto"/>
        <w:right w:val="none" w:sz="0" w:space="0" w:color="auto"/>
      </w:divBdr>
    </w:div>
    <w:div w:id="1363507532">
      <w:bodyDiv w:val="1"/>
      <w:marLeft w:val="0"/>
      <w:marRight w:val="0"/>
      <w:marTop w:val="0"/>
      <w:marBottom w:val="0"/>
      <w:divBdr>
        <w:top w:val="none" w:sz="0" w:space="0" w:color="auto"/>
        <w:left w:val="none" w:sz="0" w:space="0" w:color="auto"/>
        <w:bottom w:val="none" w:sz="0" w:space="0" w:color="auto"/>
        <w:right w:val="none" w:sz="0" w:space="0" w:color="auto"/>
      </w:divBdr>
    </w:div>
    <w:div w:id="1477994789">
      <w:bodyDiv w:val="1"/>
      <w:marLeft w:val="0"/>
      <w:marRight w:val="0"/>
      <w:marTop w:val="0"/>
      <w:marBottom w:val="0"/>
      <w:divBdr>
        <w:top w:val="none" w:sz="0" w:space="0" w:color="auto"/>
        <w:left w:val="none" w:sz="0" w:space="0" w:color="auto"/>
        <w:bottom w:val="none" w:sz="0" w:space="0" w:color="auto"/>
        <w:right w:val="none" w:sz="0" w:space="0" w:color="auto"/>
      </w:divBdr>
      <w:divsChild>
        <w:div w:id="1741362870">
          <w:marLeft w:val="0"/>
          <w:marRight w:val="0"/>
          <w:marTop w:val="0"/>
          <w:marBottom w:val="0"/>
          <w:divBdr>
            <w:top w:val="none" w:sz="0" w:space="0" w:color="auto"/>
            <w:left w:val="none" w:sz="0" w:space="0" w:color="auto"/>
            <w:bottom w:val="none" w:sz="0" w:space="0" w:color="auto"/>
            <w:right w:val="none" w:sz="0" w:space="0" w:color="auto"/>
          </w:divBdr>
        </w:div>
        <w:div w:id="1067337800">
          <w:marLeft w:val="0"/>
          <w:marRight w:val="0"/>
          <w:marTop w:val="0"/>
          <w:marBottom w:val="0"/>
          <w:divBdr>
            <w:top w:val="none" w:sz="0" w:space="0" w:color="auto"/>
            <w:left w:val="none" w:sz="0" w:space="0" w:color="auto"/>
            <w:bottom w:val="none" w:sz="0" w:space="0" w:color="auto"/>
            <w:right w:val="none" w:sz="0" w:space="0" w:color="auto"/>
          </w:divBdr>
        </w:div>
        <w:div w:id="15547066">
          <w:marLeft w:val="0"/>
          <w:marRight w:val="0"/>
          <w:marTop w:val="0"/>
          <w:marBottom w:val="0"/>
          <w:divBdr>
            <w:top w:val="none" w:sz="0" w:space="0" w:color="auto"/>
            <w:left w:val="none" w:sz="0" w:space="0" w:color="auto"/>
            <w:bottom w:val="none" w:sz="0" w:space="0" w:color="auto"/>
            <w:right w:val="none" w:sz="0" w:space="0" w:color="auto"/>
          </w:divBdr>
        </w:div>
        <w:div w:id="309138814">
          <w:marLeft w:val="0"/>
          <w:marRight w:val="0"/>
          <w:marTop w:val="0"/>
          <w:marBottom w:val="0"/>
          <w:divBdr>
            <w:top w:val="none" w:sz="0" w:space="0" w:color="auto"/>
            <w:left w:val="none" w:sz="0" w:space="0" w:color="auto"/>
            <w:bottom w:val="none" w:sz="0" w:space="0" w:color="auto"/>
            <w:right w:val="none" w:sz="0" w:space="0" w:color="auto"/>
          </w:divBdr>
        </w:div>
        <w:div w:id="256406555">
          <w:marLeft w:val="0"/>
          <w:marRight w:val="0"/>
          <w:marTop w:val="0"/>
          <w:marBottom w:val="0"/>
          <w:divBdr>
            <w:top w:val="none" w:sz="0" w:space="0" w:color="auto"/>
            <w:left w:val="none" w:sz="0" w:space="0" w:color="auto"/>
            <w:bottom w:val="none" w:sz="0" w:space="0" w:color="auto"/>
            <w:right w:val="none" w:sz="0" w:space="0" w:color="auto"/>
          </w:divBdr>
        </w:div>
        <w:div w:id="1489634715">
          <w:marLeft w:val="0"/>
          <w:marRight w:val="0"/>
          <w:marTop w:val="0"/>
          <w:marBottom w:val="0"/>
          <w:divBdr>
            <w:top w:val="none" w:sz="0" w:space="0" w:color="auto"/>
            <w:left w:val="none" w:sz="0" w:space="0" w:color="auto"/>
            <w:bottom w:val="none" w:sz="0" w:space="0" w:color="auto"/>
            <w:right w:val="none" w:sz="0" w:space="0" w:color="auto"/>
          </w:divBdr>
        </w:div>
        <w:div w:id="357975157">
          <w:marLeft w:val="0"/>
          <w:marRight w:val="0"/>
          <w:marTop w:val="0"/>
          <w:marBottom w:val="0"/>
          <w:divBdr>
            <w:top w:val="none" w:sz="0" w:space="0" w:color="auto"/>
            <w:left w:val="none" w:sz="0" w:space="0" w:color="auto"/>
            <w:bottom w:val="none" w:sz="0" w:space="0" w:color="auto"/>
            <w:right w:val="none" w:sz="0" w:space="0" w:color="auto"/>
          </w:divBdr>
        </w:div>
        <w:div w:id="1760639142">
          <w:marLeft w:val="0"/>
          <w:marRight w:val="0"/>
          <w:marTop w:val="0"/>
          <w:marBottom w:val="0"/>
          <w:divBdr>
            <w:top w:val="none" w:sz="0" w:space="0" w:color="auto"/>
            <w:left w:val="none" w:sz="0" w:space="0" w:color="auto"/>
            <w:bottom w:val="none" w:sz="0" w:space="0" w:color="auto"/>
            <w:right w:val="none" w:sz="0" w:space="0" w:color="auto"/>
          </w:divBdr>
        </w:div>
        <w:div w:id="1437753201">
          <w:marLeft w:val="0"/>
          <w:marRight w:val="0"/>
          <w:marTop w:val="0"/>
          <w:marBottom w:val="0"/>
          <w:divBdr>
            <w:top w:val="none" w:sz="0" w:space="0" w:color="auto"/>
            <w:left w:val="none" w:sz="0" w:space="0" w:color="auto"/>
            <w:bottom w:val="none" w:sz="0" w:space="0" w:color="auto"/>
            <w:right w:val="none" w:sz="0" w:space="0" w:color="auto"/>
          </w:divBdr>
        </w:div>
      </w:divsChild>
    </w:div>
    <w:div w:id="1515878586">
      <w:bodyDiv w:val="1"/>
      <w:marLeft w:val="0"/>
      <w:marRight w:val="0"/>
      <w:marTop w:val="0"/>
      <w:marBottom w:val="0"/>
      <w:divBdr>
        <w:top w:val="none" w:sz="0" w:space="0" w:color="auto"/>
        <w:left w:val="none" w:sz="0" w:space="0" w:color="auto"/>
        <w:bottom w:val="none" w:sz="0" w:space="0" w:color="auto"/>
        <w:right w:val="none" w:sz="0" w:space="0" w:color="auto"/>
      </w:divBdr>
    </w:div>
    <w:div w:id="1518763996">
      <w:bodyDiv w:val="1"/>
      <w:marLeft w:val="0"/>
      <w:marRight w:val="0"/>
      <w:marTop w:val="0"/>
      <w:marBottom w:val="0"/>
      <w:divBdr>
        <w:top w:val="none" w:sz="0" w:space="0" w:color="auto"/>
        <w:left w:val="none" w:sz="0" w:space="0" w:color="auto"/>
        <w:bottom w:val="none" w:sz="0" w:space="0" w:color="auto"/>
        <w:right w:val="none" w:sz="0" w:space="0" w:color="auto"/>
      </w:divBdr>
    </w:div>
    <w:div w:id="1558663538">
      <w:bodyDiv w:val="1"/>
      <w:marLeft w:val="0"/>
      <w:marRight w:val="0"/>
      <w:marTop w:val="0"/>
      <w:marBottom w:val="0"/>
      <w:divBdr>
        <w:top w:val="none" w:sz="0" w:space="0" w:color="auto"/>
        <w:left w:val="none" w:sz="0" w:space="0" w:color="auto"/>
        <w:bottom w:val="none" w:sz="0" w:space="0" w:color="auto"/>
        <w:right w:val="none" w:sz="0" w:space="0" w:color="auto"/>
      </w:divBdr>
      <w:divsChild>
        <w:div w:id="1784184580">
          <w:marLeft w:val="0"/>
          <w:marRight w:val="0"/>
          <w:marTop w:val="0"/>
          <w:marBottom w:val="0"/>
          <w:divBdr>
            <w:top w:val="none" w:sz="0" w:space="0" w:color="auto"/>
            <w:left w:val="none" w:sz="0" w:space="0" w:color="auto"/>
            <w:bottom w:val="none" w:sz="0" w:space="0" w:color="auto"/>
            <w:right w:val="none" w:sz="0" w:space="0" w:color="auto"/>
          </w:divBdr>
        </w:div>
        <w:div w:id="1763913943">
          <w:marLeft w:val="0"/>
          <w:marRight w:val="0"/>
          <w:marTop w:val="0"/>
          <w:marBottom w:val="0"/>
          <w:divBdr>
            <w:top w:val="none" w:sz="0" w:space="0" w:color="auto"/>
            <w:left w:val="none" w:sz="0" w:space="0" w:color="auto"/>
            <w:bottom w:val="none" w:sz="0" w:space="0" w:color="auto"/>
            <w:right w:val="none" w:sz="0" w:space="0" w:color="auto"/>
          </w:divBdr>
        </w:div>
        <w:div w:id="1347176377">
          <w:marLeft w:val="0"/>
          <w:marRight w:val="0"/>
          <w:marTop w:val="0"/>
          <w:marBottom w:val="0"/>
          <w:divBdr>
            <w:top w:val="none" w:sz="0" w:space="0" w:color="auto"/>
            <w:left w:val="none" w:sz="0" w:space="0" w:color="auto"/>
            <w:bottom w:val="none" w:sz="0" w:space="0" w:color="auto"/>
            <w:right w:val="none" w:sz="0" w:space="0" w:color="auto"/>
          </w:divBdr>
        </w:div>
        <w:div w:id="796148186">
          <w:marLeft w:val="0"/>
          <w:marRight w:val="0"/>
          <w:marTop w:val="0"/>
          <w:marBottom w:val="0"/>
          <w:divBdr>
            <w:top w:val="none" w:sz="0" w:space="0" w:color="auto"/>
            <w:left w:val="none" w:sz="0" w:space="0" w:color="auto"/>
            <w:bottom w:val="none" w:sz="0" w:space="0" w:color="auto"/>
            <w:right w:val="none" w:sz="0" w:space="0" w:color="auto"/>
          </w:divBdr>
        </w:div>
        <w:div w:id="1521579677">
          <w:marLeft w:val="0"/>
          <w:marRight w:val="0"/>
          <w:marTop w:val="0"/>
          <w:marBottom w:val="0"/>
          <w:divBdr>
            <w:top w:val="none" w:sz="0" w:space="0" w:color="auto"/>
            <w:left w:val="none" w:sz="0" w:space="0" w:color="auto"/>
            <w:bottom w:val="none" w:sz="0" w:space="0" w:color="auto"/>
            <w:right w:val="none" w:sz="0" w:space="0" w:color="auto"/>
          </w:divBdr>
        </w:div>
        <w:div w:id="53697749">
          <w:marLeft w:val="0"/>
          <w:marRight w:val="0"/>
          <w:marTop w:val="0"/>
          <w:marBottom w:val="0"/>
          <w:divBdr>
            <w:top w:val="none" w:sz="0" w:space="0" w:color="auto"/>
            <w:left w:val="none" w:sz="0" w:space="0" w:color="auto"/>
            <w:bottom w:val="none" w:sz="0" w:space="0" w:color="auto"/>
            <w:right w:val="none" w:sz="0" w:space="0" w:color="auto"/>
          </w:divBdr>
        </w:div>
        <w:div w:id="150871562">
          <w:marLeft w:val="0"/>
          <w:marRight w:val="0"/>
          <w:marTop w:val="0"/>
          <w:marBottom w:val="0"/>
          <w:divBdr>
            <w:top w:val="none" w:sz="0" w:space="0" w:color="auto"/>
            <w:left w:val="none" w:sz="0" w:space="0" w:color="auto"/>
            <w:bottom w:val="none" w:sz="0" w:space="0" w:color="auto"/>
            <w:right w:val="none" w:sz="0" w:space="0" w:color="auto"/>
          </w:divBdr>
        </w:div>
        <w:div w:id="1835028121">
          <w:marLeft w:val="0"/>
          <w:marRight w:val="0"/>
          <w:marTop w:val="0"/>
          <w:marBottom w:val="0"/>
          <w:divBdr>
            <w:top w:val="none" w:sz="0" w:space="0" w:color="auto"/>
            <w:left w:val="none" w:sz="0" w:space="0" w:color="auto"/>
            <w:bottom w:val="none" w:sz="0" w:space="0" w:color="auto"/>
            <w:right w:val="none" w:sz="0" w:space="0" w:color="auto"/>
          </w:divBdr>
        </w:div>
        <w:div w:id="1718240567">
          <w:marLeft w:val="0"/>
          <w:marRight w:val="0"/>
          <w:marTop w:val="0"/>
          <w:marBottom w:val="0"/>
          <w:divBdr>
            <w:top w:val="none" w:sz="0" w:space="0" w:color="auto"/>
            <w:left w:val="none" w:sz="0" w:space="0" w:color="auto"/>
            <w:bottom w:val="none" w:sz="0" w:space="0" w:color="auto"/>
            <w:right w:val="none" w:sz="0" w:space="0" w:color="auto"/>
          </w:divBdr>
        </w:div>
        <w:div w:id="1673482564">
          <w:marLeft w:val="0"/>
          <w:marRight w:val="0"/>
          <w:marTop w:val="0"/>
          <w:marBottom w:val="0"/>
          <w:divBdr>
            <w:top w:val="none" w:sz="0" w:space="0" w:color="auto"/>
            <w:left w:val="none" w:sz="0" w:space="0" w:color="auto"/>
            <w:bottom w:val="none" w:sz="0" w:space="0" w:color="auto"/>
            <w:right w:val="none" w:sz="0" w:space="0" w:color="auto"/>
          </w:divBdr>
        </w:div>
        <w:div w:id="989089809">
          <w:marLeft w:val="0"/>
          <w:marRight w:val="0"/>
          <w:marTop w:val="0"/>
          <w:marBottom w:val="0"/>
          <w:divBdr>
            <w:top w:val="none" w:sz="0" w:space="0" w:color="auto"/>
            <w:left w:val="none" w:sz="0" w:space="0" w:color="auto"/>
            <w:bottom w:val="none" w:sz="0" w:space="0" w:color="auto"/>
            <w:right w:val="none" w:sz="0" w:space="0" w:color="auto"/>
          </w:divBdr>
        </w:div>
      </w:divsChild>
    </w:div>
    <w:div w:id="1602487448">
      <w:bodyDiv w:val="1"/>
      <w:marLeft w:val="0"/>
      <w:marRight w:val="0"/>
      <w:marTop w:val="0"/>
      <w:marBottom w:val="0"/>
      <w:divBdr>
        <w:top w:val="none" w:sz="0" w:space="0" w:color="auto"/>
        <w:left w:val="none" w:sz="0" w:space="0" w:color="auto"/>
        <w:bottom w:val="none" w:sz="0" w:space="0" w:color="auto"/>
        <w:right w:val="none" w:sz="0" w:space="0" w:color="auto"/>
      </w:divBdr>
    </w:div>
    <w:div w:id="1615356768">
      <w:bodyDiv w:val="1"/>
      <w:marLeft w:val="0"/>
      <w:marRight w:val="0"/>
      <w:marTop w:val="0"/>
      <w:marBottom w:val="0"/>
      <w:divBdr>
        <w:top w:val="none" w:sz="0" w:space="0" w:color="auto"/>
        <w:left w:val="none" w:sz="0" w:space="0" w:color="auto"/>
        <w:bottom w:val="none" w:sz="0" w:space="0" w:color="auto"/>
        <w:right w:val="none" w:sz="0" w:space="0" w:color="auto"/>
      </w:divBdr>
    </w:div>
    <w:div w:id="1698584496">
      <w:bodyDiv w:val="1"/>
      <w:marLeft w:val="0"/>
      <w:marRight w:val="0"/>
      <w:marTop w:val="0"/>
      <w:marBottom w:val="0"/>
      <w:divBdr>
        <w:top w:val="none" w:sz="0" w:space="0" w:color="auto"/>
        <w:left w:val="none" w:sz="0" w:space="0" w:color="auto"/>
        <w:bottom w:val="none" w:sz="0" w:space="0" w:color="auto"/>
        <w:right w:val="none" w:sz="0" w:space="0" w:color="auto"/>
      </w:divBdr>
    </w:div>
    <w:div w:id="1899439754">
      <w:bodyDiv w:val="1"/>
      <w:marLeft w:val="0"/>
      <w:marRight w:val="0"/>
      <w:marTop w:val="0"/>
      <w:marBottom w:val="0"/>
      <w:divBdr>
        <w:top w:val="none" w:sz="0" w:space="0" w:color="auto"/>
        <w:left w:val="none" w:sz="0" w:space="0" w:color="auto"/>
        <w:bottom w:val="none" w:sz="0" w:space="0" w:color="auto"/>
        <w:right w:val="none" w:sz="0" w:space="0" w:color="auto"/>
      </w:divBdr>
    </w:div>
    <w:div w:id="1910263934">
      <w:bodyDiv w:val="1"/>
      <w:marLeft w:val="0"/>
      <w:marRight w:val="0"/>
      <w:marTop w:val="0"/>
      <w:marBottom w:val="0"/>
      <w:divBdr>
        <w:top w:val="none" w:sz="0" w:space="0" w:color="auto"/>
        <w:left w:val="none" w:sz="0" w:space="0" w:color="auto"/>
        <w:bottom w:val="none" w:sz="0" w:space="0" w:color="auto"/>
        <w:right w:val="none" w:sz="0" w:space="0" w:color="auto"/>
      </w:divBdr>
    </w:div>
    <w:div w:id="1955550297">
      <w:bodyDiv w:val="1"/>
      <w:marLeft w:val="0"/>
      <w:marRight w:val="0"/>
      <w:marTop w:val="0"/>
      <w:marBottom w:val="0"/>
      <w:divBdr>
        <w:top w:val="none" w:sz="0" w:space="0" w:color="auto"/>
        <w:left w:val="none" w:sz="0" w:space="0" w:color="auto"/>
        <w:bottom w:val="none" w:sz="0" w:space="0" w:color="auto"/>
        <w:right w:val="none" w:sz="0" w:space="0" w:color="auto"/>
      </w:divBdr>
    </w:div>
    <w:div w:id="1958178467">
      <w:bodyDiv w:val="1"/>
      <w:marLeft w:val="0"/>
      <w:marRight w:val="0"/>
      <w:marTop w:val="0"/>
      <w:marBottom w:val="0"/>
      <w:divBdr>
        <w:top w:val="none" w:sz="0" w:space="0" w:color="auto"/>
        <w:left w:val="none" w:sz="0" w:space="0" w:color="auto"/>
        <w:bottom w:val="none" w:sz="0" w:space="0" w:color="auto"/>
        <w:right w:val="none" w:sz="0" w:space="0" w:color="auto"/>
      </w:divBdr>
    </w:div>
    <w:div w:id="2134132376">
      <w:bodyDiv w:val="1"/>
      <w:marLeft w:val="0"/>
      <w:marRight w:val="0"/>
      <w:marTop w:val="0"/>
      <w:marBottom w:val="0"/>
      <w:divBdr>
        <w:top w:val="none" w:sz="0" w:space="0" w:color="auto"/>
        <w:left w:val="none" w:sz="0" w:space="0" w:color="auto"/>
        <w:bottom w:val="none" w:sz="0" w:space="0" w:color="auto"/>
        <w:right w:val="none" w:sz="0" w:space="0" w:color="auto"/>
      </w:divBdr>
    </w:div>
    <w:div w:id="21419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63F2-1B91-44A0-B371-31BC4702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Template_SRS.dot</Template>
  <TotalTime>1876</TotalTime>
  <Pages>22</Pages>
  <Words>6955</Words>
  <Characters>39647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46509</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Hantomi Akatze</cp:lastModifiedBy>
  <cp:revision>148</cp:revision>
  <cp:lastPrinted>1899-12-31T17:00:00Z</cp:lastPrinted>
  <dcterms:created xsi:type="dcterms:W3CDTF">2016-07-13T07:25:00Z</dcterms:created>
  <dcterms:modified xsi:type="dcterms:W3CDTF">2021-03-17T08:06:00Z</dcterms:modified>
  <cp:category>Template</cp:category>
</cp:coreProperties>
</file>